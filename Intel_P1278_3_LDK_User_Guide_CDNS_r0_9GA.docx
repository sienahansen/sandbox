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D662B6" w14:textId="74D52EB1" w:rsidR="00406123" w:rsidRPr="004E785B" w:rsidRDefault="008C3A04" w:rsidP="00406123">
      <w:pPr>
        <w:pStyle w:val="Body1"/>
      </w:pPr>
      <w:bookmarkStart w:id="0" w:name="_Toc346186938"/>
      <w:bookmarkStart w:id="1" w:name="_Toc346289181"/>
      <w:bookmarkStart w:id="2" w:name="_Toc353174563"/>
      <w:r>
        <w:rPr>
          <w:noProof/>
        </w:rPr>
        <w:drawing>
          <wp:anchor distT="0" distB="0" distL="114300" distR="114300" simplePos="0" relativeHeight="251668480" behindDoc="0" locked="0" layoutInCell="1" allowOverlap="1" wp14:anchorId="316D3AEE" wp14:editId="363D4A82">
            <wp:simplePos x="0" y="0"/>
            <wp:positionH relativeFrom="column">
              <wp:posOffset>0</wp:posOffset>
            </wp:positionH>
            <wp:positionV relativeFrom="paragraph">
              <wp:posOffset>301625</wp:posOffset>
            </wp:positionV>
            <wp:extent cx="2697480" cy="466344"/>
            <wp:effectExtent l="0" t="0" r="7620" b="0"/>
            <wp:wrapSquare wrapText="bothSides"/>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697480" cy="466344"/>
                    </a:xfrm>
                    <a:prstGeom prst="rect">
                      <a:avLst/>
                    </a:prstGeom>
                  </pic:spPr>
                </pic:pic>
              </a:graphicData>
            </a:graphic>
            <wp14:sizeRelH relativeFrom="margin">
              <wp14:pctWidth>0</wp14:pctWidth>
            </wp14:sizeRelH>
            <wp14:sizeRelV relativeFrom="margin">
              <wp14:pctHeight>0</wp14:pctHeight>
            </wp14:sizeRelV>
          </wp:anchor>
        </w:drawing>
      </w:r>
    </w:p>
    <w:p w14:paraId="1E95BCA8" w14:textId="77777777" w:rsidR="00406123" w:rsidRPr="004E785B" w:rsidRDefault="00406123" w:rsidP="00406123">
      <w:pPr>
        <w:pStyle w:val="Body1"/>
      </w:pPr>
    </w:p>
    <w:p w14:paraId="71733904" w14:textId="77777777" w:rsidR="00406123" w:rsidRDefault="00406123" w:rsidP="00406123">
      <w:pPr>
        <w:pStyle w:val="Body1"/>
      </w:pPr>
    </w:p>
    <w:p w14:paraId="6C5F534C" w14:textId="77777777" w:rsidR="00406123" w:rsidRDefault="00406123" w:rsidP="00AB33C0">
      <w:pPr>
        <w:pStyle w:val="Body1"/>
        <w:numPr>
          <w:ilvl w:val="0"/>
          <w:numId w:val="7"/>
        </w:numPr>
      </w:pPr>
    </w:p>
    <w:p w14:paraId="200B8CC3" w14:textId="77777777" w:rsidR="00406123" w:rsidRDefault="00406123" w:rsidP="00AB33C0">
      <w:pPr>
        <w:pStyle w:val="Body1"/>
        <w:numPr>
          <w:ilvl w:val="0"/>
          <w:numId w:val="7"/>
        </w:numPr>
      </w:pPr>
    </w:p>
    <w:p w14:paraId="7623DBF2" w14:textId="77777777" w:rsidR="00406123" w:rsidRDefault="00406123" w:rsidP="00AB33C0">
      <w:pPr>
        <w:pStyle w:val="Body1"/>
        <w:numPr>
          <w:ilvl w:val="0"/>
          <w:numId w:val="7"/>
        </w:numPr>
      </w:pPr>
    </w:p>
    <w:p w14:paraId="58B9BB37" w14:textId="77777777" w:rsidR="00406123" w:rsidRDefault="00406123" w:rsidP="00AB33C0">
      <w:pPr>
        <w:pStyle w:val="Body1"/>
        <w:numPr>
          <w:ilvl w:val="0"/>
          <w:numId w:val="7"/>
        </w:numPr>
      </w:pPr>
    </w:p>
    <w:p w14:paraId="685000D3" w14:textId="77777777" w:rsidR="00406123" w:rsidRDefault="00406123" w:rsidP="00AB33C0">
      <w:pPr>
        <w:pStyle w:val="Body1"/>
        <w:numPr>
          <w:ilvl w:val="0"/>
          <w:numId w:val="7"/>
        </w:numPr>
      </w:pPr>
    </w:p>
    <w:p w14:paraId="603C824E" w14:textId="77777777" w:rsidR="00406123" w:rsidRDefault="00406123" w:rsidP="00AB33C0">
      <w:pPr>
        <w:pStyle w:val="Body1"/>
        <w:numPr>
          <w:ilvl w:val="0"/>
          <w:numId w:val="7"/>
        </w:numPr>
      </w:pPr>
    </w:p>
    <w:p w14:paraId="0C5FDA82" w14:textId="77777777" w:rsidR="00406123" w:rsidRDefault="00406123" w:rsidP="00AB33C0">
      <w:pPr>
        <w:pStyle w:val="Body1"/>
        <w:numPr>
          <w:ilvl w:val="0"/>
          <w:numId w:val="7"/>
        </w:numPr>
      </w:pPr>
    </w:p>
    <w:p w14:paraId="544E5D7B" w14:textId="77777777" w:rsidR="00406123" w:rsidRDefault="00406123" w:rsidP="00AB33C0">
      <w:pPr>
        <w:pStyle w:val="Body1"/>
        <w:numPr>
          <w:ilvl w:val="0"/>
          <w:numId w:val="7"/>
        </w:numPr>
      </w:pPr>
    </w:p>
    <w:p w14:paraId="5D65109F" w14:textId="77777777" w:rsidR="00406123" w:rsidRDefault="00406123" w:rsidP="00406123">
      <w:pPr>
        <w:pStyle w:val="Body1"/>
      </w:pPr>
    </w:p>
    <w:p w14:paraId="093B94E8" w14:textId="77777777" w:rsidR="00406123" w:rsidRDefault="00406123" w:rsidP="00AB33C0">
      <w:pPr>
        <w:pStyle w:val="Body1"/>
        <w:numPr>
          <w:ilvl w:val="0"/>
          <w:numId w:val="7"/>
        </w:numPr>
      </w:pPr>
    </w:p>
    <w:p w14:paraId="4DCC4665" w14:textId="5AEB42B7" w:rsidR="00406123" w:rsidRPr="00C56B7D" w:rsidRDefault="008A4FD3" w:rsidP="00406123">
      <w:pPr>
        <w:pStyle w:val="FrontDocTitle"/>
      </w:pPr>
      <w:r w:rsidRPr="008A4FD3">
        <w:t>P1278.3 (Intel 18A) PDK 0.9</w:t>
      </w:r>
      <w:r w:rsidR="00FD5D88">
        <w:t>GA</w:t>
      </w:r>
      <w:r w:rsidRPr="008A4FD3">
        <w:t xml:space="preserve"> Library Development Kit, Cadence Tools</w:t>
      </w:r>
    </w:p>
    <w:p w14:paraId="30B580C9" w14:textId="34120156" w:rsidR="00406123" w:rsidRPr="00FC4AB1" w:rsidRDefault="0047238C" w:rsidP="00406123">
      <w:pPr>
        <w:pStyle w:val="FrontDocType"/>
        <w:pBdr>
          <w:top w:val="single" w:sz="12" w:space="6" w:color="0071C5"/>
        </w:pBdr>
        <w:rPr>
          <w:noProof w:val="0"/>
        </w:rPr>
      </w:pPr>
      <w:sdt>
        <w:sdtPr>
          <w:rPr>
            <w:noProof w:val="0"/>
          </w:rPr>
          <w:alias w:val="Doc_Type"/>
          <w:tag w:val="Doc_Type"/>
          <w:id w:val="-1176877602"/>
          <w:placeholder>
            <w:docPart w:val="D1325721F6E24F4EBC25CE5F4D7D7C0E"/>
          </w:placeholder>
          <w:dropDownList>
            <w:listItem w:displayText="Select the Appropriate Document Category:" w:value="Select the Appropriate Document Category:"/>
            <w:listItem w:displayText="Addendum" w:value="Addendum"/>
            <w:listItem w:displayText="Application Note" w:value="Application Note"/>
            <w:listItem w:displayText="Business Process" w:value="Business Process"/>
            <w:listItem w:displayText="Characterization Report" w:value="Characterization Report"/>
            <w:listItem w:displayText="Checklist" w:value="Checklist"/>
            <w:listItem w:displayText="Customer Bulletin" w:value="Customer Bulletin"/>
            <w:listItem w:displayText="Customer Engagement Presentation" w:value="Customer Engagement Presentation"/>
            <w:listItem w:displayText="Design Methodology" w:value="Design Methodology"/>
            <w:listItem w:displayText="Flow/Tool Methodology" w:value="Flow/Tool Methodology"/>
            <w:listItem w:displayText="Library Resource" w:value="Library Resource"/>
            <w:listItem w:displayText="Post Silicon Methodology" w:value="Post Silicon Methodology"/>
            <w:listItem w:displayText="Quick Start Guide" w:value="Quick Start Guide"/>
            <w:listItem w:displayText="Release Notes" w:value="Release Notes"/>
            <w:listItem w:displayText="Specification" w:value="Specification"/>
            <w:listItem w:displayText="Technology" w:value="Technology"/>
            <w:listItem w:displayText="Training" w:value="Training"/>
            <w:listItem w:displayText="User Guide" w:value="User Guide"/>
            <w:listItem w:displayText="White Paper" w:value="White Paper"/>
          </w:dropDownList>
        </w:sdtPr>
        <w:sdtEndPr/>
        <w:sdtContent>
          <w:r w:rsidR="008A4FD3">
            <w:rPr>
              <w:noProof w:val="0"/>
            </w:rPr>
            <w:t>User Guide</w:t>
          </w:r>
        </w:sdtContent>
      </w:sdt>
    </w:p>
    <w:p w14:paraId="3E1A6EAB" w14:textId="77777777" w:rsidR="00406123" w:rsidRPr="00FC4AB1" w:rsidRDefault="00406123" w:rsidP="00AB33C0">
      <w:pPr>
        <w:pStyle w:val="Body1"/>
        <w:numPr>
          <w:ilvl w:val="0"/>
          <w:numId w:val="7"/>
        </w:numPr>
      </w:pPr>
    </w:p>
    <w:p w14:paraId="1714732F" w14:textId="77777777" w:rsidR="00406123" w:rsidRPr="00FC4AB1" w:rsidRDefault="00406123" w:rsidP="00AB33C0">
      <w:pPr>
        <w:pStyle w:val="Body1"/>
        <w:numPr>
          <w:ilvl w:val="0"/>
          <w:numId w:val="7"/>
        </w:numPr>
      </w:pPr>
    </w:p>
    <w:p w14:paraId="06939C7B" w14:textId="77777777" w:rsidR="00406123" w:rsidRPr="00FC4AB1" w:rsidRDefault="00406123" w:rsidP="00AB33C0">
      <w:pPr>
        <w:pStyle w:val="Body1"/>
        <w:numPr>
          <w:ilvl w:val="0"/>
          <w:numId w:val="7"/>
        </w:numPr>
      </w:pPr>
    </w:p>
    <w:p w14:paraId="67E6DC52" w14:textId="77777777" w:rsidR="00406123" w:rsidRPr="00FC4AB1" w:rsidRDefault="00406123" w:rsidP="00406123">
      <w:pPr>
        <w:pStyle w:val="Body1"/>
      </w:pPr>
    </w:p>
    <w:p w14:paraId="1E9F1420" w14:textId="77777777" w:rsidR="00406123" w:rsidRPr="00FC4AB1" w:rsidRDefault="00406123" w:rsidP="00AB33C0">
      <w:pPr>
        <w:pStyle w:val="Body1"/>
        <w:numPr>
          <w:ilvl w:val="0"/>
          <w:numId w:val="7"/>
        </w:numPr>
      </w:pPr>
    </w:p>
    <w:p w14:paraId="57D3DD66" w14:textId="77777777" w:rsidR="00406123" w:rsidRPr="00FC4AB1" w:rsidRDefault="00406123" w:rsidP="00AB33C0">
      <w:pPr>
        <w:pStyle w:val="Body1"/>
        <w:numPr>
          <w:ilvl w:val="0"/>
          <w:numId w:val="7"/>
        </w:numPr>
      </w:pPr>
    </w:p>
    <w:p w14:paraId="75E180B9" w14:textId="77777777" w:rsidR="00406123" w:rsidRDefault="00406123" w:rsidP="00406123">
      <w:pPr>
        <w:pStyle w:val="Body1"/>
      </w:pPr>
    </w:p>
    <w:p w14:paraId="67141DE9" w14:textId="77777777" w:rsidR="00406123" w:rsidRDefault="00406123" w:rsidP="00406123">
      <w:pPr>
        <w:pStyle w:val="Body1"/>
      </w:pPr>
    </w:p>
    <w:p w14:paraId="09CC5248" w14:textId="77777777" w:rsidR="00406123" w:rsidRDefault="00406123" w:rsidP="00406123">
      <w:pPr>
        <w:pStyle w:val="Body1"/>
      </w:pPr>
    </w:p>
    <w:p w14:paraId="7E7D5770" w14:textId="77777777" w:rsidR="00406123" w:rsidRPr="00FC4AB1" w:rsidRDefault="00406123" w:rsidP="00406123">
      <w:pPr>
        <w:pStyle w:val="Body1"/>
      </w:pPr>
    </w:p>
    <w:p w14:paraId="2990683D" w14:textId="77777777" w:rsidR="00406123" w:rsidRDefault="00406123" w:rsidP="00406123">
      <w:pPr>
        <w:pStyle w:val="Body1"/>
      </w:pPr>
    </w:p>
    <w:p w14:paraId="23FBAC13" w14:textId="77777777" w:rsidR="00406123" w:rsidRDefault="00406123" w:rsidP="00406123">
      <w:pPr>
        <w:pStyle w:val="Body1"/>
      </w:pPr>
    </w:p>
    <w:p w14:paraId="09052C6C" w14:textId="77777777" w:rsidR="00406123" w:rsidRPr="00FC4AB1" w:rsidRDefault="00406123" w:rsidP="00406123">
      <w:pPr>
        <w:pStyle w:val="Body1"/>
      </w:pPr>
    </w:p>
    <w:p w14:paraId="2685E4B5" w14:textId="56EFD0F3" w:rsidR="00406123" w:rsidRPr="00810660" w:rsidRDefault="0047238C" w:rsidP="00406123">
      <w:pPr>
        <w:pStyle w:val="FrontDocClassification"/>
      </w:pPr>
      <w:sdt>
        <w:sdtPr>
          <w:alias w:val="Classification"/>
          <w:tag w:val="Classification"/>
          <w:id w:val="-1133089726"/>
          <w:placeholder>
            <w:docPart w:val="543B4CA608094274B1D1556C6C0E2FE9"/>
          </w:placeholder>
          <w:dropDownList>
            <w:listItem w:displayText="Select the Appropriate Legal Classification:" w:value="Select the Appropriate Legal Classification:"/>
            <w:listItem w:displayText="Intel Confidential" w:value="Intel Confidential"/>
            <w:listItem w:displayText="Intel Top Secret - Do not print or reproduce" w:value="Intel Top Secret - Do not print or reproduce"/>
          </w:dropDownList>
        </w:sdtPr>
        <w:sdtEndPr/>
        <w:sdtContent>
          <w:r w:rsidR="008A4FD3">
            <w:t>Intel Confidential</w:t>
          </w:r>
        </w:sdtContent>
      </w:sdt>
      <w:r w:rsidR="00406123" w:rsidRPr="00810660">
        <w:t xml:space="preserve"> </w:t>
      </w:r>
    </w:p>
    <w:p w14:paraId="79A3B371" w14:textId="0DB51B7D" w:rsidR="00406123" w:rsidRDefault="00406123" w:rsidP="00406123">
      <w:pPr>
        <w:pStyle w:val="FrontDocInfo"/>
      </w:pPr>
      <w:r w:rsidRPr="00C205E1">
        <w:t xml:space="preserve">Revision </w:t>
      </w:r>
      <w:sdt>
        <w:sdtPr>
          <w:rPr>
            <w:rStyle w:val="FrontDocInfoChar"/>
            <w:b/>
          </w:rPr>
          <w:alias w:val="Doc_Rev"/>
          <w:tag w:val=""/>
          <w:id w:val="-1845391693"/>
          <w:placeholder>
            <w:docPart w:val="B74172B36B5B4FC69E49F60AAB31B9C4"/>
          </w:placeholder>
          <w:dataBinding w:prefixMappings="xmlns:ns0='http://schemas.microsoft.com/office/2006/coverPageProps' " w:xpath="/ns0:CoverPageProperties[1]/ns0:Abstract[1]" w:storeItemID="{55AF091B-3C7A-41E3-B477-F2FDAA23CFDA}"/>
          <w:text/>
        </w:sdtPr>
        <w:sdtEndPr>
          <w:rPr>
            <w:rStyle w:val="FrontDocInfoChar"/>
          </w:rPr>
        </w:sdtEndPr>
        <w:sdtContent>
          <w:r w:rsidR="008A4FD3">
            <w:rPr>
              <w:rStyle w:val="FrontDocInfoChar"/>
              <w:b/>
            </w:rPr>
            <w:t>1.</w:t>
          </w:r>
          <w:r w:rsidR="00264B0B">
            <w:rPr>
              <w:rStyle w:val="FrontDocInfoChar"/>
              <w:b/>
            </w:rPr>
            <w:t>0</w:t>
          </w:r>
        </w:sdtContent>
      </w:sdt>
      <w:r w:rsidRPr="00C205E1">
        <w:t xml:space="preserve">, </w:t>
      </w:r>
      <w:r w:rsidR="00A13832">
        <w:t>June</w:t>
      </w:r>
      <w:r w:rsidRPr="00C205E1">
        <w:t xml:space="preserve"> </w:t>
      </w:r>
      <w:r w:rsidR="008A4FD3">
        <w:t>2024</w:t>
      </w:r>
    </w:p>
    <w:p w14:paraId="444088AD" w14:textId="40358601" w:rsidR="00406123" w:rsidRPr="00FC39CA" w:rsidRDefault="008A4FD3" w:rsidP="00406123">
      <w:pPr>
        <w:pStyle w:val="FrontDocInfo"/>
      </w:pPr>
      <w:r>
        <w:t>Disclosed pursuant to CNDA</w:t>
      </w:r>
    </w:p>
    <w:p w14:paraId="7AC81DE6" w14:textId="77777777" w:rsidR="00406123" w:rsidRPr="008C33B3" w:rsidRDefault="00406123" w:rsidP="00406123">
      <w:pPr>
        <w:pStyle w:val="Body1"/>
      </w:pPr>
      <w:bookmarkStart w:id="3" w:name="_Hlk30067377"/>
      <w:r w:rsidRPr="008C33B3">
        <w:br w:type="page"/>
      </w:r>
    </w:p>
    <w:p w14:paraId="7ABA0B55" w14:textId="77777777" w:rsidR="004D151C" w:rsidRPr="005E0060" w:rsidRDefault="004D151C" w:rsidP="004D151C">
      <w:pPr>
        <w:pStyle w:val="Body1"/>
        <w:rPr>
          <w:rStyle w:val="Body1Char"/>
          <w:b/>
          <w:bCs/>
        </w:rPr>
      </w:pPr>
      <w:r w:rsidRPr="005E0060">
        <w:rPr>
          <w:rStyle w:val="Body1Char"/>
          <w:b/>
          <w:bCs/>
        </w:rPr>
        <w:lastRenderedPageBreak/>
        <w:t>Terms and Conditions</w:t>
      </w:r>
    </w:p>
    <w:p w14:paraId="4E51B9D5" w14:textId="77777777" w:rsidR="004D151C" w:rsidRPr="00EE3F34" w:rsidRDefault="004D151C" w:rsidP="004D151C">
      <w:pPr>
        <w:pStyle w:val="Body1"/>
      </w:pPr>
      <w:r w:rsidRPr="00EE3F34">
        <w:t>Intel Foundry (“Intel”) provides the information in this document in connection with the evaluation, provision, or sale of Intel services and products.</w:t>
      </w:r>
    </w:p>
    <w:p w14:paraId="30530742" w14:textId="77777777" w:rsidR="004D151C" w:rsidRPr="00EE3F34" w:rsidRDefault="004D151C" w:rsidP="004D151C">
      <w:pPr>
        <w:pStyle w:val="Body1"/>
      </w:pPr>
      <w:r w:rsidRPr="00EE3F34">
        <w:t>No license, express or implied, by estoppel or otherwise, to any intellectual property rights is granted by this document. Except as provided in service contracts for Intel services or in Intel’s Terms and Conditions of sale or use for Intel products, Intel assumes no liability whatsoever in connection with its provision of this document. Intel disclaims any express or implied warranty, relating to sale and/or use of Intel services and products, including liability or warranties relating to fitness for a particular purpose, merchantability, or infringement of any patent, copyright, or other intellectual property right.</w:t>
      </w:r>
    </w:p>
    <w:p w14:paraId="7C4A3182" w14:textId="77777777" w:rsidR="004D151C" w:rsidRPr="00EE3F34" w:rsidRDefault="004D151C" w:rsidP="004D151C">
      <w:pPr>
        <w:pStyle w:val="Body1"/>
      </w:pPr>
      <w:r w:rsidRPr="00EE3F34">
        <w:t>Except as otherwise explicitly and contractually provided, products manufactured, packaged, or otherwise processed by Intel Foundry are not intended for use in medical, lifesaving, or life sustaining applications.</w:t>
      </w:r>
    </w:p>
    <w:p w14:paraId="455A53D1" w14:textId="77777777" w:rsidR="004D151C" w:rsidRPr="00EE3F34" w:rsidRDefault="004D151C" w:rsidP="004D151C">
      <w:pPr>
        <w:pStyle w:val="Body1"/>
      </w:pPr>
      <w:r w:rsidRPr="00EE3F34">
        <w:t>Intel may make changes to its process and/or product specifications or descriptions at any time, without notice.</w:t>
      </w:r>
    </w:p>
    <w:p w14:paraId="354E620D" w14:textId="77777777" w:rsidR="004D151C" w:rsidRPr="00EE3F34" w:rsidRDefault="004D151C" w:rsidP="004D151C">
      <w:pPr>
        <w:pStyle w:val="Body1"/>
      </w:pPr>
      <w:r w:rsidRPr="00EE3F34">
        <w:t>The information contained in this document may not apply to the Intel service or product that you are evaluating, including for reasons of future purchase or interoperability, or have purchased or intend to purchase from Intel. Further, multiple versions of this document may exist, including newer versions that may or may not be applicable to the Intel service or product of relevance to you. It is your responsibility to identify the Intel document and document version that will meet your needs. Intel assumes no liability whatsoever in connection with your use of or reliance on information herein arising by mistake, including mistakes in document identification.</w:t>
      </w:r>
    </w:p>
    <w:p w14:paraId="1B14607F" w14:textId="77777777" w:rsidR="004D151C" w:rsidRPr="00EE3F34" w:rsidRDefault="004D151C" w:rsidP="004D151C">
      <w:pPr>
        <w:pStyle w:val="Body1"/>
      </w:pPr>
      <w:r w:rsidRPr="00EE3F34">
        <w:t>You may not rely on the absence or characteristics of any features or instructions marked "reserved," "undefined," “evaluation,” or otherwise identified for inclusion or modification in a future version or release. Intel reserves such markings for potential future definition and is not responsible or liable for conflicts or incompatibilities arising from inappropriate reliance.</w:t>
      </w:r>
    </w:p>
    <w:p w14:paraId="77C69E75" w14:textId="43DA920D" w:rsidR="004D151C" w:rsidRPr="00EE3F34" w:rsidRDefault="004D151C" w:rsidP="004D151C">
      <w:pPr>
        <w:pStyle w:val="Body1"/>
      </w:pPr>
      <w:r w:rsidRPr="00EE3F34">
        <w:t>Intel services or products may contain modifications, revisions, addendums, change summaries, known issue identifications, defects or errors known as errata that may cause the service or product to deviate from previously published specifications. All such changes or errata are available on request.</w:t>
      </w:r>
    </w:p>
    <w:p w14:paraId="19B9E2CC" w14:textId="77777777" w:rsidR="004D151C" w:rsidRPr="00EE3F34" w:rsidRDefault="004D151C" w:rsidP="004D151C">
      <w:pPr>
        <w:pStyle w:val="Body1"/>
      </w:pPr>
      <w:r w:rsidRPr="00EE3F34">
        <w:t>Contact your local Intel representative, sales office, or distributor to obtain the latest applicable specifications before placing any order for Intel services or products.</w:t>
      </w:r>
    </w:p>
    <w:p w14:paraId="0B3E5BFE" w14:textId="77777777" w:rsidR="004D151C" w:rsidRPr="00EE3F34" w:rsidRDefault="004D151C" w:rsidP="004D151C">
      <w:pPr>
        <w:pStyle w:val="Body1"/>
      </w:pPr>
      <w:r w:rsidRPr="00EE3F34">
        <w:t>Copyright © Intel Corporation</w:t>
      </w:r>
    </w:p>
    <w:p w14:paraId="725BD55E" w14:textId="77777777" w:rsidR="004D151C" w:rsidRPr="00EE3F34" w:rsidRDefault="004D151C" w:rsidP="004D151C">
      <w:pPr>
        <w:pStyle w:val="Body1"/>
      </w:pPr>
      <w:r w:rsidRPr="00EE3F34">
        <w:t>Intel, Intel Foundry, and related Intel logos are trademarks of Intel Corporation in the U.S. and other countries.</w:t>
      </w:r>
    </w:p>
    <w:p w14:paraId="6A300493" w14:textId="48157CE5" w:rsidR="00423DE9" w:rsidRDefault="004D151C" w:rsidP="004D151C">
      <w:pPr>
        <w:pStyle w:val="Body1"/>
      </w:pPr>
      <w:r w:rsidRPr="00EE3F34">
        <w:t>* Other names and brands may be claimed as the property of others.</w:t>
      </w:r>
    </w:p>
    <w:p w14:paraId="6ABD2C4E" w14:textId="04821C09" w:rsidR="00406123" w:rsidRDefault="00C208EF" w:rsidP="002925ED">
      <w:pPr>
        <w:pStyle w:val="Body1"/>
        <w:contextualSpacing/>
      </w:pPr>
      <w:r>
        <w:br/>
      </w:r>
      <w:r w:rsidR="00406123">
        <w:br w:type="page"/>
      </w:r>
    </w:p>
    <w:bookmarkEnd w:id="3"/>
    <w:p w14:paraId="7659899E" w14:textId="77777777" w:rsidR="00406123" w:rsidRDefault="00406123" w:rsidP="00406123">
      <w:pPr>
        <w:pStyle w:val="FrontRefHeading"/>
      </w:pPr>
      <w:r w:rsidRPr="00D90567">
        <w:lastRenderedPageBreak/>
        <w:t>Document Revision History</w:t>
      </w:r>
    </w:p>
    <w:tbl>
      <w:tblPr>
        <w:tblStyle w:val="Table01"/>
        <w:tblW w:w="10075" w:type="dxa"/>
        <w:tblLook w:val="04A0" w:firstRow="1" w:lastRow="0" w:firstColumn="1" w:lastColumn="0" w:noHBand="0" w:noVBand="1"/>
      </w:tblPr>
      <w:tblGrid>
        <w:gridCol w:w="1885"/>
        <w:gridCol w:w="2340"/>
        <w:gridCol w:w="5850"/>
      </w:tblGrid>
      <w:tr w:rsidR="00406123" w14:paraId="096DA76A" w14:textId="77777777" w:rsidTr="008810D7">
        <w:trPr>
          <w:cnfStyle w:val="100000000000" w:firstRow="1" w:lastRow="0" w:firstColumn="0" w:lastColumn="0" w:oddVBand="0" w:evenVBand="0" w:oddHBand="0" w:evenHBand="0" w:firstRowFirstColumn="0" w:firstRowLastColumn="0" w:lastRowFirstColumn="0" w:lastRowLastColumn="0"/>
        </w:trPr>
        <w:tc>
          <w:tcPr>
            <w:tcW w:w="1885" w:type="dxa"/>
          </w:tcPr>
          <w:p w14:paraId="64017812" w14:textId="77777777" w:rsidR="00406123" w:rsidRPr="00503CB9" w:rsidRDefault="00406123" w:rsidP="00810660">
            <w:pPr>
              <w:pStyle w:val="TableHeading"/>
            </w:pPr>
            <w:r w:rsidRPr="00503CB9">
              <w:t>Revision Number</w:t>
            </w:r>
          </w:p>
        </w:tc>
        <w:tc>
          <w:tcPr>
            <w:tcW w:w="2340" w:type="dxa"/>
          </w:tcPr>
          <w:p w14:paraId="2768262E" w14:textId="77777777" w:rsidR="00406123" w:rsidRPr="00503CB9" w:rsidRDefault="00406123" w:rsidP="00810660">
            <w:pPr>
              <w:pStyle w:val="TableHeading"/>
            </w:pPr>
            <w:r w:rsidRPr="00503CB9">
              <w:t>Date</w:t>
            </w:r>
          </w:p>
        </w:tc>
        <w:tc>
          <w:tcPr>
            <w:tcW w:w="5850" w:type="dxa"/>
          </w:tcPr>
          <w:p w14:paraId="618D6BCE" w14:textId="77777777" w:rsidR="00406123" w:rsidRPr="00503CB9" w:rsidRDefault="00406123" w:rsidP="00810660">
            <w:pPr>
              <w:pStyle w:val="TableHeading"/>
            </w:pPr>
            <w:r w:rsidRPr="00503CB9">
              <w:t>Comments</w:t>
            </w:r>
          </w:p>
        </w:tc>
      </w:tr>
      <w:tr w:rsidR="00120C56" w14:paraId="5EE4696C" w14:textId="77777777" w:rsidTr="008810D7">
        <w:tc>
          <w:tcPr>
            <w:tcW w:w="1885" w:type="dxa"/>
          </w:tcPr>
          <w:p w14:paraId="4EBC3E5C" w14:textId="5AC234EC" w:rsidR="00120C56" w:rsidRDefault="00120C56" w:rsidP="00120C56">
            <w:pPr>
              <w:pStyle w:val="TableBody1"/>
            </w:pPr>
            <w:r>
              <w:t>1.0</w:t>
            </w:r>
          </w:p>
        </w:tc>
        <w:tc>
          <w:tcPr>
            <w:tcW w:w="2340" w:type="dxa"/>
          </w:tcPr>
          <w:p w14:paraId="26B139BF" w14:textId="1E460E78" w:rsidR="00120C56" w:rsidRDefault="00A13832" w:rsidP="00120C56">
            <w:pPr>
              <w:pStyle w:val="TableBody1"/>
            </w:pPr>
            <w:r>
              <w:t>June</w:t>
            </w:r>
            <w:r w:rsidR="00120C56">
              <w:t xml:space="preserve"> 202</w:t>
            </w:r>
            <w:r w:rsidR="00BD507D">
              <w:t>4</w:t>
            </w:r>
          </w:p>
        </w:tc>
        <w:tc>
          <w:tcPr>
            <w:tcW w:w="5850" w:type="dxa"/>
          </w:tcPr>
          <w:p w14:paraId="7801248F" w14:textId="22519BC4" w:rsidR="00120C56" w:rsidRDefault="00120C56" w:rsidP="00120C56">
            <w:pPr>
              <w:pStyle w:val="TableBody1"/>
            </w:pPr>
            <w:r w:rsidRPr="00503CB9">
              <w:t>Initial version.</w:t>
            </w:r>
            <w:r w:rsidR="00A13832">
              <w:t xml:space="preserve"> Suppo</w:t>
            </w:r>
            <w:r w:rsidR="00B82F78">
              <w:t>rts pdk783_r0.9GA.</w:t>
            </w:r>
          </w:p>
        </w:tc>
      </w:tr>
    </w:tbl>
    <w:p w14:paraId="7BAD4E97" w14:textId="77777777" w:rsidR="00406123" w:rsidRDefault="00406123" w:rsidP="00406123">
      <w:pPr>
        <w:pStyle w:val="Body1"/>
      </w:pPr>
    </w:p>
    <w:p w14:paraId="42ACE872" w14:textId="77777777" w:rsidR="00406123" w:rsidRDefault="00406123" w:rsidP="00406123">
      <w:pPr>
        <w:pStyle w:val="Body1"/>
      </w:pPr>
      <w:r>
        <w:br w:type="page"/>
      </w:r>
    </w:p>
    <w:p w14:paraId="7E5E4556" w14:textId="77777777" w:rsidR="00406123" w:rsidRPr="00F1668C" w:rsidRDefault="00406123" w:rsidP="00406123">
      <w:pPr>
        <w:pStyle w:val="FrontRefHeading"/>
      </w:pPr>
      <w:r w:rsidRPr="00F1668C">
        <w:lastRenderedPageBreak/>
        <w:t>Contents</w:t>
      </w:r>
    </w:p>
    <w:p w14:paraId="6D7F435D" w14:textId="05B20883" w:rsidR="001E647E" w:rsidRDefault="007641C6">
      <w:pPr>
        <w:pStyle w:val="TOC1"/>
        <w:rPr>
          <w:rFonts w:asciiTheme="minorHAnsi" w:hAnsiTheme="minorHAnsi"/>
          <w:bCs w:val="0"/>
          <w:kern w:val="2"/>
          <w:sz w:val="24"/>
          <w:szCs w:val="24"/>
          <w14:ligatures w14:val="standardContextual"/>
        </w:rPr>
      </w:pPr>
      <w:r>
        <w:rPr>
          <w:rFonts w:cstheme="minorHAnsi"/>
          <w:b/>
          <w:caps/>
          <w:szCs w:val="18"/>
        </w:rPr>
        <w:fldChar w:fldCharType="begin"/>
      </w:r>
      <w:r>
        <w:rPr>
          <w:rFonts w:cstheme="minorHAnsi"/>
          <w:b/>
          <w:caps/>
          <w:szCs w:val="18"/>
        </w:rPr>
        <w:instrText xml:space="preserve"> TOC \o "1-2" \h \z \t "Heading 3,3,Appendix 3,3" </w:instrText>
      </w:r>
      <w:r>
        <w:rPr>
          <w:rFonts w:cstheme="minorHAnsi"/>
          <w:b/>
          <w:caps/>
          <w:szCs w:val="18"/>
        </w:rPr>
        <w:fldChar w:fldCharType="separate"/>
      </w:r>
      <w:hyperlink w:anchor="_Toc169526985" w:history="1">
        <w:r w:rsidR="001E647E" w:rsidRPr="00DE5CBA">
          <w:rPr>
            <w:rStyle w:val="Hyperlink"/>
          </w:rPr>
          <w:t>1</w:t>
        </w:r>
        <w:r w:rsidR="001E647E">
          <w:rPr>
            <w:rFonts w:asciiTheme="minorHAnsi" w:hAnsiTheme="minorHAnsi"/>
            <w:bCs w:val="0"/>
            <w:kern w:val="2"/>
            <w:sz w:val="24"/>
            <w:szCs w:val="24"/>
            <w14:ligatures w14:val="standardContextual"/>
          </w:rPr>
          <w:tab/>
        </w:r>
        <w:r w:rsidR="001E647E" w:rsidRPr="00DE5CBA">
          <w:rPr>
            <w:rStyle w:val="Hyperlink"/>
          </w:rPr>
          <w:t>Introduction</w:t>
        </w:r>
        <w:r w:rsidR="001E647E">
          <w:rPr>
            <w:webHidden/>
          </w:rPr>
          <w:tab/>
        </w:r>
        <w:r w:rsidR="001E647E">
          <w:rPr>
            <w:webHidden/>
          </w:rPr>
          <w:fldChar w:fldCharType="begin"/>
        </w:r>
        <w:r w:rsidR="001E647E">
          <w:rPr>
            <w:webHidden/>
          </w:rPr>
          <w:instrText xml:space="preserve"> PAGEREF _Toc169526985 \h </w:instrText>
        </w:r>
        <w:r w:rsidR="001E647E">
          <w:rPr>
            <w:webHidden/>
          </w:rPr>
        </w:r>
        <w:r w:rsidR="001E647E">
          <w:rPr>
            <w:webHidden/>
          </w:rPr>
          <w:fldChar w:fldCharType="separate"/>
        </w:r>
        <w:r w:rsidR="001E647E">
          <w:rPr>
            <w:webHidden/>
          </w:rPr>
          <w:t>9</w:t>
        </w:r>
        <w:r w:rsidR="001E647E">
          <w:rPr>
            <w:webHidden/>
          </w:rPr>
          <w:fldChar w:fldCharType="end"/>
        </w:r>
      </w:hyperlink>
    </w:p>
    <w:p w14:paraId="4648396D" w14:textId="72D5C1B9" w:rsidR="001E647E" w:rsidRDefault="0047238C">
      <w:pPr>
        <w:pStyle w:val="TOC2"/>
        <w:tabs>
          <w:tab w:val="left" w:pos="1123"/>
        </w:tabs>
        <w:rPr>
          <w:rFonts w:asciiTheme="minorHAnsi" w:hAnsiTheme="minorHAnsi"/>
          <w:kern w:val="2"/>
          <w:sz w:val="24"/>
          <w:szCs w:val="24"/>
          <w14:ligatures w14:val="standardContextual"/>
        </w:rPr>
      </w:pPr>
      <w:hyperlink w:anchor="_Toc169526986" w:history="1">
        <w:r w:rsidR="001E647E" w:rsidRPr="00DE5CBA">
          <w:rPr>
            <w:rStyle w:val="Hyperlink"/>
            <w:rFonts w:cs="Times New Roman"/>
          </w:rPr>
          <w:t>1.1</w:t>
        </w:r>
        <w:r w:rsidR="001E647E">
          <w:rPr>
            <w:rFonts w:asciiTheme="minorHAnsi" w:hAnsiTheme="minorHAnsi"/>
            <w:kern w:val="2"/>
            <w:sz w:val="24"/>
            <w:szCs w:val="24"/>
            <w14:ligatures w14:val="standardContextual"/>
          </w:rPr>
          <w:tab/>
        </w:r>
        <w:r w:rsidR="001E647E" w:rsidRPr="00DE5CBA">
          <w:rPr>
            <w:rStyle w:val="Hyperlink"/>
          </w:rPr>
          <w:t>Terminology</w:t>
        </w:r>
        <w:r w:rsidR="001E647E">
          <w:rPr>
            <w:webHidden/>
          </w:rPr>
          <w:tab/>
        </w:r>
        <w:r w:rsidR="001E647E">
          <w:rPr>
            <w:webHidden/>
          </w:rPr>
          <w:fldChar w:fldCharType="begin"/>
        </w:r>
        <w:r w:rsidR="001E647E">
          <w:rPr>
            <w:webHidden/>
          </w:rPr>
          <w:instrText xml:space="preserve"> PAGEREF _Toc169526986 \h </w:instrText>
        </w:r>
        <w:r w:rsidR="001E647E">
          <w:rPr>
            <w:webHidden/>
          </w:rPr>
        </w:r>
        <w:r w:rsidR="001E647E">
          <w:rPr>
            <w:webHidden/>
          </w:rPr>
          <w:fldChar w:fldCharType="separate"/>
        </w:r>
        <w:r w:rsidR="001E647E">
          <w:rPr>
            <w:webHidden/>
          </w:rPr>
          <w:t>10</w:t>
        </w:r>
        <w:r w:rsidR="001E647E">
          <w:rPr>
            <w:webHidden/>
          </w:rPr>
          <w:fldChar w:fldCharType="end"/>
        </w:r>
      </w:hyperlink>
    </w:p>
    <w:p w14:paraId="5BCFE123" w14:textId="5E8D10C2" w:rsidR="001E647E" w:rsidRDefault="0047238C">
      <w:pPr>
        <w:pStyle w:val="TOC2"/>
        <w:tabs>
          <w:tab w:val="left" w:pos="1123"/>
        </w:tabs>
        <w:rPr>
          <w:rFonts w:asciiTheme="minorHAnsi" w:hAnsiTheme="minorHAnsi"/>
          <w:kern w:val="2"/>
          <w:sz w:val="24"/>
          <w:szCs w:val="24"/>
          <w14:ligatures w14:val="standardContextual"/>
        </w:rPr>
      </w:pPr>
      <w:hyperlink w:anchor="_Toc169526987" w:history="1">
        <w:r w:rsidR="001E647E" w:rsidRPr="00DE5CBA">
          <w:rPr>
            <w:rStyle w:val="Hyperlink"/>
            <w:rFonts w:cs="Times New Roman"/>
          </w:rPr>
          <w:t>1.2</w:t>
        </w:r>
        <w:r w:rsidR="001E647E">
          <w:rPr>
            <w:rFonts w:asciiTheme="minorHAnsi" w:hAnsiTheme="minorHAnsi"/>
            <w:kern w:val="2"/>
            <w:sz w:val="24"/>
            <w:szCs w:val="24"/>
            <w14:ligatures w14:val="standardContextual"/>
          </w:rPr>
          <w:tab/>
        </w:r>
        <w:r w:rsidR="001E647E" w:rsidRPr="00DE5CBA">
          <w:rPr>
            <w:rStyle w:val="Hyperlink"/>
          </w:rPr>
          <w:t>LDK directory structure</w:t>
        </w:r>
        <w:r w:rsidR="001E647E">
          <w:rPr>
            <w:webHidden/>
          </w:rPr>
          <w:tab/>
        </w:r>
        <w:r w:rsidR="001E647E">
          <w:rPr>
            <w:webHidden/>
          </w:rPr>
          <w:fldChar w:fldCharType="begin"/>
        </w:r>
        <w:r w:rsidR="001E647E">
          <w:rPr>
            <w:webHidden/>
          </w:rPr>
          <w:instrText xml:space="preserve"> PAGEREF _Toc169526987 \h </w:instrText>
        </w:r>
        <w:r w:rsidR="001E647E">
          <w:rPr>
            <w:webHidden/>
          </w:rPr>
        </w:r>
        <w:r w:rsidR="001E647E">
          <w:rPr>
            <w:webHidden/>
          </w:rPr>
          <w:fldChar w:fldCharType="separate"/>
        </w:r>
        <w:r w:rsidR="001E647E">
          <w:rPr>
            <w:webHidden/>
          </w:rPr>
          <w:t>11</w:t>
        </w:r>
        <w:r w:rsidR="001E647E">
          <w:rPr>
            <w:webHidden/>
          </w:rPr>
          <w:fldChar w:fldCharType="end"/>
        </w:r>
      </w:hyperlink>
    </w:p>
    <w:p w14:paraId="50FCF40D" w14:textId="3B20847D" w:rsidR="001E647E" w:rsidRDefault="0047238C">
      <w:pPr>
        <w:pStyle w:val="TOC2"/>
        <w:tabs>
          <w:tab w:val="left" w:pos="1123"/>
        </w:tabs>
        <w:rPr>
          <w:rFonts w:asciiTheme="minorHAnsi" w:hAnsiTheme="minorHAnsi"/>
          <w:kern w:val="2"/>
          <w:sz w:val="24"/>
          <w:szCs w:val="24"/>
          <w14:ligatures w14:val="standardContextual"/>
        </w:rPr>
      </w:pPr>
      <w:hyperlink w:anchor="_Toc169526988" w:history="1">
        <w:r w:rsidR="001E647E" w:rsidRPr="00DE5CBA">
          <w:rPr>
            <w:rStyle w:val="Hyperlink"/>
            <w:rFonts w:cs="Times New Roman"/>
          </w:rPr>
          <w:t>1.3</w:t>
        </w:r>
        <w:r w:rsidR="001E647E">
          <w:rPr>
            <w:rFonts w:asciiTheme="minorHAnsi" w:hAnsiTheme="minorHAnsi"/>
            <w:kern w:val="2"/>
            <w:sz w:val="24"/>
            <w:szCs w:val="24"/>
            <w14:ligatures w14:val="standardContextual"/>
          </w:rPr>
          <w:tab/>
        </w:r>
        <w:r w:rsidR="001E647E" w:rsidRPr="00DE5CBA">
          <w:rPr>
            <w:rStyle w:val="Hyperlink"/>
          </w:rPr>
          <w:t>Setting up the library development kit</w:t>
        </w:r>
        <w:r w:rsidR="001E647E">
          <w:rPr>
            <w:webHidden/>
          </w:rPr>
          <w:tab/>
        </w:r>
        <w:r w:rsidR="001E647E">
          <w:rPr>
            <w:webHidden/>
          </w:rPr>
          <w:fldChar w:fldCharType="begin"/>
        </w:r>
        <w:r w:rsidR="001E647E">
          <w:rPr>
            <w:webHidden/>
          </w:rPr>
          <w:instrText xml:space="preserve"> PAGEREF _Toc169526988 \h </w:instrText>
        </w:r>
        <w:r w:rsidR="001E647E">
          <w:rPr>
            <w:webHidden/>
          </w:rPr>
        </w:r>
        <w:r w:rsidR="001E647E">
          <w:rPr>
            <w:webHidden/>
          </w:rPr>
          <w:fldChar w:fldCharType="separate"/>
        </w:r>
        <w:r w:rsidR="001E647E">
          <w:rPr>
            <w:webHidden/>
          </w:rPr>
          <w:t>12</w:t>
        </w:r>
        <w:r w:rsidR="001E647E">
          <w:rPr>
            <w:webHidden/>
          </w:rPr>
          <w:fldChar w:fldCharType="end"/>
        </w:r>
      </w:hyperlink>
    </w:p>
    <w:p w14:paraId="132B65A0" w14:textId="5880DE14" w:rsidR="001E647E" w:rsidRDefault="0047238C">
      <w:pPr>
        <w:pStyle w:val="TOC3"/>
        <w:tabs>
          <w:tab w:val="left" w:pos="1670"/>
        </w:tabs>
        <w:rPr>
          <w:rFonts w:asciiTheme="minorHAnsi" w:eastAsiaTheme="minorEastAsia" w:hAnsiTheme="minorHAnsi" w:cstheme="minorBidi"/>
          <w:kern w:val="2"/>
          <w:sz w:val="24"/>
          <w:szCs w:val="24"/>
          <w14:ligatures w14:val="standardContextual"/>
        </w:rPr>
      </w:pPr>
      <w:hyperlink w:anchor="_Toc169526989" w:history="1">
        <w:r w:rsidR="001E647E" w:rsidRPr="00DE5CBA">
          <w:rPr>
            <w:rStyle w:val="Hyperlink"/>
          </w:rPr>
          <w:t>1.3.1</w:t>
        </w:r>
        <w:r w:rsidR="001E647E">
          <w:rPr>
            <w:rFonts w:asciiTheme="minorHAnsi" w:eastAsiaTheme="minorEastAsia" w:hAnsiTheme="minorHAnsi" w:cstheme="minorBidi"/>
            <w:kern w:val="2"/>
            <w:sz w:val="24"/>
            <w:szCs w:val="24"/>
            <w14:ligatures w14:val="standardContextual"/>
          </w:rPr>
          <w:tab/>
        </w:r>
        <w:r w:rsidR="001E647E" w:rsidRPr="00DE5CBA">
          <w:rPr>
            <w:rStyle w:val="Hyperlink"/>
          </w:rPr>
          <w:t>Setting up the PDK</w:t>
        </w:r>
        <w:r w:rsidR="001E647E">
          <w:rPr>
            <w:webHidden/>
          </w:rPr>
          <w:tab/>
        </w:r>
        <w:r w:rsidR="001E647E">
          <w:rPr>
            <w:webHidden/>
          </w:rPr>
          <w:fldChar w:fldCharType="begin"/>
        </w:r>
        <w:r w:rsidR="001E647E">
          <w:rPr>
            <w:webHidden/>
          </w:rPr>
          <w:instrText xml:space="preserve"> PAGEREF _Toc169526989 \h </w:instrText>
        </w:r>
        <w:r w:rsidR="001E647E">
          <w:rPr>
            <w:webHidden/>
          </w:rPr>
        </w:r>
        <w:r w:rsidR="001E647E">
          <w:rPr>
            <w:webHidden/>
          </w:rPr>
          <w:fldChar w:fldCharType="separate"/>
        </w:r>
        <w:r w:rsidR="001E647E">
          <w:rPr>
            <w:webHidden/>
          </w:rPr>
          <w:t>12</w:t>
        </w:r>
        <w:r w:rsidR="001E647E">
          <w:rPr>
            <w:webHidden/>
          </w:rPr>
          <w:fldChar w:fldCharType="end"/>
        </w:r>
      </w:hyperlink>
    </w:p>
    <w:p w14:paraId="02E668DF" w14:textId="18E8B0CC" w:rsidR="001E647E" w:rsidRDefault="0047238C">
      <w:pPr>
        <w:pStyle w:val="TOC3"/>
        <w:tabs>
          <w:tab w:val="left" w:pos="1670"/>
        </w:tabs>
        <w:rPr>
          <w:rFonts w:asciiTheme="minorHAnsi" w:eastAsiaTheme="minorEastAsia" w:hAnsiTheme="minorHAnsi" w:cstheme="minorBidi"/>
          <w:kern w:val="2"/>
          <w:sz w:val="24"/>
          <w:szCs w:val="24"/>
          <w14:ligatures w14:val="standardContextual"/>
        </w:rPr>
      </w:pPr>
      <w:hyperlink w:anchor="_Toc169526990" w:history="1">
        <w:r w:rsidR="001E647E" w:rsidRPr="00DE5CBA">
          <w:rPr>
            <w:rStyle w:val="Hyperlink"/>
          </w:rPr>
          <w:t>1.3.2</w:t>
        </w:r>
        <w:r w:rsidR="001E647E">
          <w:rPr>
            <w:rFonts w:asciiTheme="minorHAnsi" w:eastAsiaTheme="minorEastAsia" w:hAnsiTheme="minorHAnsi" w:cstheme="minorBidi"/>
            <w:kern w:val="2"/>
            <w:sz w:val="24"/>
            <w:szCs w:val="24"/>
            <w14:ligatures w14:val="standardContextual"/>
          </w:rPr>
          <w:tab/>
        </w:r>
        <w:r w:rsidR="001E647E" w:rsidRPr="00DE5CBA">
          <w:rPr>
            <w:rStyle w:val="Hyperlink"/>
          </w:rPr>
          <w:t>CAD tools</w:t>
        </w:r>
        <w:r w:rsidR="001E647E">
          <w:rPr>
            <w:webHidden/>
          </w:rPr>
          <w:tab/>
        </w:r>
        <w:r w:rsidR="001E647E">
          <w:rPr>
            <w:webHidden/>
          </w:rPr>
          <w:fldChar w:fldCharType="begin"/>
        </w:r>
        <w:r w:rsidR="001E647E">
          <w:rPr>
            <w:webHidden/>
          </w:rPr>
          <w:instrText xml:space="preserve"> PAGEREF _Toc169526990 \h </w:instrText>
        </w:r>
        <w:r w:rsidR="001E647E">
          <w:rPr>
            <w:webHidden/>
          </w:rPr>
        </w:r>
        <w:r w:rsidR="001E647E">
          <w:rPr>
            <w:webHidden/>
          </w:rPr>
          <w:fldChar w:fldCharType="separate"/>
        </w:r>
        <w:r w:rsidR="001E647E">
          <w:rPr>
            <w:webHidden/>
          </w:rPr>
          <w:t>12</w:t>
        </w:r>
        <w:r w:rsidR="001E647E">
          <w:rPr>
            <w:webHidden/>
          </w:rPr>
          <w:fldChar w:fldCharType="end"/>
        </w:r>
      </w:hyperlink>
    </w:p>
    <w:p w14:paraId="5C51D9E6" w14:textId="24C34C32" w:rsidR="001E647E" w:rsidRDefault="0047238C">
      <w:pPr>
        <w:pStyle w:val="TOC3"/>
        <w:tabs>
          <w:tab w:val="left" w:pos="1670"/>
        </w:tabs>
        <w:rPr>
          <w:rFonts w:asciiTheme="minorHAnsi" w:eastAsiaTheme="minorEastAsia" w:hAnsiTheme="minorHAnsi" w:cstheme="minorBidi"/>
          <w:kern w:val="2"/>
          <w:sz w:val="24"/>
          <w:szCs w:val="24"/>
          <w14:ligatures w14:val="standardContextual"/>
        </w:rPr>
      </w:pPr>
      <w:hyperlink w:anchor="_Toc169526991" w:history="1">
        <w:r w:rsidR="001E647E" w:rsidRPr="00DE5CBA">
          <w:rPr>
            <w:rStyle w:val="Hyperlink"/>
          </w:rPr>
          <w:t>1.3.3</w:t>
        </w:r>
        <w:r w:rsidR="001E647E">
          <w:rPr>
            <w:rFonts w:asciiTheme="minorHAnsi" w:eastAsiaTheme="minorEastAsia" w:hAnsiTheme="minorHAnsi" w:cstheme="minorBidi"/>
            <w:kern w:val="2"/>
            <w:sz w:val="24"/>
            <w:szCs w:val="24"/>
            <w14:ligatures w14:val="standardContextual"/>
          </w:rPr>
          <w:tab/>
        </w:r>
        <w:r w:rsidR="001E647E" w:rsidRPr="00DE5CBA">
          <w:rPr>
            <w:rStyle w:val="Hyperlink"/>
          </w:rPr>
          <w:t>Environment pre-setup for administrator</w:t>
        </w:r>
        <w:r w:rsidR="001E647E">
          <w:rPr>
            <w:webHidden/>
          </w:rPr>
          <w:tab/>
        </w:r>
        <w:r w:rsidR="001E647E">
          <w:rPr>
            <w:webHidden/>
          </w:rPr>
          <w:fldChar w:fldCharType="begin"/>
        </w:r>
        <w:r w:rsidR="001E647E">
          <w:rPr>
            <w:webHidden/>
          </w:rPr>
          <w:instrText xml:space="preserve"> PAGEREF _Toc169526991 \h </w:instrText>
        </w:r>
        <w:r w:rsidR="001E647E">
          <w:rPr>
            <w:webHidden/>
          </w:rPr>
        </w:r>
        <w:r w:rsidR="001E647E">
          <w:rPr>
            <w:webHidden/>
          </w:rPr>
          <w:fldChar w:fldCharType="separate"/>
        </w:r>
        <w:r w:rsidR="001E647E">
          <w:rPr>
            <w:webHidden/>
          </w:rPr>
          <w:t>13</w:t>
        </w:r>
        <w:r w:rsidR="001E647E">
          <w:rPr>
            <w:webHidden/>
          </w:rPr>
          <w:fldChar w:fldCharType="end"/>
        </w:r>
      </w:hyperlink>
    </w:p>
    <w:p w14:paraId="4B2130D0" w14:textId="31336A7E" w:rsidR="001E647E" w:rsidRDefault="0047238C">
      <w:pPr>
        <w:pStyle w:val="TOC3"/>
        <w:tabs>
          <w:tab w:val="left" w:pos="1670"/>
        </w:tabs>
        <w:rPr>
          <w:rFonts w:asciiTheme="minorHAnsi" w:eastAsiaTheme="minorEastAsia" w:hAnsiTheme="minorHAnsi" w:cstheme="minorBidi"/>
          <w:kern w:val="2"/>
          <w:sz w:val="24"/>
          <w:szCs w:val="24"/>
          <w14:ligatures w14:val="standardContextual"/>
        </w:rPr>
      </w:pPr>
      <w:hyperlink w:anchor="_Toc169526992" w:history="1">
        <w:r w:rsidR="001E647E" w:rsidRPr="00DE5CBA">
          <w:rPr>
            <w:rStyle w:val="Hyperlink"/>
          </w:rPr>
          <w:t>1.3.4</w:t>
        </w:r>
        <w:r w:rsidR="001E647E">
          <w:rPr>
            <w:rFonts w:asciiTheme="minorHAnsi" w:eastAsiaTheme="minorEastAsia" w:hAnsiTheme="minorHAnsi" w:cstheme="minorBidi"/>
            <w:kern w:val="2"/>
            <w:sz w:val="24"/>
            <w:szCs w:val="24"/>
            <w14:ligatures w14:val="standardContextual"/>
          </w:rPr>
          <w:tab/>
        </w:r>
        <w:r w:rsidR="001E647E" w:rsidRPr="00DE5CBA">
          <w:rPr>
            <w:rStyle w:val="Hyperlink"/>
          </w:rPr>
          <w:t>Environment setup for lab user</w:t>
        </w:r>
        <w:r w:rsidR="001E647E">
          <w:rPr>
            <w:webHidden/>
          </w:rPr>
          <w:tab/>
        </w:r>
        <w:r w:rsidR="001E647E">
          <w:rPr>
            <w:webHidden/>
          </w:rPr>
          <w:fldChar w:fldCharType="begin"/>
        </w:r>
        <w:r w:rsidR="001E647E">
          <w:rPr>
            <w:webHidden/>
          </w:rPr>
          <w:instrText xml:space="preserve"> PAGEREF _Toc169526992 \h </w:instrText>
        </w:r>
        <w:r w:rsidR="001E647E">
          <w:rPr>
            <w:webHidden/>
          </w:rPr>
        </w:r>
        <w:r w:rsidR="001E647E">
          <w:rPr>
            <w:webHidden/>
          </w:rPr>
          <w:fldChar w:fldCharType="separate"/>
        </w:r>
        <w:r w:rsidR="001E647E">
          <w:rPr>
            <w:webHidden/>
          </w:rPr>
          <w:t>16</w:t>
        </w:r>
        <w:r w:rsidR="001E647E">
          <w:rPr>
            <w:webHidden/>
          </w:rPr>
          <w:fldChar w:fldCharType="end"/>
        </w:r>
      </w:hyperlink>
    </w:p>
    <w:p w14:paraId="535A6764" w14:textId="51042B2D" w:rsidR="001E647E" w:rsidRDefault="0047238C">
      <w:pPr>
        <w:pStyle w:val="TOC3"/>
        <w:tabs>
          <w:tab w:val="left" w:pos="1670"/>
        </w:tabs>
        <w:rPr>
          <w:rFonts w:asciiTheme="minorHAnsi" w:eastAsiaTheme="minorEastAsia" w:hAnsiTheme="minorHAnsi" w:cstheme="minorBidi"/>
          <w:kern w:val="2"/>
          <w:sz w:val="24"/>
          <w:szCs w:val="24"/>
          <w14:ligatures w14:val="standardContextual"/>
        </w:rPr>
      </w:pPr>
      <w:hyperlink w:anchor="_Toc169526993" w:history="1">
        <w:r w:rsidR="001E647E" w:rsidRPr="00DE5CBA">
          <w:rPr>
            <w:rStyle w:val="Hyperlink"/>
          </w:rPr>
          <w:t>1.3.5</w:t>
        </w:r>
        <w:r w:rsidR="001E647E">
          <w:rPr>
            <w:rFonts w:asciiTheme="minorHAnsi" w:eastAsiaTheme="minorEastAsia" w:hAnsiTheme="minorHAnsi" w:cstheme="minorBidi"/>
            <w:kern w:val="2"/>
            <w:sz w:val="24"/>
            <w:szCs w:val="24"/>
            <w14:ligatures w14:val="standardContextual"/>
          </w:rPr>
          <w:tab/>
        </w:r>
        <w:r w:rsidR="001E647E" w:rsidRPr="00DE5CBA">
          <w:rPr>
            <w:rStyle w:val="Hyperlink"/>
          </w:rPr>
          <w:t>Reset LDK work area procedure</w:t>
        </w:r>
        <w:r w:rsidR="001E647E">
          <w:rPr>
            <w:webHidden/>
          </w:rPr>
          <w:tab/>
        </w:r>
        <w:r w:rsidR="001E647E">
          <w:rPr>
            <w:webHidden/>
          </w:rPr>
          <w:fldChar w:fldCharType="begin"/>
        </w:r>
        <w:r w:rsidR="001E647E">
          <w:rPr>
            <w:webHidden/>
          </w:rPr>
          <w:instrText xml:space="preserve"> PAGEREF _Toc169526993 \h </w:instrText>
        </w:r>
        <w:r w:rsidR="001E647E">
          <w:rPr>
            <w:webHidden/>
          </w:rPr>
        </w:r>
        <w:r w:rsidR="001E647E">
          <w:rPr>
            <w:webHidden/>
          </w:rPr>
          <w:fldChar w:fldCharType="separate"/>
        </w:r>
        <w:r w:rsidR="001E647E">
          <w:rPr>
            <w:webHidden/>
          </w:rPr>
          <w:t>17</w:t>
        </w:r>
        <w:r w:rsidR="001E647E">
          <w:rPr>
            <w:webHidden/>
          </w:rPr>
          <w:fldChar w:fldCharType="end"/>
        </w:r>
      </w:hyperlink>
    </w:p>
    <w:p w14:paraId="4E3D3A46" w14:textId="58C3FDC0" w:rsidR="001E647E" w:rsidRDefault="0047238C">
      <w:pPr>
        <w:pStyle w:val="TOC2"/>
        <w:tabs>
          <w:tab w:val="left" w:pos="1123"/>
        </w:tabs>
        <w:rPr>
          <w:rFonts w:asciiTheme="minorHAnsi" w:hAnsiTheme="minorHAnsi"/>
          <w:kern w:val="2"/>
          <w:sz w:val="24"/>
          <w:szCs w:val="24"/>
          <w14:ligatures w14:val="standardContextual"/>
        </w:rPr>
      </w:pPr>
      <w:hyperlink w:anchor="_Toc169526994" w:history="1">
        <w:r w:rsidR="001E647E" w:rsidRPr="00DE5CBA">
          <w:rPr>
            <w:rStyle w:val="Hyperlink"/>
            <w:rFonts w:cs="Times New Roman"/>
          </w:rPr>
          <w:t>1.4</w:t>
        </w:r>
        <w:r w:rsidR="001E647E">
          <w:rPr>
            <w:rFonts w:asciiTheme="minorHAnsi" w:hAnsiTheme="minorHAnsi"/>
            <w:kern w:val="2"/>
            <w:sz w:val="24"/>
            <w:szCs w:val="24"/>
            <w14:ligatures w14:val="standardContextual"/>
          </w:rPr>
          <w:tab/>
        </w:r>
        <w:r w:rsidR="001E647E" w:rsidRPr="00DE5CBA">
          <w:rPr>
            <w:rStyle w:val="Hyperlink"/>
          </w:rPr>
          <w:t>Compute resources</w:t>
        </w:r>
        <w:r w:rsidR="001E647E">
          <w:rPr>
            <w:webHidden/>
          </w:rPr>
          <w:tab/>
        </w:r>
        <w:r w:rsidR="001E647E">
          <w:rPr>
            <w:webHidden/>
          </w:rPr>
          <w:fldChar w:fldCharType="begin"/>
        </w:r>
        <w:r w:rsidR="001E647E">
          <w:rPr>
            <w:webHidden/>
          </w:rPr>
          <w:instrText xml:space="preserve"> PAGEREF _Toc169526994 \h </w:instrText>
        </w:r>
        <w:r w:rsidR="001E647E">
          <w:rPr>
            <w:webHidden/>
          </w:rPr>
        </w:r>
        <w:r w:rsidR="001E647E">
          <w:rPr>
            <w:webHidden/>
          </w:rPr>
          <w:fldChar w:fldCharType="separate"/>
        </w:r>
        <w:r w:rsidR="001E647E">
          <w:rPr>
            <w:webHidden/>
          </w:rPr>
          <w:t>17</w:t>
        </w:r>
        <w:r w:rsidR="001E647E">
          <w:rPr>
            <w:webHidden/>
          </w:rPr>
          <w:fldChar w:fldCharType="end"/>
        </w:r>
      </w:hyperlink>
    </w:p>
    <w:p w14:paraId="1DF16C31" w14:textId="215F866A" w:rsidR="001E647E" w:rsidRDefault="0047238C">
      <w:pPr>
        <w:pStyle w:val="TOC1"/>
        <w:rPr>
          <w:rFonts w:asciiTheme="minorHAnsi" w:hAnsiTheme="minorHAnsi"/>
          <w:bCs w:val="0"/>
          <w:kern w:val="2"/>
          <w:sz w:val="24"/>
          <w:szCs w:val="24"/>
          <w14:ligatures w14:val="standardContextual"/>
        </w:rPr>
      </w:pPr>
      <w:hyperlink w:anchor="_Toc169526995" w:history="1">
        <w:r w:rsidR="001E647E" w:rsidRPr="00DE5CBA">
          <w:rPr>
            <w:rStyle w:val="Hyperlink"/>
          </w:rPr>
          <w:t>2</w:t>
        </w:r>
        <w:r w:rsidR="001E647E">
          <w:rPr>
            <w:rFonts w:asciiTheme="minorHAnsi" w:hAnsiTheme="minorHAnsi"/>
            <w:bCs w:val="0"/>
            <w:kern w:val="2"/>
            <w:sz w:val="24"/>
            <w:szCs w:val="24"/>
            <w14:ligatures w14:val="standardContextual"/>
          </w:rPr>
          <w:tab/>
        </w:r>
        <w:r w:rsidR="001E647E" w:rsidRPr="00DE5CBA">
          <w:rPr>
            <w:rStyle w:val="Hyperlink"/>
          </w:rPr>
          <w:t>Netlists and Physical Views</w:t>
        </w:r>
        <w:r w:rsidR="001E647E">
          <w:rPr>
            <w:webHidden/>
          </w:rPr>
          <w:tab/>
        </w:r>
        <w:r w:rsidR="001E647E">
          <w:rPr>
            <w:webHidden/>
          </w:rPr>
          <w:fldChar w:fldCharType="begin"/>
        </w:r>
        <w:r w:rsidR="001E647E">
          <w:rPr>
            <w:webHidden/>
          </w:rPr>
          <w:instrText xml:space="preserve"> PAGEREF _Toc169526995 \h </w:instrText>
        </w:r>
        <w:r w:rsidR="001E647E">
          <w:rPr>
            <w:webHidden/>
          </w:rPr>
        </w:r>
        <w:r w:rsidR="001E647E">
          <w:rPr>
            <w:webHidden/>
          </w:rPr>
          <w:fldChar w:fldCharType="separate"/>
        </w:r>
        <w:r w:rsidR="001E647E">
          <w:rPr>
            <w:webHidden/>
          </w:rPr>
          <w:t>18</w:t>
        </w:r>
        <w:r w:rsidR="001E647E">
          <w:rPr>
            <w:webHidden/>
          </w:rPr>
          <w:fldChar w:fldCharType="end"/>
        </w:r>
      </w:hyperlink>
    </w:p>
    <w:p w14:paraId="51D068B2" w14:textId="22843BFB" w:rsidR="001E647E" w:rsidRDefault="0047238C">
      <w:pPr>
        <w:pStyle w:val="TOC2"/>
        <w:tabs>
          <w:tab w:val="left" w:pos="1123"/>
        </w:tabs>
        <w:rPr>
          <w:rFonts w:asciiTheme="minorHAnsi" w:hAnsiTheme="minorHAnsi"/>
          <w:kern w:val="2"/>
          <w:sz w:val="24"/>
          <w:szCs w:val="24"/>
          <w14:ligatures w14:val="standardContextual"/>
        </w:rPr>
      </w:pPr>
      <w:hyperlink w:anchor="_Toc169526996" w:history="1">
        <w:r w:rsidR="001E647E" w:rsidRPr="00DE5CBA">
          <w:rPr>
            <w:rStyle w:val="Hyperlink"/>
            <w:rFonts w:cs="Times New Roman"/>
          </w:rPr>
          <w:t>2.1</w:t>
        </w:r>
        <w:r w:rsidR="001E647E">
          <w:rPr>
            <w:rFonts w:asciiTheme="minorHAnsi" w:hAnsiTheme="minorHAnsi"/>
            <w:kern w:val="2"/>
            <w:sz w:val="24"/>
            <w:szCs w:val="24"/>
            <w14:ligatures w14:val="standardContextual"/>
          </w:rPr>
          <w:tab/>
        </w:r>
        <w:r w:rsidR="001E647E" w:rsidRPr="00DE5CBA">
          <w:rPr>
            <w:rStyle w:val="Hyperlink"/>
          </w:rPr>
          <w:t>Stream file (GDSII)</w:t>
        </w:r>
        <w:r w:rsidR="001E647E">
          <w:rPr>
            <w:webHidden/>
          </w:rPr>
          <w:tab/>
        </w:r>
        <w:r w:rsidR="001E647E">
          <w:rPr>
            <w:webHidden/>
          </w:rPr>
          <w:fldChar w:fldCharType="begin"/>
        </w:r>
        <w:r w:rsidR="001E647E">
          <w:rPr>
            <w:webHidden/>
          </w:rPr>
          <w:instrText xml:space="preserve"> PAGEREF _Toc169526996 \h </w:instrText>
        </w:r>
        <w:r w:rsidR="001E647E">
          <w:rPr>
            <w:webHidden/>
          </w:rPr>
        </w:r>
        <w:r w:rsidR="001E647E">
          <w:rPr>
            <w:webHidden/>
          </w:rPr>
          <w:fldChar w:fldCharType="separate"/>
        </w:r>
        <w:r w:rsidR="001E647E">
          <w:rPr>
            <w:webHidden/>
          </w:rPr>
          <w:t>18</w:t>
        </w:r>
        <w:r w:rsidR="001E647E">
          <w:rPr>
            <w:webHidden/>
          </w:rPr>
          <w:fldChar w:fldCharType="end"/>
        </w:r>
      </w:hyperlink>
    </w:p>
    <w:p w14:paraId="434D46C9" w14:textId="5A136BB5" w:rsidR="001E647E" w:rsidRDefault="0047238C">
      <w:pPr>
        <w:pStyle w:val="TOC2"/>
        <w:tabs>
          <w:tab w:val="left" w:pos="1123"/>
        </w:tabs>
        <w:rPr>
          <w:rFonts w:asciiTheme="minorHAnsi" w:hAnsiTheme="minorHAnsi"/>
          <w:kern w:val="2"/>
          <w:sz w:val="24"/>
          <w:szCs w:val="24"/>
          <w14:ligatures w14:val="standardContextual"/>
        </w:rPr>
      </w:pPr>
      <w:hyperlink w:anchor="_Toc169526997" w:history="1">
        <w:r w:rsidR="001E647E" w:rsidRPr="00DE5CBA">
          <w:rPr>
            <w:rStyle w:val="Hyperlink"/>
            <w:rFonts w:cs="Times New Roman"/>
          </w:rPr>
          <w:t>2.2</w:t>
        </w:r>
        <w:r w:rsidR="001E647E">
          <w:rPr>
            <w:rFonts w:asciiTheme="minorHAnsi" w:hAnsiTheme="minorHAnsi"/>
            <w:kern w:val="2"/>
            <w:sz w:val="24"/>
            <w:szCs w:val="24"/>
            <w14:ligatures w14:val="standardContextual"/>
          </w:rPr>
          <w:tab/>
        </w:r>
        <w:r w:rsidR="001E647E" w:rsidRPr="00DE5CBA">
          <w:rPr>
            <w:rStyle w:val="Hyperlink"/>
          </w:rPr>
          <w:t>OASIS design file (OASIS)</w:t>
        </w:r>
        <w:r w:rsidR="001E647E">
          <w:rPr>
            <w:webHidden/>
          </w:rPr>
          <w:tab/>
        </w:r>
        <w:r w:rsidR="001E647E">
          <w:rPr>
            <w:webHidden/>
          </w:rPr>
          <w:fldChar w:fldCharType="begin"/>
        </w:r>
        <w:r w:rsidR="001E647E">
          <w:rPr>
            <w:webHidden/>
          </w:rPr>
          <w:instrText xml:space="preserve"> PAGEREF _Toc169526997 \h </w:instrText>
        </w:r>
        <w:r w:rsidR="001E647E">
          <w:rPr>
            <w:webHidden/>
          </w:rPr>
        </w:r>
        <w:r w:rsidR="001E647E">
          <w:rPr>
            <w:webHidden/>
          </w:rPr>
          <w:fldChar w:fldCharType="separate"/>
        </w:r>
        <w:r w:rsidR="001E647E">
          <w:rPr>
            <w:webHidden/>
          </w:rPr>
          <w:t>18</w:t>
        </w:r>
        <w:r w:rsidR="001E647E">
          <w:rPr>
            <w:webHidden/>
          </w:rPr>
          <w:fldChar w:fldCharType="end"/>
        </w:r>
      </w:hyperlink>
    </w:p>
    <w:p w14:paraId="06A169DC" w14:textId="260BADCD" w:rsidR="001E647E" w:rsidRDefault="0047238C">
      <w:pPr>
        <w:pStyle w:val="TOC2"/>
        <w:tabs>
          <w:tab w:val="left" w:pos="1123"/>
        </w:tabs>
        <w:rPr>
          <w:rFonts w:asciiTheme="minorHAnsi" w:hAnsiTheme="minorHAnsi"/>
          <w:kern w:val="2"/>
          <w:sz w:val="24"/>
          <w:szCs w:val="24"/>
          <w14:ligatures w14:val="standardContextual"/>
        </w:rPr>
      </w:pPr>
      <w:hyperlink w:anchor="_Toc169526998" w:history="1">
        <w:r w:rsidR="001E647E" w:rsidRPr="00DE5CBA">
          <w:rPr>
            <w:rStyle w:val="Hyperlink"/>
            <w:rFonts w:cs="Times New Roman"/>
          </w:rPr>
          <w:t>2.3</w:t>
        </w:r>
        <w:r w:rsidR="001E647E">
          <w:rPr>
            <w:rFonts w:asciiTheme="minorHAnsi" w:hAnsiTheme="minorHAnsi"/>
            <w:kern w:val="2"/>
            <w:sz w:val="24"/>
            <w:szCs w:val="24"/>
            <w14:ligatures w14:val="standardContextual"/>
          </w:rPr>
          <w:tab/>
        </w:r>
        <w:r w:rsidR="001E647E" w:rsidRPr="00DE5CBA">
          <w:rPr>
            <w:rStyle w:val="Hyperlink"/>
          </w:rPr>
          <w:t>CDL</w:t>
        </w:r>
        <w:r w:rsidR="001E647E">
          <w:rPr>
            <w:webHidden/>
          </w:rPr>
          <w:tab/>
        </w:r>
        <w:r w:rsidR="001E647E">
          <w:rPr>
            <w:webHidden/>
          </w:rPr>
          <w:fldChar w:fldCharType="begin"/>
        </w:r>
        <w:r w:rsidR="001E647E">
          <w:rPr>
            <w:webHidden/>
          </w:rPr>
          <w:instrText xml:space="preserve"> PAGEREF _Toc169526998 \h </w:instrText>
        </w:r>
        <w:r w:rsidR="001E647E">
          <w:rPr>
            <w:webHidden/>
          </w:rPr>
        </w:r>
        <w:r w:rsidR="001E647E">
          <w:rPr>
            <w:webHidden/>
          </w:rPr>
          <w:fldChar w:fldCharType="separate"/>
        </w:r>
        <w:r w:rsidR="001E647E">
          <w:rPr>
            <w:webHidden/>
          </w:rPr>
          <w:t>18</w:t>
        </w:r>
        <w:r w:rsidR="001E647E">
          <w:rPr>
            <w:webHidden/>
          </w:rPr>
          <w:fldChar w:fldCharType="end"/>
        </w:r>
      </w:hyperlink>
    </w:p>
    <w:p w14:paraId="7966D26B" w14:textId="0A913986" w:rsidR="001E647E" w:rsidRDefault="0047238C">
      <w:pPr>
        <w:pStyle w:val="TOC2"/>
        <w:tabs>
          <w:tab w:val="left" w:pos="1123"/>
        </w:tabs>
        <w:rPr>
          <w:rFonts w:asciiTheme="minorHAnsi" w:hAnsiTheme="minorHAnsi"/>
          <w:kern w:val="2"/>
          <w:sz w:val="24"/>
          <w:szCs w:val="24"/>
          <w14:ligatures w14:val="standardContextual"/>
        </w:rPr>
      </w:pPr>
      <w:hyperlink w:anchor="_Toc169526999" w:history="1">
        <w:r w:rsidR="001E647E" w:rsidRPr="00DE5CBA">
          <w:rPr>
            <w:rStyle w:val="Hyperlink"/>
            <w:rFonts w:cs="Times New Roman"/>
          </w:rPr>
          <w:t>2.4</w:t>
        </w:r>
        <w:r w:rsidR="001E647E">
          <w:rPr>
            <w:rFonts w:asciiTheme="minorHAnsi" w:hAnsiTheme="minorHAnsi"/>
            <w:kern w:val="2"/>
            <w:sz w:val="24"/>
            <w:szCs w:val="24"/>
            <w14:ligatures w14:val="standardContextual"/>
          </w:rPr>
          <w:tab/>
        </w:r>
        <w:r w:rsidR="001E647E" w:rsidRPr="00DE5CBA">
          <w:rPr>
            <w:rStyle w:val="Hyperlink"/>
          </w:rPr>
          <w:t>Container cell generation</w:t>
        </w:r>
        <w:r w:rsidR="001E647E">
          <w:rPr>
            <w:webHidden/>
          </w:rPr>
          <w:tab/>
        </w:r>
        <w:r w:rsidR="001E647E">
          <w:rPr>
            <w:webHidden/>
          </w:rPr>
          <w:fldChar w:fldCharType="begin"/>
        </w:r>
        <w:r w:rsidR="001E647E">
          <w:rPr>
            <w:webHidden/>
          </w:rPr>
          <w:instrText xml:space="preserve"> PAGEREF _Toc169526999 \h </w:instrText>
        </w:r>
        <w:r w:rsidR="001E647E">
          <w:rPr>
            <w:webHidden/>
          </w:rPr>
        </w:r>
        <w:r w:rsidR="001E647E">
          <w:rPr>
            <w:webHidden/>
          </w:rPr>
          <w:fldChar w:fldCharType="separate"/>
        </w:r>
        <w:r w:rsidR="001E647E">
          <w:rPr>
            <w:webHidden/>
          </w:rPr>
          <w:t>19</w:t>
        </w:r>
        <w:r w:rsidR="001E647E">
          <w:rPr>
            <w:webHidden/>
          </w:rPr>
          <w:fldChar w:fldCharType="end"/>
        </w:r>
      </w:hyperlink>
    </w:p>
    <w:p w14:paraId="78A3473B" w14:textId="08D9C459" w:rsidR="001E647E" w:rsidRDefault="0047238C">
      <w:pPr>
        <w:pStyle w:val="TOC2"/>
        <w:tabs>
          <w:tab w:val="left" w:pos="1123"/>
        </w:tabs>
        <w:rPr>
          <w:rFonts w:asciiTheme="minorHAnsi" w:hAnsiTheme="minorHAnsi"/>
          <w:kern w:val="2"/>
          <w:sz w:val="24"/>
          <w:szCs w:val="24"/>
          <w14:ligatures w14:val="standardContextual"/>
        </w:rPr>
      </w:pPr>
      <w:hyperlink w:anchor="_Toc169527000" w:history="1">
        <w:r w:rsidR="001E647E" w:rsidRPr="00DE5CBA">
          <w:rPr>
            <w:rStyle w:val="Hyperlink"/>
            <w:rFonts w:cs="Times New Roman"/>
          </w:rPr>
          <w:t>2.5</w:t>
        </w:r>
        <w:r w:rsidR="001E647E">
          <w:rPr>
            <w:rFonts w:asciiTheme="minorHAnsi" w:hAnsiTheme="minorHAnsi"/>
            <w:kern w:val="2"/>
            <w:sz w:val="24"/>
            <w:szCs w:val="24"/>
            <w14:ligatures w14:val="standardContextual"/>
          </w:rPr>
          <w:tab/>
        </w:r>
        <w:r w:rsidR="001E647E" w:rsidRPr="00DE5CBA">
          <w:rPr>
            <w:rStyle w:val="Hyperlink"/>
          </w:rPr>
          <w:t>LVS</w:t>
        </w:r>
        <w:r w:rsidR="001E647E">
          <w:rPr>
            <w:webHidden/>
          </w:rPr>
          <w:tab/>
        </w:r>
        <w:r w:rsidR="001E647E">
          <w:rPr>
            <w:webHidden/>
          </w:rPr>
          <w:fldChar w:fldCharType="begin"/>
        </w:r>
        <w:r w:rsidR="001E647E">
          <w:rPr>
            <w:webHidden/>
          </w:rPr>
          <w:instrText xml:space="preserve"> PAGEREF _Toc169527000 \h </w:instrText>
        </w:r>
        <w:r w:rsidR="001E647E">
          <w:rPr>
            <w:webHidden/>
          </w:rPr>
        </w:r>
        <w:r w:rsidR="001E647E">
          <w:rPr>
            <w:webHidden/>
          </w:rPr>
          <w:fldChar w:fldCharType="separate"/>
        </w:r>
        <w:r w:rsidR="001E647E">
          <w:rPr>
            <w:webHidden/>
          </w:rPr>
          <w:t>19</w:t>
        </w:r>
        <w:r w:rsidR="001E647E">
          <w:rPr>
            <w:webHidden/>
          </w:rPr>
          <w:fldChar w:fldCharType="end"/>
        </w:r>
      </w:hyperlink>
    </w:p>
    <w:p w14:paraId="2AF0A616" w14:textId="2E014CAA" w:rsidR="001E647E" w:rsidRDefault="0047238C">
      <w:pPr>
        <w:pStyle w:val="TOC2"/>
        <w:tabs>
          <w:tab w:val="left" w:pos="1123"/>
        </w:tabs>
        <w:rPr>
          <w:rFonts w:asciiTheme="minorHAnsi" w:hAnsiTheme="minorHAnsi"/>
          <w:kern w:val="2"/>
          <w:sz w:val="24"/>
          <w:szCs w:val="24"/>
          <w14:ligatures w14:val="standardContextual"/>
        </w:rPr>
      </w:pPr>
      <w:hyperlink w:anchor="_Toc169527001" w:history="1">
        <w:r w:rsidR="001E647E" w:rsidRPr="00DE5CBA">
          <w:rPr>
            <w:rStyle w:val="Hyperlink"/>
            <w:rFonts w:cs="Times New Roman"/>
          </w:rPr>
          <w:t>2.6</w:t>
        </w:r>
        <w:r w:rsidR="001E647E">
          <w:rPr>
            <w:rFonts w:asciiTheme="minorHAnsi" w:hAnsiTheme="minorHAnsi"/>
            <w:kern w:val="2"/>
            <w:sz w:val="24"/>
            <w:szCs w:val="24"/>
            <w14:ligatures w14:val="standardContextual"/>
          </w:rPr>
          <w:tab/>
        </w:r>
        <w:r w:rsidR="001E647E" w:rsidRPr="00DE5CBA">
          <w:rPr>
            <w:rStyle w:val="Hyperlink"/>
          </w:rPr>
          <w:t>Parasitic extraction and SPEF generation</w:t>
        </w:r>
        <w:r w:rsidR="001E647E">
          <w:rPr>
            <w:webHidden/>
          </w:rPr>
          <w:tab/>
        </w:r>
        <w:r w:rsidR="001E647E">
          <w:rPr>
            <w:webHidden/>
          </w:rPr>
          <w:fldChar w:fldCharType="begin"/>
        </w:r>
        <w:r w:rsidR="001E647E">
          <w:rPr>
            <w:webHidden/>
          </w:rPr>
          <w:instrText xml:space="preserve"> PAGEREF _Toc169527001 \h </w:instrText>
        </w:r>
        <w:r w:rsidR="001E647E">
          <w:rPr>
            <w:webHidden/>
          </w:rPr>
        </w:r>
        <w:r w:rsidR="001E647E">
          <w:rPr>
            <w:webHidden/>
          </w:rPr>
          <w:fldChar w:fldCharType="separate"/>
        </w:r>
        <w:r w:rsidR="001E647E">
          <w:rPr>
            <w:webHidden/>
          </w:rPr>
          <w:t>19</w:t>
        </w:r>
        <w:r w:rsidR="001E647E">
          <w:rPr>
            <w:webHidden/>
          </w:rPr>
          <w:fldChar w:fldCharType="end"/>
        </w:r>
      </w:hyperlink>
    </w:p>
    <w:p w14:paraId="6D205303" w14:textId="4CBC4648" w:rsidR="001E647E" w:rsidRDefault="0047238C">
      <w:pPr>
        <w:pStyle w:val="TOC2"/>
        <w:tabs>
          <w:tab w:val="left" w:pos="1123"/>
        </w:tabs>
        <w:rPr>
          <w:rFonts w:asciiTheme="minorHAnsi" w:hAnsiTheme="minorHAnsi"/>
          <w:kern w:val="2"/>
          <w:sz w:val="24"/>
          <w:szCs w:val="24"/>
          <w14:ligatures w14:val="standardContextual"/>
        </w:rPr>
      </w:pPr>
      <w:hyperlink w:anchor="_Toc169527002" w:history="1">
        <w:r w:rsidR="001E647E" w:rsidRPr="00DE5CBA">
          <w:rPr>
            <w:rStyle w:val="Hyperlink"/>
            <w:rFonts w:cs="Times New Roman"/>
          </w:rPr>
          <w:t>2.7</w:t>
        </w:r>
        <w:r w:rsidR="001E647E">
          <w:rPr>
            <w:rFonts w:asciiTheme="minorHAnsi" w:hAnsiTheme="minorHAnsi"/>
            <w:kern w:val="2"/>
            <w:sz w:val="24"/>
            <w:szCs w:val="24"/>
            <w14:ligatures w14:val="standardContextual"/>
          </w:rPr>
          <w:tab/>
        </w:r>
        <w:r w:rsidR="001E647E" w:rsidRPr="00DE5CBA">
          <w:rPr>
            <w:rStyle w:val="Hyperlink"/>
          </w:rPr>
          <w:t>User Actions</w:t>
        </w:r>
        <w:r w:rsidR="001E647E">
          <w:rPr>
            <w:webHidden/>
          </w:rPr>
          <w:tab/>
        </w:r>
        <w:r w:rsidR="001E647E">
          <w:rPr>
            <w:webHidden/>
          </w:rPr>
          <w:fldChar w:fldCharType="begin"/>
        </w:r>
        <w:r w:rsidR="001E647E">
          <w:rPr>
            <w:webHidden/>
          </w:rPr>
          <w:instrText xml:space="preserve"> PAGEREF _Toc169527002 \h </w:instrText>
        </w:r>
        <w:r w:rsidR="001E647E">
          <w:rPr>
            <w:webHidden/>
          </w:rPr>
        </w:r>
        <w:r w:rsidR="001E647E">
          <w:rPr>
            <w:webHidden/>
          </w:rPr>
          <w:fldChar w:fldCharType="separate"/>
        </w:r>
        <w:r w:rsidR="001E647E">
          <w:rPr>
            <w:webHidden/>
          </w:rPr>
          <w:t>20</w:t>
        </w:r>
        <w:r w:rsidR="001E647E">
          <w:rPr>
            <w:webHidden/>
          </w:rPr>
          <w:fldChar w:fldCharType="end"/>
        </w:r>
      </w:hyperlink>
    </w:p>
    <w:p w14:paraId="0C1D7CB3" w14:textId="676DD2DD" w:rsidR="001E647E" w:rsidRDefault="0047238C">
      <w:pPr>
        <w:pStyle w:val="TOC3"/>
        <w:tabs>
          <w:tab w:val="left" w:pos="1670"/>
        </w:tabs>
        <w:rPr>
          <w:rFonts w:asciiTheme="minorHAnsi" w:eastAsiaTheme="minorEastAsia" w:hAnsiTheme="minorHAnsi" w:cstheme="minorBidi"/>
          <w:kern w:val="2"/>
          <w:sz w:val="24"/>
          <w:szCs w:val="24"/>
          <w14:ligatures w14:val="standardContextual"/>
        </w:rPr>
      </w:pPr>
      <w:hyperlink w:anchor="_Toc169527003" w:history="1">
        <w:r w:rsidR="001E647E" w:rsidRPr="00DE5CBA">
          <w:rPr>
            <w:rStyle w:val="Hyperlink"/>
          </w:rPr>
          <w:t>2.7.1</w:t>
        </w:r>
        <w:r w:rsidR="001E647E">
          <w:rPr>
            <w:rFonts w:asciiTheme="minorHAnsi" w:eastAsiaTheme="minorEastAsia" w:hAnsiTheme="minorHAnsi" w:cstheme="minorBidi"/>
            <w:kern w:val="2"/>
            <w:sz w:val="24"/>
            <w:szCs w:val="24"/>
            <w14:ligatures w14:val="standardContextual"/>
          </w:rPr>
          <w:tab/>
        </w:r>
        <w:r w:rsidR="001E647E" w:rsidRPr="00DE5CBA">
          <w:rPr>
            <w:rStyle w:val="Hyperlink"/>
          </w:rPr>
          <w:t>Getting started</w:t>
        </w:r>
        <w:r w:rsidR="001E647E">
          <w:rPr>
            <w:webHidden/>
          </w:rPr>
          <w:tab/>
        </w:r>
        <w:r w:rsidR="001E647E">
          <w:rPr>
            <w:webHidden/>
          </w:rPr>
          <w:fldChar w:fldCharType="begin"/>
        </w:r>
        <w:r w:rsidR="001E647E">
          <w:rPr>
            <w:webHidden/>
          </w:rPr>
          <w:instrText xml:space="preserve"> PAGEREF _Toc169527003 \h </w:instrText>
        </w:r>
        <w:r w:rsidR="001E647E">
          <w:rPr>
            <w:webHidden/>
          </w:rPr>
        </w:r>
        <w:r w:rsidR="001E647E">
          <w:rPr>
            <w:webHidden/>
          </w:rPr>
          <w:fldChar w:fldCharType="separate"/>
        </w:r>
        <w:r w:rsidR="001E647E">
          <w:rPr>
            <w:webHidden/>
          </w:rPr>
          <w:t>21</w:t>
        </w:r>
        <w:r w:rsidR="001E647E">
          <w:rPr>
            <w:webHidden/>
          </w:rPr>
          <w:fldChar w:fldCharType="end"/>
        </w:r>
      </w:hyperlink>
    </w:p>
    <w:p w14:paraId="62459400" w14:textId="26345DE9" w:rsidR="001E647E" w:rsidRDefault="0047238C">
      <w:pPr>
        <w:pStyle w:val="TOC3"/>
        <w:tabs>
          <w:tab w:val="left" w:pos="1670"/>
        </w:tabs>
        <w:rPr>
          <w:rFonts w:asciiTheme="minorHAnsi" w:eastAsiaTheme="minorEastAsia" w:hAnsiTheme="minorHAnsi" w:cstheme="minorBidi"/>
          <w:kern w:val="2"/>
          <w:sz w:val="24"/>
          <w:szCs w:val="24"/>
          <w14:ligatures w14:val="standardContextual"/>
        </w:rPr>
      </w:pPr>
      <w:hyperlink w:anchor="_Toc169527004" w:history="1">
        <w:r w:rsidR="001E647E" w:rsidRPr="00DE5CBA">
          <w:rPr>
            <w:rStyle w:val="Hyperlink"/>
          </w:rPr>
          <w:t>2.7.2</w:t>
        </w:r>
        <w:r w:rsidR="001E647E">
          <w:rPr>
            <w:rFonts w:asciiTheme="minorHAnsi" w:eastAsiaTheme="minorEastAsia" w:hAnsiTheme="minorHAnsi" w:cstheme="minorBidi"/>
            <w:kern w:val="2"/>
            <w:sz w:val="24"/>
            <w:szCs w:val="24"/>
            <w14:ligatures w14:val="standardContextual"/>
          </w:rPr>
          <w:tab/>
        </w:r>
        <w:r w:rsidR="001E647E" w:rsidRPr="00DE5CBA">
          <w:rPr>
            <w:rStyle w:val="Hyperlink"/>
          </w:rPr>
          <w:t>Auto Lib View Generation form</w:t>
        </w:r>
        <w:r w:rsidR="001E647E">
          <w:rPr>
            <w:webHidden/>
          </w:rPr>
          <w:tab/>
        </w:r>
        <w:r w:rsidR="001E647E">
          <w:rPr>
            <w:webHidden/>
          </w:rPr>
          <w:fldChar w:fldCharType="begin"/>
        </w:r>
        <w:r w:rsidR="001E647E">
          <w:rPr>
            <w:webHidden/>
          </w:rPr>
          <w:instrText xml:space="preserve"> PAGEREF _Toc169527004 \h </w:instrText>
        </w:r>
        <w:r w:rsidR="001E647E">
          <w:rPr>
            <w:webHidden/>
          </w:rPr>
        </w:r>
        <w:r w:rsidR="001E647E">
          <w:rPr>
            <w:webHidden/>
          </w:rPr>
          <w:fldChar w:fldCharType="separate"/>
        </w:r>
        <w:r w:rsidR="001E647E">
          <w:rPr>
            <w:webHidden/>
          </w:rPr>
          <w:t>22</w:t>
        </w:r>
        <w:r w:rsidR="001E647E">
          <w:rPr>
            <w:webHidden/>
          </w:rPr>
          <w:fldChar w:fldCharType="end"/>
        </w:r>
      </w:hyperlink>
    </w:p>
    <w:p w14:paraId="224BADF3" w14:textId="63B30694" w:rsidR="001E647E" w:rsidRDefault="0047238C">
      <w:pPr>
        <w:pStyle w:val="TOC1"/>
        <w:rPr>
          <w:rFonts w:asciiTheme="minorHAnsi" w:hAnsiTheme="minorHAnsi"/>
          <w:bCs w:val="0"/>
          <w:kern w:val="2"/>
          <w:sz w:val="24"/>
          <w:szCs w:val="24"/>
          <w14:ligatures w14:val="standardContextual"/>
        </w:rPr>
      </w:pPr>
      <w:hyperlink w:anchor="_Toc169527005" w:history="1">
        <w:r w:rsidR="001E647E" w:rsidRPr="00DE5CBA">
          <w:rPr>
            <w:rStyle w:val="Hyperlink"/>
          </w:rPr>
          <w:t>3</w:t>
        </w:r>
        <w:r w:rsidR="001E647E">
          <w:rPr>
            <w:rFonts w:asciiTheme="minorHAnsi" w:hAnsiTheme="minorHAnsi"/>
            <w:bCs w:val="0"/>
            <w:kern w:val="2"/>
            <w:sz w:val="24"/>
            <w:szCs w:val="24"/>
            <w14:ligatures w14:val="standardContextual"/>
          </w:rPr>
          <w:tab/>
        </w:r>
        <w:r w:rsidR="001E647E" w:rsidRPr="00DE5CBA">
          <w:rPr>
            <w:rStyle w:val="Hyperlink"/>
          </w:rPr>
          <w:t>Timing (Liberty) and Verilog</w:t>
        </w:r>
        <w:r w:rsidR="001E647E">
          <w:rPr>
            <w:webHidden/>
          </w:rPr>
          <w:tab/>
        </w:r>
        <w:r w:rsidR="001E647E">
          <w:rPr>
            <w:webHidden/>
          </w:rPr>
          <w:fldChar w:fldCharType="begin"/>
        </w:r>
        <w:r w:rsidR="001E647E">
          <w:rPr>
            <w:webHidden/>
          </w:rPr>
          <w:instrText xml:space="preserve"> PAGEREF _Toc169527005 \h </w:instrText>
        </w:r>
        <w:r w:rsidR="001E647E">
          <w:rPr>
            <w:webHidden/>
          </w:rPr>
        </w:r>
        <w:r w:rsidR="001E647E">
          <w:rPr>
            <w:webHidden/>
          </w:rPr>
          <w:fldChar w:fldCharType="separate"/>
        </w:r>
        <w:r w:rsidR="001E647E">
          <w:rPr>
            <w:webHidden/>
          </w:rPr>
          <w:t>34</w:t>
        </w:r>
        <w:r w:rsidR="001E647E">
          <w:rPr>
            <w:webHidden/>
          </w:rPr>
          <w:fldChar w:fldCharType="end"/>
        </w:r>
      </w:hyperlink>
    </w:p>
    <w:p w14:paraId="4C5D16F9" w14:textId="7AFF4A55" w:rsidR="001E647E" w:rsidRDefault="0047238C">
      <w:pPr>
        <w:pStyle w:val="TOC2"/>
        <w:tabs>
          <w:tab w:val="left" w:pos="1123"/>
        </w:tabs>
        <w:rPr>
          <w:rFonts w:asciiTheme="minorHAnsi" w:hAnsiTheme="minorHAnsi"/>
          <w:kern w:val="2"/>
          <w:sz w:val="24"/>
          <w:szCs w:val="24"/>
          <w14:ligatures w14:val="standardContextual"/>
        </w:rPr>
      </w:pPr>
      <w:hyperlink w:anchor="_Toc169527006" w:history="1">
        <w:r w:rsidR="001E647E" w:rsidRPr="00DE5CBA">
          <w:rPr>
            <w:rStyle w:val="Hyperlink"/>
            <w:rFonts w:cs="Times New Roman"/>
          </w:rPr>
          <w:t>3.1</w:t>
        </w:r>
        <w:r w:rsidR="001E647E">
          <w:rPr>
            <w:rFonts w:asciiTheme="minorHAnsi" w:hAnsiTheme="minorHAnsi"/>
            <w:kern w:val="2"/>
            <w:sz w:val="24"/>
            <w:szCs w:val="24"/>
            <w14:ligatures w14:val="standardContextual"/>
          </w:rPr>
          <w:tab/>
        </w:r>
        <w:r w:rsidR="001E647E" w:rsidRPr="00DE5CBA">
          <w:rPr>
            <w:rStyle w:val="Hyperlink"/>
          </w:rPr>
          <w:t>Timing (Liberty)</w:t>
        </w:r>
        <w:r w:rsidR="001E647E">
          <w:rPr>
            <w:webHidden/>
          </w:rPr>
          <w:tab/>
        </w:r>
        <w:r w:rsidR="001E647E">
          <w:rPr>
            <w:webHidden/>
          </w:rPr>
          <w:fldChar w:fldCharType="begin"/>
        </w:r>
        <w:r w:rsidR="001E647E">
          <w:rPr>
            <w:webHidden/>
          </w:rPr>
          <w:instrText xml:space="preserve"> PAGEREF _Toc169527006 \h </w:instrText>
        </w:r>
        <w:r w:rsidR="001E647E">
          <w:rPr>
            <w:webHidden/>
          </w:rPr>
        </w:r>
        <w:r w:rsidR="001E647E">
          <w:rPr>
            <w:webHidden/>
          </w:rPr>
          <w:fldChar w:fldCharType="separate"/>
        </w:r>
        <w:r w:rsidR="001E647E">
          <w:rPr>
            <w:webHidden/>
          </w:rPr>
          <w:t>34</w:t>
        </w:r>
        <w:r w:rsidR="001E647E">
          <w:rPr>
            <w:webHidden/>
          </w:rPr>
          <w:fldChar w:fldCharType="end"/>
        </w:r>
      </w:hyperlink>
    </w:p>
    <w:p w14:paraId="2A47242D" w14:textId="1F159713" w:rsidR="001E647E" w:rsidRDefault="0047238C">
      <w:pPr>
        <w:pStyle w:val="TOC2"/>
        <w:tabs>
          <w:tab w:val="left" w:pos="1123"/>
        </w:tabs>
        <w:rPr>
          <w:rFonts w:asciiTheme="minorHAnsi" w:hAnsiTheme="minorHAnsi"/>
          <w:kern w:val="2"/>
          <w:sz w:val="24"/>
          <w:szCs w:val="24"/>
          <w14:ligatures w14:val="standardContextual"/>
        </w:rPr>
      </w:pPr>
      <w:hyperlink w:anchor="_Toc169527007" w:history="1">
        <w:r w:rsidR="001E647E" w:rsidRPr="00DE5CBA">
          <w:rPr>
            <w:rStyle w:val="Hyperlink"/>
            <w:rFonts w:cs="Times New Roman"/>
          </w:rPr>
          <w:t>3.2</w:t>
        </w:r>
        <w:r w:rsidR="001E647E">
          <w:rPr>
            <w:rFonts w:asciiTheme="minorHAnsi" w:hAnsiTheme="minorHAnsi"/>
            <w:kern w:val="2"/>
            <w:sz w:val="24"/>
            <w:szCs w:val="24"/>
            <w14:ligatures w14:val="standardContextual"/>
          </w:rPr>
          <w:tab/>
        </w:r>
        <w:r w:rsidR="001E647E" w:rsidRPr="00DE5CBA">
          <w:rPr>
            <w:rStyle w:val="Hyperlink"/>
          </w:rPr>
          <w:t>Setup environment and run directory</w:t>
        </w:r>
        <w:r w:rsidR="001E647E">
          <w:rPr>
            <w:webHidden/>
          </w:rPr>
          <w:tab/>
        </w:r>
        <w:r w:rsidR="001E647E">
          <w:rPr>
            <w:webHidden/>
          </w:rPr>
          <w:fldChar w:fldCharType="begin"/>
        </w:r>
        <w:r w:rsidR="001E647E">
          <w:rPr>
            <w:webHidden/>
          </w:rPr>
          <w:instrText xml:space="preserve"> PAGEREF _Toc169527007 \h </w:instrText>
        </w:r>
        <w:r w:rsidR="001E647E">
          <w:rPr>
            <w:webHidden/>
          </w:rPr>
        </w:r>
        <w:r w:rsidR="001E647E">
          <w:rPr>
            <w:webHidden/>
          </w:rPr>
          <w:fldChar w:fldCharType="separate"/>
        </w:r>
        <w:r w:rsidR="001E647E">
          <w:rPr>
            <w:webHidden/>
          </w:rPr>
          <w:t>34</w:t>
        </w:r>
        <w:r w:rsidR="001E647E">
          <w:rPr>
            <w:webHidden/>
          </w:rPr>
          <w:fldChar w:fldCharType="end"/>
        </w:r>
      </w:hyperlink>
    </w:p>
    <w:p w14:paraId="0643A466" w14:textId="38E49882" w:rsidR="001E647E" w:rsidRDefault="0047238C">
      <w:pPr>
        <w:pStyle w:val="TOC2"/>
        <w:tabs>
          <w:tab w:val="left" w:pos="1123"/>
        </w:tabs>
        <w:rPr>
          <w:rFonts w:asciiTheme="minorHAnsi" w:hAnsiTheme="minorHAnsi"/>
          <w:kern w:val="2"/>
          <w:sz w:val="24"/>
          <w:szCs w:val="24"/>
          <w14:ligatures w14:val="standardContextual"/>
        </w:rPr>
      </w:pPr>
      <w:hyperlink w:anchor="_Toc169527008" w:history="1">
        <w:r w:rsidR="001E647E" w:rsidRPr="00DE5CBA">
          <w:rPr>
            <w:rStyle w:val="Hyperlink"/>
            <w:rFonts w:cs="Times New Roman"/>
          </w:rPr>
          <w:t>3.3</w:t>
        </w:r>
        <w:r w:rsidR="001E647E">
          <w:rPr>
            <w:rFonts w:asciiTheme="minorHAnsi" w:hAnsiTheme="minorHAnsi"/>
            <w:kern w:val="2"/>
            <w:sz w:val="24"/>
            <w:szCs w:val="24"/>
            <w14:ligatures w14:val="standardContextual"/>
          </w:rPr>
          <w:tab/>
        </w:r>
        <w:r w:rsidR="001E647E" w:rsidRPr="00DE5CBA">
          <w:rPr>
            <w:rStyle w:val="Hyperlink"/>
          </w:rPr>
          <w:t>Generate template</w:t>
        </w:r>
        <w:r w:rsidR="001E647E">
          <w:rPr>
            <w:webHidden/>
          </w:rPr>
          <w:tab/>
        </w:r>
        <w:r w:rsidR="001E647E">
          <w:rPr>
            <w:webHidden/>
          </w:rPr>
          <w:fldChar w:fldCharType="begin"/>
        </w:r>
        <w:r w:rsidR="001E647E">
          <w:rPr>
            <w:webHidden/>
          </w:rPr>
          <w:instrText xml:space="preserve"> PAGEREF _Toc169527008 \h </w:instrText>
        </w:r>
        <w:r w:rsidR="001E647E">
          <w:rPr>
            <w:webHidden/>
          </w:rPr>
        </w:r>
        <w:r w:rsidR="001E647E">
          <w:rPr>
            <w:webHidden/>
          </w:rPr>
          <w:fldChar w:fldCharType="separate"/>
        </w:r>
        <w:r w:rsidR="001E647E">
          <w:rPr>
            <w:webHidden/>
          </w:rPr>
          <w:t>36</w:t>
        </w:r>
        <w:r w:rsidR="001E647E">
          <w:rPr>
            <w:webHidden/>
          </w:rPr>
          <w:fldChar w:fldCharType="end"/>
        </w:r>
      </w:hyperlink>
    </w:p>
    <w:p w14:paraId="6C068C8F" w14:textId="76BA4881" w:rsidR="001E647E" w:rsidRDefault="0047238C">
      <w:pPr>
        <w:pStyle w:val="TOC2"/>
        <w:tabs>
          <w:tab w:val="left" w:pos="1123"/>
        </w:tabs>
        <w:rPr>
          <w:rFonts w:asciiTheme="minorHAnsi" w:hAnsiTheme="minorHAnsi"/>
          <w:kern w:val="2"/>
          <w:sz w:val="24"/>
          <w:szCs w:val="24"/>
          <w14:ligatures w14:val="standardContextual"/>
        </w:rPr>
      </w:pPr>
      <w:hyperlink w:anchor="_Toc169527009" w:history="1">
        <w:r w:rsidR="001E647E" w:rsidRPr="00DE5CBA">
          <w:rPr>
            <w:rStyle w:val="Hyperlink"/>
            <w:rFonts w:cs="Times New Roman"/>
          </w:rPr>
          <w:t>3.4</w:t>
        </w:r>
        <w:r w:rsidR="001E647E">
          <w:rPr>
            <w:rFonts w:asciiTheme="minorHAnsi" w:hAnsiTheme="minorHAnsi"/>
            <w:kern w:val="2"/>
            <w:sz w:val="24"/>
            <w:szCs w:val="24"/>
            <w14:ligatures w14:val="standardContextual"/>
          </w:rPr>
          <w:tab/>
        </w:r>
        <w:r w:rsidR="001E647E" w:rsidRPr="00DE5CBA">
          <w:rPr>
            <w:rStyle w:val="Hyperlink"/>
          </w:rPr>
          <w:t>Run characterization – library base_ulvt</w:t>
        </w:r>
        <w:r w:rsidR="001E647E">
          <w:rPr>
            <w:webHidden/>
          </w:rPr>
          <w:tab/>
        </w:r>
        <w:r w:rsidR="001E647E">
          <w:rPr>
            <w:webHidden/>
          </w:rPr>
          <w:fldChar w:fldCharType="begin"/>
        </w:r>
        <w:r w:rsidR="001E647E">
          <w:rPr>
            <w:webHidden/>
          </w:rPr>
          <w:instrText xml:space="preserve"> PAGEREF _Toc169527009 \h </w:instrText>
        </w:r>
        <w:r w:rsidR="001E647E">
          <w:rPr>
            <w:webHidden/>
          </w:rPr>
        </w:r>
        <w:r w:rsidR="001E647E">
          <w:rPr>
            <w:webHidden/>
          </w:rPr>
          <w:fldChar w:fldCharType="separate"/>
        </w:r>
        <w:r w:rsidR="001E647E">
          <w:rPr>
            <w:webHidden/>
          </w:rPr>
          <w:t>36</w:t>
        </w:r>
        <w:r w:rsidR="001E647E">
          <w:rPr>
            <w:webHidden/>
          </w:rPr>
          <w:fldChar w:fldCharType="end"/>
        </w:r>
      </w:hyperlink>
    </w:p>
    <w:p w14:paraId="524B29EE" w14:textId="46808488" w:rsidR="001E647E" w:rsidRDefault="0047238C">
      <w:pPr>
        <w:pStyle w:val="TOC2"/>
        <w:tabs>
          <w:tab w:val="left" w:pos="1123"/>
        </w:tabs>
        <w:rPr>
          <w:rFonts w:asciiTheme="minorHAnsi" w:hAnsiTheme="minorHAnsi"/>
          <w:kern w:val="2"/>
          <w:sz w:val="24"/>
          <w:szCs w:val="24"/>
          <w14:ligatures w14:val="standardContextual"/>
        </w:rPr>
      </w:pPr>
      <w:hyperlink w:anchor="_Toc169527010" w:history="1">
        <w:r w:rsidR="001E647E" w:rsidRPr="00DE5CBA">
          <w:rPr>
            <w:rStyle w:val="Hyperlink"/>
            <w:rFonts w:cs="Times New Roman"/>
          </w:rPr>
          <w:t>3.5</w:t>
        </w:r>
        <w:r w:rsidR="001E647E">
          <w:rPr>
            <w:rFonts w:asciiTheme="minorHAnsi" w:hAnsiTheme="minorHAnsi"/>
            <w:kern w:val="2"/>
            <w:sz w:val="24"/>
            <w:szCs w:val="24"/>
            <w14:ligatures w14:val="standardContextual"/>
          </w:rPr>
          <w:tab/>
        </w:r>
        <w:r w:rsidR="001E647E" w:rsidRPr="00DE5CBA">
          <w:rPr>
            <w:rStyle w:val="Hyperlink"/>
          </w:rPr>
          <w:t>Generate Verilog model – library base_ulvt</w:t>
        </w:r>
        <w:r w:rsidR="001E647E">
          <w:rPr>
            <w:webHidden/>
          </w:rPr>
          <w:tab/>
        </w:r>
        <w:r w:rsidR="001E647E">
          <w:rPr>
            <w:webHidden/>
          </w:rPr>
          <w:fldChar w:fldCharType="begin"/>
        </w:r>
        <w:r w:rsidR="001E647E">
          <w:rPr>
            <w:webHidden/>
          </w:rPr>
          <w:instrText xml:space="preserve"> PAGEREF _Toc169527010 \h </w:instrText>
        </w:r>
        <w:r w:rsidR="001E647E">
          <w:rPr>
            <w:webHidden/>
          </w:rPr>
        </w:r>
        <w:r w:rsidR="001E647E">
          <w:rPr>
            <w:webHidden/>
          </w:rPr>
          <w:fldChar w:fldCharType="separate"/>
        </w:r>
        <w:r w:rsidR="001E647E">
          <w:rPr>
            <w:webHidden/>
          </w:rPr>
          <w:t>37</w:t>
        </w:r>
        <w:r w:rsidR="001E647E">
          <w:rPr>
            <w:webHidden/>
          </w:rPr>
          <w:fldChar w:fldCharType="end"/>
        </w:r>
      </w:hyperlink>
    </w:p>
    <w:p w14:paraId="28948387" w14:textId="1B0A057D" w:rsidR="001E647E" w:rsidRDefault="0047238C">
      <w:pPr>
        <w:pStyle w:val="TOC2"/>
        <w:tabs>
          <w:tab w:val="left" w:pos="1123"/>
        </w:tabs>
        <w:rPr>
          <w:rFonts w:asciiTheme="minorHAnsi" w:hAnsiTheme="minorHAnsi"/>
          <w:kern w:val="2"/>
          <w:sz w:val="24"/>
          <w:szCs w:val="24"/>
          <w14:ligatures w14:val="standardContextual"/>
        </w:rPr>
      </w:pPr>
      <w:hyperlink w:anchor="_Toc169527011" w:history="1">
        <w:r w:rsidR="001E647E" w:rsidRPr="00DE5CBA">
          <w:rPr>
            <w:rStyle w:val="Hyperlink"/>
            <w:rFonts w:cs="Times New Roman"/>
          </w:rPr>
          <w:t>3.6</w:t>
        </w:r>
        <w:r w:rsidR="001E647E">
          <w:rPr>
            <w:rFonts w:asciiTheme="minorHAnsi" w:hAnsiTheme="minorHAnsi"/>
            <w:kern w:val="2"/>
            <w:sz w:val="24"/>
            <w:szCs w:val="24"/>
            <w14:ligatures w14:val="standardContextual"/>
          </w:rPr>
          <w:tab/>
        </w:r>
        <w:r w:rsidR="001E647E" w:rsidRPr="00DE5CBA">
          <w:rPr>
            <w:rStyle w:val="Hyperlink"/>
          </w:rPr>
          <w:t>Run characterization – library seq_ulvt</w:t>
        </w:r>
        <w:r w:rsidR="001E647E">
          <w:rPr>
            <w:webHidden/>
          </w:rPr>
          <w:tab/>
        </w:r>
        <w:r w:rsidR="001E647E">
          <w:rPr>
            <w:webHidden/>
          </w:rPr>
          <w:fldChar w:fldCharType="begin"/>
        </w:r>
        <w:r w:rsidR="001E647E">
          <w:rPr>
            <w:webHidden/>
          </w:rPr>
          <w:instrText xml:space="preserve"> PAGEREF _Toc169527011 \h </w:instrText>
        </w:r>
        <w:r w:rsidR="001E647E">
          <w:rPr>
            <w:webHidden/>
          </w:rPr>
        </w:r>
        <w:r w:rsidR="001E647E">
          <w:rPr>
            <w:webHidden/>
          </w:rPr>
          <w:fldChar w:fldCharType="separate"/>
        </w:r>
        <w:r w:rsidR="001E647E">
          <w:rPr>
            <w:webHidden/>
          </w:rPr>
          <w:t>38</w:t>
        </w:r>
        <w:r w:rsidR="001E647E">
          <w:rPr>
            <w:webHidden/>
          </w:rPr>
          <w:fldChar w:fldCharType="end"/>
        </w:r>
      </w:hyperlink>
    </w:p>
    <w:p w14:paraId="64869361" w14:textId="7C60D9D8" w:rsidR="001E647E" w:rsidRDefault="0047238C">
      <w:pPr>
        <w:pStyle w:val="TOC2"/>
        <w:tabs>
          <w:tab w:val="left" w:pos="1123"/>
        </w:tabs>
        <w:rPr>
          <w:rFonts w:asciiTheme="minorHAnsi" w:hAnsiTheme="minorHAnsi"/>
          <w:kern w:val="2"/>
          <w:sz w:val="24"/>
          <w:szCs w:val="24"/>
          <w14:ligatures w14:val="standardContextual"/>
        </w:rPr>
      </w:pPr>
      <w:hyperlink w:anchor="_Toc169527012" w:history="1">
        <w:r w:rsidR="001E647E" w:rsidRPr="00DE5CBA">
          <w:rPr>
            <w:rStyle w:val="Hyperlink"/>
            <w:rFonts w:cs="Times New Roman"/>
          </w:rPr>
          <w:t>3.7</w:t>
        </w:r>
        <w:r w:rsidR="001E647E">
          <w:rPr>
            <w:rFonts w:asciiTheme="minorHAnsi" w:hAnsiTheme="minorHAnsi"/>
            <w:kern w:val="2"/>
            <w:sz w:val="24"/>
            <w:szCs w:val="24"/>
            <w14:ligatures w14:val="standardContextual"/>
          </w:rPr>
          <w:tab/>
        </w:r>
        <w:r w:rsidR="001E647E" w:rsidRPr="00DE5CBA">
          <w:rPr>
            <w:rStyle w:val="Hyperlink"/>
          </w:rPr>
          <w:t>Generate Verilog model – library seq_ulvt</w:t>
        </w:r>
        <w:r w:rsidR="001E647E">
          <w:rPr>
            <w:webHidden/>
          </w:rPr>
          <w:tab/>
        </w:r>
        <w:r w:rsidR="001E647E">
          <w:rPr>
            <w:webHidden/>
          </w:rPr>
          <w:fldChar w:fldCharType="begin"/>
        </w:r>
        <w:r w:rsidR="001E647E">
          <w:rPr>
            <w:webHidden/>
          </w:rPr>
          <w:instrText xml:space="preserve"> PAGEREF _Toc169527012 \h </w:instrText>
        </w:r>
        <w:r w:rsidR="001E647E">
          <w:rPr>
            <w:webHidden/>
          </w:rPr>
        </w:r>
        <w:r w:rsidR="001E647E">
          <w:rPr>
            <w:webHidden/>
          </w:rPr>
          <w:fldChar w:fldCharType="separate"/>
        </w:r>
        <w:r w:rsidR="001E647E">
          <w:rPr>
            <w:webHidden/>
          </w:rPr>
          <w:t>38</w:t>
        </w:r>
        <w:r w:rsidR="001E647E">
          <w:rPr>
            <w:webHidden/>
          </w:rPr>
          <w:fldChar w:fldCharType="end"/>
        </w:r>
      </w:hyperlink>
    </w:p>
    <w:p w14:paraId="19D0D911" w14:textId="45820D6A" w:rsidR="001E647E" w:rsidRDefault="0047238C">
      <w:pPr>
        <w:pStyle w:val="TOC2"/>
        <w:tabs>
          <w:tab w:val="left" w:pos="1123"/>
        </w:tabs>
        <w:rPr>
          <w:rFonts w:asciiTheme="minorHAnsi" w:hAnsiTheme="minorHAnsi"/>
          <w:kern w:val="2"/>
          <w:sz w:val="24"/>
          <w:szCs w:val="24"/>
          <w14:ligatures w14:val="standardContextual"/>
        </w:rPr>
      </w:pPr>
      <w:hyperlink w:anchor="_Toc169527013" w:history="1">
        <w:r w:rsidR="001E647E" w:rsidRPr="00DE5CBA">
          <w:rPr>
            <w:rStyle w:val="Hyperlink"/>
            <w:rFonts w:cs="Times New Roman"/>
          </w:rPr>
          <w:t>3.8</w:t>
        </w:r>
        <w:r w:rsidR="001E647E">
          <w:rPr>
            <w:rFonts w:asciiTheme="minorHAnsi" w:hAnsiTheme="minorHAnsi"/>
            <w:kern w:val="2"/>
            <w:sz w:val="24"/>
            <w:szCs w:val="24"/>
            <w14:ligatures w14:val="standardContextual"/>
          </w:rPr>
          <w:tab/>
        </w:r>
        <w:r w:rsidR="001E647E" w:rsidRPr="00DE5CBA">
          <w:rPr>
            <w:rStyle w:val="Hyperlink"/>
          </w:rPr>
          <w:t>Library Characterization Kit (LCK)</w:t>
        </w:r>
        <w:r w:rsidR="001E647E">
          <w:rPr>
            <w:webHidden/>
          </w:rPr>
          <w:tab/>
        </w:r>
        <w:r w:rsidR="001E647E">
          <w:rPr>
            <w:webHidden/>
          </w:rPr>
          <w:fldChar w:fldCharType="begin"/>
        </w:r>
        <w:r w:rsidR="001E647E">
          <w:rPr>
            <w:webHidden/>
          </w:rPr>
          <w:instrText xml:space="preserve"> PAGEREF _Toc169527013 \h </w:instrText>
        </w:r>
        <w:r w:rsidR="001E647E">
          <w:rPr>
            <w:webHidden/>
          </w:rPr>
        </w:r>
        <w:r w:rsidR="001E647E">
          <w:rPr>
            <w:webHidden/>
          </w:rPr>
          <w:fldChar w:fldCharType="separate"/>
        </w:r>
        <w:r w:rsidR="001E647E">
          <w:rPr>
            <w:webHidden/>
          </w:rPr>
          <w:t>38</w:t>
        </w:r>
        <w:r w:rsidR="001E647E">
          <w:rPr>
            <w:webHidden/>
          </w:rPr>
          <w:fldChar w:fldCharType="end"/>
        </w:r>
      </w:hyperlink>
    </w:p>
    <w:p w14:paraId="7C241912" w14:textId="2C9AACDB" w:rsidR="001E647E" w:rsidRDefault="0047238C">
      <w:pPr>
        <w:pStyle w:val="TOC3"/>
        <w:tabs>
          <w:tab w:val="left" w:pos="1670"/>
        </w:tabs>
        <w:rPr>
          <w:rFonts w:asciiTheme="minorHAnsi" w:eastAsiaTheme="minorEastAsia" w:hAnsiTheme="minorHAnsi" w:cstheme="minorBidi"/>
          <w:kern w:val="2"/>
          <w:sz w:val="24"/>
          <w:szCs w:val="24"/>
          <w14:ligatures w14:val="standardContextual"/>
        </w:rPr>
      </w:pPr>
      <w:hyperlink w:anchor="_Toc169527014" w:history="1">
        <w:r w:rsidR="001E647E" w:rsidRPr="00DE5CBA">
          <w:rPr>
            <w:rStyle w:val="Hyperlink"/>
          </w:rPr>
          <w:t>3.8.1</w:t>
        </w:r>
        <w:r w:rsidR="001E647E">
          <w:rPr>
            <w:rFonts w:asciiTheme="minorHAnsi" w:eastAsiaTheme="minorEastAsia" w:hAnsiTheme="minorHAnsi" w:cstheme="minorBidi"/>
            <w:kern w:val="2"/>
            <w:sz w:val="24"/>
            <w:szCs w:val="24"/>
            <w14:ligatures w14:val="standardContextual"/>
          </w:rPr>
          <w:tab/>
        </w:r>
        <w:r w:rsidR="001E647E" w:rsidRPr="00DE5CBA">
          <w:rPr>
            <w:rStyle w:val="Hyperlink"/>
          </w:rPr>
          <w:t>Overview</w:t>
        </w:r>
        <w:r w:rsidR="001E647E">
          <w:rPr>
            <w:webHidden/>
          </w:rPr>
          <w:tab/>
        </w:r>
        <w:r w:rsidR="001E647E">
          <w:rPr>
            <w:webHidden/>
          </w:rPr>
          <w:fldChar w:fldCharType="begin"/>
        </w:r>
        <w:r w:rsidR="001E647E">
          <w:rPr>
            <w:webHidden/>
          </w:rPr>
          <w:instrText xml:space="preserve"> PAGEREF _Toc169527014 \h </w:instrText>
        </w:r>
        <w:r w:rsidR="001E647E">
          <w:rPr>
            <w:webHidden/>
          </w:rPr>
        </w:r>
        <w:r w:rsidR="001E647E">
          <w:rPr>
            <w:webHidden/>
          </w:rPr>
          <w:fldChar w:fldCharType="separate"/>
        </w:r>
        <w:r w:rsidR="001E647E">
          <w:rPr>
            <w:webHidden/>
          </w:rPr>
          <w:t>38</w:t>
        </w:r>
        <w:r w:rsidR="001E647E">
          <w:rPr>
            <w:webHidden/>
          </w:rPr>
          <w:fldChar w:fldCharType="end"/>
        </w:r>
      </w:hyperlink>
    </w:p>
    <w:p w14:paraId="0FE2B4B6" w14:textId="5CBC855F" w:rsidR="001E647E" w:rsidRDefault="0047238C">
      <w:pPr>
        <w:pStyle w:val="TOC3"/>
        <w:tabs>
          <w:tab w:val="left" w:pos="1670"/>
        </w:tabs>
        <w:rPr>
          <w:rFonts w:asciiTheme="minorHAnsi" w:eastAsiaTheme="minorEastAsia" w:hAnsiTheme="minorHAnsi" w:cstheme="minorBidi"/>
          <w:kern w:val="2"/>
          <w:sz w:val="24"/>
          <w:szCs w:val="24"/>
          <w14:ligatures w14:val="standardContextual"/>
        </w:rPr>
      </w:pPr>
      <w:hyperlink w:anchor="_Toc169527015" w:history="1">
        <w:r w:rsidR="001E647E" w:rsidRPr="00DE5CBA">
          <w:rPr>
            <w:rStyle w:val="Hyperlink"/>
          </w:rPr>
          <w:t>3.8.2</w:t>
        </w:r>
        <w:r w:rsidR="001E647E">
          <w:rPr>
            <w:rFonts w:asciiTheme="minorHAnsi" w:eastAsiaTheme="minorEastAsia" w:hAnsiTheme="minorHAnsi" w:cstheme="minorBidi"/>
            <w:kern w:val="2"/>
            <w:sz w:val="24"/>
            <w:szCs w:val="24"/>
            <w14:ligatures w14:val="standardContextual"/>
          </w:rPr>
          <w:tab/>
        </w:r>
        <w:r w:rsidR="001E647E" w:rsidRPr="00DE5CBA">
          <w:rPr>
            <w:rStyle w:val="Hyperlink"/>
          </w:rPr>
          <w:t>Liberate shell environment variable setup</w:t>
        </w:r>
        <w:r w:rsidR="001E647E">
          <w:rPr>
            <w:webHidden/>
          </w:rPr>
          <w:tab/>
        </w:r>
        <w:r w:rsidR="001E647E">
          <w:rPr>
            <w:webHidden/>
          </w:rPr>
          <w:fldChar w:fldCharType="begin"/>
        </w:r>
        <w:r w:rsidR="001E647E">
          <w:rPr>
            <w:webHidden/>
          </w:rPr>
          <w:instrText xml:space="preserve"> PAGEREF _Toc169527015 \h </w:instrText>
        </w:r>
        <w:r w:rsidR="001E647E">
          <w:rPr>
            <w:webHidden/>
          </w:rPr>
        </w:r>
        <w:r w:rsidR="001E647E">
          <w:rPr>
            <w:webHidden/>
          </w:rPr>
          <w:fldChar w:fldCharType="separate"/>
        </w:r>
        <w:r w:rsidR="001E647E">
          <w:rPr>
            <w:webHidden/>
          </w:rPr>
          <w:t>39</w:t>
        </w:r>
        <w:r w:rsidR="001E647E">
          <w:rPr>
            <w:webHidden/>
          </w:rPr>
          <w:fldChar w:fldCharType="end"/>
        </w:r>
      </w:hyperlink>
    </w:p>
    <w:p w14:paraId="073B769F" w14:textId="453D089A" w:rsidR="001E647E" w:rsidRDefault="0047238C">
      <w:pPr>
        <w:pStyle w:val="TOC3"/>
        <w:tabs>
          <w:tab w:val="left" w:pos="1670"/>
        </w:tabs>
        <w:rPr>
          <w:rFonts w:asciiTheme="minorHAnsi" w:eastAsiaTheme="minorEastAsia" w:hAnsiTheme="minorHAnsi" w:cstheme="minorBidi"/>
          <w:kern w:val="2"/>
          <w:sz w:val="24"/>
          <w:szCs w:val="24"/>
          <w14:ligatures w14:val="standardContextual"/>
        </w:rPr>
      </w:pPr>
      <w:hyperlink w:anchor="_Toc169527016" w:history="1">
        <w:r w:rsidR="001E647E" w:rsidRPr="00DE5CBA">
          <w:rPr>
            <w:rStyle w:val="Hyperlink"/>
          </w:rPr>
          <w:t>3.8.3</w:t>
        </w:r>
        <w:r w:rsidR="001E647E">
          <w:rPr>
            <w:rFonts w:asciiTheme="minorHAnsi" w:eastAsiaTheme="minorEastAsia" w:hAnsiTheme="minorHAnsi" w:cstheme="minorBidi"/>
            <w:kern w:val="2"/>
            <w:sz w:val="24"/>
            <w:szCs w:val="24"/>
            <w14:ligatures w14:val="standardContextual"/>
          </w:rPr>
          <w:tab/>
        </w:r>
        <w:r w:rsidR="001E647E" w:rsidRPr="00DE5CBA">
          <w:rPr>
            <w:rStyle w:val="Hyperlink"/>
          </w:rPr>
          <w:t>Template creation (GenTemp)</w:t>
        </w:r>
        <w:r w:rsidR="001E647E">
          <w:rPr>
            <w:webHidden/>
          </w:rPr>
          <w:tab/>
        </w:r>
        <w:r w:rsidR="001E647E">
          <w:rPr>
            <w:webHidden/>
          </w:rPr>
          <w:fldChar w:fldCharType="begin"/>
        </w:r>
        <w:r w:rsidR="001E647E">
          <w:rPr>
            <w:webHidden/>
          </w:rPr>
          <w:instrText xml:space="preserve"> PAGEREF _Toc169527016 \h </w:instrText>
        </w:r>
        <w:r w:rsidR="001E647E">
          <w:rPr>
            <w:webHidden/>
          </w:rPr>
        </w:r>
        <w:r w:rsidR="001E647E">
          <w:rPr>
            <w:webHidden/>
          </w:rPr>
          <w:fldChar w:fldCharType="separate"/>
        </w:r>
        <w:r w:rsidR="001E647E">
          <w:rPr>
            <w:webHidden/>
          </w:rPr>
          <w:t>39</w:t>
        </w:r>
        <w:r w:rsidR="001E647E">
          <w:rPr>
            <w:webHidden/>
          </w:rPr>
          <w:fldChar w:fldCharType="end"/>
        </w:r>
      </w:hyperlink>
    </w:p>
    <w:p w14:paraId="0F4276B3" w14:textId="66E023F4" w:rsidR="001E647E" w:rsidRDefault="0047238C">
      <w:pPr>
        <w:pStyle w:val="TOC3"/>
        <w:tabs>
          <w:tab w:val="left" w:pos="1670"/>
        </w:tabs>
        <w:rPr>
          <w:rFonts w:asciiTheme="minorHAnsi" w:eastAsiaTheme="minorEastAsia" w:hAnsiTheme="minorHAnsi" w:cstheme="minorBidi"/>
          <w:kern w:val="2"/>
          <w:sz w:val="24"/>
          <w:szCs w:val="24"/>
          <w14:ligatures w14:val="standardContextual"/>
        </w:rPr>
      </w:pPr>
      <w:hyperlink w:anchor="_Toc169527017" w:history="1">
        <w:r w:rsidR="001E647E" w:rsidRPr="00DE5CBA">
          <w:rPr>
            <w:rStyle w:val="Hyperlink"/>
          </w:rPr>
          <w:t>3.8.4</w:t>
        </w:r>
        <w:r w:rsidR="001E647E">
          <w:rPr>
            <w:rFonts w:asciiTheme="minorHAnsi" w:eastAsiaTheme="minorEastAsia" w:hAnsiTheme="minorHAnsi" w:cstheme="minorBidi"/>
            <w:kern w:val="2"/>
            <w:sz w:val="24"/>
            <w:szCs w:val="24"/>
            <w14:ligatures w14:val="standardContextual"/>
          </w:rPr>
          <w:tab/>
        </w:r>
        <w:r w:rsidR="001E647E" w:rsidRPr="00DE5CBA">
          <w:rPr>
            <w:rStyle w:val="Hyperlink"/>
          </w:rPr>
          <w:t>Characterization – Unified, MPVT</w:t>
        </w:r>
        <w:r w:rsidR="001E647E">
          <w:rPr>
            <w:webHidden/>
          </w:rPr>
          <w:tab/>
        </w:r>
        <w:r w:rsidR="001E647E">
          <w:rPr>
            <w:webHidden/>
          </w:rPr>
          <w:fldChar w:fldCharType="begin"/>
        </w:r>
        <w:r w:rsidR="001E647E">
          <w:rPr>
            <w:webHidden/>
          </w:rPr>
          <w:instrText xml:space="preserve"> PAGEREF _Toc169527017 \h </w:instrText>
        </w:r>
        <w:r w:rsidR="001E647E">
          <w:rPr>
            <w:webHidden/>
          </w:rPr>
        </w:r>
        <w:r w:rsidR="001E647E">
          <w:rPr>
            <w:webHidden/>
          </w:rPr>
          <w:fldChar w:fldCharType="separate"/>
        </w:r>
        <w:r w:rsidR="001E647E">
          <w:rPr>
            <w:webHidden/>
          </w:rPr>
          <w:t>41</w:t>
        </w:r>
        <w:r w:rsidR="001E647E">
          <w:rPr>
            <w:webHidden/>
          </w:rPr>
          <w:fldChar w:fldCharType="end"/>
        </w:r>
      </w:hyperlink>
    </w:p>
    <w:p w14:paraId="03D068B4" w14:textId="1B4F04C0" w:rsidR="001E647E" w:rsidRDefault="0047238C">
      <w:pPr>
        <w:pStyle w:val="TOC3"/>
        <w:tabs>
          <w:tab w:val="left" w:pos="1670"/>
        </w:tabs>
        <w:rPr>
          <w:rFonts w:asciiTheme="minorHAnsi" w:eastAsiaTheme="minorEastAsia" w:hAnsiTheme="minorHAnsi" w:cstheme="minorBidi"/>
          <w:kern w:val="2"/>
          <w:sz w:val="24"/>
          <w:szCs w:val="24"/>
          <w14:ligatures w14:val="standardContextual"/>
        </w:rPr>
      </w:pPr>
      <w:hyperlink w:anchor="_Toc169527018" w:history="1">
        <w:r w:rsidR="001E647E" w:rsidRPr="00DE5CBA">
          <w:rPr>
            <w:rStyle w:val="Hyperlink"/>
          </w:rPr>
          <w:t>3.8.5</w:t>
        </w:r>
        <w:r w:rsidR="001E647E">
          <w:rPr>
            <w:rFonts w:asciiTheme="minorHAnsi" w:eastAsiaTheme="minorEastAsia" w:hAnsiTheme="minorHAnsi" w:cstheme="minorBidi"/>
            <w:kern w:val="2"/>
            <w:sz w:val="24"/>
            <w:szCs w:val="24"/>
            <w14:ligatures w14:val="standardContextual"/>
          </w:rPr>
          <w:tab/>
        </w:r>
        <w:r w:rsidR="001E647E" w:rsidRPr="00DE5CBA">
          <w:rPr>
            <w:rStyle w:val="Hyperlink"/>
          </w:rPr>
          <w:t>Monte Carlo Flow</w:t>
        </w:r>
        <w:r w:rsidR="001E647E">
          <w:rPr>
            <w:webHidden/>
          </w:rPr>
          <w:tab/>
        </w:r>
        <w:r w:rsidR="001E647E">
          <w:rPr>
            <w:webHidden/>
          </w:rPr>
          <w:fldChar w:fldCharType="begin"/>
        </w:r>
        <w:r w:rsidR="001E647E">
          <w:rPr>
            <w:webHidden/>
          </w:rPr>
          <w:instrText xml:space="preserve"> PAGEREF _Toc169527018 \h </w:instrText>
        </w:r>
        <w:r w:rsidR="001E647E">
          <w:rPr>
            <w:webHidden/>
          </w:rPr>
        </w:r>
        <w:r w:rsidR="001E647E">
          <w:rPr>
            <w:webHidden/>
          </w:rPr>
          <w:fldChar w:fldCharType="separate"/>
        </w:r>
        <w:r w:rsidR="001E647E">
          <w:rPr>
            <w:webHidden/>
          </w:rPr>
          <w:t>46</w:t>
        </w:r>
        <w:r w:rsidR="001E647E">
          <w:rPr>
            <w:webHidden/>
          </w:rPr>
          <w:fldChar w:fldCharType="end"/>
        </w:r>
      </w:hyperlink>
    </w:p>
    <w:p w14:paraId="6D4D734A" w14:textId="16C540C8" w:rsidR="001E647E" w:rsidRDefault="0047238C">
      <w:pPr>
        <w:pStyle w:val="TOC3"/>
        <w:tabs>
          <w:tab w:val="left" w:pos="1670"/>
        </w:tabs>
        <w:rPr>
          <w:rFonts w:asciiTheme="minorHAnsi" w:eastAsiaTheme="minorEastAsia" w:hAnsiTheme="minorHAnsi" w:cstheme="minorBidi"/>
          <w:kern w:val="2"/>
          <w:sz w:val="24"/>
          <w:szCs w:val="24"/>
          <w14:ligatures w14:val="standardContextual"/>
        </w:rPr>
      </w:pPr>
      <w:hyperlink w:anchor="_Toc169527019" w:history="1">
        <w:r w:rsidR="001E647E" w:rsidRPr="00DE5CBA">
          <w:rPr>
            <w:rStyle w:val="Hyperlink"/>
          </w:rPr>
          <w:t>3.8.6</w:t>
        </w:r>
        <w:r w:rsidR="001E647E">
          <w:rPr>
            <w:rFonts w:asciiTheme="minorHAnsi" w:eastAsiaTheme="minorEastAsia" w:hAnsiTheme="minorHAnsi" w:cstheme="minorBidi"/>
            <w:kern w:val="2"/>
            <w:sz w:val="24"/>
            <w:szCs w:val="24"/>
            <w14:ligatures w14:val="standardContextual"/>
          </w:rPr>
          <w:tab/>
        </w:r>
        <w:r w:rsidR="001E647E" w:rsidRPr="00DE5CBA">
          <w:rPr>
            <w:rStyle w:val="Hyperlink"/>
          </w:rPr>
          <w:t>Distributed Processing – setup Netbatch distribution</w:t>
        </w:r>
        <w:r w:rsidR="001E647E">
          <w:rPr>
            <w:webHidden/>
          </w:rPr>
          <w:tab/>
        </w:r>
        <w:r w:rsidR="001E647E">
          <w:rPr>
            <w:webHidden/>
          </w:rPr>
          <w:fldChar w:fldCharType="begin"/>
        </w:r>
        <w:r w:rsidR="001E647E">
          <w:rPr>
            <w:webHidden/>
          </w:rPr>
          <w:instrText xml:space="preserve"> PAGEREF _Toc169527019 \h </w:instrText>
        </w:r>
        <w:r w:rsidR="001E647E">
          <w:rPr>
            <w:webHidden/>
          </w:rPr>
        </w:r>
        <w:r w:rsidR="001E647E">
          <w:rPr>
            <w:webHidden/>
          </w:rPr>
          <w:fldChar w:fldCharType="separate"/>
        </w:r>
        <w:r w:rsidR="001E647E">
          <w:rPr>
            <w:webHidden/>
          </w:rPr>
          <w:t>47</w:t>
        </w:r>
        <w:r w:rsidR="001E647E">
          <w:rPr>
            <w:webHidden/>
          </w:rPr>
          <w:fldChar w:fldCharType="end"/>
        </w:r>
      </w:hyperlink>
    </w:p>
    <w:p w14:paraId="4F4CDD09" w14:textId="13DB4556" w:rsidR="001E647E" w:rsidRDefault="0047238C">
      <w:pPr>
        <w:pStyle w:val="TOC1"/>
        <w:rPr>
          <w:rFonts w:asciiTheme="minorHAnsi" w:hAnsiTheme="minorHAnsi"/>
          <w:bCs w:val="0"/>
          <w:kern w:val="2"/>
          <w:sz w:val="24"/>
          <w:szCs w:val="24"/>
          <w14:ligatures w14:val="standardContextual"/>
        </w:rPr>
      </w:pPr>
      <w:hyperlink w:anchor="_Toc169527020" w:history="1">
        <w:r w:rsidR="001E647E" w:rsidRPr="00DE5CBA">
          <w:rPr>
            <w:rStyle w:val="Hyperlink"/>
          </w:rPr>
          <w:t>4</w:t>
        </w:r>
        <w:r w:rsidR="001E647E">
          <w:rPr>
            <w:rFonts w:asciiTheme="minorHAnsi" w:hAnsiTheme="minorHAnsi"/>
            <w:bCs w:val="0"/>
            <w:kern w:val="2"/>
            <w:sz w:val="24"/>
            <w:szCs w:val="24"/>
            <w14:ligatures w14:val="standardContextual"/>
          </w:rPr>
          <w:tab/>
        </w:r>
        <w:r w:rsidR="001E647E" w:rsidRPr="00DE5CBA">
          <w:rPr>
            <w:rStyle w:val="Hyperlink"/>
          </w:rPr>
          <w:t>Layout Abstracts and LEF Files</w:t>
        </w:r>
        <w:r w:rsidR="001E647E">
          <w:rPr>
            <w:webHidden/>
          </w:rPr>
          <w:tab/>
        </w:r>
        <w:r w:rsidR="001E647E">
          <w:rPr>
            <w:webHidden/>
          </w:rPr>
          <w:fldChar w:fldCharType="begin"/>
        </w:r>
        <w:r w:rsidR="001E647E">
          <w:rPr>
            <w:webHidden/>
          </w:rPr>
          <w:instrText xml:space="preserve"> PAGEREF _Toc169527020 \h </w:instrText>
        </w:r>
        <w:r w:rsidR="001E647E">
          <w:rPr>
            <w:webHidden/>
          </w:rPr>
        </w:r>
        <w:r w:rsidR="001E647E">
          <w:rPr>
            <w:webHidden/>
          </w:rPr>
          <w:fldChar w:fldCharType="separate"/>
        </w:r>
        <w:r w:rsidR="001E647E">
          <w:rPr>
            <w:webHidden/>
          </w:rPr>
          <w:t>49</w:t>
        </w:r>
        <w:r w:rsidR="001E647E">
          <w:rPr>
            <w:webHidden/>
          </w:rPr>
          <w:fldChar w:fldCharType="end"/>
        </w:r>
      </w:hyperlink>
    </w:p>
    <w:p w14:paraId="52C8858C" w14:textId="4BA5B60D" w:rsidR="001E647E" w:rsidRDefault="0047238C">
      <w:pPr>
        <w:pStyle w:val="TOC2"/>
        <w:tabs>
          <w:tab w:val="left" w:pos="1123"/>
        </w:tabs>
        <w:rPr>
          <w:rFonts w:asciiTheme="minorHAnsi" w:hAnsiTheme="minorHAnsi"/>
          <w:kern w:val="2"/>
          <w:sz w:val="24"/>
          <w:szCs w:val="24"/>
          <w14:ligatures w14:val="standardContextual"/>
        </w:rPr>
      </w:pPr>
      <w:hyperlink w:anchor="_Toc169527021" w:history="1">
        <w:r w:rsidR="001E647E" w:rsidRPr="00DE5CBA">
          <w:rPr>
            <w:rStyle w:val="Hyperlink"/>
            <w:rFonts w:cs="Times New Roman"/>
          </w:rPr>
          <w:t>4.1</w:t>
        </w:r>
        <w:r w:rsidR="001E647E">
          <w:rPr>
            <w:rFonts w:asciiTheme="minorHAnsi" w:hAnsiTheme="minorHAnsi"/>
            <w:kern w:val="2"/>
            <w:sz w:val="24"/>
            <w:szCs w:val="24"/>
            <w14:ligatures w14:val="standardContextual"/>
          </w:rPr>
          <w:tab/>
        </w:r>
        <w:r w:rsidR="001E647E" w:rsidRPr="00DE5CBA">
          <w:rPr>
            <w:rStyle w:val="Hyperlink"/>
          </w:rPr>
          <w:t>Layout abstracts</w:t>
        </w:r>
        <w:r w:rsidR="001E647E">
          <w:rPr>
            <w:webHidden/>
          </w:rPr>
          <w:tab/>
        </w:r>
        <w:r w:rsidR="001E647E">
          <w:rPr>
            <w:webHidden/>
          </w:rPr>
          <w:fldChar w:fldCharType="begin"/>
        </w:r>
        <w:r w:rsidR="001E647E">
          <w:rPr>
            <w:webHidden/>
          </w:rPr>
          <w:instrText xml:space="preserve"> PAGEREF _Toc169527021 \h </w:instrText>
        </w:r>
        <w:r w:rsidR="001E647E">
          <w:rPr>
            <w:webHidden/>
          </w:rPr>
        </w:r>
        <w:r w:rsidR="001E647E">
          <w:rPr>
            <w:webHidden/>
          </w:rPr>
          <w:fldChar w:fldCharType="separate"/>
        </w:r>
        <w:r w:rsidR="001E647E">
          <w:rPr>
            <w:webHidden/>
          </w:rPr>
          <w:t>49</w:t>
        </w:r>
        <w:r w:rsidR="001E647E">
          <w:rPr>
            <w:webHidden/>
          </w:rPr>
          <w:fldChar w:fldCharType="end"/>
        </w:r>
      </w:hyperlink>
    </w:p>
    <w:p w14:paraId="71B83F8C" w14:textId="7CCA4B68" w:rsidR="001E647E" w:rsidRDefault="0047238C">
      <w:pPr>
        <w:pStyle w:val="TOC2"/>
        <w:tabs>
          <w:tab w:val="left" w:pos="1123"/>
        </w:tabs>
        <w:rPr>
          <w:rFonts w:asciiTheme="minorHAnsi" w:hAnsiTheme="minorHAnsi"/>
          <w:kern w:val="2"/>
          <w:sz w:val="24"/>
          <w:szCs w:val="24"/>
          <w14:ligatures w14:val="standardContextual"/>
        </w:rPr>
      </w:pPr>
      <w:hyperlink w:anchor="_Toc169527022" w:history="1">
        <w:r w:rsidR="001E647E" w:rsidRPr="00DE5CBA">
          <w:rPr>
            <w:rStyle w:val="Hyperlink"/>
            <w:rFonts w:cs="Times New Roman"/>
          </w:rPr>
          <w:t>4.2</w:t>
        </w:r>
        <w:r w:rsidR="001E647E">
          <w:rPr>
            <w:rFonts w:asciiTheme="minorHAnsi" w:hAnsiTheme="minorHAnsi"/>
            <w:kern w:val="2"/>
            <w:sz w:val="24"/>
            <w:szCs w:val="24"/>
            <w14:ligatures w14:val="standardContextual"/>
          </w:rPr>
          <w:tab/>
        </w:r>
        <w:r w:rsidR="001E647E" w:rsidRPr="00DE5CBA">
          <w:rPr>
            <w:rStyle w:val="Hyperlink"/>
          </w:rPr>
          <w:t>Library Exchange Format</w:t>
        </w:r>
        <w:r w:rsidR="001E647E">
          <w:rPr>
            <w:webHidden/>
          </w:rPr>
          <w:tab/>
        </w:r>
        <w:r w:rsidR="001E647E">
          <w:rPr>
            <w:webHidden/>
          </w:rPr>
          <w:fldChar w:fldCharType="begin"/>
        </w:r>
        <w:r w:rsidR="001E647E">
          <w:rPr>
            <w:webHidden/>
          </w:rPr>
          <w:instrText xml:space="preserve"> PAGEREF _Toc169527022 \h </w:instrText>
        </w:r>
        <w:r w:rsidR="001E647E">
          <w:rPr>
            <w:webHidden/>
          </w:rPr>
        </w:r>
        <w:r w:rsidR="001E647E">
          <w:rPr>
            <w:webHidden/>
          </w:rPr>
          <w:fldChar w:fldCharType="separate"/>
        </w:r>
        <w:r w:rsidR="001E647E">
          <w:rPr>
            <w:webHidden/>
          </w:rPr>
          <w:t>50</w:t>
        </w:r>
        <w:r w:rsidR="001E647E">
          <w:rPr>
            <w:webHidden/>
          </w:rPr>
          <w:fldChar w:fldCharType="end"/>
        </w:r>
      </w:hyperlink>
    </w:p>
    <w:p w14:paraId="446AC915" w14:textId="0665FED7" w:rsidR="001E647E" w:rsidRDefault="0047238C">
      <w:pPr>
        <w:pStyle w:val="TOC2"/>
        <w:tabs>
          <w:tab w:val="left" w:pos="1123"/>
        </w:tabs>
        <w:rPr>
          <w:rFonts w:asciiTheme="minorHAnsi" w:hAnsiTheme="minorHAnsi"/>
          <w:kern w:val="2"/>
          <w:sz w:val="24"/>
          <w:szCs w:val="24"/>
          <w14:ligatures w14:val="standardContextual"/>
        </w:rPr>
      </w:pPr>
      <w:hyperlink w:anchor="_Toc169527023" w:history="1">
        <w:r w:rsidR="001E647E" w:rsidRPr="00DE5CBA">
          <w:rPr>
            <w:rStyle w:val="Hyperlink"/>
            <w:rFonts w:cs="Times New Roman"/>
          </w:rPr>
          <w:t>4.3</w:t>
        </w:r>
        <w:r w:rsidR="001E647E">
          <w:rPr>
            <w:rFonts w:asciiTheme="minorHAnsi" w:hAnsiTheme="minorHAnsi"/>
            <w:kern w:val="2"/>
            <w:sz w:val="24"/>
            <w:szCs w:val="24"/>
            <w14:ligatures w14:val="standardContextual"/>
          </w:rPr>
          <w:tab/>
        </w:r>
        <w:r w:rsidR="001E647E" w:rsidRPr="00DE5CBA">
          <w:rPr>
            <w:rStyle w:val="Hyperlink"/>
          </w:rPr>
          <w:t>User actions</w:t>
        </w:r>
        <w:r w:rsidR="001E647E">
          <w:rPr>
            <w:webHidden/>
          </w:rPr>
          <w:tab/>
        </w:r>
        <w:r w:rsidR="001E647E">
          <w:rPr>
            <w:webHidden/>
          </w:rPr>
          <w:fldChar w:fldCharType="begin"/>
        </w:r>
        <w:r w:rsidR="001E647E">
          <w:rPr>
            <w:webHidden/>
          </w:rPr>
          <w:instrText xml:space="preserve"> PAGEREF _Toc169527023 \h </w:instrText>
        </w:r>
        <w:r w:rsidR="001E647E">
          <w:rPr>
            <w:webHidden/>
          </w:rPr>
        </w:r>
        <w:r w:rsidR="001E647E">
          <w:rPr>
            <w:webHidden/>
          </w:rPr>
          <w:fldChar w:fldCharType="separate"/>
        </w:r>
        <w:r w:rsidR="001E647E">
          <w:rPr>
            <w:webHidden/>
          </w:rPr>
          <w:t>51</w:t>
        </w:r>
        <w:r w:rsidR="001E647E">
          <w:rPr>
            <w:webHidden/>
          </w:rPr>
          <w:fldChar w:fldCharType="end"/>
        </w:r>
      </w:hyperlink>
    </w:p>
    <w:p w14:paraId="4FB101C5" w14:textId="0E1F360D" w:rsidR="001E647E" w:rsidRDefault="0047238C">
      <w:pPr>
        <w:pStyle w:val="TOC2"/>
        <w:tabs>
          <w:tab w:val="left" w:pos="1123"/>
        </w:tabs>
        <w:rPr>
          <w:rFonts w:asciiTheme="minorHAnsi" w:hAnsiTheme="minorHAnsi"/>
          <w:kern w:val="2"/>
          <w:sz w:val="24"/>
          <w:szCs w:val="24"/>
          <w14:ligatures w14:val="standardContextual"/>
        </w:rPr>
      </w:pPr>
      <w:hyperlink w:anchor="_Toc169527024" w:history="1">
        <w:r w:rsidR="001E647E" w:rsidRPr="00DE5CBA">
          <w:rPr>
            <w:rStyle w:val="Hyperlink"/>
            <w:rFonts w:cs="Times New Roman"/>
          </w:rPr>
          <w:t>4.4</w:t>
        </w:r>
        <w:r w:rsidR="001E647E">
          <w:rPr>
            <w:rFonts w:asciiTheme="minorHAnsi" w:hAnsiTheme="minorHAnsi"/>
            <w:kern w:val="2"/>
            <w:sz w:val="24"/>
            <w:szCs w:val="24"/>
            <w14:ligatures w14:val="standardContextual"/>
          </w:rPr>
          <w:tab/>
        </w:r>
        <w:r w:rsidR="001E647E" w:rsidRPr="00DE5CBA">
          <w:rPr>
            <w:rStyle w:val="Hyperlink"/>
          </w:rPr>
          <w:t>Options File</w:t>
        </w:r>
        <w:r w:rsidR="001E647E">
          <w:rPr>
            <w:webHidden/>
          </w:rPr>
          <w:tab/>
        </w:r>
        <w:r w:rsidR="001E647E">
          <w:rPr>
            <w:webHidden/>
          </w:rPr>
          <w:fldChar w:fldCharType="begin"/>
        </w:r>
        <w:r w:rsidR="001E647E">
          <w:rPr>
            <w:webHidden/>
          </w:rPr>
          <w:instrText xml:space="preserve"> PAGEREF _Toc169527024 \h </w:instrText>
        </w:r>
        <w:r w:rsidR="001E647E">
          <w:rPr>
            <w:webHidden/>
          </w:rPr>
        </w:r>
        <w:r w:rsidR="001E647E">
          <w:rPr>
            <w:webHidden/>
          </w:rPr>
          <w:fldChar w:fldCharType="separate"/>
        </w:r>
        <w:r w:rsidR="001E647E">
          <w:rPr>
            <w:webHidden/>
          </w:rPr>
          <w:t>54</w:t>
        </w:r>
        <w:r w:rsidR="001E647E">
          <w:rPr>
            <w:webHidden/>
          </w:rPr>
          <w:fldChar w:fldCharType="end"/>
        </w:r>
      </w:hyperlink>
    </w:p>
    <w:p w14:paraId="549DC5EC" w14:textId="31D877B6" w:rsidR="001E647E" w:rsidRDefault="0047238C">
      <w:pPr>
        <w:pStyle w:val="TOC2"/>
        <w:tabs>
          <w:tab w:val="left" w:pos="1123"/>
        </w:tabs>
        <w:rPr>
          <w:rFonts w:asciiTheme="minorHAnsi" w:hAnsiTheme="minorHAnsi"/>
          <w:kern w:val="2"/>
          <w:sz w:val="24"/>
          <w:szCs w:val="24"/>
          <w14:ligatures w14:val="standardContextual"/>
        </w:rPr>
      </w:pPr>
      <w:hyperlink w:anchor="_Toc169527025" w:history="1">
        <w:r w:rsidR="001E647E" w:rsidRPr="00DE5CBA">
          <w:rPr>
            <w:rStyle w:val="Hyperlink"/>
            <w:rFonts w:cs="Times New Roman"/>
          </w:rPr>
          <w:t>4.5</w:t>
        </w:r>
        <w:r w:rsidR="001E647E">
          <w:rPr>
            <w:rFonts w:asciiTheme="minorHAnsi" w:hAnsiTheme="minorHAnsi"/>
            <w:kern w:val="2"/>
            <w:sz w:val="24"/>
            <w:szCs w:val="24"/>
            <w14:ligatures w14:val="standardContextual"/>
          </w:rPr>
          <w:tab/>
        </w:r>
        <w:r w:rsidR="001E647E" w:rsidRPr="00DE5CBA">
          <w:rPr>
            <w:rStyle w:val="Hyperlink"/>
          </w:rPr>
          <w:t>Pins Step</w:t>
        </w:r>
        <w:r w:rsidR="001E647E">
          <w:rPr>
            <w:webHidden/>
          </w:rPr>
          <w:tab/>
        </w:r>
        <w:r w:rsidR="001E647E">
          <w:rPr>
            <w:webHidden/>
          </w:rPr>
          <w:fldChar w:fldCharType="begin"/>
        </w:r>
        <w:r w:rsidR="001E647E">
          <w:rPr>
            <w:webHidden/>
          </w:rPr>
          <w:instrText xml:space="preserve"> PAGEREF _Toc169527025 \h </w:instrText>
        </w:r>
        <w:r w:rsidR="001E647E">
          <w:rPr>
            <w:webHidden/>
          </w:rPr>
        </w:r>
        <w:r w:rsidR="001E647E">
          <w:rPr>
            <w:webHidden/>
          </w:rPr>
          <w:fldChar w:fldCharType="separate"/>
        </w:r>
        <w:r w:rsidR="001E647E">
          <w:rPr>
            <w:webHidden/>
          </w:rPr>
          <w:t>54</w:t>
        </w:r>
        <w:r w:rsidR="001E647E">
          <w:rPr>
            <w:webHidden/>
          </w:rPr>
          <w:fldChar w:fldCharType="end"/>
        </w:r>
      </w:hyperlink>
    </w:p>
    <w:p w14:paraId="43BEC307" w14:textId="579EFA14" w:rsidR="001E647E" w:rsidRDefault="0047238C">
      <w:pPr>
        <w:pStyle w:val="TOC3"/>
        <w:tabs>
          <w:tab w:val="left" w:pos="1670"/>
        </w:tabs>
        <w:rPr>
          <w:rFonts w:asciiTheme="minorHAnsi" w:eastAsiaTheme="minorEastAsia" w:hAnsiTheme="minorHAnsi" w:cstheme="minorBidi"/>
          <w:kern w:val="2"/>
          <w:sz w:val="24"/>
          <w:szCs w:val="24"/>
          <w14:ligatures w14:val="standardContextual"/>
        </w:rPr>
      </w:pPr>
      <w:hyperlink w:anchor="_Toc169527026" w:history="1">
        <w:r w:rsidR="001E647E" w:rsidRPr="00DE5CBA">
          <w:rPr>
            <w:rStyle w:val="Hyperlink"/>
          </w:rPr>
          <w:t>4.5.1</w:t>
        </w:r>
        <w:r w:rsidR="001E647E">
          <w:rPr>
            <w:rFonts w:asciiTheme="minorHAnsi" w:eastAsiaTheme="minorEastAsia" w:hAnsiTheme="minorHAnsi" w:cstheme="minorBidi"/>
            <w:kern w:val="2"/>
            <w:sz w:val="24"/>
            <w:szCs w:val="24"/>
            <w14:ligatures w14:val="standardContextual"/>
          </w:rPr>
          <w:tab/>
        </w:r>
        <w:r w:rsidR="001E647E" w:rsidRPr="00DE5CBA">
          <w:rPr>
            <w:rStyle w:val="Hyperlink"/>
          </w:rPr>
          <w:t>Overview</w:t>
        </w:r>
        <w:r w:rsidR="001E647E">
          <w:rPr>
            <w:webHidden/>
          </w:rPr>
          <w:tab/>
        </w:r>
        <w:r w:rsidR="001E647E">
          <w:rPr>
            <w:webHidden/>
          </w:rPr>
          <w:fldChar w:fldCharType="begin"/>
        </w:r>
        <w:r w:rsidR="001E647E">
          <w:rPr>
            <w:webHidden/>
          </w:rPr>
          <w:instrText xml:space="preserve"> PAGEREF _Toc169527026 \h </w:instrText>
        </w:r>
        <w:r w:rsidR="001E647E">
          <w:rPr>
            <w:webHidden/>
          </w:rPr>
        </w:r>
        <w:r w:rsidR="001E647E">
          <w:rPr>
            <w:webHidden/>
          </w:rPr>
          <w:fldChar w:fldCharType="separate"/>
        </w:r>
        <w:r w:rsidR="001E647E">
          <w:rPr>
            <w:webHidden/>
          </w:rPr>
          <w:t>54</w:t>
        </w:r>
        <w:r w:rsidR="001E647E">
          <w:rPr>
            <w:webHidden/>
          </w:rPr>
          <w:fldChar w:fldCharType="end"/>
        </w:r>
      </w:hyperlink>
    </w:p>
    <w:p w14:paraId="084CCAA6" w14:textId="10244857" w:rsidR="001E647E" w:rsidRDefault="0047238C">
      <w:pPr>
        <w:pStyle w:val="TOC3"/>
        <w:tabs>
          <w:tab w:val="left" w:pos="1670"/>
        </w:tabs>
        <w:rPr>
          <w:rFonts w:asciiTheme="minorHAnsi" w:eastAsiaTheme="minorEastAsia" w:hAnsiTheme="minorHAnsi" w:cstheme="minorBidi"/>
          <w:kern w:val="2"/>
          <w:sz w:val="24"/>
          <w:szCs w:val="24"/>
          <w14:ligatures w14:val="standardContextual"/>
        </w:rPr>
      </w:pPr>
      <w:hyperlink w:anchor="_Toc169527027" w:history="1">
        <w:r w:rsidR="001E647E" w:rsidRPr="00DE5CBA">
          <w:rPr>
            <w:rStyle w:val="Hyperlink"/>
          </w:rPr>
          <w:t>4.5.2</w:t>
        </w:r>
        <w:r w:rsidR="001E647E">
          <w:rPr>
            <w:rFonts w:asciiTheme="minorHAnsi" w:eastAsiaTheme="minorEastAsia" w:hAnsiTheme="minorHAnsi" w:cstheme="minorBidi"/>
            <w:kern w:val="2"/>
            <w:sz w:val="24"/>
            <w:szCs w:val="24"/>
            <w14:ligatures w14:val="standardContextual"/>
          </w:rPr>
          <w:tab/>
        </w:r>
        <w:r w:rsidR="001E647E" w:rsidRPr="00DE5CBA">
          <w:rPr>
            <w:rStyle w:val="Hyperlink"/>
          </w:rPr>
          <w:t>Demonstration</w:t>
        </w:r>
        <w:r w:rsidR="001E647E">
          <w:rPr>
            <w:webHidden/>
          </w:rPr>
          <w:tab/>
        </w:r>
        <w:r w:rsidR="001E647E">
          <w:rPr>
            <w:webHidden/>
          </w:rPr>
          <w:fldChar w:fldCharType="begin"/>
        </w:r>
        <w:r w:rsidR="001E647E">
          <w:rPr>
            <w:webHidden/>
          </w:rPr>
          <w:instrText xml:space="preserve"> PAGEREF _Toc169527027 \h </w:instrText>
        </w:r>
        <w:r w:rsidR="001E647E">
          <w:rPr>
            <w:webHidden/>
          </w:rPr>
        </w:r>
        <w:r w:rsidR="001E647E">
          <w:rPr>
            <w:webHidden/>
          </w:rPr>
          <w:fldChar w:fldCharType="separate"/>
        </w:r>
        <w:r w:rsidR="001E647E">
          <w:rPr>
            <w:webHidden/>
          </w:rPr>
          <w:t>55</w:t>
        </w:r>
        <w:r w:rsidR="001E647E">
          <w:rPr>
            <w:webHidden/>
          </w:rPr>
          <w:fldChar w:fldCharType="end"/>
        </w:r>
      </w:hyperlink>
    </w:p>
    <w:p w14:paraId="0506F363" w14:textId="23872578" w:rsidR="001E647E" w:rsidRDefault="0047238C">
      <w:pPr>
        <w:pStyle w:val="TOC2"/>
        <w:tabs>
          <w:tab w:val="left" w:pos="1123"/>
        </w:tabs>
        <w:rPr>
          <w:rFonts w:asciiTheme="minorHAnsi" w:hAnsiTheme="minorHAnsi"/>
          <w:kern w:val="2"/>
          <w:sz w:val="24"/>
          <w:szCs w:val="24"/>
          <w14:ligatures w14:val="standardContextual"/>
        </w:rPr>
      </w:pPr>
      <w:hyperlink w:anchor="_Toc169527028" w:history="1">
        <w:r w:rsidR="001E647E" w:rsidRPr="00DE5CBA">
          <w:rPr>
            <w:rStyle w:val="Hyperlink"/>
            <w:rFonts w:cs="Times New Roman"/>
          </w:rPr>
          <w:t>4.6</w:t>
        </w:r>
        <w:r w:rsidR="001E647E">
          <w:rPr>
            <w:rFonts w:asciiTheme="minorHAnsi" w:hAnsiTheme="minorHAnsi"/>
            <w:kern w:val="2"/>
            <w:sz w:val="24"/>
            <w:szCs w:val="24"/>
            <w14:ligatures w14:val="standardContextual"/>
          </w:rPr>
          <w:tab/>
        </w:r>
        <w:r w:rsidR="001E647E" w:rsidRPr="00DE5CBA">
          <w:rPr>
            <w:rStyle w:val="Hyperlink"/>
          </w:rPr>
          <w:t>Extract Step</w:t>
        </w:r>
        <w:r w:rsidR="001E647E">
          <w:rPr>
            <w:webHidden/>
          </w:rPr>
          <w:tab/>
        </w:r>
        <w:r w:rsidR="001E647E">
          <w:rPr>
            <w:webHidden/>
          </w:rPr>
          <w:fldChar w:fldCharType="begin"/>
        </w:r>
        <w:r w:rsidR="001E647E">
          <w:rPr>
            <w:webHidden/>
          </w:rPr>
          <w:instrText xml:space="preserve"> PAGEREF _Toc169527028 \h </w:instrText>
        </w:r>
        <w:r w:rsidR="001E647E">
          <w:rPr>
            <w:webHidden/>
          </w:rPr>
        </w:r>
        <w:r w:rsidR="001E647E">
          <w:rPr>
            <w:webHidden/>
          </w:rPr>
          <w:fldChar w:fldCharType="separate"/>
        </w:r>
        <w:r w:rsidR="001E647E">
          <w:rPr>
            <w:webHidden/>
          </w:rPr>
          <w:t>56</w:t>
        </w:r>
        <w:r w:rsidR="001E647E">
          <w:rPr>
            <w:webHidden/>
          </w:rPr>
          <w:fldChar w:fldCharType="end"/>
        </w:r>
      </w:hyperlink>
    </w:p>
    <w:p w14:paraId="76B3CF77" w14:textId="4477E455" w:rsidR="001E647E" w:rsidRDefault="0047238C">
      <w:pPr>
        <w:pStyle w:val="TOC3"/>
        <w:tabs>
          <w:tab w:val="left" w:pos="1670"/>
        </w:tabs>
        <w:rPr>
          <w:rFonts w:asciiTheme="minorHAnsi" w:eastAsiaTheme="minorEastAsia" w:hAnsiTheme="minorHAnsi" w:cstheme="minorBidi"/>
          <w:kern w:val="2"/>
          <w:sz w:val="24"/>
          <w:szCs w:val="24"/>
          <w14:ligatures w14:val="standardContextual"/>
        </w:rPr>
      </w:pPr>
      <w:hyperlink w:anchor="_Toc169527029" w:history="1">
        <w:r w:rsidR="001E647E" w:rsidRPr="00DE5CBA">
          <w:rPr>
            <w:rStyle w:val="Hyperlink"/>
          </w:rPr>
          <w:t>4.6.1</w:t>
        </w:r>
        <w:r w:rsidR="001E647E">
          <w:rPr>
            <w:rFonts w:asciiTheme="minorHAnsi" w:eastAsiaTheme="minorEastAsia" w:hAnsiTheme="minorHAnsi" w:cstheme="minorBidi"/>
            <w:kern w:val="2"/>
            <w:sz w:val="24"/>
            <w:szCs w:val="24"/>
            <w14:ligatures w14:val="standardContextual"/>
          </w:rPr>
          <w:tab/>
        </w:r>
        <w:r w:rsidR="001E647E" w:rsidRPr="00DE5CBA">
          <w:rPr>
            <w:rStyle w:val="Hyperlink"/>
          </w:rPr>
          <w:t>Overview</w:t>
        </w:r>
        <w:r w:rsidR="001E647E">
          <w:rPr>
            <w:webHidden/>
          </w:rPr>
          <w:tab/>
        </w:r>
        <w:r w:rsidR="001E647E">
          <w:rPr>
            <w:webHidden/>
          </w:rPr>
          <w:fldChar w:fldCharType="begin"/>
        </w:r>
        <w:r w:rsidR="001E647E">
          <w:rPr>
            <w:webHidden/>
          </w:rPr>
          <w:instrText xml:space="preserve"> PAGEREF _Toc169527029 \h </w:instrText>
        </w:r>
        <w:r w:rsidR="001E647E">
          <w:rPr>
            <w:webHidden/>
          </w:rPr>
        </w:r>
        <w:r w:rsidR="001E647E">
          <w:rPr>
            <w:webHidden/>
          </w:rPr>
          <w:fldChar w:fldCharType="separate"/>
        </w:r>
        <w:r w:rsidR="001E647E">
          <w:rPr>
            <w:webHidden/>
          </w:rPr>
          <w:t>56</w:t>
        </w:r>
        <w:r w:rsidR="001E647E">
          <w:rPr>
            <w:webHidden/>
          </w:rPr>
          <w:fldChar w:fldCharType="end"/>
        </w:r>
      </w:hyperlink>
    </w:p>
    <w:p w14:paraId="6B2AF267" w14:textId="456D16DD" w:rsidR="001E647E" w:rsidRDefault="0047238C">
      <w:pPr>
        <w:pStyle w:val="TOC3"/>
        <w:tabs>
          <w:tab w:val="left" w:pos="1670"/>
        </w:tabs>
        <w:rPr>
          <w:rFonts w:asciiTheme="minorHAnsi" w:eastAsiaTheme="minorEastAsia" w:hAnsiTheme="minorHAnsi" w:cstheme="minorBidi"/>
          <w:kern w:val="2"/>
          <w:sz w:val="24"/>
          <w:szCs w:val="24"/>
          <w14:ligatures w14:val="standardContextual"/>
        </w:rPr>
      </w:pPr>
      <w:hyperlink w:anchor="_Toc169527030" w:history="1">
        <w:r w:rsidR="001E647E" w:rsidRPr="00DE5CBA">
          <w:rPr>
            <w:rStyle w:val="Hyperlink"/>
          </w:rPr>
          <w:t>4.6.2</w:t>
        </w:r>
        <w:r w:rsidR="001E647E">
          <w:rPr>
            <w:rFonts w:asciiTheme="minorHAnsi" w:eastAsiaTheme="minorEastAsia" w:hAnsiTheme="minorHAnsi" w:cstheme="minorBidi"/>
            <w:kern w:val="2"/>
            <w:sz w:val="24"/>
            <w:szCs w:val="24"/>
            <w14:ligatures w14:val="standardContextual"/>
          </w:rPr>
          <w:tab/>
        </w:r>
        <w:r w:rsidR="001E647E" w:rsidRPr="00DE5CBA">
          <w:rPr>
            <w:rStyle w:val="Hyperlink"/>
          </w:rPr>
          <w:t>Demonstration</w:t>
        </w:r>
        <w:r w:rsidR="001E647E">
          <w:rPr>
            <w:webHidden/>
          </w:rPr>
          <w:tab/>
        </w:r>
        <w:r w:rsidR="001E647E">
          <w:rPr>
            <w:webHidden/>
          </w:rPr>
          <w:fldChar w:fldCharType="begin"/>
        </w:r>
        <w:r w:rsidR="001E647E">
          <w:rPr>
            <w:webHidden/>
          </w:rPr>
          <w:instrText xml:space="preserve"> PAGEREF _Toc169527030 \h </w:instrText>
        </w:r>
        <w:r w:rsidR="001E647E">
          <w:rPr>
            <w:webHidden/>
          </w:rPr>
        </w:r>
        <w:r w:rsidR="001E647E">
          <w:rPr>
            <w:webHidden/>
          </w:rPr>
          <w:fldChar w:fldCharType="separate"/>
        </w:r>
        <w:r w:rsidR="001E647E">
          <w:rPr>
            <w:webHidden/>
          </w:rPr>
          <w:t>57</w:t>
        </w:r>
        <w:r w:rsidR="001E647E">
          <w:rPr>
            <w:webHidden/>
          </w:rPr>
          <w:fldChar w:fldCharType="end"/>
        </w:r>
      </w:hyperlink>
    </w:p>
    <w:p w14:paraId="69A24217" w14:textId="40430C8A" w:rsidR="001E647E" w:rsidRDefault="0047238C">
      <w:pPr>
        <w:pStyle w:val="TOC2"/>
        <w:tabs>
          <w:tab w:val="left" w:pos="1123"/>
        </w:tabs>
        <w:rPr>
          <w:rFonts w:asciiTheme="minorHAnsi" w:hAnsiTheme="minorHAnsi"/>
          <w:kern w:val="2"/>
          <w:sz w:val="24"/>
          <w:szCs w:val="24"/>
          <w14:ligatures w14:val="standardContextual"/>
        </w:rPr>
      </w:pPr>
      <w:hyperlink w:anchor="_Toc169527031" w:history="1">
        <w:r w:rsidR="001E647E" w:rsidRPr="00DE5CBA">
          <w:rPr>
            <w:rStyle w:val="Hyperlink"/>
            <w:rFonts w:cs="Times New Roman"/>
          </w:rPr>
          <w:t>4.7</w:t>
        </w:r>
        <w:r w:rsidR="001E647E">
          <w:rPr>
            <w:rFonts w:asciiTheme="minorHAnsi" w:hAnsiTheme="minorHAnsi"/>
            <w:kern w:val="2"/>
            <w:sz w:val="24"/>
            <w:szCs w:val="24"/>
            <w14:ligatures w14:val="standardContextual"/>
          </w:rPr>
          <w:tab/>
        </w:r>
        <w:r w:rsidR="001E647E" w:rsidRPr="00DE5CBA">
          <w:rPr>
            <w:rStyle w:val="Hyperlink"/>
          </w:rPr>
          <w:t>Abstract Step</w:t>
        </w:r>
        <w:r w:rsidR="001E647E">
          <w:rPr>
            <w:webHidden/>
          </w:rPr>
          <w:tab/>
        </w:r>
        <w:r w:rsidR="001E647E">
          <w:rPr>
            <w:webHidden/>
          </w:rPr>
          <w:fldChar w:fldCharType="begin"/>
        </w:r>
        <w:r w:rsidR="001E647E">
          <w:rPr>
            <w:webHidden/>
          </w:rPr>
          <w:instrText xml:space="preserve"> PAGEREF _Toc169527031 \h </w:instrText>
        </w:r>
        <w:r w:rsidR="001E647E">
          <w:rPr>
            <w:webHidden/>
          </w:rPr>
        </w:r>
        <w:r w:rsidR="001E647E">
          <w:rPr>
            <w:webHidden/>
          </w:rPr>
          <w:fldChar w:fldCharType="separate"/>
        </w:r>
        <w:r w:rsidR="001E647E">
          <w:rPr>
            <w:webHidden/>
          </w:rPr>
          <w:t>59</w:t>
        </w:r>
        <w:r w:rsidR="001E647E">
          <w:rPr>
            <w:webHidden/>
          </w:rPr>
          <w:fldChar w:fldCharType="end"/>
        </w:r>
      </w:hyperlink>
    </w:p>
    <w:p w14:paraId="10CE631F" w14:textId="3D83D5FA" w:rsidR="001E647E" w:rsidRDefault="0047238C">
      <w:pPr>
        <w:pStyle w:val="TOC3"/>
        <w:tabs>
          <w:tab w:val="left" w:pos="1670"/>
        </w:tabs>
        <w:rPr>
          <w:rFonts w:asciiTheme="minorHAnsi" w:eastAsiaTheme="minorEastAsia" w:hAnsiTheme="minorHAnsi" w:cstheme="minorBidi"/>
          <w:kern w:val="2"/>
          <w:sz w:val="24"/>
          <w:szCs w:val="24"/>
          <w14:ligatures w14:val="standardContextual"/>
        </w:rPr>
      </w:pPr>
      <w:hyperlink w:anchor="_Toc169527032" w:history="1">
        <w:r w:rsidR="001E647E" w:rsidRPr="00DE5CBA">
          <w:rPr>
            <w:rStyle w:val="Hyperlink"/>
          </w:rPr>
          <w:t>4.7.1</w:t>
        </w:r>
        <w:r w:rsidR="001E647E">
          <w:rPr>
            <w:rFonts w:asciiTheme="minorHAnsi" w:eastAsiaTheme="minorEastAsia" w:hAnsiTheme="minorHAnsi" w:cstheme="minorBidi"/>
            <w:kern w:val="2"/>
            <w:sz w:val="24"/>
            <w:szCs w:val="24"/>
            <w14:ligatures w14:val="standardContextual"/>
          </w:rPr>
          <w:tab/>
        </w:r>
        <w:r w:rsidR="001E647E" w:rsidRPr="00DE5CBA">
          <w:rPr>
            <w:rStyle w:val="Hyperlink"/>
          </w:rPr>
          <w:t>Overview</w:t>
        </w:r>
        <w:r w:rsidR="001E647E">
          <w:rPr>
            <w:webHidden/>
          </w:rPr>
          <w:tab/>
        </w:r>
        <w:r w:rsidR="001E647E">
          <w:rPr>
            <w:webHidden/>
          </w:rPr>
          <w:fldChar w:fldCharType="begin"/>
        </w:r>
        <w:r w:rsidR="001E647E">
          <w:rPr>
            <w:webHidden/>
          </w:rPr>
          <w:instrText xml:space="preserve"> PAGEREF _Toc169527032 \h </w:instrText>
        </w:r>
        <w:r w:rsidR="001E647E">
          <w:rPr>
            <w:webHidden/>
          </w:rPr>
        </w:r>
        <w:r w:rsidR="001E647E">
          <w:rPr>
            <w:webHidden/>
          </w:rPr>
          <w:fldChar w:fldCharType="separate"/>
        </w:r>
        <w:r w:rsidR="001E647E">
          <w:rPr>
            <w:webHidden/>
          </w:rPr>
          <w:t>59</w:t>
        </w:r>
        <w:r w:rsidR="001E647E">
          <w:rPr>
            <w:webHidden/>
          </w:rPr>
          <w:fldChar w:fldCharType="end"/>
        </w:r>
      </w:hyperlink>
    </w:p>
    <w:p w14:paraId="58BD4BEA" w14:textId="005A5691" w:rsidR="001E647E" w:rsidRDefault="0047238C">
      <w:pPr>
        <w:pStyle w:val="TOC3"/>
        <w:tabs>
          <w:tab w:val="left" w:pos="1670"/>
        </w:tabs>
        <w:rPr>
          <w:rFonts w:asciiTheme="minorHAnsi" w:eastAsiaTheme="minorEastAsia" w:hAnsiTheme="minorHAnsi" w:cstheme="minorBidi"/>
          <w:kern w:val="2"/>
          <w:sz w:val="24"/>
          <w:szCs w:val="24"/>
          <w14:ligatures w14:val="standardContextual"/>
        </w:rPr>
      </w:pPr>
      <w:hyperlink w:anchor="_Toc169527033" w:history="1">
        <w:r w:rsidR="001E647E" w:rsidRPr="00DE5CBA">
          <w:rPr>
            <w:rStyle w:val="Hyperlink"/>
          </w:rPr>
          <w:t>4.7.2</w:t>
        </w:r>
        <w:r w:rsidR="001E647E">
          <w:rPr>
            <w:rFonts w:asciiTheme="minorHAnsi" w:eastAsiaTheme="minorEastAsia" w:hAnsiTheme="minorHAnsi" w:cstheme="minorBidi"/>
            <w:kern w:val="2"/>
            <w:sz w:val="24"/>
            <w:szCs w:val="24"/>
            <w14:ligatures w14:val="standardContextual"/>
          </w:rPr>
          <w:tab/>
        </w:r>
        <w:r w:rsidR="001E647E" w:rsidRPr="00DE5CBA">
          <w:rPr>
            <w:rStyle w:val="Hyperlink"/>
          </w:rPr>
          <w:t>Demonstration</w:t>
        </w:r>
        <w:r w:rsidR="001E647E">
          <w:rPr>
            <w:webHidden/>
          </w:rPr>
          <w:tab/>
        </w:r>
        <w:r w:rsidR="001E647E">
          <w:rPr>
            <w:webHidden/>
          </w:rPr>
          <w:fldChar w:fldCharType="begin"/>
        </w:r>
        <w:r w:rsidR="001E647E">
          <w:rPr>
            <w:webHidden/>
          </w:rPr>
          <w:instrText xml:space="preserve"> PAGEREF _Toc169527033 \h </w:instrText>
        </w:r>
        <w:r w:rsidR="001E647E">
          <w:rPr>
            <w:webHidden/>
          </w:rPr>
        </w:r>
        <w:r w:rsidR="001E647E">
          <w:rPr>
            <w:webHidden/>
          </w:rPr>
          <w:fldChar w:fldCharType="separate"/>
        </w:r>
        <w:r w:rsidR="001E647E">
          <w:rPr>
            <w:webHidden/>
          </w:rPr>
          <w:t>60</w:t>
        </w:r>
        <w:r w:rsidR="001E647E">
          <w:rPr>
            <w:webHidden/>
          </w:rPr>
          <w:fldChar w:fldCharType="end"/>
        </w:r>
      </w:hyperlink>
    </w:p>
    <w:p w14:paraId="71163DED" w14:textId="56B048BA" w:rsidR="001E647E" w:rsidRDefault="0047238C">
      <w:pPr>
        <w:pStyle w:val="TOC2"/>
        <w:tabs>
          <w:tab w:val="left" w:pos="1123"/>
        </w:tabs>
        <w:rPr>
          <w:rFonts w:asciiTheme="minorHAnsi" w:hAnsiTheme="minorHAnsi"/>
          <w:kern w:val="2"/>
          <w:sz w:val="24"/>
          <w:szCs w:val="24"/>
          <w14:ligatures w14:val="standardContextual"/>
        </w:rPr>
      </w:pPr>
      <w:hyperlink w:anchor="_Toc169527034" w:history="1">
        <w:r w:rsidR="001E647E" w:rsidRPr="00DE5CBA">
          <w:rPr>
            <w:rStyle w:val="Hyperlink"/>
            <w:rFonts w:cs="Times New Roman"/>
          </w:rPr>
          <w:t>4.8</w:t>
        </w:r>
        <w:r w:rsidR="001E647E">
          <w:rPr>
            <w:rFonts w:asciiTheme="minorHAnsi" w:hAnsiTheme="minorHAnsi"/>
            <w:kern w:val="2"/>
            <w:sz w:val="24"/>
            <w:szCs w:val="24"/>
            <w14:ligatures w14:val="standardContextual"/>
          </w:rPr>
          <w:tab/>
        </w:r>
        <w:r w:rsidR="001E647E" w:rsidRPr="00DE5CBA">
          <w:rPr>
            <w:rStyle w:val="Hyperlink"/>
          </w:rPr>
          <w:t>Customization of the Abstract Generation Flow</w:t>
        </w:r>
        <w:r w:rsidR="001E647E">
          <w:rPr>
            <w:webHidden/>
          </w:rPr>
          <w:tab/>
        </w:r>
        <w:r w:rsidR="001E647E">
          <w:rPr>
            <w:webHidden/>
          </w:rPr>
          <w:fldChar w:fldCharType="begin"/>
        </w:r>
        <w:r w:rsidR="001E647E">
          <w:rPr>
            <w:webHidden/>
          </w:rPr>
          <w:instrText xml:space="preserve"> PAGEREF _Toc169527034 \h </w:instrText>
        </w:r>
        <w:r w:rsidR="001E647E">
          <w:rPr>
            <w:webHidden/>
          </w:rPr>
        </w:r>
        <w:r w:rsidR="001E647E">
          <w:rPr>
            <w:webHidden/>
          </w:rPr>
          <w:fldChar w:fldCharType="separate"/>
        </w:r>
        <w:r w:rsidR="001E647E">
          <w:rPr>
            <w:webHidden/>
          </w:rPr>
          <w:t>61</w:t>
        </w:r>
        <w:r w:rsidR="001E647E">
          <w:rPr>
            <w:webHidden/>
          </w:rPr>
          <w:fldChar w:fldCharType="end"/>
        </w:r>
      </w:hyperlink>
    </w:p>
    <w:p w14:paraId="7D5298D7" w14:textId="5FBF0E7C" w:rsidR="001E647E" w:rsidRDefault="0047238C">
      <w:pPr>
        <w:pStyle w:val="TOC2"/>
        <w:tabs>
          <w:tab w:val="left" w:pos="1123"/>
        </w:tabs>
        <w:rPr>
          <w:rFonts w:asciiTheme="minorHAnsi" w:hAnsiTheme="minorHAnsi"/>
          <w:kern w:val="2"/>
          <w:sz w:val="24"/>
          <w:szCs w:val="24"/>
          <w14:ligatures w14:val="standardContextual"/>
        </w:rPr>
      </w:pPr>
      <w:hyperlink w:anchor="_Toc169527035" w:history="1">
        <w:r w:rsidR="001E647E" w:rsidRPr="00DE5CBA">
          <w:rPr>
            <w:rStyle w:val="Hyperlink"/>
            <w:rFonts w:cs="Times New Roman"/>
          </w:rPr>
          <w:t>4.9</w:t>
        </w:r>
        <w:r w:rsidR="001E647E">
          <w:rPr>
            <w:rFonts w:asciiTheme="minorHAnsi" w:hAnsiTheme="minorHAnsi"/>
            <w:kern w:val="2"/>
            <w:sz w:val="24"/>
            <w:szCs w:val="24"/>
            <w14:ligatures w14:val="standardContextual"/>
          </w:rPr>
          <w:tab/>
        </w:r>
        <w:r w:rsidR="001E647E" w:rsidRPr="00DE5CBA">
          <w:rPr>
            <w:rStyle w:val="Hyperlink"/>
          </w:rPr>
          <w:t>Exporting LEF</w:t>
        </w:r>
        <w:r w:rsidR="001E647E">
          <w:rPr>
            <w:webHidden/>
          </w:rPr>
          <w:tab/>
        </w:r>
        <w:r w:rsidR="001E647E">
          <w:rPr>
            <w:webHidden/>
          </w:rPr>
          <w:fldChar w:fldCharType="begin"/>
        </w:r>
        <w:r w:rsidR="001E647E">
          <w:rPr>
            <w:webHidden/>
          </w:rPr>
          <w:instrText xml:space="preserve"> PAGEREF _Toc169527035 \h </w:instrText>
        </w:r>
        <w:r w:rsidR="001E647E">
          <w:rPr>
            <w:webHidden/>
          </w:rPr>
        </w:r>
        <w:r w:rsidR="001E647E">
          <w:rPr>
            <w:webHidden/>
          </w:rPr>
          <w:fldChar w:fldCharType="separate"/>
        </w:r>
        <w:r w:rsidR="001E647E">
          <w:rPr>
            <w:webHidden/>
          </w:rPr>
          <w:t>62</w:t>
        </w:r>
        <w:r w:rsidR="001E647E">
          <w:rPr>
            <w:webHidden/>
          </w:rPr>
          <w:fldChar w:fldCharType="end"/>
        </w:r>
      </w:hyperlink>
    </w:p>
    <w:p w14:paraId="64BE7819" w14:textId="7EB82AEC" w:rsidR="001E647E" w:rsidRDefault="0047238C">
      <w:pPr>
        <w:pStyle w:val="TOC3"/>
        <w:tabs>
          <w:tab w:val="left" w:pos="1670"/>
        </w:tabs>
        <w:rPr>
          <w:rFonts w:asciiTheme="minorHAnsi" w:eastAsiaTheme="minorEastAsia" w:hAnsiTheme="minorHAnsi" w:cstheme="minorBidi"/>
          <w:kern w:val="2"/>
          <w:sz w:val="24"/>
          <w:szCs w:val="24"/>
          <w14:ligatures w14:val="standardContextual"/>
        </w:rPr>
      </w:pPr>
      <w:hyperlink w:anchor="_Toc169527036" w:history="1">
        <w:r w:rsidR="001E647E" w:rsidRPr="00DE5CBA">
          <w:rPr>
            <w:rStyle w:val="Hyperlink"/>
          </w:rPr>
          <w:t>4.9.1</w:t>
        </w:r>
        <w:r w:rsidR="001E647E">
          <w:rPr>
            <w:rFonts w:asciiTheme="minorHAnsi" w:eastAsiaTheme="minorEastAsia" w:hAnsiTheme="minorHAnsi" w:cstheme="minorBidi"/>
            <w:kern w:val="2"/>
            <w:sz w:val="24"/>
            <w:szCs w:val="24"/>
            <w14:ligatures w14:val="standardContextual"/>
          </w:rPr>
          <w:tab/>
        </w:r>
        <w:r w:rsidR="001E647E" w:rsidRPr="00DE5CBA">
          <w:rPr>
            <w:rStyle w:val="Hyperlink"/>
          </w:rPr>
          <w:t>Overview</w:t>
        </w:r>
        <w:r w:rsidR="001E647E">
          <w:rPr>
            <w:webHidden/>
          </w:rPr>
          <w:tab/>
        </w:r>
        <w:r w:rsidR="001E647E">
          <w:rPr>
            <w:webHidden/>
          </w:rPr>
          <w:fldChar w:fldCharType="begin"/>
        </w:r>
        <w:r w:rsidR="001E647E">
          <w:rPr>
            <w:webHidden/>
          </w:rPr>
          <w:instrText xml:space="preserve"> PAGEREF _Toc169527036 \h </w:instrText>
        </w:r>
        <w:r w:rsidR="001E647E">
          <w:rPr>
            <w:webHidden/>
          </w:rPr>
        </w:r>
        <w:r w:rsidR="001E647E">
          <w:rPr>
            <w:webHidden/>
          </w:rPr>
          <w:fldChar w:fldCharType="separate"/>
        </w:r>
        <w:r w:rsidR="001E647E">
          <w:rPr>
            <w:webHidden/>
          </w:rPr>
          <w:t>62</w:t>
        </w:r>
        <w:r w:rsidR="001E647E">
          <w:rPr>
            <w:webHidden/>
          </w:rPr>
          <w:fldChar w:fldCharType="end"/>
        </w:r>
      </w:hyperlink>
    </w:p>
    <w:p w14:paraId="7A124AFE" w14:textId="5FE61765" w:rsidR="001E647E" w:rsidRDefault="0047238C">
      <w:pPr>
        <w:pStyle w:val="TOC3"/>
        <w:tabs>
          <w:tab w:val="left" w:pos="1670"/>
        </w:tabs>
        <w:rPr>
          <w:rFonts w:asciiTheme="minorHAnsi" w:eastAsiaTheme="minorEastAsia" w:hAnsiTheme="minorHAnsi" w:cstheme="minorBidi"/>
          <w:kern w:val="2"/>
          <w:sz w:val="24"/>
          <w:szCs w:val="24"/>
          <w14:ligatures w14:val="standardContextual"/>
        </w:rPr>
      </w:pPr>
      <w:hyperlink w:anchor="_Toc169527037" w:history="1">
        <w:r w:rsidR="001E647E" w:rsidRPr="00DE5CBA">
          <w:rPr>
            <w:rStyle w:val="Hyperlink"/>
          </w:rPr>
          <w:t>4.9.2</w:t>
        </w:r>
        <w:r w:rsidR="001E647E">
          <w:rPr>
            <w:rFonts w:asciiTheme="minorHAnsi" w:eastAsiaTheme="minorEastAsia" w:hAnsiTheme="minorHAnsi" w:cstheme="minorBidi"/>
            <w:kern w:val="2"/>
            <w:sz w:val="24"/>
            <w:szCs w:val="24"/>
            <w14:ligatures w14:val="standardContextual"/>
          </w:rPr>
          <w:tab/>
        </w:r>
        <w:r w:rsidR="001E647E" w:rsidRPr="00DE5CBA">
          <w:rPr>
            <w:rStyle w:val="Hyperlink"/>
          </w:rPr>
          <w:t>Demonstration</w:t>
        </w:r>
        <w:r w:rsidR="001E647E">
          <w:rPr>
            <w:webHidden/>
          </w:rPr>
          <w:tab/>
        </w:r>
        <w:r w:rsidR="001E647E">
          <w:rPr>
            <w:webHidden/>
          </w:rPr>
          <w:fldChar w:fldCharType="begin"/>
        </w:r>
        <w:r w:rsidR="001E647E">
          <w:rPr>
            <w:webHidden/>
          </w:rPr>
          <w:instrText xml:space="preserve"> PAGEREF _Toc169527037 \h </w:instrText>
        </w:r>
        <w:r w:rsidR="001E647E">
          <w:rPr>
            <w:webHidden/>
          </w:rPr>
        </w:r>
        <w:r w:rsidR="001E647E">
          <w:rPr>
            <w:webHidden/>
          </w:rPr>
          <w:fldChar w:fldCharType="separate"/>
        </w:r>
        <w:r w:rsidR="001E647E">
          <w:rPr>
            <w:webHidden/>
          </w:rPr>
          <w:t>62</w:t>
        </w:r>
        <w:r w:rsidR="001E647E">
          <w:rPr>
            <w:webHidden/>
          </w:rPr>
          <w:fldChar w:fldCharType="end"/>
        </w:r>
      </w:hyperlink>
    </w:p>
    <w:p w14:paraId="2AD3F267" w14:textId="7564E66B" w:rsidR="001E647E" w:rsidRDefault="0047238C">
      <w:pPr>
        <w:pStyle w:val="TOC1"/>
        <w:rPr>
          <w:rFonts w:asciiTheme="minorHAnsi" w:hAnsiTheme="minorHAnsi"/>
          <w:bCs w:val="0"/>
          <w:kern w:val="2"/>
          <w:sz w:val="24"/>
          <w:szCs w:val="24"/>
          <w14:ligatures w14:val="standardContextual"/>
        </w:rPr>
      </w:pPr>
      <w:hyperlink w:anchor="_Toc169527038" w:history="1">
        <w:r w:rsidR="001E647E" w:rsidRPr="00DE5CBA">
          <w:rPr>
            <w:rStyle w:val="Hyperlink"/>
          </w:rPr>
          <w:t>5</w:t>
        </w:r>
        <w:r w:rsidR="001E647E">
          <w:rPr>
            <w:rFonts w:asciiTheme="minorHAnsi" w:hAnsiTheme="minorHAnsi"/>
            <w:bCs w:val="0"/>
            <w:kern w:val="2"/>
            <w:sz w:val="24"/>
            <w:szCs w:val="24"/>
            <w14:ligatures w14:val="standardContextual"/>
          </w:rPr>
          <w:tab/>
        </w:r>
        <w:r w:rsidR="001E647E" w:rsidRPr="00DE5CBA">
          <w:rPr>
            <w:rStyle w:val="Hyperlink"/>
          </w:rPr>
          <w:t>Power Grid Library</w:t>
        </w:r>
        <w:r w:rsidR="001E647E">
          <w:rPr>
            <w:webHidden/>
          </w:rPr>
          <w:tab/>
        </w:r>
        <w:r w:rsidR="001E647E">
          <w:rPr>
            <w:webHidden/>
          </w:rPr>
          <w:fldChar w:fldCharType="begin"/>
        </w:r>
        <w:r w:rsidR="001E647E">
          <w:rPr>
            <w:webHidden/>
          </w:rPr>
          <w:instrText xml:space="preserve"> PAGEREF _Toc169527038 \h </w:instrText>
        </w:r>
        <w:r w:rsidR="001E647E">
          <w:rPr>
            <w:webHidden/>
          </w:rPr>
        </w:r>
        <w:r w:rsidR="001E647E">
          <w:rPr>
            <w:webHidden/>
          </w:rPr>
          <w:fldChar w:fldCharType="separate"/>
        </w:r>
        <w:r w:rsidR="001E647E">
          <w:rPr>
            <w:webHidden/>
          </w:rPr>
          <w:t>64</w:t>
        </w:r>
        <w:r w:rsidR="001E647E">
          <w:rPr>
            <w:webHidden/>
          </w:rPr>
          <w:fldChar w:fldCharType="end"/>
        </w:r>
      </w:hyperlink>
    </w:p>
    <w:p w14:paraId="20072446" w14:textId="749A553D" w:rsidR="001E647E" w:rsidRDefault="0047238C">
      <w:pPr>
        <w:pStyle w:val="TOC2"/>
        <w:tabs>
          <w:tab w:val="left" w:pos="1123"/>
        </w:tabs>
        <w:rPr>
          <w:rFonts w:asciiTheme="minorHAnsi" w:hAnsiTheme="minorHAnsi"/>
          <w:kern w:val="2"/>
          <w:sz w:val="24"/>
          <w:szCs w:val="24"/>
          <w14:ligatures w14:val="standardContextual"/>
        </w:rPr>
      </w:pPr>
      <w:hyperlink w:anchor="_Toc169527039" w:history="1">
        <w:r w:rsidR="001E647E" w:rsidRPr="00DE5CBA">
          <w:rPr>
            <w:rStyle w:val="Hyperlink"/>
            <w:rFonts w:cs="Times New Roman"/>
          </w:rPr>
          <w:t>5.1</w:t>
        </w:r>
        <w:r w:rsidR="001E647E">
          <w:rPr>
            <w:rFonts w:asciiTheme="minorHAnsi" w:hAnsiTheme="minorHAnsi"/>
            <w:kern w:val="2"/>
            <w:sz w:val="24"/>
            <w:szCs w:val="24"/>
            <w14:ligatures w14:val="standardContextual"/>
          </w:rPr>
          <w:tab/>
        </w:r>
        <w:r w:rsidR="001E647E" w:rsidRPr="00DE5CBA">
          <w:rPr>
            <w:rStyle w:val="Hyperlink"/>
          </w:rPr>
          <w:t>Types of power grid views</w:t>
        </w:r>
        <w:r w:rsidR="001E647E">
          <w:rPr>
            <w:webHidden/>
          </w:rPr>
          <w:tab/>
        </w:r>
        <w:r w:rsidR="001E647E">
          <w:rPr>
            <w:webHidden/>
          </w:rPr>
          <w:fldChar w:fldCharType="begin"/>
        </w:r>
        <w:r w:rsidR="001E647E">
          <w:rPr>
            <w:webHidden/>
          </w:rPr>
          <w:instrText xml:space="preserve"> PAGEREF _Toc169527039 \h </w:instrText>
        </w:r>
        <w:r w:rsidR="001E647E">
          <w:rPr>
            <w:webHidden/>
          </w:rPr>
        </w:r>
        <w:r w:rsidR="001E647E">
          <w:rPr>
            <w:webHidden/>
          </w:rPr>
          <w:fldChar w:fldCharType="separate"/>
        </w:r>
        <w:r w:rsidR="001E647E">
          <w:rPr>
            <w:webHidden/>
          </w:rPr>
          <w:t>65</w:t>
        </w:r>
        <w:r w:rsidR="001E647E">
          <w:rPr>
            <w:webHidden/>
          </w:rPr>
          <w:fldChar w:fldCharType="end"/>
        </w:r>
      </w:hyperlink>
    </w:p>
    <w:p w14:paraId="4D075683" w14:textId="5D94E0B3" w:rsidR="001E647E" w:rsidRDefault="0047238C">
      <w:pPr>
        <w:pStyle w:val="TOC2"/>
        <w:tabs>
          <w:tab w:val="left" w:pos="1123"/>
        </w:tabs>
        <w:rPr>
          <w:rFonts w:asciiTheme="minorHAnsi" w:hAnsiTheme="minorHAnsi"/>
          <w:kern w:val="2"/>
          <w:sz w:val="24"/>
          <w:szCs w:val="24"/>
          <w14:ligatures w14:val="standardContextual"/>
        </w:rPr>
      </w:pPr>
      <w:hyperlink w:anchor="_Toc169527040" w:history="1">
        <w:r w:rsidR="001E647E" w:rsidRPr="00DE5CBA">
          <w:rPr>
            <w:rStyle w:val="Hyperlink"/>
            <w:rFonts w:cs="Times New Roman"/>
          </w:rPr>
          <w:t>5.2</w:t>
        </w:r>
        <w:r w:rsidR="001E647E">
          <w:rPr>
            <w:rFonts w:asciiTheme="minorHAnsi" w:hAnsiTheme="minorHAnsi"/>
            <w:kern w:val="2"/>
            <w:sz w:val="24"/>
            <w:szCs w:val="24"/>
            <w14:ligatures w14:val="standardContextual"/>
          </w:rPr>
          <w:tab/>
        </w:r>
        <w:r w:rsidR="001E647E" w:rsidRPr="00DE5CBA">
          <w:rPr>
            <w:rStyle w:val="Hyperlink"/>
            <w:shd w:val="clear" w:color="auto" w:fill="FFFFFF"/>
          </w:rPr>
          <w:t>Required collateral</w:t>
        </w:r>
        <w:r w:rsidR="001E647E">
          <w:rPr>
            <w:webHidden/>
          </w:rPr>
          <w:tab/>
        </w:r>
        <w:r w:rsidR="001E647E">
          <w:rPr>
            <w:webHidden/>
          </w:rPr>
          <w:fldChar w:fldCharType="begin"/>
        </w:r>
        <w:r w:rsidR="001E647E">
          <w:rPr>
            <w:webHidden/>
          </w:rPr>
          <w:instrText xml:space="preserve"> PAGEREF _Toc169527040 \h </w:instrText>
        </w:r>
        <w:r w:rsidR="001E647E">
          <w:rPr>
            <w:webHidden/>
          </w:rPr>
        </w:r>
        <w:r w:rsidR="001E647E">
          <w:rPr>
            <w:webHidden/>
          </w:rPr>
          <w:fldChar w:fldCharType="separate"/>
        </w:r>
        <w:r w:rsidR="001E647E">
          <w:rPr>
            <w:webHidden/>
          </w:rPr>
          <w:t>65</w:t>
        </w:r>
        <w:r w:rsidR="001E647E">
          <w:rPr>
            <w:webHidden/>
          </w:rPr>
          <w:fldChar w:fldCharType="end"/>
        </w:r>
      </w:hyperlink>
    </w:p>
    <w:p w14:paraId="2D8ECB90" w14:textId="6AB860D9" w:rsidR="001E647E" w:rsidRDefault="0047238C">
      <w:pPr>
        <w:pStyle w:val="TOC2"/>
        <w:tabs>
          <w:tab w:val="left" w:pos="1123"/>
        </w:tabs>
        <w:rPr>
          <w:rFonts w:asciiTheme="minorHAnsi" w:hAnsiTheme="minorHAnsi"/>
          <w:kern w:val="2"/>
          <w:sz w:val="24"/>
          <w:szCs w:val="24"/>
          <w14:ligatures w14:val="standardContextual"/>
        </w:rPr>
      </w:pPr>
      <w:hyperlink w:anchor="_Toc169527041" w:history="1">
        <w:r w:rsidR="001E647E" w:rsidRPr="00DE5CBA">
          <w:rPr>
            <w:rStyle w:val="Hyperlink"/>
            <w:rFonts w:cs="Times New Roman"/>
          </w:rPr>
          <w:t>5.3</w:t>
        </w:r>
        <w:r w:rsidR="001E647E">
          <w:rPr>
            <w:rFonts w:asciiTheme="minorHAnsi" w:hAnsiTheme="minorHAnsi"/>
            <w:kern w:val="2"/>
            <w:sz w:val="24"/>
            <w:szCs w:val="24"/>
            <w14:ligatures w14:val="standardContextual"/>
          </w:rPr>
          <w:tab/>
        </w:r>
        <w:r w:rsidR="001E647E" w:rsidRPr="00DE5CBA">
          <w:rPr>
            <w:rStyle w:val="Hyperlink"/>
          </w:rPr>
          <w:t>User actions</w:t>
        </w:r>
        <w:r w:rsidR="001E647E">
          <w:rPr>
            <w:webHidden/>
          </w:rPr>
          <w:tab/>
        </w:r>
        <w:r w:rsidR="001E647E">
          <w:rPr>
            <w:webHidden/>
          </w:rPr>
          <w:fldChar w:fldCharType="begin"/>
        </w:r>
        <w:r w:rsidR="001E647E">
          <w:rPr>
            <w:webHidden/>
          </w:rPr>
          <w:instrText xml:space="preserve"> PAGEREF _Toc169527041 \h </w:instrText>
        </w:r>
        <w:r w:rsidR="001E647E">
          <w:rPr>
            <w:webHidden/>
          </w:rPr>
        </w:r>
        <w:r w:rsidR="001E647E">
          <w:rPr>
            <w:webHidden/>
          </w:rPr>
          <w:fldChar w:fldCharType="separate"/>
        </w:r>
        <w:r w:rsidR="001E647E">
          <w:rPr>
            <w:webHidden/>
          </w:rPr>
          <w:t>65</w:t>
        </w:r>
        <w:r w:rsidR="001E647E">
          <w:rPr>
            <w:webHidden/>
          </w:rPr>
          <w:fldChar w:fldCharType="end"/>
        </w:r>
      </w:hyperlink>
    </w:p>
    <w:p w14:paraId="5A242356" w14:textId="7B076B2C" w:rsidR="001E647E" w:rsidRDefault="0047238C">
      <w:pPr>
        <w:pStyle w:val="TOC2"/>
        <w:tabs>
          <w:tab w:val="left" w:pos="1123"/>
        </w:tabs>
        <w:rPr>
          <w:rFonts w:asciiTheme="minorHAnsi" w:hAnsiTheme="minorHAnsi"/>
          <w:kern w:val="2"/>
          <w:sz w:val="24"/>
          <w:szCs w:val="24"/>
          <w14:ligatures w14:val="standardContextual"/>
        </w:rPr>
      </w:pPr>
      <w:hyperlink w:anchor="_Toc169527042" w:history="1">
        <w:r w:rsidR="001E647E" w:rsidRPr="00DE5CBA">
          <w:rPr>
            <w:rStyle w:val="Hyperlink"/>
            <w:rFonts w:cs="Times New Roman"/>
          </w:rPr>
          <w:t>5.4</w:t>
        </w:r>
        <w:r w:rsidR="001E647E">
          <w:rPr>
            <w:rFonts w:asciiTheme="minorHAnsi" w:hAnsiTheme="minorHAnsi"/>
            <w:kern w:val="2"/>
            <w:sz w:val="24"/>
            <w:szCs w:val="24"/>
            <w14:ligatures w14:val="standardContextual"/>
          </w:rPr>
          <w:tab/>
        </w:r>
        <w:r w:rsidR="001E647E" w:rsidRPr="00DE5CBA">
          <w:rPr>
            <w:rStyle w:val="Hyperlink"/>
          </w:rPr>
          <w:t>Warning explanations</w:t>
        </w:r>
        <w:r w:rsidR="001E647E">
          <w:rPr>
            <w:webHidden/>
          </w:rPr>
          <w:tab/>
        </w:r>
        <w:r w:rsidR="001E647E">
          <w:rPr>
            <w:webHidden/>
          </w:rPr>
          <w:fldChar w:fldCharType="begin"/>
        </w:r>
        <w:r w:rsidR="001E647E">
          <w:rPr>
            <w:webHidden/>
          </w:rPr>
          <w:instrText xml:space="preserve"> PAGEREF _Toc169527042 \h </w:instrText>
        </w:r>
        <w:r w:rsidR="001E647E">
          <w:rPr>
            <w:webHidden/>
          </w:rPr>
        </w:r>
        <w:r w:rsidR="001E647E">
          <w:rPr>
            <w:webHidden/>
          </w:rPr>
          <w:fldChar w:fldCharType="separate"/>
        </w:r>
        <w:r w:rsidR="001E647E">
          <w:rPr>
            <w:webHidden/>
          </w:rPr>
          <w:t>71</w:t>
        </w:r>
        <w:r w:rsidR="001E647E">
          <w:rPr>
            <w:webHidden/>
          </w:rPr>
          <w:fldChar w:fldCharType="end"/>
        </w:r>
      </w:hyperlink>
    </w:p>
    <w:p w14:paraId="376C73C8" w14:textId="3E20CE8E" w:rsidR="001E647E" w:rsidRDefault="0047238C">
      <w:pPr>
        <w:pStyle w:val="TOC1"/>
        <w:rPr>
          <w:rFonts w:asciiTheme="minorHAnsi" w:hAnsiTheme="minorHAnsi"/>
          <w:bCs w:val="0"/>
          <w:kern w:val="2"/>
          <w:sz w:val="24"/>
          <w:szCs w:val="24"/>
          <w14:ligatures w14:val="standardContextual"/>
        </w:rPr>
      </w:pPr>
      <w:hyperlink w:anchor="_Toc169527043" w:history="1">
        <w:r w:rsidR="001E647E" w:rsidRPr="00DE5CBA">
          <w:rPr>
            <w:rStyle w:val="Hyperlink"/>
          </w:rPr>
          <w:t>6</w:t>
        </w:r>
        <w:r w:rsidR="001E647E">
          <w:rPr>
            <w:rFonts w:asciiTheme="minorHAnsi" w:hAnsiTheme="minorHAnsi"/>
            <w:bCs w:val="0"/>
            <w:kern w:val="2"/>
            <w:sz w:val="24"/>
            <w:szCs w:val="24"/>
            <w14:ligatures w14:val="standardContextual"/>
          </w:rPr>
          <w:tab/>
        </w:r>
        <w:r w:rsidR="001E647E" w:rsidRPr="00DE5CBA">
          <w:rPr>
            <w:rStyle w:val="Hyperlink"/>
          </w:rPr>
          <w:t>Quality Assurance (QA)</w:t>
        </w:r>
        <w:r w:rsidR="001E647E">
          <w:rPr>
            <w:webHidden/>
          </w:rPr>
          <w:tab/>
        </w:r>
        <w:r w:rsidR="001E647E">
          <w:rPr>
            <w:webHidden/>
          </w:rPr>
          <w:fldChar w:fldCharType="begin"/>
        </w:r>
        <w:r w:rsidR="001E647E">
          <w:rPr>
            <w:webHidden/>
          </w:rPr>
          <w:instrText xml:space="preserve"> PAGEREF _Toc169527043 \h </w:instrText>
        </w:r>
        <w:r w:rsidR="001E647E">
          <w:rPr>
            <w:webHidden/>
          </w:rPr>
        </w:r>
        <w:r w:rsidR="001E647E">
          <w:rPr>
            <w:webHidden/>
          </w:rPr>
          <w:fldChar w:fldCharType="separate"/>
        </w:r>
        <w:r w:rsidR="001E647E">
          <w:rPr>
            <w:webHidden/>
          </w:rPr>
          <w:t>73</w:t>
        </w:r>
        <w:r w:rsidR="001E647E">
          <w:rPr>
            <w:webHidden/>
          </w:rPr>
          <w:fldChar w:fldCharType="end"/>
        </w:r>
      </w:hyperlink>
    </w:p>
    <w:p w14:paraId="56A29BD1" w14:textId="2B3E070A" w:rsidR="001E647E" w:rsidRDefault="0047238C">
      <w:pPr>
        <w:pStyle w:val="TOC2"/>
        <w:tabs>
          <w:tab w:val="left" w:pos="1123"/>
        </w:tabs>
        <w:rPr>
          <w:rFonts w:asciiTheme="minorHAnsi" w:hAnsiTheme="minorHAnsi"/>
          <w:kern w:val="2"/>
          <w:sz w:val="24"/>
          <w:szCs w:val="24"/>
          <w14:ligatures w14:val="standardContextual"/>
        </w:rPr>
      </w:pPr>
      <w:hyperlink w:anchor="_Toc169527044" w:history="1">
        <w:r w:rsidR="001E647E" w:rsidRPr="00DE5CBA">
          <w:rPr>
            <w:rStyle w:val="Hyperlink"/>
            <w:rFonts w:cs="Times New Roman"/>
          </w:rPr>
          <w:t>6.1</w:t>
        </w:r>
        <w:r w:rsidR="001E647E">
          <w:rPr>
            <w:rFonts w:asciiTheme="minorHAnsi" w:hAnsiTheme="minorHAnsi"/>
            <w:kern w:val="2"/>
            <w:sz w:val="24"/>
            <w:szCs w:val="24"/>
            <w14:ligatures w14:val="standardContextual"/>
          </w:rPr>
          <w:tab/>
        </w:r>
        <w:r w:rsidR="001E647E" w:rsidRPr="00DE5CBA">
          <w:rPr>
            <w:rStyle w:val="Hyperlink"/>
          </w:rPr>
          <w:t>Timing (Liberty) QA</w:t>
        </w:r>
        <w:r w:rsidR="001E647E">
          <w:rPr>
            <w:webHidden/>
          </w:rPr>
          <w:tab/>
        </w:r>
        <w:r w:rsidR="001E647E">
          <w:rPr>
            <w:webHidden/>
          </w:rPr>
          <w:fldChar w:fldCharType="begin"/>
        </w:r>
        <w:r w:rsidR="001E647E">
          <w:rPr>
            <w:webHidden/>
          </w:rPr>
          <w:instrText xml:space="preserve"> PAGEREF _Toc169527044 \h </w:instrText>
        </w:r>
        <w:r w:rsidR="001E647E">
          <w:rPr>
            <w:webHidden/>
          </w:rPr>
        </w:r>
        <w:r w:rsidR="001E647E">
          <w:rPr>
            <w:webHidden/>
          </w:rPr>
          <w:fldChar w:fldCharType="separate"/>
        </w:r>
        <w:r w:rsidR="001E647E">
          <w:rPr>
            <w:webHidden/>
          </w:rPr>
          <w:t>73</w:t>
        </w:r>
        <w:r w:rsidR="001E647E">
          <w:rPr>
            <w:webHidden/>
          </w:rPr>
          <w:fldChar w:fldCharType="end"/>
        </w:r>
      </w:hyperlink>
    </w:p>
    <w:p w14:paraId="37408ACD" w14:textId="69212ECB" w:rsidR="001E647E" w:rsidRDefault="0047238C">
      <w:pPr>
        <w:pStyle w:val="TOC3"/>
        <w:tabs>
          <w:tab w:val="left" w:pos="1670"/>
        </w:tabs>
        <w:rPr>
          <w:rFonts w:asciiTheme="minorHAnsi" w:eastAsiaTheme="minorEastAsia" w:hAnsiTheme="minorHAnsi" w:cstheme="minorBidi"/>
          <w:kern w:val="2"/>
          <w:sz w:val="24"/>
          <w:szCs w:val="24"/>
          <w14:ligatures w14:val="standardContextual"/>
        </w:rPr>
      </w:pPr>
      <w:hyperlink w:anchor="_Toc169527045" w:history="1">
        <w:r w:rsidR="001E647E" w:rsidRPr="00DE5CBA">
          <w:rPr>
            <w:rStyle w:val="Hyperlink"/>
          </w:rPr>
          <w:t>6.1.1</w:t>
        </w:r>
        <w:r w:rsidR="001E647E">
          <w:rPr>
            <w:rFonts w:asciiTheme="minorHAnsi" w:eastAsiaTheme="minorEastAsia" w:hAnsiTheme="minorHAnsi" w:cstheme="minorBidi"/>
            <w:kern w:val="2"/>
            <w:sz w:val="24"/>
            <w:szCs w:val="24"/>
            <w14:ligatures w14:val="standardContextual"/>
          </w:rPr>
          <w:tab/>
        </w:r>
        <w:r w:rsidR="001E647E" w:rsidRPr="00DE5CBA">
          <w:rPr>
            <w:rStyle w:val="Hyperlink"/>
          </w:rPr>
          <w:t>Setup Environment and run directory</w:t>
        </w:r>
        <w:r w:rsidR="001E647E">
          <w:rPr>
            <w:webHidden/>
          </w:rPr>
          <w:tab/>
        </w:r>
        <w:r w:rsidR="001E647E">
          <w:rPr>
            <w:webHidden/>
          </w:rPr>
          <w:fldChar w:fldCharType="begin"/>
        </w:r>
        <w:r w:rsidR="001E647E">
          <w:rPr>
            <w:webHidden/>
          </w:rPr>
          <w:instrText xml:space="preserve"> PAGEREF _Toc169527045 \h </w:instrText>
        </w:r>
        <w:r w:rsidR="001E647E">
          <w:rPr>
            <w:webHidden/>
          </w:rPr>
        </w:r>
        <w:r w:rsidR="001E647E">
          <w:rPr>
            <w:webHidden/>
          </w:rPr>
          <w:fldChar w:fldCharType="separate"/>
        </w:r>
        <w:r w:rsidR="001E647E">
          <w:rPr>
            <w:webHidden/>
          </w:rPr>
          <w:t>73</w:t>
        </w:r>
        <w:r w:rsidR="001E647E">
          <w:rPr>
            <w:webHidden/>
          </w:rPr>
          <w:fldChar w:fldCharType="end"/>
        </w:r>
      </w:hyperlink>
    </w:p>
    <w:p w14:paraId="4219A733" w14:textId="6ACBD838" w:rsidR="001E647E" w:rsidRDefault="0047238C">
      <w:pPr>
        <w:pStyle w:val="TOC3"/>
        <w:tabs>
          <w:tab w:val="left" w:pos="1670"/>
        </w:tabs>
        <w:rPr>
          <w:rFonts w:asciiTheme="minorHAnsi" w:eastAsiaTheme="minorEastAsia" w:hAnsiTheme="minorHAnsi" w:cstheme="minorBidi"/>
          <w:kern w:val="2"/>
          <w:sz w:val="24"/>
          <w:szCs w:val="24"/>
          <w14:ligatures w14:val="standardContextual"/>
        </w:rPr>
      </w:pPr>
      <w:hyperlink w:anchor="_Toc169527046" w:history="1">
        <w:r w:rsidR="001E647E" w:rsidRPr="00DE5CBA">
          <w:rPr>
            <w:rStyle w:val="Hyperlink"/>
          </w:rPr>
          <w:t>6.1.2</w:t>
        </w:r>
        <w:r w:rsidR="001E647E">
          <w:rPr>
            <w:rFonts w:asciiTheme="minorHAnsi" w:eastAsiaTheme="minorEastAsia" w:hAnsiTheme="minorHAnsi" w:cstheme="minorBidi"/>
            <w:kern w:val="2"/>
            <w:sz w:val="24"/>
            <w:szCs w:val="24"/>
            <w14:ligatures w14:val="standardContextual"/>
          </w:rPr>
          <w:tab/>
        </w:r>
        <w:r w:rsidR="001E647E" w:rsidRPr="00DE5CBA">
          <w:rPr>
            <w:rStyle w:val="Hyperlink"/>
          </w:rPr>
          <w:t>Pre-requisite</w:t>
        </w:r>
        <w:r w:rsidR="001E647E">
          <w:rPr>
            <w:webHidden/>
          </w:rPr>
          <w:tab/>
        </w:r>
        <w:r w:rsidR="001E647E">
          <w:rPr>
            <w:webHidden/>
          </w:rPr>
          <w:fldChar w:fldCharType="begin"/>
        </w:r>
        <w:r w:rsidR="001E647E">
          <w:rPr>
            <w:webHidden/>
          </w:rPr>
          <w:instrText xml:space="preserve"> PAGEREF _Toc169527046 \h </w:instrText>
        </w:r>
        <w:r w:rsidR="001E647E">
          <w:rPr>
            <w:webHidden/>
          </w:rPr>
        </w:r>
        <w:r w:rsidR="001E647E">
          <w:rPr>
            <w:webHidden/>
          </w:rPr>
          <w:fldChar w:fldCharType="separate"/>
        </w:r>
        <w:r w:rsidR="001E647E">
          <w:rPr>
            <w:webHidden/>
          </w:rPr>
          <w:t>74</w:t>
        </w:r>
        <w:r w:rsidR="001E647E">
          <w:rPr>
            <w:webHidden/>
          </w:rPr>
          <w:fldChar w:fldCharType="end"/>
        </w:r>
      </w:hyperlink>
    </w:p>
    <w:p w14:paraId="6D30295D" w14:textId="6E83B48E" w:rsidR="001E647E" w:rsidRDefault="0047238C">
      <w:pPr>
        <w:pStyle w:val="TOC3"/>
        <w:tabs>
          <w:tab w:val="left" w:pos="1670"/>
        </w:tabs>
        <w:rPr>
          <w:rFonts w:asciiTheme="minorHAnsi" w:eastAsiaTheme="minorEastAsia" w:hAnsiTheme="minorHAnsi" w:cstheme="minorBidi"/>
          <w:kern w:val="2"/>
          <w:sz w:val="24"/>
          <w:szCs w:val="24"/>
          <w14:ligatures w14:val="standardContextual"/>
        </w:rPr>
      </w:pPr>
      <w:hyperlink w:anchor="_Toc169527047" w:history="1">
        <w:r w:rsidR="001E647E" w:rsidRPr="00DE5CBA">
          <w:rPr>
            <w:rStyle w:val="Hyperlink"/>
          </w:rPr>
          <w:t>6.1.3</w:t>
        </w:r>
        <w:r w:rsidR="001E647E">
          <w:rPr>
            <w:rFonts w:asciiTheme="minorHAnsi" w:eastAsiaTheme="minorEastAsia" w:hAnsiTheme="minorHAnsi" w:cstheme="minorBidi"/>
            <w:kern w:val="2"/>
            <w:sz w:val="24"/>
            <w:szCs w:val="24"/>
            <w14:ligatures w14:val="standardContextual"/>
          </w:rPr>
          <w:tab/>
        </w:r>
        <w:r w:rsidR="001E647E" w:rsidRPr="00DE5CBA">
          <w:rPr>
            <w:rStyle w:val="Hyperlink"/>
          </w:rPr>
          <w:t>QA – Liberty</w:t>
        </w:r>
        <w:r w:rsidR="001E647E">
          <w:rPr>
            <w:webHidden/>
          </w:rPr>
          <w:tab/>
        </w:r>
        <w:r w:rsidR="001E647E">
          <w:rPr>
            <w:webHidden/>
          </w:rPr>
          <w:fldChar w:fldCharType="begin"/>
        </w:r>
        <w:r w:rsidR="001E647E">
          <w:rPr>
            <w:webHidden/>
          </w:rPr>
          <w:instrText xml:space="preserve"> PAGEREF _Toc169527047 \h </w:instrText>
        </w:r>
        <w:r w:rsidR="001E647E">
          <w:rPr>
            <w:webHidden/>
          </w:rPr>
        </w:r>
        <w:r w:rsidR="001E647E">
          <w:rPr>
            <w:webHidden/>
          </w:rPr>
          <w:fldChar w:fldCharType="separate"/>
        </w:r>
        <w:r w:rsidR="001E647E">
          <w:rPr>
            <w:webHidden/>
          </w:rPr>
          <w:t>74</w:t>
        </w:r>
        <w:r w:rsidR="001E647E">
          <w:rPr>
            <w:webHidden/>
          </w:rPr>
          <w:fldChar w:fldCharType="end"/>
        </w:r>
      </w:hyperlink>
    </w:p>
    <w:p w14:paraId="6BAFCCD1" w14:textId="3A374421" w:rsidR="001E647E" w:rsidRDefault="0047238C">
      <w:pPr>
        <w:pStyle w:val="TOC2"/>
        <w:tabs>
          <w:tab w:val="left" w:pos="1123"/>
        </w:tabs>
        <w:rPr>
          <w:rFonts w:asciiTheme="minorHAnsi" w:hAnsiTheme="minorHAnsi"/>
          <w:kern w:val="2"/>
          <w:sz w:val="24"/>
          <w:szCs w:val="24"/>
          <w14:ligatures w14:val="standardContextual"/>
        </w:rPr>
      </w:pPr>
      <w:hyperlink w:anchor="_Toc169527048" w:history="1">
        <w:r w:rsidR="001E647E" w:rsidRPr="00DE5CBA">
          <w:rPr>
            <w:rStyle w:val="Hyperlink"/>
            <w:rFonts w:cs="Times New Roman"/>
          </w:rPr>
          <w:t>6.2</w:t>
        </w:r>
        <w:r w:rsidR="001E647E">
          <w:rPr>
            <w:rFonts w:asciiTheme="minorHAnsi" w:hAnsiTheme="minorHAnsi"/>
            <w:kern w:val="2"/>
            <w:sz w:val="24"/>
            <w:szCs w:val="24"/>
            <w14:ligatures w14:val="standardContextual"/>
          </w:rPr>
          <w:tab/>
        </w:r>
        <w:r w:rsidR="001E647E" w:rsidRPr="00DE5CBA">
          <w:rPr>
            <w:rStyle w:val="Hyperlink"/>
          </w:rPr>
          <w:t>Power Grid views QA</w:t>
        </w:r>
        <w:r w:rsidR="001E647E">
          <w:rPr>
            <w:webHidden/>
          </w:rPr>
          <w:tab/>
        </w:r>
        <w:r w:rsidR="001E647E">
          <w:rPr>
            <w:webHidden/>
          </w:rPr>
          <w:fldChar w:fldCharType="begin"/>
        </w:r>
        <w:r w:rsidR="001E647E">
          <w:rPr>
            <w:webHidden/>
          </w:rPr>
          <w:instrText xml:space="preserve"> PAGEREF _Toc169527048 \h </w:instrText>
        </w:r>
        <w:r w:rsidR="001E647E">
          <w:rPr>
            <w:webHidden/>
          </w:rPr>
        </w:r>
        <w:r w:rsidR="001E647E">
          <w:rPr>
            <w:webHidden/>
          </w:rPr>
          <w:fldChar w:fldCharType="separate"/>
        </w:r>
        <w:r w:rsidR="001E647E">
          <w:rPr>
            <w:webHidden/>
          </w:rPr>
          <w:t>74</w:t>
        </w:r>
        <w:r w:rsidR="001E647E">
          <w:rPr>
            <w:webHidden/>
          </w:rPr>
          <w:fldChar w:fldCharType="end"/>
        </w:r>
      </w:hyperlink>
    </w:p>
    <w:p w14:paraId="52516DD4" w14:textId="26A6B459" w:rsidR="001E647E" w:rsidRDefault="0047238C">
      <w:pPr>
        <w:pStyle w:val="TOC2"/>
        <w:tabs>
          <w:tab w:val="left" w:pos="1123"/>
        </w:tabs>
        <w:rPr>
          <w:rFonts w:asciiTheme="minorHAnsi" w:hAnsiTheme="minorHAnsi"/>
          <w:kern w:val="2"/>
          <w:sz w:val="24"/>
          <w:szCs w:val="24"/>
          <w14:ligatures w14:val="standardContextual"/>
        </w:rPr>
      </w:pPr>
      <w:hyperlink w:anchor="_Toc169527049" w:history="1">
        <w:r w:rsidR="001E647E" w:rsidRPr="00DE5CBA">
          <w:rPr>
            <w:rStyle w:val="Hyperlink"/>
            <w:rFonts w:cs="Times New Roman"/>
          </w:rPr>
          <w:t>6.3</w:t>
        </w:r>
        <w:r w:rsidR="001E647E">
          <w:rPr>
            <w:rFonts w:asciiTheme="minorHAnsi" w:hAnsiTheme="minorHAnsi"/>
            <w:kern w:val="2"/>
            <w:sz w:val="24"/>
            <w:szCs w:val="24"/>
            <w14:ligatures w14:val="standardContextual"/>
          </w:rPr>
          <w:tab/>
        </w:r>
        <w:r w:rsidR="001E647E" w:rsidRPr="00DE5CBA">
          <w:rPr>
            <w:rStyle w:val="Hyperlink"/>
          </w:rPr>
          <w:t>Layout Versus Schematic: GDS versus CDL</w:t>
        </w:r>
        <w:r w:rsidR="001E647E">
          <w:rPr>
            <w:webHidden/>
          </w:rPr>
          <w:tab/>
        </w:r>
        <w:r w:rsidR="001E647E">
          <w:rPr>
            <w:webHidden/>
          </w:rPr>
          <w:fldChar w:fldCharType="begin"/>
        </w:r>
        <w:r w:rsidR="001E647E">
          <w:rPr>
            <w:webHidden/>
          </w:rPr>
          <w:instrText xml:space="preserve"> PAGEREF _Toc169527049 \h </w:instrText>
        </w:r>
        <w:r w:rsidR="001E647E">
          <w:rPr>
            <w:webHidden/>
          </w:rPr>
        </w:r>
        <w:r w:rsidR="001E647E">
          <w:rPr>
            <w:webHidden/>
          </w:rPr>
          <w:fldChar w:fldCharType="separate"/>
        </w:r>
        <w:r w:rsidR="001E647E">
          <w:rPr>
            <w:webHidden/>
          </w:rPr>
          <w:t>76</w:t>
        </w:r>
        <w:r w:rsidR="001E647E">
          <w:rPr>
            <w:webHidden/>
          </w:rPr>
          <w:fldChar w:fldCharType="end"/>
        </w:r>
      </w:hyperlink>
    </w:p>
    <w:p w14:paraId="18EF3A41" w14:textId="3DF75763" w:rsidR="001E647E" w:rsidRDefault="0047238C">
      <w:pPr>
        <w:pStyle w:val="TOC2"/>
        <w:tabs>
          <w:tab w:val="left" w:pos="1123"/>
        </w:tabs>
        <w:rPr>
          <w:rFonts w:asciiTheme="minorHAnsi" w:hAnsiTheme="minorHAnsi"/>
          <w:kern w:val="2"/>
          <w:sz w:val="24"/>
          <w:szCs w:val="24"/>
          <w14:ligatures w14:val="standardContextual"/>
        </w:rPr>
      </w:pPr>
      <w:hyperlink w:anchor="_Toc169527050" w:history="1">
        <w:r w:rsidR="001E647E" w:rsidRPr="00DE5CBA">
          <w:rPr>
            <w:rStyle w:val="Hyperlink"/>
            <w:rFonts w:cs="Times New Roman"/>
          </w:rPr>
          <w:t>6.4</w:t>
        </w:r>
        <w:r w:rsidR="001E647E">
          <w:rPr>
            <w:rFonts w:asciiTheme="minorHAnsi" w:hAnsiTheme="minorHAnsi"/>
            <w:kern w:val="2"/>
            <w:sz w:val="24"/>
            <w:szCs w:val="24"/>
            <w14:ligatures w14:val="standardContextual"/>
          </w:rPr>
          <w:tab/>
        </w:r>
        <w:r w:rsidR="001E647E" w:rsidRPr="00DE5CBA">
          <w:rPr>
            <w:rStyle w:val="Hyperlink"/>
          </w:rPr>
          <w:t>Cadence Pegasus FastXOR*</w:t>
        </w:r>
        <w:r w:rsidR="001E647E">
          <w:rPr>
            <w:webHidden/>
          </w:rPr>
          <w:tab/>
        </w:r>
        <w:r w:rsidR="001E647E">
          <w:rPr>
            <w:webHidden/>
          </w:rPr>
          <w:fldChar w:fldCharType="begin"/>
        </w:r>
        <w:r w:rsidR="001E647E">
          <w:rPr>
            <w:webHidden/>
          </w:rPr>
          <w:instrText xml:space="preserve"> PAGEREF _Toc169527050 \h </w:instrText>
        </w:r>
        <w:r w:rsidR="001E647E">
          <w:rPr>
            <w:webHidden/>
          </w:rPr>
        </w:r>
        <w:r w:rsidR="001E647E">
          <w:rPr>
            <w:webHidden/>
          </w:rPr>
          <w:fldChar w:fldCharType="separate"/>
        </w:r>
        <w:r w:rsidR="001E647E">
          <w:rPr>
            <w:webHidden/>
          </w:rPr>
          <w:t>76</w:t>
        </w:r>
        <w:r w:rsidR="001E647E">
          <w:rPr>
            <w:webHidden/>
          </w:rPr>
          <w:fldChar w:fldCharType="end"/>
        </w:r>
      </w:hyperlink>
    </w:p>
    <w:p w14:paraId="2C9A9A18" w14:textId="17DD0180" w:rsidR="001E647E" w:rsidRDefault="0047238C">
      <w:pPr>
        <w:pStyle w:val="TOC2"/>
        <w:tabs>
          <w:tab w:val="left" w:pos="1123"/>
        </w:tabs>
        <w:rPr>
          <w:rFonts w:asciiTheme="minorHAnsi" w:hAnsiTheme="minorHAnsi"/>
          <w:kern w:val="2"/>
          <w:sz w:val="24"/>
          <w:szCs w:val="24"/>
          <w14:ligatures w14:val="standardContextual"/>
        </w:rPr>
      </w:pPr>
      <w:hyperlink w:anchor="_Toc169527051" w:history="1">
        <w:r w:rsidR="001E647E" w:rsidRPr="00DE5CBA">
          <w:rPr>
            <w:rStyle w:val="Hyperlink"/>
            <w:rFonts w:cs="Times New Roman"/>
          </w:rPr>
          <w:t>6.5</w:t>
        </w:r>
        <w:r w:rsidR="001E647E">
          <w:rPr>
            <w:rFonts w:asciiTheme="minorHAnsi" w:hAnsiTheme="minorHAnsi"/>
            <w:kern w:val="2"/>
            <w:sz w:val="24"/>
            <w:szCs w:val="24"/>
            <w14:ligatures w14:val="standardContextual"/>
          </w:rPr>
          <w:tab/>
        </w:r>
        <w:r w:rsidR="001E647E" w:rsidRPr="00DE5CBA">
          <w:rPr>
            <w:rStyle w:val="Hyperlink"/>
          </w:rPr>
          <w:t>Layout Summary Report comparison (optional)</w:t>
        </w:r>
        <w:r w:rsidR="001E647E">
          <w:rPr>
            <w:webHidden/>
          </w:rPr>
          <w:tab/>
        </w:r>
        <w:r w:rsidR="001E647E">
          <w:rPr>
            <w:webHidden/>
          </w:rPr>
          <w:fldChar w:fldCharType="begin"/>
        </w:r>
        <w:r w:rsidR="001E647E">
          <w:rPr>
            <w:webHidden/>
          </w:rPr>
          <w:instrText xml:space="preserve"> PAGEREF _Toc169527051 \h </w:instrText>
        </w:r>
        <w:r w:rsidR="001E647E">
          <w:rPr>
            <w:webHidden/>
          </w:rPr>
        </w:r>
        <w:r w:rsidR="001E647E">
          <w:rPr>
            <w:webHidden/>
          </w:rPr>
          <w:fldChar w:fldCharType="separate"/>
        </w:r>
        <w:r w:rsidR="001E647E">
          <w:rPr>
            <w:webHidden/>
          </w:rPr>
          <w:t>81</w:t>
        </w:r>
        <w:r w:rsidR="001E647E">
          <w:rPr>
            <w:webHidden/>
          </w:rPr>
          <w:fldChar w:fldCharType="end"/>
        </w:r>
      </w:hyperlink>
    </w:p>
    <w:p w14:paraId="42165353" w14:textId="3DE3DA7D" w:rsidR="001E647E" w:rsidRDefault="0047238C">
      <w:pPr>
        <w:pStyle w:val="TOC2"/>
        <w:tabs>
          <w:tab w:val="left" w:pos="1123"/>
        </w:tabs>
        <w:rPr>
          <w:rFonts w:asciiTheme="minorHAnsi" w:hAnsiTheme="minorHAnsi"/>
          <w:kern w:val="2"/>
          <w:sz w:val="24"/>
          <w:szCs w:val="24"/>
          <w14:ligatures w14:val="standardContextual"/>
        </w:rPr>
      </w:pPr>
      <w:hyperlink w:anchor="_Toc169527052" w:history="1">
        <w:r w:rsidR="001E647E" w:rsidRPr="00DE5CBA">
          <w:rPr>
            <w:rStyle w:val="Hyperlink"/>
            <w:rFonts w:cs="Times New Roman"/>
          </w:rPr>
          <w:t>6.6</w:t>
        </w:r>
        <w:r w:rsidR="001E647E">
          <w:rPr>
            <w:rFonts w:asciiTheme="minorHAnsi" w:hAnsiTheme="minorHAnsi"/>
            <w:kern w:val="2"/>
            <w:sz w:val="24"/>
            <w:szCs w:val="24"/>
            <w14:ligatures w14:val="standardContextual"/>
          </w:rPr>
          <w:tab/>
        </w:r>
        <w:r w:rsidR="001E647E" w:rsidRPr="00DE5CBA">
          <w:rPr>
            <w:rStyle w:val="Hyperlink"/>
          </w:rPr>
          <w:t>Schematic versus CDL</w:t>
        </w:r>
        <w:r w:rsidR="001E647E">
          <w:rPr>
            <w:webHidden/>
          </w:rPr>
          <w:tab/>
        </w:r>
        <w:r w:rsidR="001E647E">
          <w:rPr>
            <w:webHidden/>
          </w:rPr>
          <w:fldChar w:fldCharType="begin"/>
        </w:r>
        <w:r w:rsidR="001E647E">
          <w:rPr>
            <w:webHidden/>
          </w:rPr>
          <w:instrText xml:space="preserve"> PAGEREF _Toc169527052 \h </w:instrText>
        </w:r>
        <w:r w:rsidR="001E647E">
          <w:rPr>
            <w:webHidden/>
          </w:rPr>
        </w:r>
        <w:r w:rsidR="001E647E">
          <w:rPr>
            <w:webHidden/>
          </w:rPr>
          <w:fldChar w:fldCharType="separate"/>
        </w:r>
        <w:r w:rsidR="001E647E">
          <w:rPr>
            <w:webHidden/>
          </w:rPr>
          <w:t>85</w:t>
        </w:r>
        <w:r w:rsidR="001E647E">
          <w:rPr>
            <w:webHidden/>
          </w:rPr>
          <w:fldChar w:fldCharType="end"/>
        </w:r>
      </w:hyperlink>
    </w:p>
    <w:p w14:paraId="6D87715D" w14:textId="6D6157B7" w:rsidR="001E647E" w:rsidRDefault="0047238C">
      <w:pPr>
        <w:pStyle w:val="TOC3"/>
        <w:tabs>
          <w:tab w:val="left" w:pos="1670"/>
        </w:tabs>
        <w:rPr>
          <w:rFonts w:asciiTheme="minorHAnsi" w:eastAsiaTheme="minorEastAsia" w:hAnsiTheme="minorHAnsi" w:cstheme="minorBidi"/>
          <w:kern w:val="2"/>
          <w:sz w:val="24"/>
          <w:szCs w:val="24"/>
          <w14:ligatures w14:val="standardContextual"/>
        </w:rPr>
      </w:pPr>
      <w:hyperlink w:anchor="_Toc169527053" w:history="1">
        <w:r w:rsidR="001E647E" w:rsidRPr="00DE5CBA">
          <w:rPr>
            <w:rStyle w:val="Hyperlink"/>
          </w:rPr>
          <w:t>6.6.1</w:t>
        </w:r>
        <w:r w:rsidR="001E647E">
          <w:rPr>
            <w:rFonts w:asciiTheme="minorHAnsi" w:eastAsiaTheme="minorEastAsia" w:hAnsiTheme="minorHAnsi" w:cstheme="minorBidi"/>
            <w:kern w:val="2"/>
            <w:sz w:val="24"/>
            <w:szCs w:val="24"/>
            <w14:ligatures w14:val="standardContextual"/>
          </w:rPr>
          <w:tab/>
        </w:r>
        <w:r w:rsidR="001E647E" w:rsidRPr="00DE5CBA">
          <w:rPr>
            <w:rStyle w:val="Hyperlink"/>
          </w:rPr>
          <w:t>Setup environment and run directory</w:t>
        </w:r>
        <w:r w:rsidR="001E647E">
          <w:rPr>
            <w:webHidden/>
          </w:rPr>
          <w:tab/>
        </w:r>
        <w:r w:rsidR="001E647E">
          <w:rPr>
            <w:webHidden/>
          </w:rPr>
          <w:fldChar w:fldCharType="begin"/>
        </w:r>
        <w:r w:rsidR="001E647E">
          <w:rPr>
            <w:webHidden/>
          </w:rPr>
          <w:instrText xml:space="preserve"> PAGEREF _Toc169527053 \h </w:instrText>
        </w:r>
        <w:r w:rsidR="001E647E">
          <w:rPr>
            <w:webHidden/>
          </w:rPr>
        </w:r>
        <w:r w:rsidR="001E647E">
          <w:rPr>
            <w:webHidden/>
          </w:rPr>
          <w:fldChar w:fldCharType="separate"/>
        </w:r>
        <w:r w:rsidR="001E647E">
          <w:rPr>
            <w:webHidden/>
          </w:rPr>
          <w:t>85</w:t>
        </w:r>
        <w:r w:rsidR="001E647E">
          <w:rPr>
            <w:webHidden/>
          </w:rPr>
          <w:fldChar w:fldCharType="end"/>
        </w:r>
      </w:hyperlink>
    </w:p>
    <w:p w14:paraId="0014F14E" w14:textId="03E3EAF1" w:rsidR="001E647E" w:rsidRDefault="0047238C">
      <w:pPr>
        <w:pStyle w:val="TOC3"/>
        <w:tabs>
          <w:tab w:val="left" w:pos="1670"/>
        </w:tabs>
        <w:rPr>
          <w:rFonts w:asciiTheme="minorHAnsi" w:eastAsiaTheme="minorEastAsia" w:hAnsiTheme="minorHAnsi" w:cstheme="minorBidi"/>
          <w:kern w:val="2"/>
          <w:sz w:val="24"/>
          <w:szCs w:val="24"/>
          <w14:ligatures w14:val="standardContextual"/>
        </w:rPr>
      </w:pPr>
      <w:hyperlink w:anchor="_Toc169527054" w:history="1">
        <w:r w:rsidR="001E647E" w:rsidRPr="00DE5CBA">
          <w:rPr>
            <w:rStyle w:val="Hyperlink"/>
          </w:rPr>
          <w:t>6.6.2</w:t>
        </w:r>
        <w:r w:rsidR="001E647E">
          <w:rPr>
            <w:rFonts w:asciiTheme="minorHAnsi" w:eastAsiaTheme="minorEastAsia" w:hAnsiTheme="minorHAnsi" w:cstheme="minorBidi"/>
            <w:kern w:val="2"/>
            <w:sz w:val="24"/>
            <w:szCs w:val="24"/>
            <w14:ligatures w14:val="standardContextual"/>
          </w:rPr>
          <w:tab/>
        </w:r>
        <w:r w:rsidR="001E647E" w:rsidRPr="00DE5CBA">
          <w:rPr>
            <w:rStyle w:val="Hyperlink"/>
          </w:rPr>
          <w:t>User actions</w:t>
        </w:r>
        <w:r w:rsidR="001E647E">
          <w:rPr>
            <w:webHidden/>
          </w:rPr>
          <w:tab/>
        </w:r>
        <w:r w:rsidR="001E647E">
          <w:rPr>
            <w:webHidden/>
          </w:rPr>
          <w:fldChar w:fldCharType="begin"/>
        </w:r>
        <w:r w:rsidR="001E647E">
          <w:rPr>
            <w:webHidden/>
          </w:rPr>
          <w:instrText xml:space="preserve"> PAGEREF _Toc169527054 \h </w:instrText>
        </w:r>
        <w:r w:rsidR="001E647E">
          <w:rPr>
            <w:webHidden/>
          </w:rPr>
        </w:r>
        <w:r w:rsidR="001E647E">
          <w:rPr>
            <w:webHidden/>
          </w:rPr>
          <w:fldChar w:fldCharType="separate"/>
        </w:r>
        <w:r w:rsidR="001E647E">
          <w:rPr>
            <w:webHidden/>
          </w:rPr>
          <w:t>85</w:t>
        </w:r>
        <w:r w:rsidR="001E647E">
          <w:rPr>
            <w:webHidden/>
          </w:rPr>
          <w:fldChar w:fldCharType="end"/>
        </w:r>
      </w:hyperlink>
    </w:p>
    <w:p w14:paraId="3E79DBD5" w14:textId="4B0481F7" w:rsidR="001E647E" w:rsidRDefault="0047238C">
      <w:pPr>
        <w:pStyle w:val="TOC2"/>
        <w:tabs>
          <w:tab w:val="left" w:pos="1123"/>
        </w:tabs>
        <w:rPr>
          <w:rFonts w:asciiTheme="minorHAnsi" w:hAnsiTheme="minorHAnsi"/>
          <w:kern w:val="2"/>
          <w:sz w:val="24"/>
          <w:szCs w:val="24"/>
          <w14:ligatures w14:val="standardContextual"/>
        </w:rPr>
      </w:pPr>
      <w:hyperlink w:anchor="_Toc169527055" w:history="1">
        <w:r w:rsidR="001E647E" w:rsidRPr="00DE5CBA">
          <w:rPr>
            <w:rStyle w:val="Hyperlink"/>
            <w:rFonts w:cs="Times New Roman"/>
          </w:rPr>
          <w:t>6.7</w:t>
        </w:r>
        <w:r w:rsidR="001E647E">
          <w:rPr>
            <w:rFonts w:asciiTheme="minorHAnsi" w:hAnsiTheme="minorHAnsi"/>
            <w:kern w:val="2"/>
            <w:sz w:val="24"/>
            <w:szCs w:val="24"/>
            <w14:ligatures w14:val="standardContextual"/>
          </w:rPr>
          <w:tab/>
        </w:r>
        <w:r w:rsidR="001E647E" w:rsidRPr="00DE5CBA">
          <w:rPr>
            <w:rStyle w:val="Hyperlink"/>
          </w:rPr>
          <w:t>Flow Testing Standard Cells</w:t>
        </w:r>
        <w:r w:rsidR="001E647E">
          <w:rPr>
            <w:webHidden/>
          </w:rPr>
          <w:tab/>
        </w:r>
        <w:r w:rsidR="001E647E">
          <w:rPr>
            <w:webHidden/>
          </w:rPr>
          <w:fldChar w:fldCharType="begin"/>
        </w:r>
        <w:r w:rsidR="001E647E">
          <w:rPr>
            <w:webHidden/>
          </w:rPr>
          <w:instrText xml:space="preserve"> PAGEREF _Toc169527055 \h </w:instrText>
        </w:r>
        <w:r w:rsidR="001E647E">
          <w:rPr>
            <w:webHidden/>
          </w:rPr>
        </w:r>
        <w:r w:rsidR="001E647E">
          <w:rPr>
            <w:webHidden/>
          </w:rPr>
          <w:fldChar w:fldCharType="separate"/>
        </w:r>
        <w:r w:rsidR="001E647E">
          <w:rPr>
            <w:webHidden/>
          </w:rPr>
          <w:t>88</w:t>
        </w:r>
        <w:r w:rsidR="001E647E">
          <w:rPr>
            <w:webHidden/>
          </w:rPr>
          <w:fldChar w:fldCharType="end"/>
        </w:r>
      </w:hyperlink>
    </w:p>
    <w:p w14:paraId="63F35172" w14:textId="16FC366E" w:rsidR="001E647E" w:rsidRDefault="0047238C">
      <w:pPr>
        <w:pStyle w:val="TOC2"/>
        <w:tabs>
          <w:tab w:val="left" w:pos="1123"/>
        </w:tabs>
        <w:rPr>
          <w:rFonts w:asciiTheme="minorHAnsi" w:hAnsiTheme="minorHAnsi"/>
          <w:kern w:val="2"/>
          <w:sz w:val="24"/>
          <w:szCs w:val="24"/>
          <w14:ligatures w14:val="standardContextual"/>
        </w:rPr>
      </w:pPr>
      <w:hyperlink w:anchor="_Toc169527056" w:history="1">
        <w:r w:rsidR="001E647E" w:rsidRPr="00DE5CBA">
          <w:rPr>
            <w:rStyle w:val="Hyperlink"/>
            <w:rFonts w:cs="Times New Roman"/>
          </w:rPr>
          <w:t>6.8</w:t>
        </w:r>
        <w:r w:rsidR="001E647E">
          <w:rPr>
            <w:rFonts w:asciiTheme="minorHAnsi" w:hAnsiTheme="minorHAnsi"/>
            <w:kern w:val="2"/>
            <w:sz w:val="24"/>
            <w:szCs w:val="24"/>
            <w14:ligatures w14:val="standardContextual"/>
          </w:rPr>
          <w:tab/>
        </w:r>
        <w:r w:rsidR="001E647E" w:rsidRPr="00DE5CBA">
          <w:rPr>
            <w:rStyle w:val="Hyperlink"/>
          </w:rPr>
          <w:t>Cross View Check</w:t>
        </w:r>
        <w:r w:rsidR="001E647E">
          <w:rPr>
            <w:webHidden/>
          </w:rPr>
          <w:tab/>
        </w:r>
        <w:r w:rsidR="001E647E">
          <w:rPr>
            <w:webHidden/>
          </w:rPr>
          <w:fldChar w:fldCharType="begin"/>
        </w:r>
        <w:r w:rsidR="001E647E">
          <w:rPr>
            <w:webHidden/>
          </w:rPr>
          <w:instrText xml:space="preserve"> PAGEREF _Toc169527056 \h </w:instrText>
        </w:r>
        <w:r w:rsidR="001E647E">
          <w:rPr>
            <w:webHidden/>
          </w:rPr>
        </w:r>
        <w:r w:rsidR="001E647E">
          <w:rPr>
            <w:webHidden/>
          </w:rPr>
          <w:fldChar w:fldCharType="separate"/>
        </w:r>
        <w:r w:rsidR="001E647E">
          <w:rPr>
            <w:webHidden/>
          </w:rPr>
          <w:t>88</w:t>
        </w:r>
        <w:r w:rsidR="001E647E">
          <w:rPr>
            <w:webHidden/>
          </w:rPr>
          <w:fldChar w:fldCharType="end"/>
        </w:r>
      </w:hyperlink>
    </w:p>
    <w:p w14:paraId="08886C71" w14:textId="1BC02362" w:rsidR="001E647E" w:rsidRDefault="0047238C">
      <w:pPr>
        <w:pStyle w:val="TOC3"/>
        <w:tabs>
          <w:tab w:val="left" w:pos="1670"/>
        </w:tabs>
        <w:rPr>
          <w:rFonts w:asciiTheme="minorHAnsi" w:eastAsiaTheme="minorEastAsia" w:hAnsiTheme="minorHAnsi" w:cstheme="minorBidi"/>
          <w:kern w:val="2"/>
          <w:sz w:val="24"/>
          <w:szCs w:val="24"/>
          <w14:ligatures w14:val="standardContextual"/>
        </w:rPr>
      </w:pPr>
      <w:hyperlink w:anchor="_Toc169527057" w:history="1">
        <w:r w:rsidR="001E647E" w:rsidRPr="00DE5CBA">
          <w:rPr>
            <w:rStyle w:val="Hyperlink"/>
          </w:rPr>
          <w:t>6.8.1</w:t>
        </w:r>
        <w:r w:rsidR="001E647E">
          <w:rPr>
            <w:rFonts w:asciiTheme="minorHAnsi" w:eastAsiaTheme="minorEastAsia" w:hAnsiTheme="minorHAnsi" w:cstheme="minorBidi"/>
            <w:kern w:val="2"/>
            <w:sz w:val="24"/>
            <w:szCs w:val="24"/>
            <w14:ligatures w14:val="standardContextual"/>
          </w:rPr>
          <w:tab/>
        </w:r>
        <w:r w:rsidR="001E647E" w:rsidRPr="00DE5CBA">
          <w:rPr>
            <w:rStyle w:val="Hyperlink"/>
          </w:rPr>
          <w:t>View Check Command Reference</w:t>
        </w:r>
        <w:r w:rsidR="001E647E">
          <w:rPr>
            <w:webHidden/>
          </w:rPr>
          <w:tab/>
        </w:r>
        <w:r w:rsidR="001E647E">
          <w:rPr>
            <w:webHidden/>
          </w:rPr>
          <w:fldChar w:fldCharType="begin"/>
        </w:r>
        <w:r w:rsidR="001E647E">
          <w:rPr>
            <w:webHidden/>
          </w:rPr>
          <w:instrText xml:space="preserve"> PAGEREF _Toc169527057 \h </w:instrText>
        </w:r>
        <w:r w:rsidR="001E647E">
          <w:rPr>
            <w:webHidden/>
          </w:rPr>
        </w:r>
        <w:r w:rsidR="001E647E">
          <w:rPr>
            <w:webHidden/>
          </w:rPr>
          <w:fldChar w:fldCharType="separate"/>
        </w:r>
        <w:r w:rsidR="001E647E">
          <w:rPr>
            <w:webHidden/>
          </w:rPr>
          <w:t>89</w:t>
        </w:r>
        <w:r w:rsidR="001E647E">
          <w:rPr>
            <w:webHidden/>
          </w:rPr>
          <w:fldChar w:fldCharType="end"/>
        </w:r>
      </w:hyperlink>
    </w:p>
    <w:p w14:paraId="74B4DF59" w14:textId="2192E558" w:rsidR="001E647E" w:rsidRDefault="0047238C">
      <w:pPr>
        <w:pStyle w:val="TOC1"/>
        <w:rPr>
          <w:rFonts w:asciiTheme="minorHAnsi" w:hAnsiTheme="minorHAnsi"/>
          <w:bCs w:val="0"/>
          <w:kern w:val="2"/>
          <w:sz w:val="24"/>
          <w:szCs w:val="24"/>
          <w14:ligatures w14:val="standardContextual"/>
        </w:rPr>
      </w:pPr>
      <w:hyperlink w:anchor="_Toc169527058" w:history="1">
        <w:r w:rsidR="001E647E" w:rsidRPr="00DE5CBA">
          <w:rPr>
            <w:rStyle w:val="Hyperlink"/>
          </w:rPr>
          <w:t>Appendix A. Document References</w:t>
        </w:r>
        <w:r w:rsidR="001E647E">
          <w:rPr>
            <w:webHidden/>
          </w:rPr>
          <w:tab/>
        </w:r>
        <w:r w:rsidR="001E647E">
          <w:rPr>
            <w:webHidden/>
          </w:rPr>
          <w:fldChar w:fldCharType="begin"/>
        </w:r>
        <w:r w:rsidR="001E647E">
          <w:rPr>
            <w:webHidden/>
          </w:rPr>
          <w:instrText xml:space="preserve"> PAGEREF _Toc169527058 \h </w:instrText>
        </w:r>
        <w:r w:rsidR="001E647E">
          <w:rPr>
            <w:webHidden/>
          </w:rPr>
        </w:r>
        <w:r w:rsidR="001E647E">
          <w:rPr>
            <w:webHidden/>
          </w:rPr>
          <w:fldChar w:fldCharType="separate"/>
        </w:r>
        <w:r w:rsidR="001E647E">
          <w:rPr>
            <w:webHidden/>
          </w:rPr>
          <w:t>92</w:t>
        </w:r>
        <w:r w:rsidR="001E647E">
          <w:rPr>
            <w:webHidden/>
          </w:rPr>
          <w:fldChar w:fldCharType="end"/>
        </w:r>
      </w:hyperlink>
    </w:p>
    <w:p w14:paraId="2DF47B3A" w14:textId="59E9514A" w:rsidR="00406123" w:rsidRDefault="007641C6" w:rsidP="00406123">
      <w:pPr>
        <w:pStyle w:val="Body1"/>
        <w:rPr>
          <w:noProof/>
        </w:rPr>
      </w:pPr>
      <w:r>
        <w:rPr>
          <w:rFonts w:eastAsiaTheme="minorEastAsia" w:cstheme="minorHAnsi"/>
          <w:b/>
          <w:caps/>
          <w:noProof/>
          <w:szCs w:val="18"/>
        </w:rPr>
        <w:fldChar w:fldCharType="end"/>
      </w:r>
    </w:p>
    <w:p w14:paraId="1728235C" w14:textId="77777777" w:rsidR="00406123" w:rsidRDefault="00406123" w:rsidP="00406123">
      <w:pPr>
        <w:pStyle w:val="FrontRefHeading"/>
      </w:pPr>
      <w:r>
        <w:t>Tables</w:t>
      </w:r>
    </w:p>
    <w:p w14:paraId="7ADCD21C" w14:textId="3CB85635" w:rsidR="001E647E" w:rsidRDefault="00406123">
      <w:pPr>
        <w:pStyle w:val="TableofFigures"/>
        <w:rPr>
          <w:rFonts w:asciiTheme="minorHAnsi" w:eastAsiaTheme="minorEastAsia" w:hAnsiTheme="minorHAnsi" w:cstheme="minorBidi"/>
          <w:kern w:val="2"/>
          <w:sz w:val="24"/>
          <w:szCs w:val="24"/>
          <w14:ligatures w14:val="standardContextual"/>
        </w:rPr>
      </w:pPr>
      <w:r>
        <w:rPr>
          <w:rStyle w:val="Hyperlink"/>
          <w:szCs w:val="18"/>
        </w:rPr>
        <w:fldChar w:fldCharType="begin"/>
      </w:r>
      <w:r>
        <w:rPr>
          <w:rStyle w:val="Hyperlink"/>
        </w:rPr>
        <w:instrText xml:space="preserve"> TOC \h \z \c "Table" </w:instrText>
      </w:r>
      <w:r>
        <w:rPr>
          <w:rStyle w:val="Hyperlink"/>
          <w:szCs w:val="18"/>
        </w:rPr>
        <w:fldChar w:fldCharType="separate"/>
      </w:r>
      <w:hyperlink w:anchor="_Toc169527059" w:history="1">
        <w:r w:rsidR="001E647E" w:rsidRPr="00943E71">
          <w:rPr>
            <w:rStyle w:val="Hyperlink"/>
          </w:rPr>
          <w:t>Table 1: Standard cell libraries</w:t>
        </w:r>
        <w:r w:rsidR="001E647E">
          <w:rPr>
            <w:webHidden/>
          </w:rPr>
          <w:tab/>
        </w:r>
        <w:r w:rsidR="001E647E">
          <w:rPr>
            <w:webHidden/>
          </w:rPr>
          <w:fldChar w:fldCharType="begin"/>
        </w:r>
        <w:r w:rsidR="001E647E">
          <w:rPr>
            <w:webHidden/>
          </w:rPr>
          <w:instrText xml:space="preserve"> PAGEREF _Toc169527059 \h </w:instrText>
        </w:r>
        <w:r w:rsidR="001E647E">
          <w:rPr>
            <w:webHidden/>
          </w:rPr>
        </w:r>
        <w:r w:rsidR="001E647E">
          <w:rPr>
            <w:webHidden/>
          </w:rPr>
          <w:fldChar w:fldCharType="separate"/>
        </w:r>
        <w:r w:rsidR="001E647E">
          <w:rPr>
            <w:webHidden/>
          </w:rPr>
          <w:t>9</w:t>
        </w:r>
        <w:r w:rsidR="001E647E">
          <w:rPr>
            <w:webHidden/>
          </w:rPr>
          <w:fldChar w:fldCharType="end"/>
        </w:r>
      </w:hyperlink>
    </w:p>
    <w:p w14:paraId="04757316" w14:textId="30115E3C"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060" w:history="1">
        <w:r w:rsidR="001E647E" w:rsidRPr="00943E71">
          <w:rPr>
            <w:rStyle w:val="Hyperlink"/>
          </w:rPr>
          <w:t>Table 2: Component cells of a typical standard cell library</w:t>
        </w:r>
        <w:r w:rsidR="001E647E">
          <w:rPr>
            <w:webHidden/>
          </w:rPr>
          <w:tab/>
        </w:r>
        <w:r w:rsidR="001E647E">
          <w:rPr>
            <w:webHidden/>
          </w:rPr>
          <w:fldChar w:fldCharType="begin"/>
        </w:r>
        <w:r w:rsidR="001E647E">
          <w:rPr>
            <w:webHidden/>
          </w:rPr>
          <w:instrText xml:space="preserve"> PAGEREF _Toc169527060 \h </w:instrText>
        </w:r>
        <w:r w:rsidR="001E647E">
          <w:rPr>
            <w:webHidden/>
          </w:rPr>
        </w:r>
        <w:r w:rsidR="001E647E">
          <w:rPr>
            <w:webHidden/>
          </w:rPr>
          <w:fldChar w:fldCharType="separate"/>
        </w:r>
        <w:r w:rsidR="001E647E">
          <w:rPr>
            <w:webHidden/>
          </w:rPr>
          <w:t>9</w:t>
        </w:r>
        <w:r w:rsidR="001E647E">
          <w:rPr>
            <w:webHidden/>
          </w:rPr>
          <w:fldChar w:fldCharType="end"/>
        </w:r>
      </w:hyperlink>
    </w:p>
    <w:p w14:paraId="28CCD0A9" w14:textId="2DDF8B2C"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061" w:history="1">
        <w:r w:rsidR="001E647E" w:rsidRPr="00943E71">
          <w:rPr>
            <w:rStyle w:val="Hyperlink"/>
          </w:rPr>
          <w:t>Table 3: Benefits of using standard cell libraries</w:t>
        </w:r>
        <w:r w:rsidR="001E647E">
          <w:rPr>
            <w:webHidden/>
          </w:rPr>
          <w:tab/>
        </w:r>
        <w:r w:rsidR="001E647E">
          <w:rPr>
            <w:webHidden/>
          </w:rPr>
          <w:fldChar w:fldCharType="begin"/>
        </w:r>
        <w:r w:rsidR="001E647E">
          <w:rPr>
            <w:webHidden/>
          </w:rPr>
          <w:instrText xml:space="preserve"> PAGEREF _Toc169527061 \h </w:instrText>
        </w:r>
        <w:r w:rsidR="001E647E">
          <w:rPr>
            <w:webHidden/>
          </w:rPr>
        </w:r>
        <w:r w:rsidR="001E647E">
          <w:rPr>
            <w:webHidden/>
          </w:rPr>
          <w:fldChar w:fldCharType="separate"/>
        </w:r>
        <w:r w:rsidR="001E647E">
          <w:rPr>
            <w:webHidden/>
          </w:rPr>
          <w:t>9</w:t>
        </w:r>
        <w:r w:rsidR="001E647E">
          <w:rPr>
            <w:webHidden/>
          </w:rPr>
          <w:fldChar w:fldCharType="end"/>
        </w:r>
      </w:hyperlink>
    </w:p>
    <w:p w14:paraId="546DA9AD" w14:textId="4792101E"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062" w:history="1">
        <w:r w:rsidR="001E647E" w:rsidRPr="00943E71">
          <w:rPr>
            <w:rStyle w:val="Hyperlink"/>
          </w:rPr>
          <w:t>Table 4: Terminology</w:t>
        </w:r>
        <w:r w:rsidR="001E647E">
          <w:rPr>
            <w:webHidden/>
          </w:rPr>
          <w:tab/>
        </w:r>
        <w:r w:rsidR="001E647E">
          <w:rPr>
            <w:webHidden/>
          </w:rPr>
          <w:fldChar w:fldCharType="begin"/>
        </w:r>
        <w:r w:rsidR="001E647E">
          <w:rPr>
            <w:webHidden/>
          </w:rPr>
          <w:instrText xml:space="preserve"> PAGEREF _Toc169527062 \h </w:instrText>
        </w:r>
        <w:r w:rsidR="001E647E">
          <w:rPr>
            <w:webHidden/>
          </w:rPr>
        </w:r>
        <w:r w:rsidR="001E647E">
          <w:rPr>
            <w:webHidden/>
          </w:rPr>
          <w:fldChar w:fldCharType="separate"/>
        </w:r>
        <w:r w:rsidR="001E647E">
          <w:rPr>
            <w:webHidden/>
          </w:rPr>
          <w:t>10</w:t>
        </w:r>
        <w:r w:rsidR="001E647E">
          <w:rPr>
            <w:webHidden/>
          </w:rPr>
          <w:fldChar w:fldCharType="end"/>
        </w:r>
      </w:hyperlink>
    </w:p>
    <w:p w14:paraId="0E133A3A" w14:textId="61D9CDA0"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063" w:history="1">
        <w:r w:rsidR="001E647E" w:rsidRPr="00943E71">
          <w:rPr>
            <w:rStyle w:val="Hyperlink"/>
          </w:rPr>
          <w:t>Table 5: LDK directory details</w:t>
        </w:r>
        <w:r w:rsidR="001E647E">
          <w:rPr>
            <w:webHidden/>
          </w:rPr>
          <w:tab/>
        </w:r>
        <w:r w:rsidR="001E647E">
          <w:rPr>
            <w:webHidden/>
          </w:rPr>
          <w:fldChar w:fldCharType="begin"/>
        </w:r>
        <w:r w:rsidR="001E647E">
          <w:rPr>
            <w:webHidden/>
          </w:rPr>
          <w:instrText xml:space="preserve"> PAGEREF _Toc169527063 \h </w:instrText>
        </w:r>
        <w:r w:rsidR="001E647E">
          <w:rPr>
            <w:webHidden/>
          </w:rPr>
        </w:r>
        <w:r w:rsidR="001E647E">
          <w:rPr>
            <w:webHidden/>
          </w:rPr>
          <w:fldChar w:fldCharType="separate"/>
        </w:r>
        <w:r w:rsidR="001E647E">
          <w:rPr>
            <w:webHidden/>
          </w:rPr>
          <w:t>12</w:t>
        </w:r>
        <w:r w:rsidR="001E647E">
          <w:rPr>
            <w:webHidden/>
          </w:rPr>
          <w:fldChar w:fldCharType="end"/>
        </w:r>
      </w:hyperlink>
    </w:p>
    <w:p w14:paraId="12AD7786" w14:textId="15BCA9B7"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064" w:history="1">
        <w:r w:rsidR="001E647E" w:rsidRPr="00943E71">
          <w:rPr>
            <w:rStyle w:val="Hyperlink"/>
          </w:rPr>
          <w:t>Table 6: CAD tools</w:t>
        </w:r>
        <w:r w:rsidR="001E647E">
          <w:rPr>
            <w:webHidden/>
          </w:rPr>
          <w:tab/>
        </w:r>
        <w:r w:rsidR="001E647E">
          <w:rPr>
            <w:webHidden/>
          </w:rPr>
          <w:fldChar w:fldCharType="begin"/>
        </w:r>
        <w:r w:rsidR="001E647E">
          <w:rPr>
            <w:webHidden/>
          </w:rPr>
          <w:instrText xml:space="preserve"> PAGEREF _Toc169527064 \h </w:instrText>
        </w:r>
        <w:r w:rsidR="001E647E">
          <w:rPr>
            <w:webHidden/>
          </w:rPr>
        </w:r>
        <w:r w:rsidR="001E647E">
          <w:rPr>
            <w:webHidden/>
          </w:rPr>
          <w:fldChar w:fldCharType="separate"/>
        </w:r>
        <w:r w:rsidR="001E647E">
          <w:rPr>
            <w:webHidden/>
          </w:rPr>
          <w:t>12</w:t>
        </w:r>
        <w:r w:rsidR="001E647E">
          <w:rPr>
            <w:webHidden/>
          </w:rPr>
          <w:fldChar w:fldCharType="end"/>
        </w:r>
      </w:hyperlink>
    </w:p>
    <w:p w14:paraId="23CF08DA" w14:textId="0C2A7F9B"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065" w:history="1">
        <w:r w:rsidR="001E647E" w:rsidRPr="00943E71">
          <w:rPr>
            <w:rStyle w:val="Hyperlink"/>
          </w:rPr>
          <w:t>Table 7</w:t>
        </w:r>
        <w:r w:rsidR="001E647E" w:rsidRPr="00943E71">
          <w:rPr>
            <w:rStyle w:val="Hyperlink"/>
            <w:bCs/>
          </w:rPr>
          <w:t>: Required libraries to have available before running this demonstration</w:t>
        </w:r>
        <w:r w:rsidR="001E647E">
          <w:rPr>
            <w:webHidden/>
          </w:rPr>
          <w:tab/>
        </w:r>
        <w:r w:rsidR="001E647E">
          <w:rPr>
            <w:webHidden/>
          </w:rPr>
          <w:fldChar w:fldCharType="begin"/>
        </w:r>
        <w:r w:rsidR="001E647E">
          <w:rPr>
            <w:webHidden/>
          </w:rPr>
          <w:instrText xml:space="preserve"> PAGEREF _Toc169527065 \h </w:instrText>
        </w:r>
        <w:r w:rsidR="001E647E">
          <w:rPr>
            <w:webHidden/>
          </w:rPr>
        </w:r>
        <w:r w:rsidR="001E647E">
          <w:rPr>
            <w:webHidden/>
          </w:rPr>
          <w:fldChar w:fldCharType="separate"/>
        </w:r>
        <w:r w:rsidR="001E647E">
          <w:rPr>
            <w:webHidden/>
          </w:rPr>
          <w:t>13</w:t>
        </w:r>
        <w:r w:rsidR="001E647E">
          <w:rPr>
            <w:webHidden/>
          </w:rPr>
          <w:fldChar w:fldCharType="end"/>
        </w:r>
      </w:hyperlink>
    </w:p>
    <w:p w14:paraId="58935D60" w14:textId="323B99DD"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066" w:history="1">
        <w:r w:rsidR="001E647E" w:rsidRPr="00943E71">
          <w:rPr>
            <w:rStyle w:val="Hyperlink"/>
          </w:rPr>
          <w:t>Table 8</w:t>
        </w:r>
        <w:r w:rsidR="001E647E" w:rsidRPr="00943E71">
          <w:rPr>
            <w:rStyle w:val="Hyperlink"/>
            <w:bCs/>
          </w:rPr>
          <w:t>: Description of Python script arguments</w:t>
        </w:r>
        <w:r w:rsidR="001E647E">
          <w:rPr>
            <w:webHidden/>
          </w:rPr>
          <w:tab/>
        </w:r>
        <w:r w:rsidR="001E647E">
          <w:rPr>
            <w:webHidden/>
          </w:rPr>
          <w:fldChar w:fldCharType="begin"/>
        </w:r>
        <w:r w:rsidR="001E647E">
          <w:rPr>
            <w:webHidden/>
          </w:rPr>
          <w:instrText xml:space="preserve"> PAGEREF _Toc169527066 \h </w:instrText>
        </w:r>
        <w:r w:rsidR="001E647E">
          <w:rPr>
            <w:webHidden/>
          </w:rPr>
        </w:r>
        <w:r w:rsidR="001E647E">
          <w:rPr>
            <w:webHidden/>
          </w:rPr>
          <w:fldChar w:fldCharType="separate"/>
        </w:r>
        <w:r w:rsidR="001E647E">
          <w:rPr>
            <w:webHidden/>
          </w:rPr>
          <w:t>14</w:t>
        </w:r>
        <w:r w:rsidR="001E647E">
          <w:rPr>
            <w:webHidden/>
          </w:rPr>
          <w:fldChar w:fldCharType="end"/>
        </w:r>
      </w:hyperlink>
    </w:p>
    <w:p w14:paraId="2871FEF9" w14:textId="202E40D0"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067" w:history="1">
        <w:r w:rsidR="001E647E" w:rsidRPr="00943E71">
          <w:rPr>
            <w:rStyle w:val="Hyperlink"/>
          </w:rPr>
          <w:t>Table 9</w:t>
        </w:r>
        <w:r w:rsidR="001E647E" w:rsidRPr="00943E71">
          <w:rPr>
            <w:rStyle w:val="Hyperlink"/>
            <w:bCs/>
          </w:rPr>
          <w:t>: Description of additional script purposes</w:t>
        </w:r>
        <w:r w:rsidR="001E647E">
          <w:rPr>
            <w:webHidden/>
          </w:rPr>
          <w:tab/>
        </w:r>
        <w:r w:rsidR="001E647E">
          <w:rPr>
            <w:webHidden/>
          </w:rPr>
          <w:fldChar w:fldCharType="begin"/>
        </w:r>
        <w:r w:rsidR="001E647E">
          <w:rPr>
            <w:webHidden/>
          </w:rPr>
          <w:instrText xml:space="preserve"> PAGEREF _Toc169527067 \h </w:instrText>
        </w:r>
        <w:r w:rsidR="001E647E">
          <w:rPr>
            <w:webHidden/>
          </w:rPr>
        </w:r>
        <w:r w:rsidR="001E647E">
          <w:rPr>
            <w:webHidden/>
          </w:rPr>
          <w:fldChar w:fldCharType="separate"/>
        </w:r>
        <w:r w:rsidR="001E647E">
          <w:rPr>
            <w:webHidden/>
          </w:rPr>
          <w:t>15</w:t>
        </w:r>
        <w:r w:rsidR="001E647E">
          <w:rPr>
            <w:webHidden/>
          </w:rPr>
          <w:fldChar w:fldCharType="end"/>
        </w:r>
      </w:hyperlink>
    </w:p>
    <w:p w14:paraId="384F5ACB" w14:textId="080155C3"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068" w:history="1">
        <w:r w:rsidR="001E647E" w:rsidRPr="00943E71">
          <w:rPr>
            <w:rStyle w:val="Hyperlink"/>
          </w:rPr>
          <w:t>Table 10: Environment variables for LDK setup</w:t>
        </w:r>
        <w:r w:rsidR="001E647E">
          <w:rPr>
            <w:webHidden/>
          </w:rPr>
          <w:tab/>
        </w:r>
        <w:r w:rsidR="001E647E">
          <w:rPr>
            <w:webHidden/>
          </w:rPr>
          <w:fldChar w:fldCharType="begin"/>
        </w:r>
        <w:r w:rsidR="001E647E">
          <w:rPr>
            <w:webHidden/>
          </w:rPr>
          <w:instrText xml:space="preserve"> PAGEREF _Toc169527068 \h </w:instrText>
        </w:r>
        <w:r w:rsidR="001E647E">
          <w:rPr>
            <w:webHidden/>
          </w:rPr>
        </w:r>
        <w:r w:rsidR="001E647E">
          <w:rPr>
            <w:webHidden/>
          </w:rPr>
          <w:fldChar w:fldCharType="separate"/>
        </w:r>
        <w:r w:rsidR="001E647E">
          <w:rPr>
            <w:webHidden/>
          </w:rPr>
          <w:t>16</w:t>
        </w:r>
        <w:r w:rsidR="001E647E">
          <w:rPr>
            <w:webHidden/>
          </w:rPr>
          <w:fldChar w:fldCharType="end"/>
        </w:r>
      </w:hyperlink>
    </w:p>
    <w:p w14:paraId="575AEA66" w14:textId="16A27982"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069" w:history="1">
        <w:r w:rsidR="001E647E" w:rsidRPr="00943E71">
          <w:rPr>
            <w:rStyle w:val="Hyperlink"/>
          </w:rPr>
          <w:t>Table 11: LVS process</w:t>
        </w:r>
        <w:r w:rsidR="001E647E">
          <w:rPr>
            <w:webHidden/>
          </w:rPr>
          <w:tab/>
        </w:r>
        <w:r w:rsidR="001E647E">
          <w:rPr>
            <w:webHidden/>
          </w:rPr>
          <w:fldChar w:fldCharType="begin"/>
        </w:r>
        <w:r w:rsidR="001E647E">
          <w:rPr>
            <w:webHidden/>
          </w:rPr>
          <w:instrText xml:space="preserve"> PAGEREF _Toc169527069 \h </w:instrText>
        </w:r>
        <w:r w:rsidR="001E647E">
          <w:rPr>
            <w:webHidden/>
          </w:rPr>
        </w:r>
        <w:r w:rsidR="001E647E">
          <w:rPr>
            <w:webHidden/>
          </w:rPr>
          <w:fldChar w:fldCharType="separate"/>
        </w:r>
        <w:r w:rsidR="001E647E">
          <w:rPr>
            <w:webHidden/>
          </w:rPr>
          <w:t>19</w:t>
        </w:r>
        <w:r w:rsidR="001E647E">
          <w:rPr>
            <w:webHidden/>
          </w:rPr>
          <w:fldChar w:fldCharType="end"/>
        </w:r>
      </w:hyperlink>
    </w:p>
    <w:p w14:paraId="55DF1DED" w14:textId="33B7F366"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070" w:history="1">
        <w:r w:rsidR="001E647E" w:rsidRPr="00943E71">
          <w:rPr>
            <w:rStyle w:val="Hyperlink"/>
          </w:rPr>
          <w:t>Table 12: Characterization setup files</w:t>
        </w:r>
        <w:r w:rsidR="001E647E">
          <w:rPr>
            <w:webHidden/>
          </w:rPr>
          <w:tab/>
        </w:r>
        <w:r w:rsidR="001E647E">
          <w:rPr>
            <w:webHidden/>
          </w:rPr>
          <w:fldChar w:fldCharType="begin"/>
        </w:r>
        <w:r w:rsidR="001E647E">
          <w:rPr>
            <w:webHidden/>
          </w:rPr>
          <w:instrText xml:space="preserve"> PAGEREF _Toc169527070 \h </w:instrText>
        </w:r>
        <w:r w:rsidR="001E647E">
          <w:rPr>
            <w:webHidden/>
          </w:rPr>
        </w:r>
        <w:r w:rsidR="001E647E">
          <w:rPr>
            <w:webHidden/>
          </w:rPr>
          <w:fldChar w:fldCharType="separate"/>
        </w:r>
        <w:r w:rsidR="001E647E">
          <w:rPr>
            <w:webHidden/>
          </w:rPr>
          <w:t>36</w:t>
        </w:r>
        <w:r w:rsidR="001E647E">
          <w:rPr>
            <w:webHidden/>
          </w:rPr>
          <w:fldChar w:fldCharType="end"/>
        </w:r>
      </w:hyperlink>
    </w:p>
    <w:p w14:paraId="6B8BE2E3" w14:textId="452227FE"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071" w:history="1">
        <w:r w:rsidR="001E647E" w:rsidRPr="00943E71">
          <w:rPr>
            <w:rStyle w:val="Hyperlink"/>
          </w:rPr>
          <w:t>Table 13: Lib files generated</w:t>
        </w:r>
        <w:r w:rsidR="001E647E">
          <w:rPr>
            <w:webHidden/>
          </w:rPr>
          <w:tab/>
        </w:r>
        <w:r w:rsidR="001E647E">
          <w:rPr>
            <w:webHidden/>
          </w:rPr>
          <w:fldChar w:fldCharType="begin"/>
        </w:r>
        <w:r w:rsidR="001E647E">
          <w:rPr>
            <w:webHidden/>
          </w:rPr>
          <w:instrText xml:space="preserve"> PAGEREF _Toc169527071 \h </w:instrText>
        </w:r>
        <w:r w:rsidR="001E647E">
          <w:rPr>
            <w:webHidden/>
          </w:rPr>
        </w:r>
        <w:r w:rsidR="001E647E">
          <w:rPr>
            <w:webHidden/>
          </w:rPr>
          <w:fldChar w:fldCharType="separate"/>
        </w:r>
        <w:r w:rsidR="001E647E">
          <w:rPr>
            <w:webHidden/>
          </w:rPr>
          <w:t>37</w:t>
        </w:r>
        <w:r w:rsidR="001E647E">
          <w:rPr>
            <w:webHidden/>
          </w:rPr>
          <w:fldChar w:fldCharType="end"/>
        </w:r>
      </w:hyperlink>
    </w:p>
    <w:p w14:paraId="708C1DD7" w14:textId="650EBF3A"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072" w:history="1">
        <w:r w:rsidR="001E647E" w:rsidRPr="00943E71">
          <w:rPr>
            <w:rStyle w:val="Hyperlink"/>
          </w:rPr>
          <w:t>Table 14: Characterization files</w:t>
        </w:r>
        <w:r w:rsidR="001E647E">
          <w:rPr>
            <w:webHidden/>
          </w:rPr>
          <w:tab/>
        </w:r>
        <w:r w:rsidR="001E647E">
          <w:rPr>
            <w:webHidden/>
          </w:rPr>
          <w:fldChar w:fldCharType="begin"/>
        </w:r>
        <w:r w:rsidR="001E647E">
          <w:rPr>
            <w:webHidden/>
          </w:rPr>
          <w:instrText xml:space="preserve"> PAGEREF _Toc169527072 \h </w:instrText>
        </w:r>
        <w:r w:rsidR="001E647E">
          <w:rPr>
            <w:webHidden/>
          </w:rPr>
        </w:r>
        <w:r w:rsidR="001E647E">
          <w:rPr>
            <w:webHidden/>
          </w:rPr>
          <w:fldChar w:fldCharType="separate"/>
        </w:r>
        <w:r w:rsidR="001E647E">
          <w:rPr>
            <w:webHidden/>
          </w:rPr>
          <w:t>37</w:t>
        </w:r>
        <w:r w:rsidR="001E647E">
          <w:rPr>
            <w:webHidden/>
          </w:rPr>
          <w:fldChar w:fldCharType="end"/>
        </w:r>
      </w:hyperlink>
    </w:p>
    <w:p w14:paraId="4A61B937" w14:textId="01AEA4C0"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073" w:history="1">
        <w:r w:rsidR="001E647E" w:rsidRPr="00943E71">
          <w:rPr>
            <w:rStyle w:val="Hyperlink"/>
          </w:rPr>
          <w:t>Table 15: Predefined hooks in AG</w:t>
        </w:r>
        <w:r w:rsidR="001E647E">
          <w:rPr>
            <w:webHidden/>
          </w:rPr>
          <w:tab/>
        </w:r>
        <w:r w:rsidR="001E647E">
          <w:rPr>
            <w:webHidden/>
          </w:rPr>
          <w:fldChar w:fldCharType="begin"/>
        </w:r>
        <w:r w:rsidR="001E647E">
          <w:rPr>
            <w:webHidden/>
          </w:rPr>
          <w:instrText xml:space="preserve"> PAGEREF _Toc169527073 \h </w:instrText>
        </w:r>
        <w:r w:rsidR="001E647E">
          <w:rPr>
            <w:webHidden/>
          </w:rPr>
        </w:r>
        <w:r w:rsidR="001E647E">
          <w:rPr>
            <w:webHidden/>
          </w:rPr>
          <w:fldChar w:fldCharType="separate"/>
        </w:r>
        <w:r w:rsidR="001E647E">
          <w:rPr>
            <w:webHidden/>
          </w:rPr>
          <w:t>61</w:t>
        </w:r>
        <w:r w:rsidR="001E647E">
          <w:rPr>
            <w:webHidden/>
          </w:rPr>
          <w:fldChar w:fldCharType="end"/>
        </w:r>
      </w:hyperlink>
    </w:p>
    <w:p w14:paraId="220B536A" w14:textId="55098A68"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074" w:history="1">
        <w:r w:rsidR="001E647E" w:rsidRPr="00943E71">
          <w:rPr>
            <w:rStyle w:val="Hyperlink"/>
          </w:rPr>
          <w:t>Table 16: Required collateral</w:t>
        </w:r>
        <w:r w:rsidR="001E647E">
          <w:rPr>
            <w:webHidden/>
          </w:rPr>
          <w:tab/>
        </w:r>
        <w:r w:rsidR="001E647E">
          <w:rPr>
            <w:webHidden/>
          </w:rPr>
          <w:fldChar w:fldCharType="begin"/>
        </w:r>
        <w:r w:rsidR="001E647E">
          <w:rPr>
            <w:webHidden/>
          </w:rPr>
          <w:instrText xml:space="preserve"> PAGEREF _Toc169527074 \h </w:instrText>
        </w:r>
        <w:r w:rsidR="001E647E">
          <w:rPr>
            <w:webHidden/>
          </w:rPr>
        </w:r>
        <w:r w:rsidR="001E647E">
          <w:rPr>
            <w:webHidden/>
          </w:rPr>
          <w:fldChar w:fldCharType="separate"/>
        </w:r>
        <w:r w:rsidR="001E647E">
          <w:rPr>
            <w:webHidden/>
          </w:rPr>
          <w:t>65</w:t>
        </w:r>
        <w:r w:rsidR="001E647E">
          <w:rPr>
            <w:webHidden/>
          </w:rPr>
          <w:fldChar w:fldCharType="end"/>
        </w:r>
      </w:hyperlink>
    </w:p>
    <w:p w14:paraId="278BDA95" w14:textId="101FCDD5"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075" w:history="1">
        <w:r w:rsidR="001E647E" w:rsidRPr="00943E71">
          <w:rPr>
            <w:rStyle w:val="Hyperlink"/>
          </w:rPr>
          <w:t>Table 17: set_advanced_pg_library_mode options</w:t>
        </w:r>
        <w:r w:rsidR="001E647E">
          <w:rPr>
            <w:webHidden/>
          </w:rPr>
          <w:tab/>
        </w:r>
        <w:r w:rsidR="001E647E">
          <w:rPr>
            <w:webHidden/>
          </w:rPr>
          <w:fldChar w:fldCharType="begin"/>
        </w:r>
        <w:r w:rsidR="001E647E">
          <w:rPr>
            <w:webHidden/>
          </w:rPr>
          <w:instrText xml:space="preserve"> PAGEREF _Toc169527075 \h </w:instrText>
        </w:r>
        <w:r w:rsidR="001E647E">
          <w:rPr>
            <w:webHidden/>
          </w:rPr>
        </w:r>
        <w:r w:rsidR="001E647E">
          <w:rPr>
            <w:webHidden/>
          </w:rPr>
          <w:fldChar w:fldCharType="separate"/>
        </w:r>
        <w:r w:rsidR="001E647E">
          <w:rPr>
            <w:webHidden/>
          </w:rPr>
          <w:t>67</w:t>
        </w:r>
        <w:r w:rsidR="001E647E">
          <w:rPr>
            <w:webHidden/>
          </w:rPr>
          <w:fldChar w:fldCharType="end"/>
        </w:r>
      </w:hyperlink>
    </w:p>
    <w:p w14:paraId="3B4D4E23" w14:textId="4083BA52"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076" w:history="1">
        <w:r w:rsidR="001E647E" w:rsidRPr="00943E71">
          <w:rPr>
            <w:rStyle w:val="Hyperlink"/>
          </w:rPr>
          <w:t>Table 18: set_pg_library_mode options</w:t>
        </w:r>
        <w:r w:rsidR="001E647E">
          <w:rPr>
            <w:webHidden/>
          </w:rPr>
          <w:tab/>
        </w:r>
        <w:r w:rsidR="001E647E">
          <w:rPr>
            <w:webHidden/>
          </w:rPr>
          <w:fldChar w:fldCharType="begin"/>
        </w:r>
        <w:r w:rsidR="001E647E">
          <w:rPr>
            <w:webHidden/>
          </w:rPr>
          <w:instrText xml:space="preserve"> PAGEREF _Toc169527076 \h </w:instrText>
        </w:r>
        <w:r w:rsidR="001E647E">
          <w:rPr>
            <w:webHidden/>
          </w:rPr>
        </w:r>
        <w:r w:rsidR="001E647E">
          <w:rPr>
            <w:webHidden/>
          </w:rPr>
          <w:fldChar w:fldCharType="separate"/>
        </w:r>
        <w:r w:rsidR="001E647E">
          <w:rPr>
            <w:webHidden/>
          </w:rPr>
          <w:t>68</w:t>
        </w:r>
        <w:r w:rsidR="001E647E">
          <w:rPr>
            <w:webHidden/>
          </w:rPr>
          <w:fldChar w:fldCharType="end"/>
        </w:r>
      </w:hyperlink>
    </w:p>
    <w:p w14:paraId="1FBB5D8C" w14:textId="3C1081BF"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077" w:history="1">
        <w:r w:rsidR="001E647E" w:rsidRPr="00943E71">
          <w:rPr>
            <w:rStyle w:val="Hyperlink"/>
          </w:rPr>
          <w:t>Table 19: check_pg_library options</w:t>
        </w:r>
        <w:r w:rsidR="001E647E">
          <w:rPr>
            <w:webHidden/>
          </w:rPr>
          <w:tab/>
        </w:r>
        <w:r w:rsidR="001E647E">
          <w:rPr>
            <w:webHidden/>
          </w:rPr>
          <w:fldChar w:fldCharType="begin"/>
        </w:r>
        <w:r w:rsidR="001E647E">
          <w:rPr>
            <w:webHidden/>
          </w:rPr>
          <w:instrText xml:space="preserve"> PAGEREF _Toc169527077 \h </w:instrText>
        </w:r>
        <w:r w:rsidR="001E647E">
          <w:rPr>
            <w:webHidden/>
          </w:rPr>
        </w:r>
        <w:r w:rsidR="001E647E">
          <w:rPr>
            <w:webHidden/>
          </w:rPr>
          <w:fldChar w:fldCharType="separate"/>
        </w:r>
        <w:r w:rsidR="001E647E">
          <w:rPr>
            <w:webHidden/>
          </w:rPr>
          <w:t>71</w:t>
        </w:r>
        <w:r w:rsidR="001E647E">
          <w:rPr>
            <w:webHidden/>
          </w:rPr>
          <w:fldChar w:fldCharType="end"/>
        </w:r>
      </w:hyperlink>
    </w:p>
    <w:p w14:paraId="72008C9D" w14:textId="2EE8D3A0"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078" w:history="1">
        <w:r w:rsidR="001E647E" w:rsidRPr="00943E71">
          <w:rPr>
            <w:rStyle w:val="Hyperlink"/>
          </w:rPr>
          <w:t>Table 20: Warning explanations</w:t>
        </w:r>
        <w:r w:rsidR="001E647E">
          <w:rPr>
            <w:webHidden/>
          </w:rPr>
          <w:tab/>
        </w:r>
        <w:r w:rsidR="001E647E">
          <w:rPr>
            <w:webHidden/>
          </w:rPr>
          <w:fldChar w:fldCharType="begin"/>
        </w:r>
        <w:r w:rsidR="001E647E">
          <w:rPr>
            <w:webHidden/>
          </w:rPr>
          <w:instrText xml:space="preserve"> PAGEREF _Toc169527078 \h </w:instrText>
        </w:r>
        <w:r w:rsidR="001E647E">
          <w:rPr>
            <w:webHidden/>
          </w:rPr>
        </w:r>
        <w:r w:rsidR="001E647E">
          <w:rPr>
            <w:webHidden/>
          </w:rPr>
          <w:fldChar w:fldCharType="separate"/>
        </w:r>
        <w:r w:rsidR="001E647E">
          <w:rPr>
            <w:webHidden/>
          </w:rPr>
          <w:t>71</w:t>
        </w:r>
        <w:r w:rsidR="001E647E">
          <w:rPr>
            <w:webHidden/>
          </w:rPr>
          <w:fldChar w:fldCharType="end"/>
        </w:r>
      </w:hyperlink>
    </w:p>
    <w:p w14:paraId="1A1F4B30" w14:textId="0521ACDB"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079" w:history="1">
        <w:r w:rsidR="001E647E" w:rsidRPr="00943E71">
          <w:rPr>
            <w:rStyle w:val="Hyperlink"/>
          </w:rPr>
          <w:t>Table 21: View type comparison</w:t>
        </w:r>
        <w:r w:rsidR="001E647E">
          <w:rPr>
            <w:webHidden/>
          </w:rPr>
          <w:tab/>
        </w:r>
        <w:r w:rsidR="001E647E">
          <w:rPr>
            <w:webHidden/>
          </w:rPr>
          <w:fldChar w:fldCharType="begin"/>
        </w:r>
        <w:r w:rsidR="001E647E">
          <w:rPr>
            <w:webHidden/>
          </w:rPr>
          <w:instrText xml:space="preserve"> PAGEREF _Toc169527079 \h </w:instrText>
        </w:r>
        <w:r w:rsidR="001E647E">
          <w:rPr>
            <w:webHidden/>
          </w:rPr>
        </w:r>
        <w:r w:rsidR="001E647E">
          <w:rPr>
            <w:webHidden/>
          </w:rPr>
          <w:fldChar w:fldCharType="separate"/>
        </w:r>
        <w:r w:rsidR="001E647E">
          <w:rPr>
            <w:webHidden/>
          </w:rPr>
          <w:t>88</w:t>
        </w:r>
        <w:r w:rsidR="001E647E">
          <w:rPr>
            <w:webHidden/>
          </w:rPr>
          <w:fldChar w:fldCharType="end"/>
        </w:r>
      </w:hyperlink>
    </w:p>
    <w:p w14:paraId="3D94367F" w14:textId="21D3CA46"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080" w:history="1">
        <w:r w:rsidR="001E647E" w:rsidRPr="00943E71">
          <w:rPr>
            <w:rStyle w:val="Hyperlink"/>
          </w:rPr>
          <w:t>Table 22: References</w:t>
        </w:r>
        <w:r w:rsidR="001E647E">
          <w:rPr>
            <w:webHidden/>
          </w:rPr>
          <w:tab/>
        </w:r>
        <w:r w:rsidR="001E647E">
          <w:rPr>
            <w:webHidden/>
          </w:rPr>
          <w:fldChar w:fldCharType="begin"/>
        </w:r>
        <w:r w:rsidR="001E647E">
          <w:rPr>
            <w:webHidden/>
          </w:rPr>
          <w:instrText xml:space="preserve"> PAGEREF _Toc169527080 \h </w:instrText>
        </w:r>
        <w:r w:rsidR="001E647E">
          <w:rPr>
            <w:webHidden/>
          </w:rPr>
        </w:r>
        <w:r w:rsidR="001E647E">
          <w:rPr>
            <w:webHidden/>
          </w:rPr>
          <w:fldChar w:fldCharType="separate"/>
        </w:r>
        <w:r w:rsidR="001E647E">
          <w:rPr>
            <w:webHidden/>
          </w:rPr>
          <w:t>92</w:t>
        </w:r>
        <w:r w:rsidR="001E647E">
          <w:rPr>
            <w:webHidden/>
          </w:rPr>
          <w:fldChar w:fldCharType="end"/>
        </w:r>
      </w:hyperlink>
    </w:p>
    <w:p w14:paraId="7D85181D" w14:textId="79FB799B" w:rsidR="00406123" w:rsidRPr="00452824" w:rsidRDefault="00406123" w:rsidP="00406123">
      <w:pPr>
        <w:pStyle w:val="Body1"/>
      </w:pPr>
      <w:r>
        <w:rPr>
          <w:rStyle w:val="Hyperlink"/>
          <w:noProof/>
        </w:rPr>
        <w:fldChar w:fldCharType="end"/>
      </w:r>
    </w:p>
    <w:p w14:paraId="75FB1ADA" w14:textId="77777777" w:rsidR="00406123" w:rsidRPr="008532C9" w:rsidRDefault="00406123" w:rsidP="00406123">
      <w:pPr>
        <w:pStyle w:val="FrontRefHeading"/>
      </w:pPr>
      <w:r w:rsidRPr="008532C9">
        <w:t>Figures</w:t>
      </w:r>
    </w:p>
    <w:p w14:paraId="04434F8D" w14:textId="43375D4D" w:rsidR="001E647E" w:rsidRDefault="00406123">
      <w:pPr>
        <w:pStyle w:val="TableofFigures"/>
        <w:rPr>
          <w:rFonts w:asciiTheme="minorHAnsi" w:eastAsiaTheme="minorEastAsia" w:hAnsiTheme="minorHAnsi" w:cstheme="minorBidi"/>
          <w:kern w:val="2"/>
          <w:sz w:val="24"/>
          <w:szCs w:val="24"/>
          <w14:ligatures w14:val="standardContextual"/>
        </w:rPr>
      </w:pPr>
      <w:r w:rsidRPr="001A7829">
        <w:rPr>
          <w:rFonts w:cs="Intel Clear"/>
        </w:rPr>
        <w:fldChar w:fldCharType="begin"/>
      </w:r>
      <w:r w:rsidRPr="001A7829">
        <w:rPr>
          <w:rFonts w:cs="Intel Clear"/>
        </w:rPr>
        <w:instrText xml:space="preserve"> TOC \h \z \c "Figure" </w:instrText>
      </w:r>
      <w:r w:rsidRPr="001A7829">
        <w:rPr>
          <w:rFonts w:cs="Intel Clear"/>
        </w:rPr>
        <w:fldChar w:fldCharType="separate"/>
      </w:r>
      <w:hyperlink w:anchor="_Toc169527081" w:history="1">
        <w:r w:rsidR="001E647E" w:rsidRPr="00094505">
          <w:rPr>
            <w:rStyle w:val="Hyperlink"/>
          </w:rPr>
          <w:t>Figure 1: LDK directory structure</w:t>
        </w:r>
        <w:r w:rsidR="001E647E">
          <w:rPr>
            <w:webHidden/>
          </w:rPr>
          <w:tab/>
        </w:r>
        <w:r w:rsidR="001E647E">
          <w:rPr>
            <w:webHidden/>
          </w:rPr>
          <w:fldChar w:fldCharType="begin"/>
        </w:r>
        <w:r w:rsidR="001E647E">
          <w:rPr>
            <w:webHidden/>
          </w:rPr>
          <w:instrText xml:space="preserve"> PAGEREF _Toc169527081 \h </w:instrText>
        </w:r>
        <w:r w:rsidR="001E647E">
          <w:rPr>
            <w:webHidden/>
          </w:rPr>
        </w:r>
        <w:r w:rsidR="001E647E">
          <w:rPr>
            <w:webHidden/>
          </w:rPr>
          <w:fldChar w:fldCharType="separate"/>
        </w:r>
        <w:r w:rsidR="001E647E">
          <w:rPr>
            <w:webHidden/>
          </w:rPr>
          <w:t>11</w:t>
        </w:r>
        <w:r w:rsidR="001E647E">
          <w:rPr>
            <w:webHidden/>
          </w:rPr>
          <w:fldChar w:fldCharType="end"/>
        </w:r>
      </w:hyperlink>
    </w:p>
    <w:p w14:paraId="254F8467" w14:textId="7950CB0A"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082" w:history="1">
        <w:r w:rsidR="001E647E" w:rsidRPr="00094505">
          <w:rPr>
            <w:rStyle w:val="Hyperlink"/>
          </w:rPr>
          <w:t xml:space="preserve">Figure 2: </w:t>
        </w:r>
        <w:r w:rsidR="001E647E" w:rsidRPr="00094505">
          <w:rPr>
            <w:rStyle w:val="Hyperlink"/>
            <w:bCs/>
          </w:rPr>
          <w:t>Commands executed on the terminal from commandsFile.txt</w:t>
        </w:r>
        <w:r w:rsidR="001E647E">
          <w:rPr>
            <w:webHidden/>
          </w:rPr>
          <w:tab/>
        </w:r>
        <w:r w:rsidR="001E647E">
          <w:rPr>
            <w:webHidden/>
          </w:rPr>
          <w:fldChar w:fldCharType="begin"/>
        </w:r>
        <w:r w:rsidR="001E647E">
          <w:rPr>
            <w:webHidden/>
          </w:rPr>
          <w:instrText xml:space="preserve"> PAGEREF _Toc169527082 \h </w:instrText>
        </w:r>
        <w:r w:rsidR="001E647E">
          <w:rPr>
            <w:webHidden/>
          </w:rPr>
        </w:r>
        <w:r w:rsidR="001E647E">
          <w:rPr>
            <w:webHidden/>
          </w:rPr>
          <w:fldChar w:fldCharType="separate"/>
        </w:r>
        <w:r w:rsidR="001E647E">
          <w:rPr>
            <w:webHidden/>
          </w:rPr>
          <w:t>15</w:t>
        </w:r>
        <w:r w:rsidR="001E647E">
          <w:rPr>
            <w:webHidden/>
          </w:rPr>
          <w:fldChar w:fldCharType="end"/>
        </w:r>
      </w:hyperlink>
    </w:p>
    <w:p w14:paraId="76973563" w14:textId="783CE603"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083" w:history="1">
        <w:r w:rsidR="001E647E" w:rsidRPr="00094505">
          <w:rPr>
            <w:rStyle w:val="Hyperlink"/>
          </w:rPr>
          <w:t>Figure 3: Delivery directory structure</w:t>
        </w:r>
        <w:r w:rsidR="001E647E">
          <w:rPr>
            <w:webHidden/>
          </w:rPr>
          <w:tab/>
        </w:r>
        <w:r w:rsidR="001E647E">
          <w:rPr>
            <w:webHidden/>
          </w:rPr>
          <w:fldChar w:fldCharType="begin"/>
        </w:r>
        <w:r w:rsidR="001E647E">
          <w:rPr>
            <w:webHidden/>
          </w:rPr>
          <w:instrText xml:space="preserve"> PAGEREF _Toc169527083 \h </w:instrText>
        </w:r>
        <w:r w:rsidR="001E647E">
          <w:rPr>
            <w:webHidden/>
          </w:rPr>
        </w:r>
        <w:r w:rsidR="001E647E">
          <w:rPr>
            <w:webHidden/>
          </w:rPr>
          <w:fldChar w:fldCharType="separate"/>
        </w:r>
        <w:r w:rsidR="001E647E">
          <w:rPr>
            <w:webHidden/>
          </w:rPr>
          <w:t>20</w:t>
        </w:r>
        <w:r w:rsidR="001E647E">
          <w:rPr>
            <w:webHidden/>
          </w:rPr>
          <w:fldChar w:fldCharType="end"/>
        </w:r>
      </w:hyperlink>
    </w:p>
    <w:p w14:paraId="21E80C3B" w14:textId="0DF548A3"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084" w:history="1">
        <w:r w:rsidR="001E647E" w:rsidRPr="00094505">
          <w:rPr>
            <w:rStyle w:val="Hyperlink"/>
          </w:rPr>
          <w:t>Figure 4: CDS_MVS_IMF_CM Shell Variable</w:t>
        </w:r>
        <w:r w:rsidR="001E647E">
          <w:rPr>
            <w:webHidden/>
          </w:rPr>
          <w:tab/>
        </w:r>
        <w:r w:rsidR="001E647E">
          <w:rPr>
            <w:webHidden/>
          </w:rPr>
          <w:fldChar w:fldCharType="begin"/>
        </w:r>
        <w:r w:rsidR="001E647E">
          <w:rPr>
            <w:webHidden/>
          </w:rPr>
          <w:instrText xml:space="preserve"> PAGEREF _Toc169527084 \h </w:instrText>
        </w:r>
        <w:r w:rsidR="001E647E">
          <w:rPr>
            <w:webHidden/>
          </w:rPr>
        </w:r>
        <w:r w:rsidR="001E647E">
          <w:rPr>
            <w:webHidden/>
          </w:rPr>
          <w:fldChar w:fldCharType="separate"/>
        </w:r>
        <w:r w:rsidR="001E647E">
          <w:rPr>
            <w:webHidden/>
          </w:rPr>
          <w:t>21</w:t>
        </w:r>
        <w:r w:rsidR="001E647E">
          <w:rPr>
            <w:webHidden/>
          </w:rPr>
          <w:fldChar w:fldCharType="end"/>
        </w:r>
      </w:hyperlink>
    </w:p>
    <w:p w14:paraId="5E29F13F" w14:textId="0878CCD3"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085" w:history="1">
        <w:r w:rsidR="001E647E" w:rsidRPr="00094505">
          <w:rPr>
            <w:rStyle w:val="Hyperlink"/>
          </w:rPr>
          <w:t>Figure 5: CIW:loadContext command</w:t>
        </w:r>
        <w:r w:rsidR="001E647E">
          <w:rPr>
            <w:webHidden/>
          </w:rPr>
          <w:tab/>
        </w:r>
        <w:r w:rsidR="001E647E">
          <w:rPr>
            <w:webHidden/>
          </w:rPr>
          <w:fldChar w:fldCharType="begin"/>
        </w:r>
        <w:r w:rsidR="001E647E">
          <w:rPr>
            <w:webHidden/>
          </w:rPr>
          <w:instrText xml:space="preserve"> PAGEREF _Toc169527085 \h </w:instrText>
        </w:r>
        <w:r w:rsidR="001E647E">
          <w:rPr>
            <w:webHidden/>
          </w:rPr>
        </w:r>
        <w:r w:rsidR="001E647E">
          <w:rPr>
            <w:webHidden/>
          </w:rPr>
          <w:fldChar w:fldCharType="separate"/>
        </w:r>
        <w:r w:rsidR="001E647E">
          <w:rPr>
            <w:webHidden/>
          </w:rPr>
          <w:t>21</w:t>
        </w:r>
        <w:r w:rsidR="001E647E">
          <w:rPr>
            <w:webHidden/>
          </w:rPr>
          <w:fldChar w:fldCharType="end"/>
        </w:r>
      </w:hyperlink>
    </w:p>
    <w:p w14:paraId="0A18F879" w14:textId="176FFC94"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086" w:history="1">
        <w:r w:rsidR="001E647E" w:rsidRPr="00094505">
          <w:rPr>
            <w:rStyle w:val="Hyperlink"/>
          </w:rPr>
          <w:t>Figure 6: Default view for the Auto Lib View Generation form</w:t>
        </w:r>
        <w:r w:rsidR="001E647E">
          <w:rPr>
            <w:webHidden/>
          </w:rPr>
          <w:tab/>
        </w:r>
        <w:r w:rsidR="001E647E">
          <w:rPr>
            <w:webHidden/>
          </w:rPr>
          <w:fldChar w:fldCharType="begin"/>
        </w:r>
        <w:r w:rsidR="001E647E">
          <w:rPr>
            <w:webHidden/>
          </w:rPr>
          <w:instrText xml:space="preserve"> PAGEREF _Toc169527086 \h </w:instrText>
        </w:r>
        <w:r w:rsidR="001E647E">
          <w:rPr>
            <w:webHidden/>
          </w:rPr>
        </w:r>
        <w:r w:rsidR="001E647E">
          <w:rPr>
            <w:webHidden/>
          </w:rPr>
          <w:fldChar w:fldCharType="separate"/>
        </w:r>
        <w:r w:rsidR="001E647E">
          <w:rPr>
            <w:webHidden/>
          </w:rPr>
          <w:t>22</w:t>
        </w:r>
        <w:r w:rsidR="001E647E">
          <w:rPr>
            <w:webHidden/>
          </w:rPr>
          <w:fldChar w:fldCharType="end"/>
        </w:r>
      </w:hyperlink>
    </w:p>
    <w:p w14:paraId="7B00F3B9" w14:textId="23F19181"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087" w:history="1">
        <w:r w:rsidR="001E647E" w:rsidRPr="00094505">
          <w:rPr>
            <w:rStyle w:val="Hyperlink"/>
          </w:rPr>
          <w:t>Figure 7: Mode options for output generation</w:t>
        </w:r>
        <w:r w:rsidR="001E647E">
          <w:rPr>
            <w:webHidden/>
          </w:rPr>
          <w:tab/>
        </w:r>
        <w:r w:rsidR="001E647E">
          <w:rPr>
            <w:webHidden/>
          </w:rPr>
          <w:fldChar w:fldCharType="begin"/>
        </w:r>
        <w:r w:rsidR="001E647E">
          <w:rPr>
            <w:webHidden/>
          </w:rPr>
          <w:instrText xml:space="preserve"> PAGEREF _Toc169527087 \h </w:instrText>
        </w:r>
        <w:r w:rsidR="001E647E">
          <w:rPr>
            <w:webHidden/>
          </w:rPr>
        </w:r>
        <w:r w:rsidR="001E647E">
          <w:rPr>
            <w:webHidden/>
          </w:rPr>
          <w:fldChar w:fldCharType="separate"/>
        </w:r>
        <w:r w:rsidR="001E647E">
          <w:rPr>
            <w:webHidden/>
          </w:rPr>
          <w:t>22</w:t>
        </w:r>
        <w:r w:rsidR="001E647E">
          <w:rPr>
            <w:webHidden/>
          </w:rPr>
          <w:fldChar w:fldCharType="end"/>
        </w:r>
      </w:hyperlink>
    </w:p>
    <w:p w14:paraId="6E930221" w14:textId="7455D8D4"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088" w:history="1">
        <w:r w:rsidR="001E647E" w:rsidRPr="00094505">
          <w:rPr>
            <w:rStyle w:val="Hyperlink"/>
          </w:rPr>
          <w:t>Figure 8: Run Type options</w:t>
        </w:r>
        <w:r w:rsidR="001E647E">
          <w:rPr>
            <w:webHidden/>
          </w:rPr>
          <w:tab/>
        </w:r>
        <w:r w:rsidR="001E647E">
          <w:rPr>
            <w:webHidden/>
          </w:rPr>
          <w:fldChar w:fldCharType="begin"/>
        </w:r>
        <w:r w:rsidR="001E647E">
          <w:rPr>
            <w:webHidden/>
          </w:rPr>
          <w:instrText xml:space="preserve"> PAGEREF _Toc169527088 \h </w:instrText>
        </w:r>
        <w:r w:rsidR="001E647E">
          <w:rPr>
            <w:webHidden/>
          </w:rPr>
        </w:r>
        <w:r w:rsidR="001E647E">
          <w:rPr>
            <w:webHidden/>
          </w:rPr>
          <w:fldChar w:fldCharType="separate"/>
        </w:r>
        <w:r w:rsidR="001E647E">
          <w:rPr>
            <w:webHidden/>
          </w:rPr>
          <w:t>23</w:t>
        </w:r>
        <w:r w:rsidR="001E647E">
          <w:rPr>
            <w:webHidden/>
          </w:rPr>
          <w:fldChar w:fldCharType="end"/>
        </w:r>
      </w:hyperlink>
    </w:p>
    <w:p w14:paraId="18C5AAFF" w14:textId="64816AA6"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089" w:history="1">
        <w:r w:rsidR="001E647E" w:rsidRPr="00094505">
          <w:rPr>
            <w:rStyle w:val="Hyperlink"/>
          </w:rPr>
          <w:t>Figure 9: Input file example file structure</w:t>
        </w:r>
        <w:r w:rsidR="001E647E">
          <w:rPr>
            <w:webHidden/>
          </w:rPr>
          <w:tab/>
        </w:r>
        <w:r w:rsidR="001E647E">
          <w:rPr>
            <w:webHidden/>
          </w:rPr>
          <w:fldChar w:fldCharType="begin"/>
        </w:r>
        <w:r w:rsidR="001E647E">
          <w:rPr>
            <w:webHidden/>
          </w:rPr>
          <w:instrText xml:space="preserve"> PAGEREF _Toc169527089 \h </w:instrText>
        </w:r>
        <w:r w:rsidR="001E647E">
          <w:rPr>
            <w:webHidden/>
          </w:rPr>
        </w:r>
        <w:r w:rsidR="001E647E">
          <w:rPr>
            <w:webHidden/>
          </w:rPr>
          <w:fldChar w:fldCharType="separate"/>
        </w:r>
        <w:r w:rsidR="001E647E">
          <w:rPr>
            <w:webHidden/>
          </w:rPr>
          <w:t>23</w:t>
        </w:r>
        <w:r w:rsidR="001E647E">
          <w:rPr>
            <w:webHidden/>
          </w:rPr>
          <w:fldChar w:fldCharType="end"/>
        </w:r>
      </w:hyperlink>
    </w:p>
    <w:p w14:paraId="723DA79D" w14:textId="4CF2BE61"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090" w:history="1">
        <w:r w:rsidR="001E647E" w:rsidRPr="00094505">
          <w:rPr>
            <w:rStyle w:val="Hyperlink"/>
          </w:rPr>
          <w:t>Figure 10: UNIX browser for Cell file field</w:t>
        </w:r>
        <w:r w:rsidR="001E647E">
          <w:rPr>
            <w:webHidden/>
          </w:rPr>
          <w:tab/>
        </w:r>
        <w:r w:rsidR="001E647E">
          <w:rPr>
            <w:webHidden/>
          </w:rPr>
          <w:fldChar w:fldCharType="begin"/>
        </w:r>
        <w:r w:rsidR="001E647E">
          <w:rPr>
            <w:webHidden/>
          </w:rPr>
          <w:instrText xml:space="preserve"> PAGEREF _Toc169527090 \h </w:instrText>
        </w:r>
        <w:r w:rsidR="001E647E">
          <w:rPr>
            <w:webHidden/>
          </w:rPr>
        </w:r>
        <w:r w:rsidR="001E647E">
          <w:rPr>
            <w:webHidden/>
          </w:rPr>
          <w:fldChar w:fldCharType="separate"/>
        </w:r>
        <w:r w:rsidR="001E647E">
          <w:rPr>
            <w:webHidden/>
          </w:rPr>
          <w:t>24</w:t>
        </w:r>
        <w:r w:rsidR="001E647E">
          <w:rPr>
            <w:webHidden/>
          </w:rPr>
          <w:fldChar w:fldCharType="end"/>
        </w:r>
      </w:hyperlink>
    </w:p>
    <w:p w14:paraId="42542DF7" w14:textId="3841D9B8"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091" w:history="1">
        <w:r w:rsidR="001E647E" w:rsidRPr="00094505">
          <w:rPr>
            <w:rStyle w:val="Hyperlink"/>
          </w:rPr>
          <w:t>Figure 11: Auto Lib View Generation form in GDS/CDL mode</w:t>
        </w:r>
        <w:r w:rsidR="001E647E">
          <w:rPr>
            <w:webHidden/>
          </w:rPr>
          <w:tab/>
        </w:r>
        <w:r w:rsidR="001E647E">
          <w:rPr>
            <w:webHidden/>
          </w:rPr>
          <w:fldChar w:fldCharType="begin"/>
        </w:r>
        <w:r w:rsidR="001E647E">
          <w:rPr>
            <w:webHidden/>
          </w:rPr>
          <w:instrText xml:space="preserve"> PAGEREF _Toc169527091 \h </w:instrText>
        </w:r>
        <w:r w:rsidR="001E647E">
          <w:rPr>
            <w:webHidden/>
          </w:rPr>
        </w:r>
        <w:r w:rsidR="001E647E">
          <w:rPr>
            <w:webHidden/>
          </w:rPr>
          <w:fldChar w:fldCharType="separate"/>
        </w:r>
        <w:r w:rsidR="001E647E">
          <w:rPr>
            <w:webHidden/>
          </w:rPr>
          <w:t>25</w:t>
        </w:r>
        <w:r w:rsidR="001E647E">
          <w:rPr>
            <w:webHidden/>
          </w:rPr>
          <w:fldChar w:fldCharType="end"/>
        </w:r>
      </w:hyperlink>
    </w:p>
    <w:p w14:paraId="3274475B" w14:textId="40F05DEE"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092" w:history="1">
        <w:r w:rsidR="001E647E" w:rsidRPr="00094505">
          <w:rPr>
            <w:rStyle w:val="Hyperlink"/>
          </w:rPr>
          <w:t>Figure 12: CIW output messages</w:t>
        </w:r>
        <w:r w:rsidR="001E647E">
          <w:rPr>
            <w:webHidden/>
          </w:rPr>
          <w:tab/>
        </w:r>
        <w:r w:rsidR="001E647E">
          <w:rPr>
            <w:webHidden/>
          </w:rPr>
          <w:fldChar w:fldCharType="begin"/>
        </w:r>
        <w:r w:rsidR="001E647E">
          <w:rPr>
            <w:webHidden/>
          </w:rPr>
          <w:instrText xml:space="preserve"> PAGEREF _Toc169527092 \h </w:instrText>
        </w:r>
        <w:r w:rsidR="001E647E">
          <w:rPr>
            <w:webHidden/>
          </w:rPr>
        </w:r>
        <w:r w:rsidR="001E647E">
          <w:rPr>
            <w:webHidden/>
          </w:rPr>
          <w:fldChar w:fldCharType="separate"/>
        </w:r>
        <w:r w:rsidR="001E647E">
          <w:rPr>
            <w:webHidden/>
          </w:rPr>
          <w:t>25</w:t>
        </w:r>
        <w:r w:rsidR="001E647E">
          <w:rPr>
            <w:webHidden/>
          </w:rPr>
          <w:fldChar w:fldCharType="end"/>
        </w:r>
      </w:hyperlink>
    </w:p>
    <w:p w14:paraId="31E233BE" w14:textId="6F52FC90"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093" w:history="1">
        <w:r w:rsidR="001E647E" w:rsidRPr="00094505">
          <w:rPr>
            <w:rStyle w:val="Hyperlink"/>
          </w:rPr>
          <w:t>Figure 13: Run dir autoLib directory structure</w:t>
        </w:r>
        <w:r w:rsidR="001E647E">
          <w:rPr>
            <w:webHidden/>
          </w:rPr>
          <w:tab/>
        </w:r>
        <w:r w:rsidR="001E647E">
          <w:rPr>
            <w:webHidden/>
          </w:rPr>
          <w:fldChar w:fldCharType="begin"/>
        </w:r>
        <w:r w:rsidR="001E647E">
          <w:rPr>
            <w:webHidden/>
          </w:rPr>
          <w:instrText xml:space="preserve"> PAGEREF _Toc169527093 \h </w:instrText>
        </w:r>
        <w:r w:rsidR="001E647E">
          <w:rPr>
            <w:webHidden/>
          </w:rPr>
        </w:r>
        <w:r w:rsidR="001E647E">
          <w:rPr>
            <w:webHidden/>
          </w:rPr>
          <w:fldChar w:fldCharType="separate"/>
        </w:r>
        <w:r w:rsidR="001E647E">
          <w:rPr>
            <w:webHidden/>
          </w:rPr>
          <w:t>26</w:t>
        </w:r>
        <w:r w:rsidR="001E647E">
          <w:rPr>
            <w:webHidden/>
          </w:rPr>
          <w:fldChar w:fldCharType="end"/>
        </w:r>
      </w:hyperlink>
    </w:p>
    <w:p w14:paraId="4DE7D704" w14:textId="129CC582"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094" w:history="1">
        <w:r w:rsidR="001E647E" w:rsidRPr="00094505">
          <w:rPr>
            <w:rStyle w:val="Hyperlink"/>
          </w:rPr>
          <w:t>Figure 14: Technology section of qrc_cmd.template file</w:t>
        </w:r>
        <w:r w:rsidR="001E647E">
          <w:rPr>
            <w:webHidden/>
          </w:rPr>
          <w:tab/>
        </w:r>
        <w:r w:rsidR="001E647E">
          <w:rPr>
            <w:webHidden/>
          </w:rPr>
          <w:fldChar w:fldCharType="begin"/>
        </w:r>
        <w:r w:rsidR="001E647E">
          <w:rPr>
            <w:webHidden/>
          </w:rPr>
          <w:instrText xml:space="preserve"> PAGEREF _Toc169527094 \h </w:instrText>
        </w:r>
        <w:r w:rsidR="001E647E">
          <w:rPr>
            <w:webHidden/>
          </w:rPr>
        </w:r>
        <w:r w:rsidR="001E647E">
          <w:rPr>
            <w:webHidden/>
          </w:rPr>
          <w:fldChar w:fldCharType="separate"/>
        </w:r>
        <w:r w:rsidR="001E647E">
          <w:rPr>
            <w:webHidden/>
          </w:rPr>
          <w:t>26</w:t>
        </w:r>
        <w:r w:rsidR="001E647E">
          <w:rPr>
            <w:webHidden/>
          </w:rPr>
          <w:fldChar w:fldCharType="end"/>
        </w:r>
      </w:hyperlink>
    </w:p>
    <w:p w14:paraId="523089DF" w14:textId="25B479CE"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095" w:history="1">
        <w:r w:rsidR="001E647E" w:rsidRPr="00094505">
          <w:rPr>
            <w:rStyle w:val="Hyperlink"/>
          </w:rPr>
          <w:t>Figure 15: Delivery directory structure</w:t>
        </w:r>
        <w:r w:rsidR="001E647E">
          <w:rPr>
            <w:webHidden/>
          </w:rPr>
          <w:tab/>
        </w:r>
        <w:r w:rsidR="001E647E">
          <w:rPr>
            <w:webHidden/>
          </w:rPr>
          <w:fldChar w:fldCharType="begin"/>
        </w:r>
        <w:r w:rsidR="001E647E">
          <w:rPr>
            <w:webHidden/>
          </w:rPr>
          <w:instrText xml:space="preserve"> PAGEREF _Toc169527095 \h </w:instrText>
        </w:r>
        <w:r w:rsidR="001E647E">
          <w:rPr>
            <w:webHidden/>
          </w:rPr>
        </w:r>
        <w:r w:rsidR="001E647E">
          <w:rPr>
            <w:webHidden/>
          </w:rPr>
          <w:fldChar w:fldCharType="separate"/>
        </w:r>
        <w:r w:rsidR="001E647E">
          <w:rPr>
            <w:webHidden/>
          </w:rPr>
          <w:t>27</w:t>
        </w:r>
        <w:r w:rsidR="001E647E">
          <w:rPr>
            <w:webHidden/>
          </w:rPr>
          <w:fldChar w:fldCharType="end"/>
        </w:r>
      </w:hyperlink>
    </w:p>
    <w:p w14:paraId="2B260C8D" w14:textId="1EA68CA0"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096" w:history="1">
        <w:r w:rsidR="001E647E" w:rsidRPr="00094505">
          <w:rPr>
            <w:rStyle w:val="Hyperlink"/>
          </w:rPr>
          <w:t>Figure 16: Auto Lib View Generation form in SPEF mode</w:t>
        </w:r>
        <w:r w:rsidR="001E647E">
          <w:rPr>
            <w:webHidden/>
          </w:rPr>
          <w:tab/>
        </w:r>
        <w:r w:rsidR="001E647E">
          <w:rPr>
            <w:webHidden/>
          </w:rPr>
          <w:fldChar w:fldCharType="begin"/>
        </w:r>
        <w:r w:rsidR="001E647E">
          <w:rPr>
            <w:webHidden/>
          </w:rPr>
          <w:instrText xml:space="preserve"> PAGEREF _Toc169527096 \h </w:instrText>
        </w:r>
        <w:r w:rsidR="001E647E">
          <w:rPr>
            <w:webHidden/>
          </w:rPr>
        </w:r>
        <w:r w:rsidR="001E647E">
          <w:rPr>
            <w:webHidden/>
          </w:rPr>
          <w:fldChar w:fldCharType="separate"/>
        </w:r>
        <w:r w:rsidR="001E647E">
          <w:rPr>
            <w:webHidden/>
          </w:rPr>
          <w:t>28</w:t>
        </w:r>
        <w:r w:rsidR="001E647E">
          <w:rPr>
            <w:webHidden/>
          </w:rPr>
          <w:fldChar w:fldCharType="end"/>
        </w:r>
      </w:hyperlink>
    </w:p>
    <w:p w14:paraId="6DBC3D35" w14:textId="6D704D83"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097" w:history="1">
        <w:r w:rsidR="001E647E" w:rsidRPr="00094505">
          <w:rPr>
            <w:rStyle w:val="Hyperlink"/>
          </w:rPr>
          <w:t>Figure 17: CIW Output messages during SPEF generation</w:t>
        </w:r>
        <w:r w:rsidR="001E647E">
          <w:rPr>
            <w:webHidden/>
          </w:rPr>
          <w:tab/>
        </w:r>
        <w:r w:rsidR="001E647E">
          <w:rPr>
            <w:webHidden/>
          </w:rPr>
          <w:fldChar w:fldCharType="begin"/>
        </w:r>
        <w:r w:rsidR="001E647E">
          <w:rPr>
            <w:webHidden/>
          </w:rPr>
          <w:instrText xml:space="preserve"> PAGEREF _Toc169527097 \h </w:instrText>
        </w:r>
        <w:r w:rsidR="001E647E">
          <w:rPr>
            <w:webHidden/>
          </w:rPr>
        </w:r>
        <w:r w:rsidR="001E647E">
          <w:rPr>
            <w:webHidden/>
          </w:rPr>
          <w:fldChar w:fldCharType="separate"/>
        </w:r>
        <w:r w:rsidR="001E647E">
          <w:rPr>
            <w:webHidden/>
          </w:rPr>
          <w:t>29</w:t>
        </w:r>
        <w:r w:rsidR="001E647E">
          <w:rPr>
            <w:webHidden/>
          </w:rPr>
          <w:fldChar w:fldCharType="end"/>
        </w:r>
      </w:hyperlink>
    </w:p>
    <w:p w14:paraId="69851F19" w14:textId="3A887E69"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098" w:history="1">
        <w:r w:rsidR="001E647E" w:rsidRPr="00094505">
          <w:rPr>
            <w:rStyle w:val="Hyperlink"/>
          </w:rPr>
          <w:t>Figure 18: CIW Output message after SPEF generation</w:t>
        </w:r>
        <w:r w:rsidR="001E647E">
          <w:rPr>
            <w:webHidden/>
          </w:rPr>
          <w:tab/>
        </w:r>
        <w:r w:rsidR="001E647E">
          <w:rPr>
            <w:webHidden/>
          </w:rPr>
          <w:fldChar w:fldCharType="begin"/>
        </w:r>
        <w:r w:rsidR="001E647E">
          <w:rPr>
            <w:webHidden/>
          </w:rPr>
          <w:instrText xml:space="preserve"> PAGEREF _Toc169527098 \h </w:instrText>
        </w:r>
        <w:r w:rsidR="001E647E">
          <w:rPr>
            <w:webHidden/>
          </w:rPr>
        </w:r>
        <w:r w:rsidR="001E647E">
          <w:rPr>
            <w:webHidden/>
          </w:rPr>
          <w:fldChar w:fldCharType="separate"/>
        </w:r>
        <w:r w:rsidR="001E647E">
          <w:rPr>
            <w:webHidden/>
          </w:rPr>
          <w:t>29</w:t>
        </w:r>
        <w:r w:rsidR="001E647E">
          <w:rPr>
            <w:webHidden/>
          </w:rPr>
          <w:fldChar w:fldCharType="end"/>
        </w:r>
      </w:hyperlink>
    </w:p>
    <w:p w14:paraId="3307043C" w14:textId="2A9043D2"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099" w:history="1">
        <w:r w:rsidR="001E647E" w:rsidRPr="00094505">
          <w:rPr>
            <w:rStyle w:val="Hyperlink"/>
          </w:rPr>
          <w:t>Figure 19: Delivery directory - spf first corner</w:t>
        </w:r>
        <w:r w:rsidR="001E647E">
          <w:rPr>
            <w:webHidden/>
          </w:rPr>
          <w:tab/>
        </w:r>
        <w:r w:rsidR="001E647E">
          <w:rPr>
            <w:webHidden/>
          </w:rPr>
          <w:fldChar w:fldCharType="begin"/>
        </w:r>
        <w:r w:rsidR="001E647E">
          <w:rPr>
            <w:webHidden/>
          </w:rPr>
          <w:instrText xml:space="preserve"> PAGEREF _Toc169527099 \h </w:instrText>
        </w:r>
        <w:r w:rsidR="001E647E">
          <w:rPr>
            <w:webHidden/>
          </w:rPr>
        </w:r>
        <w:r w:rsidR="001E647E">
          <w:rPr>
            <w:webHidden/>
          </w:rPr>
          <w:fldChar w:fldCharType="separate"/>
        </w:r>
        <w:r w:rsidR="001E647E">
          <w:rPr>
            <w:webHidden/>
          </w:rPr>
          <w:t>30</w:t>
        </w:r>
        <w:r w:rsidR="001E647E">
          <w:rPr>
            <w:webHidden/>
          </w:rPr>
          <w:fldChar w:fldCharType="end"/>
        </w:r>
      </w:hyperlink>
    </w:p>
    <w:p w14:paraId="2F3A38D5" w14:textId="4389CC3E"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100" w:history="1">
        <w:r w:rsidR="001E647E" w:rsidRPr="00094505">
          <w:rPr>
            <w:rStyle w:val="Hyperlink"/>
          </w:rPr>
          <w:t>Figure 20: qrc_cmd.template edits for spf alternate corner</w:t>
        </w:r>
        <w:r w:rsidR="001E647E">
          <w:rPr>
            <w:webHidden/>
          </w:rPr>
          <w:tab/>
        </w:r>
        <w:r w:rsidR="001E647E">
          <w:rPr>
            <w:webHidden/>
          </w:rPr>
          <w:fldChar w:fldCharType="begin"/>
        </w:r>
        <w:r w:rsidR="001E647E">
          <w:rPr>
            <w:webHidden/>
          </w:rPr>
          <w:instrText xml:space="preserve"> PAGEREF _Toc169527100 \h </w:instrText>
        </w:r>
        <w:r w:rsidR="001E647E">
          <w:rPr>
            <w:webHidden/>
          </w:rPr>
        </w:r>
        <w:r w:rsidR="001E647E">
          <w:rPr>
            <w:webHidden/>
          </w:rPr>
          <w:fldChar w:fldCharType="separate"/>
        </w:r>
        <w:r w:rsidR="001E647E">
          <w:rPr>
            <w:webHidden/>
          </w:rPr>
          <w:t>31</w:t>
        </w:r>
        <w:r w:rsidR="001E647E">
          <w:rPr>
            <w:webHidden/>
          </w:rPr>
          <w:fldChar w:fldCharType="end"/>
        </w:r>
      </w:hyperlink>
    </w:p>
    <w:p w14:paraId="67A2FE58" w14:textId="4F9B37F3"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101" w:history="1">
        <w:r w:rsidR="001E647E" w:rsidRPr="00094505">
          <w:rPr>
            <w:rStyle w:val="Hyperlink"/>
          </w:rPr>
          <w:t>Figure 21: Auto Lib View Generation form GDS/CDL/SPEF mode</w:t>
        </w:r>
        <w:r w:rsidR="001E647E">
          <w:rPr>
            <w:webHidden/>
          </w:rPr>
          <w:tab/>
        </w:r>
        <w:r w:rsidR="001E647E">
          <w:rPr>
            <w:webHidden/>
          </w:rPr>
          <w:fldChar w:fldCharType="begin"/>
        </w:r>
        <w:r w:rsidR="001E647E">
          <w:rPr>
            <w:webHidden/>
          </w:rPr>
          <w:instrText xml:space="preserve"> PAGEREF _Toc169527101 \h </w:instrText>
        </w:r>
        <w:r w:rsidR="001E647E">
          <w:rPr>
            <w:webHidden/>
          </w:rPr>
        </w:r>
        <w:r w:rsidR="001E647E">
          <w:rPr>
            <w:webHidden/>
          </w:rPr>
          <w:fldChar w:fldCharType="separate"/>
        </w:r>
        <w:r w:rsidR="001E647E">
          <w:rPr>
            <w:webHidden/>
          </w:rPr>
          <w:t>32</w:t>
        </w:r>
        <w:r w:rsidR="001E647E">
          <w:rPr>
            <w:webHidden/>
          </w:rPr>
          <w:fldChar w:fldCharType="end"/>
        </w:r>
      </w:hyperlink>
    </w:p>
    <w:p w14:paraId="7304744C" w14:textId="73AA11B2"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102" w:history="1">
        <w:r w:rsidR="001E647E" w:rsidRPr="00094505">
          <w:rPr>
            <w:rStyle w:val="Hyperlink"/>
          </w:rPr>
          <w:t>Figure 22: CIW Output messages - All files moved to delivery directory</w:t>
        </w:r>
        <w:r w:rsidR="001E647E">
          <w:rPr>
            <w:webHidden/>
          </w:rPr>
          <w:tab/>
        </w:r>
        <w:r w:rsidR="001E647E">
          <w:rPr>
            <w:webHidden/>
          </w:rPr>
          <w:fldChar w:fldCharType="begin"/>
        </w:r>
        <w:r w:rsidR="001E647E">
          <w:rPr>
            <w:webHidden/>
          </w:rPr>
          <w:instrText xml:space="preserve"> PAGEREF _Toc169527102 \h </w:instrText>
        </w:r>
        <w:r w:rsidR="001E647E">
          <w:rPr>
            <w:webHidden/>
          </w:rPr>
        </w:r>
        <w:r w:rsidR="001E647E">
          <w:rPr>
            <w:webHidden/>
          </w:rPr>
          <w:fldChar w:fldCharType="separate"/>
        </w:r>
        <w:r w:rsidR="001E647E">
          <w:rPr>
            <w:webHidden/>
          </w:rPr>
          <w:t>32</w:t>
        </w:r>
        <w:r w:rsidR="001E647E">
          <w:rPr>
            <w:webHidden/>
          </w:rPr>
          <w:fldChar w:fldCharType="end"/>
        </w:r>
      </w:hyperlink>
    </w:p>
    <w:p w14:paraId="0CEE6AE5" w14:textId="2057621B"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103" w:history="1">
        <w:r w:rsidR="001E647E" w:rsidRPr="00094505">
          <w:rPr>
            <w:rStyle w:val="Hyperlink"/>
          </w:rPr>
          <w:t>Figure 23: Final step delivery directory output files</w:t>
        </w:r>
        <w:r w:rsidR="001E647E">
          <w:rPr>
            <w:webHidden/>
          </w:rPr>
          <w:tab/>
        </w:r>
        <w:r w:rsidR="001E647E">
          <w:rPr>
            <w:webHidden/>
          </w:rPr>
          <w:fldChar w:fldCharType="begin"/>
        </w:r>
        <w:r w:rsidR="001E647E">
          <w:rPr>
            <w:webHidden/>
          </w:rPr>
          <w:instrText xml:space="preserve"> PAGEREF _Toc169527103 \h </w:instrText>
        </w:r>
        <w:r w:rsidR="001E647E">
          <w:rPr>
            <w:webHidden/>
          </w:rPr>
        </w:r>
        <w:r w:rsidR="001E647E">
          <w:rPr>
            <w:webHidden/>
          </w:rPr>
          <w:fldChar w:fldCharType="separate"/>
        </w:r>
        <w:r w:rsidR="001E647E">
          <w:rPr>
            <w:webHidden/>
          </w:rPr>
          <w:t>33</w:t>
        </w:r>
        <w:r w:rsidR="001E647E">
          <w:rPr>
            <w:webHidden/>
          </w:rPr>
          <w:fldChar w:fldCharType="end"/>
        </w:r>
      </w:hyperlink>
    </w:p>
    <w:p w14:paraId="31877A3B" w14:textId="1E19077C"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104" w:history="1">
        <w:r w:rsidR="001E647E" w:rsidRPr="00094505">
          <w:rPr>
            <w:rStyle w:val="Hyperlink"/>
          </w:rPr>
          <w:t xml:space="preserve">Figure 24: </w:t>
        </w:r>
        <w:r w:rsidR="001E647E" w:rsidRPr="00094505">
          <w:rPr>
            <w:rStyle w:val="Hyperlink"/>
            <w:bCs/>
          </w:rPr>
          <w:t>File char.tcl, Cadence Liberate* Cluster section</w:t>
        </w:r>
        <w:r w:rsidR="001E647E">
          <w:rPr>
            <w:webHidden/>
          </w:rPr>
          <w:tab/>
        </w:r>
        <w:r w:rsidR="001E647E">
          <w:rPr>
            <w:webHidden/>
          </w:rPr>
          <w:fldChar w:fldCharType="begin"/>
        </w:r>
        <w:r w:rsidR="001E647E">
          <w:rPr>
            <w:webHidden/>
          </w:rPr>
          <w:instrText xml:space="preserve"> PAGEREF _Toc169527104 \h </w:instrText>
        </w:r>
        <w:r w:rsidR="001E647E">
          <w:rPr>
            <w:webHidden/>
          </w:rPr>
        </w:r>
        <w:r w:rsidR="001E647E">
          <w:rPr>
            <w:webHidden/>
          </w:rPr>
          <w:fldChar w:fldCharType="separate"/>
        </w:r>
        <w:r w:rsidR="001E647E">
          <w:rPr>
            <w:webHidden/>
          </w:rPr>
          <w:t>35</w:t>
        </w:r>
        <w:r w:rsidR="001E647E">
          <w:rPr>
            <w:webHidden/>
          </w:rPr>
          <w:fldChar w:fldCharType="end"/>
        </w:r>
      </w:hyperlink>
    </w:p>
    <w:p w14:paraId="3568F543" w14:textId="2FAAB456"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105" w:history="1">
        <w:r w:rsidR="001E647E" w:rsidRPr="00094505">
          <w:rPr>
            <w:rStyle w:val="Hyperlink"/>
          </w:rPr>
          <w:t>Figure 25: Characterization flow</w:t>
        </w:r>
        <w:r w:rsidR="001E647E">
          <w:rPr>
            <w:webHidden/>
          </w:rPr>
          <w:tab/>
        </w:r>
        <w:r w:rsidR="001E647E">
          <w:rPr>
            <w:webHidden/>
          </w:rPr>
          <w:fldChar w:fldCharType="begin"/>
        </w:r>
        <w:r w:rsidR="001E647E">
          <w:rPr>
            <w:webHidden/>
          </w:rPr>
          <w:instrText xml:space="preserve"> PAGEREF _Toc169527105 \h </w:instrText>
        </w:r>
        <w:r w:rsidR="001E647E">
          <w:rPr>
            <w:webHidden/>
          </w:rPr>
        </w:r>
        <w:r w:rsidR="001E647E">
          <w:rPr>
            <w:webHidden/>
          </w:rPr>
          <w:fldChar w:fldCharType="separate"/>
        </w:r>
        <w:r w:rsidR="001E647E">
          <w:rPr>
            <w:webHidden/>
          </w:rPr>
          <w:t>39</w:t>
        </w:r>
        <w:r w:rsidR="001E647E">
          <w:rPr>
            <w:webHidden/>
          </w:rPr>
          <w:fldChar w:fldCharType="end"/>
        </w:r>
      </w:hyperlink>
    </w:p>
    <w:p w14:paraId="1695DE4A" w14:textId="07E40E72"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106" w:history="1">
        <w:r w:rsidR="001E647E" w:rsidRPr="00094505">
          <w:rPr>
            <w:rStyle w:val="Hyperlink"/>
          </w:rPr>
          <w:t>Figure 26: Section of file genTemp/run.csh</w:t>
        </w:r>
        <w:r w:rsidR="001E647E">
          <w:rPr>
            <w:webHidden/>
          </w:rPr>
          <w:tab/>
        </w:r>
        <w:r w:rsidR="001E647E">
          <w:rPr>
            <w:webHidden/>
          </w:rPr>
          <w:fldChar w:fldCharType="begin"/>
        </w:r>
        <w:r w:rsidR="001E647E">
          <w:rPr>
            <w:webHidden/>
          </w:rPr>
          <w:instrText xml:space="preserve"> PAGEREF _Toc169527106 \h </w:instrText>
        </w:r>
        <w:r w:rsidR="001E647E">
          <w:rPr>
            <w:webHidden/>
          </w:rPr>
        </w:r>
        <w:r w:rsidR="001E647E">
          <w:rPr>
            <w:webHidden/>
          </w:rPr>
          <w:fldChar w:fldCharType="separate"/>
        </w:r>
        <w:r w:rsidR="001E647E">
          <w:rPr>
            <w:webHidden/>
          </w:rPr>
          <w:t>40</w:t>
        </w:r>
        <w:r w:rsidR="001E647E">
          <w:rPr>
            <w:webHidden/>
          </w:rPr>
          <w:fldChar w:fldCharType="end"/>
        </w:r>
      </w:hyperlink>
    </w:p>
    <w:p w14:paraId="0E7D7349" w14:textId="2693447F"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107" w:history="1">
        <w:r w:rsidR="001E647E" w:rsidRPr="00094505">
          <w:rPr>
            <w:rStyle w:val="Hyperlink"/>
          </w:rPr>
          <w:t>Figure 27: Liberate architecture overview</w:t>
        </w:r>
        <w:r w:rsidR="001E647E">
          <w:rPr>
            <w:webHidden/>
          </w:rPr>
          <w:tab/>
        </w:r>
        <w:r w:rsidR="001E647E">
          <w:rPr>
            <w:webHidden/>
          </w:rPr>
          <w:fldChar w:fldCharType="begin"/>
        </w:r>
        <w:r w:rsidR="001E647E">
          <w:rPr>
            <w:webHidden/>
          </w:rPr>
          <w:instrText xml:space="preserve"> PAGEREF _Toc169527107 \h </w:instrText>
        </w:r>
        <w:r w:rsidR="001E647E">
          <w:rPr>
            <w:webHidden/>
          </w:rPr>
        </w:r>
        <w:r w:rsidR="001E647E">
          <w:rPr>
            <w:webHidden/>
          </w:rPr>
          <w:fldChar w:fldCharType="separate"/>
        </w:r>
        <w:r w:rsidR="001E647E">
          <w:rPr>
            <w:webHidden/>
          </w:rPr>
          <w:t>41</w:t>
        </w:r>
        <w:r w:rsidR="001E647E">
          <w:rPr>
            <w:webHidden/>
          </w:rPr>
          <w:fldChar w:fldCharType="end"/>
        </w:r>
      </w:hyperlink>
    </w:p>
    <w:p w14:paraId="7DBC660C" w14:textId="1168E9AF"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108" w:history="1">
        <w:r w:rsidR="001E647E" w:rsidRPr="00094505">
          <w:rPr>
            <w:rStyle w:val="Hyperlink"/>
          </w:rPr>
          <w:t>Figure 28: Characterization flow directory and file structure</w:t>
        </w:r>
        <w:r w:rsidR="001E647E">
          <w:rPr>
            <w:webHidden/>
          </w:rPr>
          <w:tab/>
        </w:r>
        <w:r w:rsidR="001E647E">
          <w:rPr>
            <w:webHidden/>
          </w:rPr>
          <w:fldChar w:fldCharType="begin"/>
        </w:r>
        <w:r w:rsidR="001E647E">
          <w:rPr>
            <w:webHidden/>
          </w:rPr>
          <w:instrText xml:space="preserve"> PAGEREF _Toc169527108 \h </w:instrText>
        </w:r>
        <w:r w:rsidR="001E647E">
          <w:rPr>
            <w:webHidden/>
          </w:rPr>
        </w:r>
        <w:r w:rsidR="001E647E">
          <w:rPr>
            <w:webHidden/>
          </w:rPr>
          <w:fldChar w:fldCharType="separate"/>
        </w:r>
        <w:r w:rsidR="001E647E">
          <w:rPr>
            <w:webHidden/>
          </w:rPr>
          <w:t>42</w:t>
        </w:r>
        <w:r w:rsidR="001E647E">
          <w:rPr>
            <w:webHidden/>
          </w:rPr>
          <w:fldChar w:fldCharType="end"/>
        </w:r>
      </w:hyperlink>
    </w:p>
    <w:p w14:paraId="3FA3D2D8" w14:textId="0D93CD75"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109" w:history="1">
        <w:r w:rsidR="001E647E" w:rsidRPr="00094505">
          <w:rPr>
            <w:rStyle w:val="Hyperlink"/>
          </w:rPr>
          <w:t>Figure 29: Section of run.csh file related to characterization</w:t>
        </w:r>
        <w:r w:rsidR="001E647E">
          <w:rPr>
            <w:webHidden/>
          </w:rPr>
          <w:tab/>
        </w:r>
        <w:r w:rsidR="001E647E">
          <w:rPr>
            <w:webHidden/>
          </w:rPr>
          <w:fldChar w:fldCharType="begin"/>
        </w:r>
        <w:r w:rsidR="001E647E">
          <w:rPr>
            <w:webHidden/>
          </w:rPr>
          <w:instrText xml:space="preserve"> PAGEREF _Toc169527109 \h </w:instrText>
        </w:r>
        <w:r w:rsidR="001E647E">
          <w:rPr>
            <w:webHidden/>
          </w:rPr>
        </w:r>
        <w:r w:rsidR="001E647E">
          <w:rPr>
            <w:webHidden/>
          </w:rPr>
          <w:fldChar w:fldCharType="separate"/>
        </w:r>
        <w:r w:rsidR="001E647E">
          <w:rPr>
            <w:webHidden/>
          </w:rPr>
          <w:t>43</w:t>
        </w:r>
        <w:r w:rsidR="001E647E">
          <w:rPr>
            <w:webHidden/>
          </w:rPr>
          <w:fldChar w:fldCharType="end"/>
        </w:r>
      </w:hyperlink>
    </w:p>
    <w:p w14:paraId="0ADC854F" w14:textId="358D071A"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110" w:history="1">
        <w:r w:rsidR="001E647E" w:rsidRPr="00094505">
          <w:rPr>
            <w:rStyle w:val="Hyperlink"/>
          </w:rPr>
          <w:t>Figure 30: Example of file init.tcl</w:t>
        </w:r>
        <w:r w:rsidR="001E647E">
          <w:rPr>
            <w:webHidden/>
          </w:rPr>
          <w:tab/>
        </w:r>
        <w:r w:rsidR="001E647E">
          <w:rPr>
            <w:webHidden/>
          </w:rPr>
          <w:fldChar w:fldCharType="begin"/>
        </w:r>
        <w:r w:rsidR="001E647E">
          <w:rPr>
            <w:webHidden/>
          </w:rPr>
          <w:instrText xml:space="preserve"> PAGEREF _Toc169527110 \h </w:instrText>
        </w:r>
        <w:r w:rsidR="001E647E">
          <w:rPr>
            <w:webHidden/>
          </w:rPr>
        </w:r>
        <w:r w:rsidR="001E647E">
          <w:rPr>
            <w:webHidden/>
          </w:rPr>
          <w:fldChar w:fldCharType="separate"/>
        </w:r>
        <w:r w:rsidR="001E647E">
          <w:rPr>
            <w:webHidden/>
          </w:rPr>
          <w:t>44</w:t>
        </w:r>
        <w:r w:rsidR="001E647E">
          <w:rPr>
            <w:webHidden/>
          </w:rPr>
          <w:fldChar w:fldCharType="end"/>
        </w:r>
      </w:hyperlink>
    </w:p>
    <w:p w14:paraId="48F2DD33" w14:textId="2C25D225"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111" w:history="1">
        <w:r w:rsidR="001E647E" w:rsidRPr="00094505">
          <w:rPr>
            <w:rStyle w:val="Hyperlink"/>
          </w:rPr>
          <w:t>Figure 31: Example of file probe.tcl</w:t>
        </w:r>
        <w:r w:rsidR="001E647E">
          <w:rPr>
            <w:webHidden/>
          </w:rPr>
          <w:tab/>
        </w:r>
        <w:r w:rsidR="001E647E">
          <w:rPr>
            <w:webHidden/>
          </w:rPr>
          <w:fldChar w:fldCharType="begin"/>
        </w:r>
        <w:r w:rsidR="001E647E">
          <w:rPr>
            <w:webHidden/>
          </w:rPr>
          <w:instrText xml:space="preserve"> PAGEREF _Toc169527111 \h </w:instrText>
        </w:r>
        <w:r w:rsidR="001E647E">
          <w:rPr>
            <w:webHidden/>
          </w:rPr>
        </w:r>
        <w:r w:rsidR="001E647E">
          <w:rPr>
            <w:webHidden/>
          </w:rPr>
          <w:fldChar w:fldCharType="separate"/>
        </w:r>
        <w:r w:rsidR="001E647E">
          <w:rPr>
            <w:webHidden/>
          </w:rPr>
          <w:t>44</w:t>
        </w:r>
        <w:r w:rsidR="001E647E">
          <w:rPr>
            <w:webHidden/>
          </w:rPr>
          <w:fldChar w:fldCharType="end"/>
        </w:r>
      </w:hyperlink>
    </w:p>
    <w:p w14:paraId="281CBB88" w14:textId="044947A4"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112" w:history="1">
        <w:r w:rsidR="001E647E" w:rsidRPr="00094505">
          <w:rPr>
            <w:rStyle w:val="Hyperlink"/>
          </w:rPr>
          <w:t>Figure 32: Characterization output directory structure</w:t>
        </w:r>
        <w:r w:rsidR="001E647E">
          <w:rPr>
            <w:webHidden/>
          </w:rPr>
          <w:tab/>
        </w:r>
        <w:r w:rsidR="001E647E">
          <w:rPr>
            <w:webHidden/>
          </w:rPr>
          <w:fldChar w:fldCharType="begin"/>
        </w:r>
        <w:r w:rsidR="001E647E">
          <w:rPr>
            <w:webHidden/>
          </w:rPr>
          <w:instrText xml:space="preserve"> PAGEREF _Toc169527112 \h </w:instrText>
        </w:r>
        <w:r w:rsidR="001E647E">
          <w:rPr>
            <w:webHidden/>
          </w:rPr>
        </w:r>
        <w:r w:rsidR="001E647E">
          <w:rPr>
            <w:webHidden/>
          </w:rPr>
          <w:fldChar w:fldCharType="separate"/>
        </w:r>
        <w:r w:rsidR="001E647E">
          <w:rPr>
            <w:webHidden/>
          </w:rPr>
          <w:t>45</w:t>
        </w:r>
        <w:r w:rsidR="001E647E">
          <w:rPr>
            <w:webHidden/>
          </w:rPr>
          <w:fldChar w:fldCharType="end"/>
        </w:r>
      </w:hyperlink>
    </w:p>
    <w:p w14:paraId="71530740" w14:textId="7AB07AFA"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113" w:history="1">
        <w:r w:rsidR="001E647E" w:rsidRPr="00094505">
          <w:rPr>
            <w:rStyle w:val="Hyperlink"/>
          </w:rPr>
          <w:t>Figure 33: Log file, summary</w:t>
        </w:r>
        <w:r w:rsidR="001E647E">
          <w:rPr>
            <w:webHidden/>
          </w:rPr>
          <w:tab/>
        </w:r>
        <w:r w:rsidR="001E647E">
          <w:rPr>
            <w:webHidden/>
          </w:rPr>
          <w:fldChar w:fldCharType="begin"/>
        </w:r>
        <w:r w:rsidR="001E647E">
          <w:rPr>
            <w:webHidden/>
          </w:rPr>
          <w:instrText xml:space="preserve"> PAGEREF _Toc169527113 \h </w:instrText>
        </w:r>
        <w:r w:rsidR="001E647E">
          <w:rPr>
            <w:webHidden/>
          </w:rPr>
        </w:r>
        <w:r w:rsidR="001E647E">
          <w:rPr>
            <w:webHidden/>
          </w:rPr>
          <w:fldChar w:fldCharType="separate"/>
        </w:r>
        <w:r w:rsidR="001E647E">
          <w:rPr>
            <w:webHidden/>
          </w:rPr>
          <w:t>46</w:t>
        </w:r>
        <w:r w:rsidR="001E647E">
          <w:rPr>
            <w:webHidden/>
          </w:rPr>
          <w:fldChar w:fldCharType="end"/>
        </w:r>
      </w:hyperlink>
    </w:p>
    <w:p w14:paraId="194A20F5" w14:textId="5BA16CEE"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114" w:history="1">
        <w:r w:rsidR="001E647E" w:rsidRPr="00094505">
          <w:rPr>
            <w:rStyle w:val="Hyperlink"/>
          </w:rPr>
          <w:t>Figure 34: Example of run.csh file</w:t>
        </w:r>
        <w:r w:rsidR="001E647E">
          <w:rPr>
            <w:webHidden/>
          </w:rPr>
          <w:tab/>
        </w:r>
        <w:r w:rsidR="001E647E">
          <w:rPr>
            <w:webHidden/>
          </w:rPr>
          <w:fldChar w:fldCharType="begin"/>
        </w:r>
        <w:r w:rsidR="001E647E">
          <w:rPr>
            <w:webHidden/>
          </w:rPr>
          <w:instrText xml:space="preserve"> PAGEREF _Toc169527114 \h </w:instrText>
        </w:r>
        <w:r w:rsidR="001E647E">
          <w:rPr>
            <w:webHidden/>
          </w:rPr>
        </w:r>
        <w:r w:rsidR="001E647E">
          <w:rPr>
            <w:webHidden/>
          </w:rPr>
          <w:fldChar w:fldCharType="separate"/>
        </w:r>
        <w:r w:rsidR="001E647E">
          <w:rPr>
            <w:webHidden/>
          </w:rPr>
          <w:t>46</w:t>
        </w:r>
        <w:r w:rsidR="001E647E">
          <w:rPr>
            <w:webHidden/>
          </w:rPr>
          <w:fldChar w:fldCharType="end"/>
        </w:r>
      </w:hyperlink>
    </w:p>
    <w:p w14:paraId="4BDF1079" w14:textId="76466BA4"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115" w:history="1">
        <w:r w:rsidR="001E647E" w:rsidRPr="00094505">
          <w:rPr>
            <w:rStyle w:val="Hyperlink"/>
          </w:rPr>
          <w:t>Figure 35: Example of char.tcl file</w:t>
        </w:r>
        <w:r w:rsidR="001E647E">
          <w:rPr>
            <w:webHidden/>
          </w:rPr>
          <w:tab/>
        </w:r>
        <w:r w:rsidR="001E647E">
          <w:rPr>
            <w:webHidden/>
          </w:rPr>
          <w:fldChar w:fldCharType="begin"/>
        </w:r>
        <w:r w:rsidR="001E647E">
          <w:rPr>
            <w:webHidden/>
          </w:rPr>
          <w:instrText xml:space="preserve"> PAGEREF _Toc169527115 \h </w:instrText>
        </w:r>
        <w:r w:rsidR="001E647E">
          <w:rPr>
            <w:webHidden/>
          </w:rPr>
        </w:r>
        <w:r w:rsidR="001E647E">
          <w:rPr>
            <w:webHidden/>
          </w:rPr>
          <w:fldChar w:fldCharType="separate"/>
        </w:r>
        <w:r w:rsidR="001E647E">
          <w:rPr>
            <w:webHidden/>
          </w:rPr>
          <w:t>47</w:t>
        </w:r>
        <w:r w:rsidR="001E647E">
          <w:rPr>
            <w:webHidden/>
          </w:rPr>
          <w:fldChar w:fldCharType="end"/>
        </w:r>
      </w:hyperlink>
    </w:p>
    <w:p w14:paraId="4787D802" w14:textId="757D6569"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116" w:history="1">
        <w:r w:rsidR="001E647E" w:rsidRPr="00094505">
          <w:rPr>
            <w:rStyle w:val="Hyperlink"/>
          </w:rPr>
          <w:t>Figure 36: Example of run.csh file</w:t>
        </w:r>
        <w:r w:rsidR="001E647E">
          <w:rPr>
            <w:webHidden/>
          </w:rPr>
          <w:tab/>
        </w:r>
        <w:r w:rsidR="001E647E">
          <w:rPr>
            <w:webHidden/>
          </w:rPr>
          <w:fldChar w:fldCharType="begin"/>
        </w:r>
        <w:r w:rsidR="001E647E">
          <w:rPr>
            <w:webHidden/>
          </w:rPr>
          <w:instrText xml:space="preserve"> PAGEREF _Toc169527116 \h </w:instrText>
        </w:r>
        <w:r w:rsidR="001E647E">
          <w:rPr>
            <w:webHidden/>
          </w:rPr>
        </w:r>
        <w:r w:rsidR="001E647E">
          <w:rPr>
            <w:webHidden/>
          </w:rPr>
          <w:fldChar w:fldCharType="separate"/>
        </w:r>
        <w:r w:rsidR="001E647E">
          <w:rPr>
            <w:webHidden/>
          </w:rPr>
          <w:t>48</w:t>
        </w:r>
        <w:r w:rsidR="001E647E">
          <w:rPr>
            <w:webHidden/>
          </w:rPr>
          <w:fldChar w:fldCharType="end"/>
        </w:r>
      </w:hyperlink>
    </w:p>
    <w:p w14:paraId="4176ADB4" w14:textId="5E8DC725"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117" w:history="1">
        <w:r w:rsidR="001E647E" w:rsidRPr="00094505">
          <w:rPr>
            <w:rStyle w:val="Hyperlink"/>
          </w:rPr>
          <w:t>Figure 37: Example of char.tcl file</w:t>
        </w:r>
        <w:r w:rsidR="001E647E">
          <w:rPr>
            <w:webHidden/>
          </w:rPr>
          <w:tab/>
        </w:r>
        <w:r w:rsidR="001E647E">
          <w:rPr>
            <w:webHidden/>
          </w:rPr>
          <w:fldChar w:fldCharType="begin"/>
        </w:r>
        <w:r w:rsidR="001E647E">
          <w:rPr>
            <w:webHidden/>
          </w:rPr>
          <w:instrText xml:space="preserve"> PAGEREF _Toc169527117 \h </w:instrText>
        </w:r>
        <w:r w:rsidR="001E647E">
          <w:rPr>
            <w:webHidden/>
          </w:rPr>
        </w:r>
        <w:r w:rsidR="001E647E">
          <w:rPr>
            <w:webHidden/>
          </w:rPr>
          <w:fldChar w:fldCharType="separate"/>
        </w:r>
        <w:r w:rsidR="001E647E">
          <w:rPr>
            <w:webHidden/>
          </w:rPr>
          <w:t>48</w:t>
        </w:r>
        <w:r w:rsidR="001E647E">
          <w:rPr>
            <w:webHidden/>
          </w:rPr>
          <w:fldChar w:fldCharType="end"/>
        </w:r>
      </w:hyperlink>
    </w:p>
    <w:p w14:paraId="00F2983A" w14:textId="476B8D0B"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118" w:history="1">
        <w:r w:rsidR="001E647E" w:rsidRPr="00094505">
          <w:rPr>
            <w:rStyle w:val="Hyperlink"/>
          </w:rPr>
          <w:t>Figure 38: AG User Interface (UI)</w:t>
        </w:r>
        <w:r w:rsidR="001E647E">
          <w:rPr>
            <w:webHidden/>
          </w:rPr>
          <w:tab/>
        </w:r>
        <w:r w:rsidR="001E647E">
          <w:rPr>
            <w:webHidden/>
          </w:rPr>
          <w:fldChar w:fldCharType="begin"/>
        </w:r>
        <w:r w:rsidR="001E647E">
          <w:rPr>
            <w:webHidden/>
          </w:rPr>
          <w:instrText xml:space="preserve"> PAGEREF _Toc169527118 \h </w:instrText>
        </w:r>
        <w:r w:rsidR="001E647E">
          <w:rPr>
            <w:webHidden/>
          </w:rPr>
        </w:r>
        <w:r w:rsidR="001E647E">
          <w:rPr>
            <w:webHidden/>
          </w:rPr>
          <w:fldChar w:fldCharType="separate"/>
        </w:r>
        <w:r w:rsidR="001E647E">
          <w:rPr>
            <w:webHidden/>
          </w:rPr>
          <w:t>51</w:t>
        </w:r>
        <w:r w:rsidR="001E647E">
          <w:rPr>
            <w:webHidden/>
          </w:rPr>
          <w:fldChar w:fldCharType="end"/>
        </w:r>
      </w:hyperlink>
    </w:p>
    <w:p w14:paraId="75C6A7A2" w14:textId="2EB8EC79"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119" w:history="1">
        <w:r w:rsidR="001E647E" w:rsidRPr="00094505">
          <w:rPr>
            <w:rStyle w:val="Hyperlink"/>
          </w:rPr>
          <w:t>Figure 39: AG UI after library open</w:t>
        </w:r>
        <w:r w:rsidR="001E647E">
          <w:rPr>
            <w:webHidden/>
          </w:rPr>
          <w:tab/>
        </w:r>
        <w:r w:rsidR="001E647E">
          <w:rPr>
            <w:webHidden/>
          </w:rPr>
          <w:fldChar w:fldCharType="begin"/>
        </w:r>
        <w:r w:rsidR="001E647E">
          <w:rPr>
            <w:webHidden/>
          </w:rPr>
          <w:instrText xml:space="preserve"> PAGEREF _Toc169527119 \h </w:instrText>
        </w:r>
        <w:r w:rsidR="001E647E">
          <w:rPr>
            <w:webHidden/>
          </w:rPr>
        </w:r>
        <w:r w:rsidR="001E647E">
          <w:rPr>
            <w:webHidden/>
          </w:rPr>
          <w:fldChar w:fldCharType="separate"/>
        </w:r>
        <w:r w:rsidR="001E647E">
          <w:rPr>
            <w:webHidden/>
          </w:rPr>
          <w:t>52</w:t>
        </w:r>
        <w:r w:rsidR="001E647E">
          <w:rPr>
            <w:webHidden/>
          </w:rPr>
          <w:fldChar w:fldCharType="end"/>
        </w:r>
      </w:hyperlink>
    </w:p>
    <w:p w14:paraId="6119E564" w14:textId="7625E903"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120" w:history="1">
        <w:r w:rsidR="001E647E" w:rsidRPr="00094505">
          <w:rPr>
            <w:rStyle w:val="Hyperlink"/>
          </w:rPr>
          <w:t>Figure 40: General Options, General tab</w:t>
        </w:r>
        <w:r w:rsidR="001E647E">
          <w:rPr>
            <w:webHidden/>
          </w:rPr>
          <w:tab/>
        </w:r>
        <w:r w:rsidR="001E647E">
          <w:rPr>
            <w:webHidden/>
          </w:rPr>
          <w:fldChar w:fldCharType="begin"/>
        </w:r>
        <w:r w:rsidR="001E647E">
          <w:rPr>
            <w:webHidden/>
          </w:rPr>
          <w:instrText xml:space="preserve"> PAGEREF _Toc169527120 \h </w:instrText>
        </w:r>
        <w:r w:rsidR="001E647E">
          <w:rPr>
            <w:webHidden/>
          </w:rPr>
        </w:r>
        <w:r w:rsidR="001E647E">
          <w:rPr>
            <w:webHidden/>
          </w:rPr>
          <w:fldChar w:fldCharType="separate"/>
        </w:r>
        <w:r w:rsidR="001E647E">
          <w:rPr>
            <w:webHidden/>
          </w:rPr>
          <w:t>53</w:t>
        </w:r>
        <w:r w:rsidR="001E647E">
          <w:rPr>
            <w:webHidden/>
          </w:rPr>
          <w:fldChar w:fldCharType="end"/>
        </w:r>
      </w:hyperlink>
    </w:p>
    <w:p w14:paraId="39821627" w14:textId="71721680"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121" w:history="1">
        <w:r w:rsidR="001E647E" w:rsidRPr="00094505">
          <w:rPr>
            <w:rStyle w:val="Hyperlink"/>
          </w:rPr>
          <w:t>Figure 41: General Options, Views tab</w:t>
        </w:r>
        <w:r w:rsidR="001E647E">
          <w:rPr>
            <w:webHidden/>
          </w:rPr>
          <w:tab/>
        </w:r>
        <w:r w:rsidR="001E647E">
          <w:rPr>
            <w:webHidden/>
          </w:rPr>
          <w:fldChar w:fldCharType="begin"/>
        </w:r>
        <w:r w:rsidR="001E647E">
          <w:rPr>
            <w:webHidden/>
          </w:rPr>
          <w:instrText xml:space="preserve"> PAGEREF _Toc169527121 \h </w:instrText>
        </w:r>
        <w:r w:rsidR="001E647E">
          <w:rPr>
            <w:webHidden/>
          </w:rPr>
        </w:r>
        <w:r w:rsidR="001E647E">
          <w:rPr>
            <w:webHidden/>
          </w:rPr>
          <w:fldChar w:fldCharType="separate"/>
        </w:r>
        <w:r w:rsidR="001E647E">
          <w:rPr>
            <w:webHidden/>
          </w:rPr>
          <w:t>53</w:t>
        </w:r>
        <w:r w:rsidR="001E647E">
          <w:rPr>
            <w:webHidden/>
          </w:rPr>
          <w:fldChar w:fldCharType="end"/>
        </w:r>
      </w:hyperlink>
    </w:p>
    <w:p w14:paraId="4E98B46D" w14:textId="3F596C6A"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122" w:history="1">
        <w:r w:rsidR="001E647E" w:rsidRPr="00094505">
          <w:rPr>
            <w:rStyle w:val="Hyperlink"/>
          </w:rPr>
          <w:t>Figure 42: AG UI, Core bin</w:t>
        </w:r>
        <w:r w:rsidR="001E647E">
          <w:rPr>
            <w:webHidden/>
          </w:rPr>
          <w:tab/>
        </w:r>
        <w:r w:rsidR="001E647E">
          <w:rPr>
            <w:webHidden/>
          </w:rPr>
          <w:fldChar w:fldCharType="begin"/>
        </w:r>
        <w:r w:rsidR="001E647E">
          <w:rPr>
            <w:webHidden/>
          </w:rPr>
          <w:instrText xml:space="preserve"> PAGEREF _Toc169527122 \h </w:instrText>
        </w:r>
        <w:r w:rsidR="001E647E">
          <w:rPr>
            <w:webHidden/>
          </w:rPr>
        </w:r>
        <w:r w:rsidR="001E647E">
          <w:rPr>
            <w:webHidden/>
          </w:rPr>
          <w:fldChar w:fldCharType="separate"/>
        </w:r>
        <w:r w:rsidR="001E647E">
          <w:rPr>
            <w:webHidden/>
          </w:rPr>
          <w:t>54</w:t>
        </w:r>
        <w:r w:rsidR="001E647E">
          <w:rPr>
            <w:webHidden/>
          </w:rPr>
          <w:fldChar w:fldCharType="end"/>
        </w:r>
      </w:hyperlink>
    </w:p>
    <w:p w14:paraId="534EA6C4" w14:textId="62453670"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123" w:history="1">
        <w:r w:rsidR="001E647E" w:rsidRPr="00094505">
          <w:rPr>
            <w:rStyle w:val="Hyperlink"/>
          </w:rPr>
          <w:t>Figure 43: Running step Pins, Map tab</w:t>
        </w:r>
        <w:r w:rsidR="001E647E">
          <w:rPr>
            <w:webHidden/>
          </w:rPr>
          <w:tab/>
        </w:r>
        <w:r w:rsidR="001E647E">
          <w:rPr>
            <w:webHidden/>
          </w:rPr>
          <w:fldChar w:fldCharType="begin"/>
        </w:r>
        <w:r w:rsidR="001E647E">
          <w:rPr>
            <w:webHidden/>
          </w:rPr>
          <w:instrText xml:space="preserve"> PAGEREF _Toc169527123 \h </w:instrText>
        </w:r>
        <w:r w:rsidR="001E647E">
          <w:rPr>
            <w:webHidden/>
          </w:rPr>
        </w:r>
        <w:r w:rsidR="001E647E">
          <w:rPr>
            <w:webHidden/>
          </w:rPr>
          <w:fldChar w:fldCharType="separate"/>
        </w:r>
        <w:r w:rsidR="001E647E">
          <w:rPr>
            <w:webHidden/>
          </w:rPr>
          <w:t>55</w:t>
        </w:r>
        <w:r w:rsidR="001E647E">
          <w:rPr>
            <w:webHidden/>
          </w:rPr>
          <w:fldChar w:fldCharType="end"/>
        </w:r>
      </w:hyperlink>
    </w:p>
    <w:p w14:paraId="0B609FFF" w14:textId="070C5E48"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124" w:history="1">
        <w:r w:rsidR="001E647E" w:rsidRPr="00094505">
          <w:rPr>
            <w:rStyle w:val="Hyperlink"/>
          </w:rPr>
          <w:t>Figure 44: AG UI, results from Pins step</w:t>
        </w:r>
        <w:r w:rsidR="001E647E">
          <w:rPr>
            <w:webHidden/>
          </w:rPr>
          <w:tab/>
        </w:r>
        <w:r w:rsidR="001E647E">
          <w:rPr>
            <w:webHidden/>
          </w:rPr>
          <w:fldChar w:fldCharType="begin"/>
        </w:r>
        <w:r w:rsidR="001E647E">
          <w:rPr>
            <w:webHidden/>
          </w:rPr>
          <w:instrText xml:space="preserve"> PAGEREF _Toc169527124 \h </w:instrText>
        </w:r>
        <w:r w:rsidR="001E647E">
          <w:rPr>
            <w:webHidden/>
          </w:rPr>
        </w:r>
        <w:r w:rsidR="001E647E">
          <w:rPr>
            <w:webHidden/>
          </w:rPr>
          <w:fldChar w:fldCharType="separate"/>
        </w:r>
        <w:r w:rsidR="001E647E">
          <w:rPr>
            <w:webHidden/>
          </w:rPr>
          <w:t>56</w:t>
        </w:r>
        <w:r w:rsidR="001E647E">
          <w:rPr>
            <w:webHidden/>
          </w:rPr>
          <w:fldChar w:fldCharType="end"/>
        </w:r>
      </w:hyperlink>
    </w:p>
    <w:p w14:paraId="14E6B79B" w14:textId="27AAA5C1"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125" w:history="1">
        <w:r w:rsidR="001E647E" w:rsidRPr="00094505">
          <w:rPr>
            <w:rStyle w:val="Hyperlink"/>
          </w:rPr>
          <w:t>Figure 45: Running step Extract, Signal tab, Extract signal nets option</w:t>
        </w:r>
        <w:r w:rsidR="001E647E">
          <w:rPr>
            <w:webHidden/>
          </w:rPr>
          <w:tab/>
        </w:r>
        <w:r w:rsidR="001E647E">
          <w:rPr>
            <w:webHidden/>
          </w:rPr>
          <w:fldChar w:fldCharType="begin"/>
        </w:r>
        <w:r w:rsidR="001E647E">
          <w:rPr>
            <w:webHidden/>
          </w:rPr>
          <w:instrText xml:space="preserve"> PAGEREF _Toc169527125 \h </w:instrText>
        </w:r>
        <w:r w:rsidR="001E647E">
          <w:rPr>
            <w:webHidden/>
          </w:rPr>
        </w:r>
        <w:r w:rsidR="001E647E">
          <w:rPr>
            <w:webHidden/>
          </w:rPr>
          <w:fldChar w:fldCharType="separate"/>
        </w:r>
        <w:r w:rsidR="001E647E">
          <w:rPr>
            <w:webHidden/>
          </w:rPr>
          <w:t>57</w:t>
        </w:r>
        <w:r w:rsidR="001E647E">
          <w:rPr>
            <w:webHidden/>
          </w:rPr>
          <w:fldChar w:fldCharType="end"/>
        </w:r>
      </w:hyperlink>
    </w:p>
    <w:p w14:paraId="721E7119" w14:textId="64CE621B"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126" w:history="1">
        <w:r w:rsidR="001E647E" w:rsidRPr="00094505">
          <w:rPr>
            <w:rStyle w:val="Hyperlink"/>
          </w:rPr>
          <w:t>Figure 46: Running step Extract, Power tab, Extract power nets option</w:t>
        </w:r>
        <w:r w:rsidR="001E647E">
          <w:rPr>
            <w:webHidden/>
          </w:rPr>
          <w:tab/>
        </w:r>
        <w:r w:rsidR="001E647E">
          <w:rPr>
            <w:webHidden/>
          </w:rPr>
          <w:fldChar w:fldCharType="begin"/>
        </w:r>
        <w:r w:rsidR="001E647E">
          <w:rPr>
            <w:webHidden/>
          </w:rPr>
          <w:instrText xml:space="preserve"> PAGEREF _Toc169527126 \h </w:instrText>
        </w:r>
        <w:r w:rsidR="001E647E">
          <w:rPr>
            <w:webHidden/>
          </w:rPr>
        </w:r>
        <w:r w:rsidR="001E647E">
          <w:rPr>
            <w:webHidden/>
          </w:rPr>
          <w:fldChar w:fldCharType="separate"/>
        </w:r>
        <w:r w:rsidR="001E647E">
          <w:rPr>
            <w:webHidden/>
          </w:rPr>
          <w:t>58</w:t>
        </w:r>
        <w:r w:rsidR="001E647E">
          <w:rPr>
            <w:webHidden/>
          </w:rPr>
          <w:fldChar w:fldCharType="end"/>
        </w:r>
      </w:hyperlink>
    </w:p>
    <w:p w14:paraId="14E5CA57" w14:textId="23033972"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127" w:history="1">
        <w:r w:rsidR="001E647E" w:rsidRPr="00094505">
          <w:rPr>
            <w:rStyle w:val="Hyperlink"/>
          </w:rPr>
          <w:t>Figure 47: Running step Extract, Antenna tab</w:t>
        </w:r>
        <w:r w:rsidR="001E647E">
          <w:rPr>
            <w:webHidden/>
          </w:rPr>
          <w:tab/>
        </w:r>
        <w:r w:rsidR="001E647E">
          <w:rPr>
            <w:webHidden/>
          </w:rPr>
          <w:fldChar w:fldCharType="begin"/>
        </w:r>
        <w:r w:rsidR="001E647E">
          <w:rPr>
            <w:webHidden/>
          </w:rPr>
          <w:instrText xml:space="preserve"> PAGEREF _Toc169527127 \h </w:instrText>
        </w:r>
        <w:r w:rsidR="001E647E">
          <w:rPr>
            <w:webHidden/>
          </w:rPr>
        </w:r>
        <w:r w:rsidR="001E647E">
          <w:rPr>
            <w:webHidden/>
          </w:rPr>
          <w:fldChar w:fldCharType="separate"/>
        </w:r>
        <w:r w:rsidR="001E647E">
          <w:rPr>
            <w:webHidden/>
          </w:rPr>
          <w:t>58</w:t>
        </w:r>
        <w:r w:rsidR="001E647E">
          <w:rPr>
            <w:webHidden/>
          </w:rPr>
          <w:fldChar w:fldCharType="end"/>
        </w:r>
      </w:hyperlink>
    </w:p>
    <w:p w14:paraId="4E9021A1" w14:textId="7E0DDE07"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128" w:history="1">
        <w:r w:rsidR="001E647E" w:rsidRPr="00094505">
          <w:rPr>
            <w:rStyle w:val="Hyperlink"/>
          </w:rPr>
          <w:t>Figure 48: AG UI, results from Extract step</w:t>
        </w:r>
        <w:r w:rsidR="001E647E">
          <w:rPr>
            <w:webHidden/>
          </w:rPr>
          <w:tab/>
        </w:r>
        <w:r w:rsidR="001E647E">
          <w:rPr>
            <w:webHidden/>
          </w:rPr>
          <w:fldChar w:fldCharType="begin"/>
        </w:r>
        <w:r w:rsidR="001E647E">
          <w:rPr>
            <w:webHidden/>
          </w:rPr>
          <w:instrText xml:space="preserve"> PAGEREF _Toc169527128 \h </w:instrText>
        </w:r>
        <w:r w:rsidR="001E647E">
          <w:rPr>
            <w:webHidden/>
          </w:rPr>
        </w:r>
        <w:r w:rsidR="001E647E">
          <w:rPr>
            <w:webHidden/>
          </w:rPr>
          <w:fldChar w:fldCharType="separate"/>
        </w:r>
        <w:r w:rsidR="001E647E">
          <w:rPr>
            <w:webHidden/>
          </w:rPr>
          <w:t>59</w:t>
        </w:r>
        <w:r w:rsidR="001E647E">
          <w:rPr>
            <w:webHidden/>
          </w:rPr>
          <w:fldChar w:fldCharType="end"/>
        </w:r>
      </w:hyperlink>
    </w:p>
    <w:p w14:paraId="0A66F5E8" w14:textId="49A5647B"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129" w:history="1">
        <w:r w:rsidR="001E647E" w:rsidRPr="00094505">
          <w:rPr>
            <w:rStyle w:val="Hyperlink"/>
          </w:rPr>
          <w:t>Figure 49: Running step Abstract, Site tab</w:t>
        </w:r>
        <w:r w:rsidR="001E647E">
          <w:rPr>
            <w:webHidden/>
          </w:rPr>
          <w:tab/>
        </w:r>
        <w:r w:rsidR="001E647E">
          <w:rPr>
            <w:webHidden/>
          </w:rPr>
          <w:fldChar w:fldCharType="begin"/>
        </w:r>
        <w:r w:rsidR="001E647E">
          <w:rPr>
            <w:webHidden/>
          </w:rPr>
          <w:instrText xml:space="preserve"> PAGEREF _Toc169527129 \h </w:instrText>
        </w:r>
        <w:r w:rsidR="001E647E">
          <w:rPr>
            <w:webHidden/>
          </w:rPr>
        </w:r>
        <w:r w:rsidR="001E647E">
          <w:rPr>
            <w:webHidden/>
          </w:rPr>
          <w:fldChar w:fldCharType="separate"/>
        </w:r>
        <w:r w:rsidR="001E647E">
          <w:rPr>
            <w:webHidden/>
          </w:rPr>
          <w:t>60</w:t>
        </w:r>
        <w:r w:rsidR="001E647E">
          <w:rPr>
            <w:webHidden/>
          </w:rPr>
          <w:fldChar w:fldCharType="end"/>
        </w:r>
      </w:hyperlink>
    </w:p>
    <w:p w14:paraId="2AF485A5" w14:textId="178181C5"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130" w:history="1">
        <w:r w:rsidR="001E647E" w:rsidRPr="00094505">
          <w:rPr>
            <w:rStyle w:val="Hyperlink"/>
          </w:rPr>
          <w:t>Figure 50: AG UI, results from Abstract step</w:t>
        </w:r>
        <w:r w:rsidR="001E647E">
          <w:rPr>
            <w:webHidden/>
          </w:rPr>
          <w:tab/>
        </w:r>
        <w:r w:rsidR="001E647E">
          <w:rPr>
            <w:webHidden/>
          </w:rPr>
          <w:fldChar w:fldCharType="begin"/>
        </w:r>
        <w:r w:rsidR="001E647E">
          <w:rPr>
            <w:webHidden/>
          </w:rPr>
          <w:instrText xml:space="preserve"> PAGEREF _Toc169527130 \h </w:instrText>
        </w:r>
        <w:r w:rsidR="001E647E">
          <w:rPr>
            <w:webHidden/>
          </w:rPr>
        </w:r>
        <w:r w:rsidR="001E647E">
          <w:rPr>
            <w:webHidden/>
          </w:rPr>
          <w:fldChar w:fldCharType="separate"/>
        </w:r>
        <w:r w:rsidR="001E647E">
          <w:rPr>
            <w:webHidden/>
          </w:rPr>
          <w:t>61</w:t>
        </w:r>
        <w:r w:rsidR="001E647E">
          <w:rPr>
            <w:webHidden/>
          </w:rPr>
          <w:fldChar w:fldCharType="end"/>
        </w:r>
      </w:hyperlink>
    </w:p>
    <w:p w14:paraId="01B7E5E9" w14:textId="0984F5D5"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131" w:history="1">
        <w:r w:rsidR="001E647E" w:rsidRPr="00094505">
          <w:rPr>
            <w:rStyle w:val="Hyperlink"/>
          </w:rPr>
          <w:t>Figure 51: CIW menu to export LEF</w:t>
        </w:r>
        <w:r w:rsidR="001E647E">
          <w:rPr>
            <w:webHidden/>
          </w:rPr>
          <w:tab/>
        </w:r>
        <w:r w:rsidR="001E647E">
          <w:rPr>
            <w:webHidden/>
          </w:rPr>
          <w:fldChar w:fldCharType="begin"/>
        </w:r>
        <w:r w:rsidR="001E647E">
          <w:rPr>
            <w:webHidden/>
          </w:rPr>
          <w:instrText xml:space="preserve"> PAGEREF _Toc169527131 \h </w:instrText>
        </w:r>
        <w:r w:rsidR="001E647E">
          <w:rPr>
            <w:webHidden/>
          </w:rPr>
        </w:r>
        <w:r w:rsidR="001E647E">
          <w:rPr>
            <w:webHidden/>
          </w:rPr>
          <w:fldChar w:fldCharType="separate"/>
        </w:r>
        <w:r w:rsidR="001E647E">
          <w:rPr>
            <w:webHidden/>
          </w:rPr>
          <w:t>62</w:t>
        </w:r>
        <w:r w:rsidR="001E647E">
          <w:rPr>
            <w:webHidden/>
          </w:rPr>
          <w:fldChar w:fldCharType="end"/>
        </w:r>
      </w:hyperlink>
    </w:p>
    <w:p w14:paraId="06FBBC64" w14:textId="6D9CC255"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132" w:history="1">
        <w:r w:rsidR="001E647E" w:rsidRPr="00094505">
          <w:rPr>
            <w:rStyle w:val="Hyperlink"/>
          </w:rPr>
          <w:t>Figure 52: LEF out form</w:t>
        </w:r>
        <w:r w:rsidR="001E647E">
          <w:rPr>
            <w:webHidden/>
          </w:rPr>
          <w:tab/>
        </w:r>
        <w:r w:rsidR="001E647E">
          <w:rPr>
            <w:webHidden/>
          </w:rPr>
          <w:fldChar w:fldCharType="begin"/>
        </w:r>
        <w:r w:rsidR="001E647E">
          <w:rPr>
            <w:webHidden/>
          </w:rPr>
          <w:instrText xml:space="preserve"> PAGEREF _Toc169527132 \h </w:instrText>
        </w:r>
        <w:r w:rsidR="001E647E">
          <w:rPr>
            <w:webHidden/>
          </w:rPr>
        </w:r>
        <w:r w:rsidR="001E647E">
          <w:rPr>
            <w:webHidden/>
          </w:rPr>
          <w:fldChar w:fldCharType="separate"/>
        </w:r>
        <w:r w:rsidR="001E647E">
          <w:rPr>
            <w:webHidden/>
          </w:rPr>
          <w:t>63</w:t>
        </w:r>
        <w:r w:rsidR="001E647E">
          <w:rPr>
            <w:webHidden/>
          </w:rPr>
          <w:fldChar w:fldCharType="end"/>
        </w:r>
      </w:hyperlink>
    </w:p>
    <w:p w14:paraId="02770A45" w14:textId="017BE9C4"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133" w:history="1">
        <w:r w:rsidR="001E647E" w:rsidRPr="00094505">
          <w:rPr>
            <w:rStyle w:val="Hyperlink"/>
          </w:rPr>
          <w:t>Figure 53: Paths to the SPEF files in spef_file_list</w:t>
        </w:r>
        <w:r w:rsidR="001E647E">
          <w:rPr>
            <w:webHidden/>
          </w:rPr>
          <w:tab/>
        </w:r>
        <w:r w:rsidR="001E647E">
          <w:rPr>
            <w:webHidden/>
          </w:rPr>
          <w:fldChar w:fldCharType="begin"/>
        </w:r>
        <w:r w:rsidR="001E647E">
          <w:rPr>
            <w:webHidden/>
          </w:rPr>
          <w:instrText xml:space="preserve"> PAGEREF _Toc169527133 \h </w:instrText>
        </w:r>
        <w:r w:rsidR="001E647E">
          <w:rPr>
            <w:webHidden/>
          </w:rPr>
        </w:r>
        <w:r w:rsidR="001E647E">
          <w:rPr>
            <w:webHidden/>
          </w:rPr>
          <w:fldChar w:fldCharType="separate"/>
        </w:r>
        <w:r w:rsidR="001E647E">
          <w:rPr>
            <w:webHidden/>
          </w:rPr>
          <w:t>66</w:t>
        </w:r>
        <w:r w:rsidR="001E647E">
          <w:rPr>
            <w:webHidden/>
          </w:rPr>
          <w:fldChar w:fldCharType="end"/>
        </w:r>
      </w:hyperlink>
    </w:p>
    <w:p w14:paraId="2BD1BD8B" w14:textId="07B8DF9E"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134" w:history="1">
        <w:r w:rsidR="001E647E" w:rsidRPr="00094505">
          <w:rPr>
            <w:rStyle w:val="Hyperlink"/>
          </w:rPr>
          <w:t>Figure 54: Contents of the run.tcl file</w:t>
        </w:r>
        <w:r w:rsidR="001E647E">
          <w:rPr>
            <w:webHidden/>
          </w:rPr>
          <w:tab/>
        </w:r>
        <w:r w:rsidR="001E647E">
          <w:rPr>
            <w:webHidden/>
          </w:rPr>
          <w:fldChar w:fldCharType="begin"/>
        </w:r>
        <w:r w:rsidR="001E647E">
          <w:rPr>
            <w:webHidden/>
          </w:rPr>
          <w:instrText xml:space="preserve"> PAGEREF _Toc169527134 \h </w:instrText>
        </w:r>
        <w:r w:rsidR="001E647E">
          <w:rPr>
            <w:webHidden/>
          </w:rPr>
        </w:r>
        <w:r w:rsidR="001E647E">
          <w:rPr>
            <w:webHidden/>
          </w:rPr>
          <w:fldChar w:fldCharType="separate"/>
        </w:r>
        <w:r w:rsidR="001E647E">
          <w:rPr>
            <w:webHidden/>
          </w:rPr>
          <w:t>66</w:t>
        </w:r>
        <w:r w:rsidR="001E647E">
          <w:rPr>
            <w:webHidden/>
          </w:rPr>
          <w:fldChar w:fldCharType="end"/>
        </w:r>
      </w:hyperlink>
    </w:p>
    <w:p w14:paraId="286148D5" w14:textId="7FCFE07B"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135" w:history="1">
        <w:r w:rsidR="001E647E" w:rsidRPr="00094505">
          <w:rPr>
            <w:rStyle w:val="Hyperlink"/>
          </w:rPr>
          <w:t>Figure 55: View generation complete</w:t>
        </w:r>
        <w:r w:rsidR="001E647E">
          <w:rPr>
            <w:webHidden/>
          </w:rPr>
          <w:tab/>
        </w:r>
        <w:r w:rsidR="001E647E">
          <w:rPr>
            <w:webHidden/>
          </w:rPr>
          <w:fldChar w:fldCharType="begin"/>
        </w:r>
        <w:r w:rsidR="001E647E">
          <w:rPr>
            <w:webHidden/>
          </w:rPr>
          <w:instrText xml:space="preserve"> PAGEREF _Toc169527135 \h </w:instrText>
        </w:r>
        <w:r w:rsidR="001E647E">
          <w:rPr>
            <w:webHidden/>
          </w:rPr>
        </w:r>
        <w:r w:rsidR="001E647E">
          <w:rPr>
            <w:webHidden/>
          </w:rPr>
          <w:fldChar w:fldCharType="separate"/>
        </w:r>
        <w:r w:rsidR="001E647E">
          <w:rPr>
            <w:webHidden/>
          </w:rPr>
          <w:t>69</w:t>
        </w:r>
        <w:r w:rsidR="001E647E">
          <w:rPr>
            <w:webHidden/>
          </w:rPr>
          <w:fldChar w:fldCharType="end"/>
        </w:r>
      </w:hyperlink>
    </w:p>
    <w:p w14:paraId="3733D3F8" w14:textId="51455A53"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136" w:history="1">
        <w:r w:rsidR="001E647E" w:rsidRPr="00094505">
          <w:rPr>
            <w:rStyle w:val="Hyperlink"/>
          </w:rPr>
          <w:t>Figure 56: Content of the stdcells.report file</w:t>
        </w:r>
        <w:r w:rsidR="001E647E">
          <w:rPr>
            <w:webHidden/>
          </w:rPr>
          <w:tab/>
        </w:r>
        <w:r w:rsidR="001E647E">
          <w:rPr>
            <w:webHidden/>
          </w:rPr>
          <w:fldChar w:fldCharType="begin"/>
        </w:r>
        <w:r w:rsidR="001E647E">
          <w:rPr>
            <w:webHidden/>
          </w:rPr>
          <w:instrText xml:space="preserve"> PAGEREF _Toc169527136 \h </w:instrText>
        </w:r>
        <w:r w:rsidR="001E647E">
          <w:rPr>
            <w:webHidden/>
          </w:rPr>
        </w:r>
        <w:r w:rsidR="001E647E">
          <w:rPr>
            <w:webHidden/>
          </w:rPr>
          <w:fldChar w:fldCharType="separate"/>
        </w:r>
        <w:r w:rsidR="001E647E">
          <w:rPr>
            <w:webHidden/>
          </w:rPr>
          <w:t>69</w:t>
        </w:r>
        <w:r w:rsidR="001E647E">
          <w:rPr>
            <w:webHidden/>
          </w:rPr>
          <w:fldChar w:fldCharType="end"/>
        </w:r>
      </w:hyperlink>
    </w:p>
    <w:p w14:paraId="5A579A99" w14:textId="5733C826"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137" w:history="1">
        <w:r w:rsidR="001E647E" w:rsidRPr="00094505">
          <w:rPr>
            <w:rStyle w:val="Hyperlink"/>
          </w:rPr>
          <w:t>Figure 57: Contents of the stdcells.summary file</w:t>
        </w:r>
        <w:r w:rsidR="001E647E">
          <w:rPr>
            <w:webHidden/>
          </w:rPr>
          <w:tab/>
        </w:r>
        <w:r w:rsidR="001E647E">
          <w:rPr>
            <w:webHidden/>
          </w:rPr>
          <w:fldChar w:fldCharType="begin"/>
        </w:r>
        <w:r w:rsidR="001E647E">
          <w:rPr>
            <w:webHidden/>
          </w:rPr>
          <w:instrText xml:space="preserve"> PAGEREF _Toc169527137 \h </w:instrText>
        </w:r>
        <w:r w:rsidR="001E647E">
          <w:rPr>
            <w:webHidden/>
          </w:rPr>
        </w:r>
        <w:r w:rsidR="001E647E">
          <w:rPr>
            <w:webHidden/>
          </w:rPr>
          <w:fldChar w:fldCharType="separate"/>
        </w:r>
        <w:r w:rsidR="001E647E">
          <w:rPr>
            <w:webHidden/>
          </w:rPr>
          <w:t>70</w:t>
        </w:r>
        <w:r w:rsidR="001E647E">
          <w:rPr>
            <w:webHidden/>
          </w:rPr>
          <w:fldChar w:fldCharType="end"/>
        </w:r>
      </w:hyperlink>
    </w:p>
    <w:p w14:paraId="6DD2C0B0" w14:textId="2B4C7290"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138" w:history="1">
        <w:r w:rsidR="001E647E" w:rsidRPr="00094505">
          <w:rPr>
            <w:rStyle w:val="Hyperlink"/>
          </w:rPr>
          <w:t>Figure 58: Result of the check_pg_library command</w:t>
        </w:r>
        <w:r w:rsidR="001E647E">
          <w:rPr>
            <w:webHidden/>
          </w:rPr>
          <w:tab/>
        </w:r>
        <w:r w:rsidR="001E647E">
          <w:rPr>
            <w:webHidden/>
          </w:rPr>
          <w:fldChar w:fldCharType="begin"/>
        </w:r>
        <w:r w:rsidR="001E647E">
          <w:rPr>
            <w:webHidden/>
          </w:rPr>
          <w:instrText xml:space="preserve"> PAGEREF _Toc169527138 \h </w:instrText>
        </w:r>
        <w:r w:rsidR="001E647E">
          <w:rPr>
            <w:webHidden/>
          </w:rPr>
        </w:r>
        <w:r w:rsidR="001E647E">
          <w:rPr>
            <w:webHidden/>
          </w:rPr>
          <w:fldChar w:fldCharType="separate"/>
        </w:r>
        <w:r w:rsidR="001E647E">
          <w:rPr>
            <w:webHidden/>
          </w:rPr>
          <w:t>71</w:t>
        </w:r>
        <w:r w:rsidR="001E647E">
          <w:rPr>
            <w:webHidden/>
          </w:rPr>
          <w:fldChar w:fldCharType="end"/>
        </w:r>
      </w:hyperlink>
    </w:p>
    <w:p w14:paraId="4937095D" w14:textId="7FB1F17E"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139" w:history="1">
        <w:r w:rsidR="001E647E" w:rsidRPr="00094505">
          <w:rPr>
            <w:rStyle w:val="Hyperlink"/>
          </w:rPr>
          <w:t>Figure 59: LEF Consistency Check results</w:t>
        </w:r>
        <w:r w:rsidR="001E647E">
          <w:rPr>
            <w:webHidden/>
          </w:rPr>
          <w:tab/>
        </w:r>
        <w:r w:rsidR="001E647E">
          <w:rPr>
            <w:webHidden/>
          </w:rPr>
          <w:fldChar w:fldCharType="begin"/>
        </w:r>
        <w:r w:rsidR="001E647E">
          <w:rPr>
            <w:webHidden/>
          </w:rPr>
          <w:instrText xml:space="preserve"> PAGEREF _Toc169527139 \h </w:instrText>
        </w:r>
        <w:r w:rsidR="001E647E">
          <w:rPr>
            <w:webHidden/>
          </w:rPr>
        </w:r>
        <w:r w:rsidR="001E647E">
          <w:rPr>
            <w:webHidden/>
          </w:rPr>
          <w:fldChar w:fldCharType="separate"/>
        </w:r>
        <w:r w:rsidR="001E647E">
          <w:rPr>
            <w:webHidden/>
          </w:rPr>
          <w:t>74</w:t>
        </w:r>
        <w:r w:rsidR="001E647E">
          <w:rPr>
            <w:webHidden/>
          </w:rPr>
          <w:fldChar w:fldCharType="end"/>
        </w:r>
      </w:hyperlink>
    </w:p>
    <w:p w14:paraId="5F6EFE23" w14:textId="0DF09312"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140" w:history="1">
        <w:r w:rsidR="001E647E" w:rsidRPr="00094505">
          <w:rPr>
            <w:rStyle w:val="Hyperlink"/>
          </w:rPr>
          <w:t>Figure 60: Summary file contents</w:t>
        </w:r>
        <w:r w:rsidR="001E647E">
          <w:rPr>
            <w:webHidden/>
          </w:rPr>
          <w:tab/>
        </w:r>
        <w:r w:rsidR="001E647E">
          <w:rPr>
            <w:webHidden/>
          </w:rPr>
          <w:fldChar w:fldCharType="begin"/>
        </w:r>
        <w:r w:rsidR="001E647E">
          <w:rPr>
            <w:webHidden/>
          </w:rPr>
          <w:instrText xml:space="preserve"> PAGEREF _Toc169527140 \h </w:instrText>
        </w:r>
        <w:r w:rsidR="001E647E">
          <w:rPr>
            <w:webHidden/>
          </w:rPr>
        </w:r>
        <w:r w:rsidR="001E647E">
          <w:rPr>
            <w:webHidden/>
          </w:rPr>
          <w:fldChar w:fldCharType="separate"/>
        </w:r>
        <w:r w:rsidR="001E647E">
          <w:rPr>
            <w:webHidden/>
          </w:rPr>
          <w:t>75</w:t>
        </w:r>
        <w:r w:rsidR="001E647E">
          <w:rPr>
            <w:webHidden/>
          </w:rPr>
          <w:fldChar w:fldCharType="end"/>
        </w:r>
      </w:hyperlink>
    </w:p>
    <w:p w14:paraId="40187E40" w14:textId="54C1D622"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141" w:history="1">
        <w:r w:rsidR="001E647E" w:rsidRPr="00094505">
          <w:rPr>
            <w:rStyle w:val="Hyperlink"/>
          </w:rPr>
          <w:t>Figure 61: LVS Results file</w:t>
        </w:r>
        <w:r w:rsidR="001E647E">
          <w:rPr>
            <w:webHidden/>
          </w:rPr>
          <w:tab/>
        </w:r>
        <w:r w:rsidR="001E647E">
          <w:rPr>
            <w:webHidden/>
          </w:rPr>
          <w:fldChar w:fldCharType="begin"/>
        </w:r>
        <w:r w:rsidR="001E647E">
          <w:rPr>
            <w:webHidden/>
          </w:rPr>
          <w:instrText xml:space="preserve"> PAGEREF _Toc169527141 \h </w:instrText>
        </w:r>
        <w:r w:rsidR="001E647E">
          <w:rPr>
            <w:webHidden/>
          </w:rPr>
        </w:r>
        <w:r w:rsidR="001E647E">
          <w:rPr>
            <w:webHidden/>
          </w:rPr>
          <w:fldChar w:fldCharType="separate"/>
        </w:r>
        <w:r w:rsidR="001E647E">
          <w:rPr>
            <w:webHidden/>
          </w:rPr>
          <w:t>76</w:t>
        </w:r>
        <w:r w:rsidR="001E647E">
          <w:rPr>
            <w:webHidden/>
          </w:rPr>
          <w:fldChar w:fldCharType="end"/>
        </w:r>
      </w:hyperlink>
    </w:p>
    <w:p w14:paraId="06B0288F" w14:textId="4585BED3"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142" w:history="1">
        <w:r w:rsidR="001E647E" w:rsidRPr="00094505">
          <w:rPr>
            <w:rStyle w:val="Hyperlink"/>
          </w:rPr>
          <w:t>Figure 62: Opening Cadence Pegasus FastXOR*</w:t>
        </w:r>
        <w:r w:rsidR="001E647E">
          <w:rPr>
            <w:webHidden/>
          </w:rPr>
          <w:tab/>
        </w:r>
        <w:r w:rsidR="001E647E">
          <w:rPr>
            <w:webHidden/>
          </w:rPr>
          <w:fldChar w:fldCharType="begin"/>
        </w:r>
        <w:r w:rsidR="001E647E">
          <w:rPr>
            <w:webHidden/>
          </w:rPr>
          <w:instrText xml:space="preserve"> PAGEREF _Toc169527142 \h </w:instrText>
        </w:r>
        <w:r w:rsidR="001E647E">
          <w:rPr>
            <w:webHidden/>
          </w:rPr>
        </w:r>
        <w:r w:rsidR="001E647E">
          <w:rPr>
            <w:webHidden/>
          </w:rPr>
          <w:fldChar w:fldCharType="separate"/>
        </w:r>
        <w:r w:rsidR="001E647E">
          <w:rPr>
            <w:webHidden/>
          </w:rPr>
          <w:t>77</w:t>
        </w:r>
        <w:r w:rsidR="001E647E">
          <w:rPr>
            <w:webHidden/>
          </w:rPr>
          <w:fldChar w:fldCharType="end"/>
        </w:r>
      </w:hyperlink>
    </w:p>
    <w:p w14:paraId="2F10981E" w14:textId="661208FF"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143" w:history="1">
        <w:r w:rsidR="001E647E" w:rsidRPr="00094505">
          <w:rPr>
            <w:rStyle w:val="Hyperlink"/>
          </w:rPr>
          <w:t>Figure 63: Pegasus FastXOR* form - Run Data section</w:t>
        </w:r>
        <w:r w:rsidR="001E647E">
          <w:rPr>
            <w:webHidden/>
          </w:rPr>
          <w:tab/>
        </w:r>
        <w:r w:rsidR="001E647E">
          <w:rPr>
            <w:webHidden/>
          </w:rPr>
          <w:fldChar w:fldCharType="begin"/>
        </w:r>
        <w:r w:rsidR="001E647E">
          <w:rPr>
            <w:webHidden/>
          </w:rPr>
          <w:instrText xml:space="preserve"> PAGEREF _Toc169527143 \h </w:instrText>
        </w:r>
        <w:r w:rsidR="001E647E">
          <w:rPr>
            <w:webHidden/>
          </w:rPr>
        </w:r>
        <w:r w:rsidR="001E647E">
          <w:rPr>
            <w:webHidden/>
          </w:rPr>
          <w:fldChar w:fldCharType="separate"/>
        </w:r>
        <w:r w:rsidR="001E647E">
          <w:rPr>
            <w:webHidden/>
          </w:rPr>
          <w:t>77</w:t>
        </w:r>
        <w:r w:rsidR="001E647E">
          <w:rPr>
            <w:webHidden/>
          </w:rPr>
          <w:fldChar w:fldCharType="end"/>
        </w:r>
      </w:hyperlink>
    </w:p>
    <w:p w14:paraId="2AA88A25" w14:textId="60CC8B8F"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144" w:history="1">
        <w:r w:rsidR="001E647E" w:rsidRPr="00094505">
          <w:rPr>
            <w:rStyle w:val="Hyperlink"/>
          </w:rPr>
          <w:t>Figure 64: Pegasus FastXOR* form - Input section</w:t>
        </w:r>
        <w:r w:rsidR="001E647E">
          <w:rPr>
            <w:webHidden/>
          </w:rPr>
          <w:tab/>
        </w:r>
        <w:r w:rsidR="001E647E">
          <w:rPr>
            <w:webHidden/>
          </w:rPr>
          <w:fldChar w:fldCharType="begin"/>
        </w:r>
        <w:r w:rsidR="001E647E">
          <w:rPr>
            <w:webHidden/>
          </w:rPr>
          <w:instrText xml:space="preserve"> PAGEREF _Toc169527144 \h </w:instrText>
        </w:r>
        <w:r w:rsidR="001E647E">
          <w:rPr>
            <w:webHidden/>
          </w:rPr>
        </w:r>
        <w:r w:rsidR="001E647E">
          <w:rPr>
            <w:webHidden/>
          </w:rPr>
          <w:fldChar w:fldCharType="separate"/>
        </w:r>
        <w:r w:rsidR="001E647E">
          <w:rPr>
            <w:webHidden/>
          </w:rPr>
          <w:t>78</w:t>
        </w:r>
        <w:r w:rsidR="001E647E">
          <w:rPr>
            <w:webHidden/>
          </w:rPr>
          <w:fldChar w:fldCharType="end"/>
        </w:r>
      </w:hyperlink>
    </w:p>
    <w:p w14:paraId="1EC87FB7" w14:textId="708FDAAC"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145" w:history="1">
        <w:r w:rsidR="001E647E" w:rsidRPr="00094505">
          <w:rPr>
            <w:rStyle w:val="Hyperlink"/>
          </w:rPr>
          <w:t>Figure 65: Pegasus FastXOR* form - Output section</w:t>
        </w:r>
        <w:r w:rsidR="001E647E">
          <w:rPr>
            <w:webHidden/>
          </w:rPr>
          <w:tab/>
        </w:r>
        <w:r w:rsidR="001E647E">
          <w:rPr>
            <w:webHidden/>
          </w:rPr>
          <w:fldChar w:fldCharType="begin"/>
        </w:r>
        <w:r w:rsidR="001E647E">
          <w:rPr>
            <w:webHidden/>
          </w:rPr>
          <w:instrText xml:space="preserve"> PAGEREF _Toc169527145 \h </w:instrText>
        </w:r>
        <w:r w:rsidR="001E647E">
          <w:rPr>
            <w:webHidden/>
          </w:rPr>
        </w:r>
        <w:r w:rsidR="001E647E">
          <w:rPr>
            <w:webHidden/>
          </w:rPr>
          <w:fldChar w:fldCharType="separate"/>
        </w:r>
        <w:r w:rsidR="001E647E">
          <w:rPr>
            <w:webHidden/>
          </w:rPr>
          <w:t>79</w:t>
        </w:r>
        <w:r w:rsidR="001E647E">
          <w:rPr>
            <w:webHidden/>
          </w:rPr>
          <w:fldChar w:fldCharType="end"/>
        </w:r>
      </w:hyperlink>
    </w:p>
    <w:p w14:paraId="0CD853E5" w14:textId="71DCBDF1"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146" w:history="1">
        <w:r w:rsidR="001E647E" w:rsidRPr="00094505">
          <w:rPr>
            <w:rStyle w:val="Hyperlink"/>
          </w:rPr>
          <w:t>Figure 66: Cadence Pegasus FastXOR* - FastXOR Options section</w:t>
        </w:r>
        <w:r w:rsidR="001E647E">
          <w:rPr>
            <w:webHidden/>
          </w:rPr>
          <w:tab/>
        </w:r>
        <w:r w:rsidR="001E647E">
          <w:rPr>
            <w:webHidden/>
          </w:rPr>
          <w:fldChar w:fldCharType="begin"/>
        </w:r>
        <w:r w:rsidR="001E647E">
          <w:rPr>
            <w:webHidden/>
          </w:rPr>
          <w:instrText xml:space="preserve"> PAGEREF _Toc169527146 \h </w:instrText>
        </w:r>
        <w:r w:rsidR="001E647E">
          <w:rPr>
            <w:webHidden/>
          </w:rPr>
        </w:r>
        <w:r w:rsidR="001E647E">
          <w:rPr>
            <w:webHidden/>
          </w:rPr>
          <w:fldChar w:fldCharType="separate"/>
        </w:r>
        <w:r w:rsidR="001E647E">
          <w:rPr>
            <w:webHidden/>
          </w:rPr>
          <w:t>80</w:t>
        </w:r>
        <w:r w:rsidR="001E647E">
          <w:rPr>
            <w:webHidden/>
          </w:rPr>
          <w:fldChar w:fldCharType="end"/>
        </w:r>
      </w:hyperlink>
    </w:p>
    <w:p w14:paraId="62172572" w14:textId="2F3B3877"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147" w:history="1">
        <w:r w:rsidR="001E647E" w:rsidRPr="00094505">
          <w:rPr>
            <w:rStyle w:val="Hyperlink"/>
          </w:rPr>
          <w:t>Figure 67: FastXOR report</w:t>
        </w:r>
        <w:r w:rsidR="001E647E">
          <w:rPr>
            <w:webHidden/>
          </w:rPr>
          <w:tab/>
        </w:r>
        <w:r w:rsidR="001E647E">
          <w:rPr>
            <w:webHidden/>
          </w:rPr>
          <w:fldChar w:fldCharType="begin"/>
        </w:r>
        <w:r w:rsidR="001E647E">
          <w:rPr>
            <w:webHidden/>
          </w:rPr>
          <w:instrText xml:space="preserve"> PAGEREF _Toc169527147 \h </w:instrText>
        </w:r>
        <w:r w:rsidR="001E647E">
          <w:rPr>
            <w:webHidden/>
          </w:rPr>
        </w:r>
        <w:r w:rsidR="001E647E">
          <w:rPr>
            <w:webHidden/>
          </w:rPr>
          <w:fldChar w:fldCharType="separate"/>
        </w:r>
        <w:r w:rsidR="001E647E">
          <w:rPr>
            <w:webHidden/>
          </w:rPr>
          <w:t>80</w:t>
        </w:r>
        <w:r w:rsidR="001E647E">
          <w:rPr>
            <w:webHidden/>
          </w:rPr>
          <w:fldChar w:fldCharType="end"/>
        </w:r>
      </w:hyperlink>
    </w:p>
    <w:p w14:paraId="2D047B87" w14:textId="440D94E9"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148" w:history="1">
        <w:r w:rsidR="001E647E" w:rsidRPr="00094505">
          <w:rPr>
            <w:rStyle w:val="Hyperlink"/>
          </w:rPr>
          <w:t>Figure 68: Design Summary window</w:t>
        </w:r>
        <w:r w:rsidR="001E647E">
          <w:rPr>
            <w:webHidden/>
          </w:rPr>
          <w:tab/>
        </w:r>
        <w:r w:rsidR="001E647E">
          <w:rPr>
            <w:webHidden/>
          </w:rPr>
          <w:fldChar w:fldCharType="begin"/>
        </w:r>
        <w:r w:rsidR="001E647E">
          <w:rPr>
            <w:webHidden/>
          </w:rPr>
          <w:instrText xml:space="preserve"> PAGEREF _Toc169527148 \h </w:instrText>
        </w:r>
        <w:r w:rsidR="001E647E">
          <w:rPr>
            <w:webHidden/>
          </w:rPr>
        </w:r>
        <w:r w:rsidR="001E647E">
          <w:rPr>
            <w:webHidden/>
          </w:rPr>
          <w:fldChar w:fldCharType="separate"/>
        </w:r>
        <w:r w:rsidR="001E647E">
          <w:rPr>
            <w:webHidden/>
          </w:rPr>
          <w:t>81</w:t>
        </w:r>
        <w:r w:rsidR="001E647E">
          <w:rPr>
            <w:webHidden/>
          </w:rPr>
          <w:fldChar w:fldCharType="end"/>
        </w:r>
      </w:hyperlink>
    </w:p>
    <w:p w14:paraId="2003C036" w14:textId="04B6E1B6"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149" w:history="1">
        <w:r w:rsidR="001E647E" w:rsidRPr="00094505">
          <w:rPr>
            <w:rStyle w:val="Hyperlink"/>
          </w:rPr>
          <w:t>Figure 69: Design Summary</w:t>
        </w:r>
        <w:r w:rsidR="001E647E">
          <w:rPr>
            <w:webHidden/>
          </w:rPr>
          <w:tab/>
        </w:r>
        <w:r w:rsidR="001E647E">
          <w:rPr>
            <w:webHidden/>
          </w:rPr>
          <w:fldChar w:fldCharType="begin"/>
        </w:r>
        <w:r w:rsidR="001E647E">
          <w:rPr>
            <w:webHidden/>
          </w:rPr>
          <w:instrText xml:space="preserve"> PAGEREF _Toc169527149 \h </w:instrText>
        </w:r>
        <w:r w:rsidR="001E647E">
          <w:rPr>
            <w:webHidden/>
          </w:rPr>
        </w:r>
        <w:r w:rsidR="001E647E">
          <w:rPr>
            <w:webHidden/>
          </w:rPr>
          <w:fldChar w:fldCharType="separate"/>
        </w:r>
        <w:r w:rsidR="001E647E">
          <w:rPr>
            <w:webHidden/>
          </w:rPr>
          <w:t>82</w:t>
        </w:r>
        <w:r w:rsidR="001E647E">
          <w:rPr>
            <w:webHidden/>
          </w:rPr>
          <w:fldChar w:fldCharType="end"/>
        </w:r>
      </w:hyperlink>
    </w:p>
    <w:p w14:paraId="4AF1AD1C" w14:textId="51A87AC0"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150" w:history="1">
        <w:r w:rsidR="001E647E" w:rsidRPr="00094505">
          <w:rPr>
            <w:rStyle w:val="Hyperlink"/>
          </w:rPr>
          <w:t>Figure 70: XStream In form</w:t>
        </w:r>
        <w:r w:rsidR="001E647E">
          <w:rPr>
            <w:webHidden/>
          </w:rPr>
          <w:tab/>
        </w:r>
        <w:r w:rsidR="001E647E">
          <w:rPr>
            <w:webHidden/>
          </w:rPr>
          <w:fldChar w:fldCharType="begin"/>
        </w:r>
        <w:r w:rsidR="001E647E">
          <w:rPr>
            <w:webHidden/>
          </w:rPr>
          <w:instrText xml:space="preserve"> PAGEREF _Toc169527150 \h </w:instrText>
        </w:r>
        <w:r w:rsidR="001E647E">
          <w:rPr>
            <w:webHidden/>
          </w:rPr>
        </w:r>
        <w:r w:rsidR="001E647E">
          <w:rPr>
            <w:webHidden/>
          </w:rPr>
          <w:fldChar w:fldCharType="separate"/>
        </w:r>
        <w:r w:rsidR="001E647E">
          <w:rPr>
            <w:webHidden/>
          </w:rPr>
          <w:t>83</w:t>
        </w:r>
        <w:r w:rsidR="001E647E">
          <w:rPr>
            <w:webHidden/>
          </w:rPr>
          <w:fldChar w:fldCharType="end"/>
        </w:r>
      </w:hyperlink>
    </w:p>
    <w:p w14:paraId="348AEEAD" w14:textId="2A3E8023"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151" w:history="1">
        <w:r w:rsidR="001E647E" w:rsidRPr="00094505">
          <w:rPr>
            <w:rStyle w:val="Hyperlink"/>
          </w:rPr>
          <w:t>Figure 71: Stream in translation complete notification</w:t>
        </w:r>
        <w:r w:rsidR="001E647E">
          <w:rPr>
            <w:webHidden/>
          </w:rPr>
          <w:tab/>
        </w:r>
        <w:r w:rsidR="001E647E">
          <w:rPr>
            <w:webHidden/>
          </w:rPr>
          <w:fldChar w:fldCharType="begin"/>
        </w:r>
        <w:r w:rsidR="001E647E">
          <w:rPr>
            <w:webHidden/>
          </w:rPr>
          <w:instrText xml:space="preserve"> PAGEREF _Toc169527151 \h </w:instrText>
        </w:r>
        <w:r w:rsidR="001E647E">
          <w:rPr>
            <w:webHidden/>
          </w:rPr>
        </w:r>
        <w:r w:rsidR="001E647E">
          <w:rPr>
            <w:webHidden/>
          </w:rPr>
          <w:fldChar w:fldCharType="separate"/>
        </w:r>
        <w:r w:rsidR="001E647E">
          <w:rPr>
            <w:webHidden/>
          </w:rPr>
          <w:t>83</w:t>
        </w:r>
        <w:r w:rsidR="001E647E">
          <w:rPr>
            <w:webHidden/>
          </w:rPr>
          <w:fldChar w:fldCharType="end"/>
        </w:r>
      </w:hyperlink>
    </w:p>
    <w:p w14:paraId="50F34514" w14:textId="332EF61E"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152" w:history="1">
        <w:r w:rsidR="001E647E" w:rsidRPr="00094505">
          <w:rPr>
            <w:rStyle w:val="Hyperlink"/>
          </w:rPr>
          <w:t>Figure 72: Summary window</w:t>
        </w:r>
        <w:r w:rsidR="001E647E">
          <w:rPr>
            <w:webHidden/>
          </w:rPr>
          <w:tab/>
        </w:r>
        <w:r w:rsidR="001E647E">
          <w:rPr>
            <w:webHidden/>
          </w:rPr>
          <w:fldChar w:fldCharType="begin"/>
        </w:r>
        <w:r w:rsidR="001E647E">
          <w:rPr>
            <w:webHidden/>
          </w:rPr>
          <w:instrText xml:space="preserve"> PAGEREF _Toc169527152 \h </w:instrText>
        </w:r>
        <w:r w:rsidR="001E647E">
          <w:rPr>
            <w:webHidden/>
          </w:rPr>
        </w:r>
        <w:r w:rsidR="001E647E">
          <w:rPr>
            <w:webHidden/>
          </w:rPr>
          <w:fldChar w:fldCharType="separate"/>
        </w:r>
        <w:r w:rsidR="001E647E">
          <w:rPr>
            <w:webHidden/>
          </w:rPr>
          <w:t>84</w:t>
        </w:r>
        <w:r w:rsidR="001E647E">
          <w:rPr>
            <w:webHidden/>
          </w:rPr>
          <w:fldChar w:fldCharType="end"/>
        </w:r>
      </w:hyperlink>
    </w:p>
    <w:p w14:paraId="1FADEF21" w14:textId="30028E09"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153" w:history="1">
        <w:r w:rsidR="001E647E" w:rsidRPr="00094505">
          <w:rPr>
            <w:rStyle w:val="Hyperlink"/>
          </w:rPr>
          <w:t>Figure 73: Run Pegasus SVS</w:t>
        </w:r>
        <w:r w:rsidR="001E647E">
          <w:rPr>
            <w:webHidden/>
          </w:rPr>
          <w:tab/>
        </w:r>
        <w:r w:rsidR="001E647E">
          <w:rPr>
            <w:webHidden/>
          </w:rPr>
          <w:fldChar w:fldCharType="begin"/>
        </w:r>
        <w:r w:rsidR="001E647E">
          <w:rPr>
            <w:webHidden/>
          </w:rPr>
          <w:instrText xml:space="preserve"> PAGEREF _Toc169527153 \h </w:instrText>
        </w:r>
        <w:r w:rsidR="001E647E">
          <w:rPr>
            <w:webHidden/>
          </w:rPr>
        </w:r>
        <w:r w:rsidR="001E647E">
          <w:rPr>
            <w:webHidden/>
          </w:rPr>
          <w:fldChar w:fldCharType="separate"/>
        </w:r>
        <w:r w:rsidR="001E647E">
          <w:rPr>
            <w:webHidden/>
          </w:rPr>
          <w:t>85</w:t>
        </w:r>
        <w:r w:rsidR="001E647E">
          <w:rPr>
            <w:webHidden/>
          </w:rPr>
          <w:fldChar w:fldCharType="end"/>
        </w:r>
      </w:hyperlink>
    </w:p>
    <w:p w14:paraId="6EBB76D0" w14:textId="63EA17CA"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154" w:history="1">
        <w:r w:rsidR="001E647E" w:rsidRPr="00094505">
          <w:rPr>
            <w:rStyle w:val="Hyperlink"/>
          </w:rPr>
          <w:t>Figure 74: Cadence Pegasus SVS* - Run Data section</w:t>
        </w:r>
        <w:r w:rsidR="001E647E">
          <w:rPr>
            <w:webHidden/>
          </w:rPr>
          <w:tab/>
        </w:r>
        <w:r w:rsidR="001E647E">
          <w:rPr>
            <w:webHidden/>
          </w:rPr>
          <w:fldChar w:fldCharType="begin"/>
        </w:r>
        <w:r w:rsidR="001E647E">
          <w:rPr>
            <w:webHidden/>
          </w:rPr>
          <w:instrText xml:space="preserve"> PAGEREF _Toc169527154 \h </w:instrText>
        </w:r>
        <w:r w:rsidR="001E647E">
          <w:rPr>
            <w:webHidden/>
          </w:rPr>
        </w:r>
        <w:r w:rsidR="001E647E">
          <w:rPr>
            <w:webHidden/>
          </w:rPr>
          <w:fldChar w:fldCharType="separate"/>
        </w:r>
        <w:r w:rsidR="001E647E">
          <w:rPr>
            <w:webHidden/>
          </w:rPr>
          <w:t>86</w:t>
        </w:r>
        <w:r w:rsidR="001E647E">
          <w:rPr>
            <w:webHidden/>
          </w:rPr>
          <w:fldChar w:fldCharType="end"/>
        </w:r>
      </w:hyperlink>
    </w:p>
    <w:p w14:paraId="28CA01C0" w14:textId="6E3392B8"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155" w:history="1">
        <w:r w:rsidR="001E647E" w:rsidRPr="00094505">
          <w:rPr>
            <w:rStyle w:val="Hyperlink"/>
          </w:rPr>
          <w:t>Figure 75: Adding LVS Rules file</w:t>
        </w:r>
        <w:r w:rsidR="001E647E">
          <w:rPr>
            <w:webHidden/>
          </w:rPr>
          <w:tab/>
        </w:r>
        <w:r w:rsidR="001E647E">
          <w:rPr>
            <w:webHidden/>
          </w:rPr>
          <w:fldChar w:fldCharType="begin"/>
        </w:r>
        <w:r w:rsidR="001E647E">
          <w:rPr>
            <w:webHidden/>
          </w:rPr>
          <w:instrText xml:space="preserve"> PAGEREF _Toc169527155 \h </w:instrText>
        </w:r>
        <w:r w:rsidR="001E647E">
          <w:rPr>
            <w:webHidden/>
          </w:rPr>
        </w:r>
        <w:r w:rsidR="001E647E">
          <w:rPr>
            <w:webHidden/>
          </w:rPr>
          <w:fldChar w:fldCharType="separate"/>
        </w:r>
        <w:r w:rsidR="001E647E">
          <w:rPr>
            <w:webHidden/>
          </w:rPr>
          <w:t>86</w:t>
        </w:r>
        <w:r w:rsidR="001E647E">
          <w:rPr>
            <w:webHidden/>
          </w:rPr>
          <w:fldChar w:fldCharType="end"/>
        </w:r>
      </w:hyperlink>
    </w:p>
    <w:p w14:paraId="68B1E3B6" w14:textId="02503C80"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156" w:history="1">
        <w:r w:rsidR="001E647E" w:rsidRPr="00094505">
          <w:rPr>
            <w:rStyle w:val="Hyperlink"/>
          </w:rPr>
          <w:t>Figure 76: Selecting CDL Netlist</w:t>
        </w:r>
        <w:r w:rsidR="001E647E">
          <w:rPr>
            <w:webHidden/>
          </w:rPr>
          <w:tab/>
        </w:r>
        <w:r w:rsidR="001E647E">
          <w:rPr>
            <w:webHidden/>
          </w:rPr>
          <w:fldChar w:fldCharType="begin"/>
        </w:r>
        <w:r w:rsidR="001E647E">
          <w:rPr>
            <w:webHidden/>
          </w:rPr>
          <w:instrText xml:space="preserve"> PAGEREF _Toc169527156 \h </w:instrText>
        </w:r>
        <w:r w:rsidR="001E647E">
          <w:rPr>
            <w:webHidden/>
          </w:rPr>
        </w:r>
        <w:r w:rsidR="001E647E">
          <w:rPr>
            <w:webHidden/>
          </w:rPr>
          <w:fldChar w:fldCharType="separate"/>
        </w:r>
        <w:r w:rsidR="001E647E">
          <w:rPr>
            <w:webHidden/>
          </w:rPr>
          <w:t>86</w:t>
        </w:r>
        <w:r w:rsidR="001E647E">
          <w:rPr>
            <w:webHidden/>
          </w:rPr>
          <w:fldChar w:fldCharType="end"/>
        </w:r>
      </w:hyperlink>
    </w:p>
    <w:p w14:paraId="0B79A978" w14:textId="71155B07"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157" w:history="1">
        <w:r w:rsidR="001E647E" w:rsidRPr="00094505">
          <w:rPr>
            <w:rStyle w:val="Hyperlink"/>
          </w:rPr>
          <w:t>Figure 77: Cadence Pegasus SVS* - Input section</w:t>
        </w:r>
        <w:r w:rsidR="001E647E">
          <w:rPr>
            <w:webHidden/>
          </w:rPr>
          <w:tab/>
        </w:r>
        <w:r w:rsidR="001E647E">
          <w:rPr>
            <w:webHidden/>
          </w:rPr>
          <w:fldChar w:fldCharType="begin"/>
        </w:r>
        <w:r w:rsidR="001E647E">
          <w:rPr>
            <w:webHidden/>
          </w:rPr>
          <w:instrText xml:space="preserve"> PAGEREF _Toc169527157 \h </w:instrText>
        </w:r>
        <w:r w:rsidR="001E647E">
          <w:rPr>
            <w:webHidden/>
          </w:rPr>
        </w:r>
        <w:r w:rsidR="001E647E">
          <w:rPr>
            <w:webHidden/>
          </w:rPr>
          <w:fldChar w:fldCharType="separate"/>
        </w:r>
        <w:r w:rsidR="001E647E">
          <w:rPr>
            <w:webHidden/>
          </w:rPr>
          <w:t>87</w:t>
        </w:r>
        <w:r w:rsidR="001E647E">
          <w:rPr>
            <w:webHidden/>
          </w:rPr>
          <w:fldChar w:fldCharType="end"/>
        </w:r>
      </w:hyperlink>
    </w:p>
    <w:p w14:paraId="556706BB" w14:textId="21959B9B" w:rsidR="001E647E" w:rsidRDefault="0047238C">
      <w:pPr>
        <w:pStyle w:val="TableofFigures"/>
        <w:rPr>
          <w:rFonts w:asciiTheme="minorHAnsi" w:eastAsiaTheme="minorEastAsia" w:hAnsiTheme="minorHAnsi" w:cstheme="minorBidi"/>
          <w:kern w:val="2"/>
          <w:sz w:val="24"/>
          <w:szCs w:val="24"/>
          <w14:ligatures w14:val="standardContextual"/>
        </w:rPr>
      </w:pPr>
      <w:hyperlink w:anchor="_Toc169527158" w:history="1">
        <w:r w:rsidR="001E647E" w:rsidRPr="00094505">
          <w:rPr>
            <w:rStyle w:val="Hyperlink"/>
          </w:rPr>
          <w:t>Figure 78: SVS Match dialog box</w:t>
        </w:r>
        <w:r w:rsidR="001E647E">
          <w:rPr>
            <w:webHidden/>
          </w:rPr>
          <w:tab/>
        </w:r>
        <w:r w:rsidR="001E647E">
          <w:rPr>
            <w:webHidden/>
          </w:rPr>
          <w:fldChar w:fldCharType="begin"/>
        </w:r>
        <w:r w:rsidR="001E647E">
          <w:rPr>
            <w:webHidden/>
          </w:rPr>
          <w:instrText xml:space="preserve"> PAGEREF _Toc169527158 \h </w:instrText>
        </w:r>
        <w:r w:rsidR="001E647E">
          <w:rPr>
            <w:webHidden/>
          </w:rPr>
        </w:r>
        <w:r w:rsidR="001E647E">
          <w:rPr>
            <w:webHidden/>
          </w:rPr>
          <w:fldChar w:fldCharType="separate"/>
        </w:r>
        <w:r w:rsidR="001E647E">
          <w:rPr>
            <w:webHidden/>
          </w:rPr>
          <w:t>88</w:t>
        </w:r>
        <w:r w:rsidR="001E647E">
          <w:rPr>
            <w:webHidden/>
          </w:rPr>
          <w:fldChar w:fldCharType="end"/>
        </w:r>
      </w:hyperlink>
    </w:p>
    <w:p w14:paraId="17D9A11D" w14:textId="6C7A1F3B" w:rsidR="00406123" w:rsidRPr="003A712F" w:rsidRDefault="00406123" w:rsidP="00406123">
      <w:pPr>
        <w:pStyle w:val="Body1"/>
      </w:pPr>
      <w:r w:rsidRPr="001A7829">
        <w:rPr>
          <w:noProof/>
        </w:rPr>
        <w:fldChar w:fldCharType="end"/>
      </w:r>
    </w:p>
    <w:p w14:paraId="6165E454" w14:textId="77777777" w:rsidR="00021828" w:rsidRDefault="00021828" w:rsidP="00021828">
      <w:pPr>
        <w:pStyle w:val="Heading1"/>
      </w:pPr>
      <w:bookmarkStart w:id="4" w:name="_Toc164238088"/>
      <w:bookmarkStart w:id="5" w:name="_Toc169526985"/>
      <w:bookmarkStart w:id="6" w:name="_Toc395103596"/>
      <w:bookmarkStart w:id="7" w:name="_Ref393273177"/>
      <w:bookmarkStart w:id="8" w:name="_Ref392769738"/>
      <w:bookmarkStart w:id="9" w:name="_Ref390083346"/>
      <w:bookmarkEnd w:id="0"/>
      <w:bookmarkEnd w:id="1"/>
      <w:bookmarkEnd w:id="2"/>
      <w:r>
        <w:lastRenderedPageBreak/>
        <w:t>Introduction</w:t>
      </w:r>
      <w:bookmarkEnd w:id="4"/>
      <w:bookmarkEnd w:id="5"/>
    </w:p>
    <w:p w14:paraId="1CF55EF5" w14:textId="37394E1D" w:rsidR="00021828" w:rsidRPr="00B3140C" w:rsidRDefault="00021828" w:rsidP="00021828">
      <w:pPr>
        <w:pStyle w:val="Body1"/>
      </w:pPr>
      <w:r w:rsidRPr="00B3140C">
        <w:t>This guide provides step-by-step training labs</w:t>
      </w:r>
      <w:r>
        <w:t xml:space="preserve"> that</w:t>
      </w:r>
      <w:r w:rsidRPr="00B3140C">
        <w:t xml:space="preserve"> demonstr</w:t>
      </w:r>
      <w:r>
        <w:t>ate</w:t>
      </w:r>
      <w:r w:rsidRPr="00B3140C">
        <w:t xml:space="preserve"> generation of the various collateral required </w:t>
      </w:r>
      <w:r w:rsidR="003F6422">
        <w:t>to</w:t>
      </w:r>
      <w:r w:rsidRPr="00B3140C">
        <w:t xml:space="preserve"> develop a standard cell library</w:t>
      </w:r>
      <w:r w:rsidR="00660EEA">
        <w:t>,</w:t>
      </w:r>
      <w:r w:rsidRPr="00B3140C">
        <w:t xml:space="preserve"> </w:t>
      </w:r>
      <w:r w:rsidR="00660EEA">
        <w:t>which</w:t>
      </w:r>
      <w:r w:rsidRPr="00B3140C">
        <w:t xml:space="preserve"> enable</w:t>
      </w:r>
      <w:r w:rsidR="00660EEA">
        <w:t>s</w:t>
      </w:r>
      <w:r w:rsidRPr="00B3140C">
        <w:t xml:space="preserve"> digital design implementation in</w:t>
      </w:r>
      <w:r w:rsidR="00A84865">
        <w:t xml:space="preserve"> P&amp;R</w:t>
      </w:r>
      <w:r w:rsidRPr="00B3140C">
        <w:t xml:space="preserve"> </w:t>
      </w:r>
      <w:r w:rsidR="002B1C96">
        <w:t>(</w:t>
      </w:r>
      <w:r w:rsidRPr="00B3140C">
        <w:t>place and route</w:t>
      </w:r>
      <w:r w:rsidR="002B1C96">
        <w:t>)</w:t>
      </w:r>
      <w:r w:rsidRPr="00B3140C">
        <w:t xml:space="preserve"> tools</w:t>
      </w:r>
      <w:r>
        <w:t>,</w:t>
      </w:r>
      <w:r w:rsidRPr="00B3140C">
        <w:t xml:space="preserve"> such as </w:t>
      </w:r>
      <w:r>
        <w:t>Cadence Innovus*</w:t>
      </w:r>
      <w:r w:rsidRPr="00B3140C">
        <w:t xml:space="preserve">. The labs use a demonstration library that contains a representative sample of standard cells, created from the libraries as supplied by </w:t>
      </w:r>
      <w:r>
        <w:rPr>
          <w:rFonts w:eastAsia="Times New Roman"/>
        </w:rPr>
        <w:t>Intel</w:t>
      </w:r>
      <w:r w:rsidRPr="00B3140C">
        <w:t>.</w:t>
      </w:r>
    </w:p>
    <w:p w14:paraId="0C489AD3" w14:textId="77777777" w:rsidR="00021828" w:rsidRPr="00B3140C" w:rsidRDefault="00021828" w:rsidP="00021828">
      <w:pPr>
        <w:pStyle w:val="Body1"/>
      </w:pPr>
      <w:r w:rsidRPr="00B3140C">
        <w:t>The features and flows described in this document might not apply to all situations. Results and images might vary slightly depending on your Intel PDK, layer stack, and Cadence software versions. However, the overall flow remains the same.</w:t>
      </w:r>
    </w:p>
    <w:p w14:paraId="58683E82" w14:textId="25FF4D6A" w:rsidR="00021828" w:rsidRPr="00B3140C" w:rsidRDefault="00021828" w:rsidP="00021828">
      <w:pPr>
        <w:pStyle w:val="Body1"/>
      </w:pPr>
      <w:r>
        <w:t>Standard cell</w:t>
      </w:r>
      <w:r w:rsidRPr="00B3140C">
        <w:t xml:space="preserve"> libraries are a collection of pre-designed and characterized logic cells that are used in the design of digital</w:t>
      </w:r>
      <w:r w:rsidR="0051698C">
        <w:t xml:space="preserve"> ICs</w:t>
      </w:r>
      <w:r w:rsidRPr="00B3140C">
        <w:t xml:space="preserve"> </w:t>
      </w:r>
      <w:r w:rsidR="0051698C">
        <w:t>(I</w:t>
      </w:r>
      <w:r w:rsidRPr="00B3140C">
        <w:t xml:space="preserve">ntegrated </w:t>
      </w:r>
      <w:r w:rsidR="0051698C">
        <w:t>C</w:t>
      </w:r>
      <w:r w:rsidRPr="00B3140C">
        <w:t>ircuits</w:t>
      </w:r>
      <w:r w:rsidR="0051698C">
        <w:t>)</w:t>
      </w:r>
      <w:r w:rsidRPr="00B3140C">
        <w:t xml:space="preserve">. These cells are typically optimized for speed, area, and power consumption, and they are available in various sizes and drive strengths. </w:t>
      </w:r>
      <w:r>
        <w:t>Standard cell</w:t>
      </w:r>
      <w:r w:rsidRPr="00B3140C">
        <w:t xml:space="preserve"> libraries are used to implement the logic of an IC, and they are essential </w:t>
      </w:r>
      <w:r>
        <w:t xml:space="preserve">to </w:t>
      </w:r>
      <w:r w:rsidRPr="00B3140C">
        <w:t>achiev</w:t>
      </w:r>
      <w:r>
        <w:t>e</w:t>
      </w:r>
      <w:r w:rsidRPr="00B3140C">
        <w:t xml:space="preserve"> high-performance and low-power designs.</w:t>
      </w:r>
    </w:p>
    <w:p w14:paraId="3232E15C" w14:textId="7FFB4CBD" w:rsidR="00021828" w:rsidRPr="007C1CCB" w:rsidRDefault="00021828" w:rsidP="00AB33C0">
      <w:pPr>
        <w:pStyle w:val="Caption"/>
      </w:pPr>
      <w:bookmarkStart w:id="10" w:name="_Ref152161906"/>
      <w:bookmarkStart w:id="11" w:name="_Ref152161902"/>
      <w:bookmarkStart w:id="12" w:name="_Toc164238154"/>
      <w:bookmarkStart w:id="13" w:name="_Toc169527059"/>
      <w:r>
        <w:t xml:space="preserve">Table </w:t>
      </w:r>
      <w:r>
        <w:rPr>
          <w:noProof/>
        </w:rPr>
        <w:fldChar w:fldCharType="begin"/>
      </w:r>
      <w:r>
        <w:rPr>
          <w:noProof/>
        </w:rPr>
        <w:instrText xml:space="preserve"> SEQ Table \* ARABIC </w:instrText>
      </w:r>
      <w:r>
        <w:rPr>
          <w:noProof/>
        </w:rPr>
        <w:fldChar w:fldCharType="separate"/>
      </w:r>
      <w:r w:rsidR="001E647E">
        <w:rPr>
          <w:noProof/>
        </w:rPr>
        <w:t>1</w:t>
      </w:r>
      <w:r>
        <w:rPr>
          <w:noProof/>
        </w:rPr>
        <w:fldChar w:fldCharType="end"/>
      </w:r>
      <w:bookmarkEnd w:id="10"/>
      <w:r>
        <w:t xml:space="preserve">: </w:t>
      </w:r>
      <w:r w:rsidRPr="00B3140C">
        <w:t>Standard</w:t>
      </w:r>
      <w:r>
        <w:t xml:space="preserve"> </w:t>
      </w:r>
      <w:r w:rsidRPr="00B3140C">
        <w:t>cell libraries</w:t>
      </w:r>
      <w:bookmarkEnd w:id="11"/>
      <w:bookmarkEnd w:id="12"/>
      <w:bookmarkEnd w:id="13"/>
    </w:p>
    <w:tbl>
      <w:tblPr>
        <w:tblStyle w:val="Table01"/>
        <w:tblW w:w="0" w:type="auto"/>
        <w:tblLook w:val="04A0" w:firstRow="1" w:lastRow="0" w:firstColumn="1" w:lastColumn="0" w:noHBand="0" w:noVBand="1"/>
      </w:tblPr>
      <w:tblGrid>
        <w:gridCol w:w="1705"/>
        <w:gridCol w:w="8365"/>
      </w:tblGrid>
      <w:tr w:rsidR="00021828" w:rsidRPr="000923B2" w14:paraId="7C5E1BF6" w14:textId="77777777" w:rsidTr="00480A43">
        <w:trPr>
          <w:cnfStyle w:val="100000000000" w:firstRow="1" w:lastRow="0" w:firstColumn="0" w:lastColumn="0" w:oddVBand="0" w:evenVBand="0" w:oddHBand="0" w:evenHBand="0" w:firstRowFirstColumn="0" w:firstRowLastColumn="0" w:lastRowFirstColumn="0" w:lastRowLastColumn="0"/>
        </w:trPr>
        <w:tc>
          <w:tcPr>
            <w:tcW w:w="1705" w:type="dxa"/>
          </w:tcPr>
          <w:p w14:paraId="64FC61FB" w14:textId="77777777" w:rsidR="00021828" w:rsidRPr="000923B2" w:rsidRDefault="00021828" w:rsidP="00480A43">
            <w:pPr>
              <w:pStyle w:val="TableHeading"/>
            </w:pPr>
            <w:r>
              <w:t>Characteristic</w:t>
            </w:r>
          </w:p>
        </w:tc>
        <w:tc>
          <w:tcPr>
            <w:tcW w:w="8365" w:type="dxa"/>
          </w:tcPr>
          <w:p w14:paraId="4147D90A" w14:textId="77777777" w:rsidR="00021828" w:rsidRPr="000923B2" w:rsidRDefault="00021828" w:rsidP="00480A43">
            <w:pPr>
              <w:pStyle w:val="TableHeading"/>
            </w:pPr>
            <w:r w:rsidRPr="000923B2">
              <w:t>Description</w:t>
            </w:r>
          </w:p>
        </w:tc>
      </w:tr>
      <w:tr w:rsidR="00021828" w14:paraId="236F29C1" w14:textId="77777777" w:rsidTr="00480A43">
        <w:tc>
          <w:tcPr>
            <w:tcW w:w="1705" w:type="dxa"/>
          </w:tcPr>
          <w:p w14:paraId="4163A993" w14:textId="77777777" w:rsidR="00021828" w:rsidRDefault="00021828" w:rsidP="00480A43">
            <w:pPr>
              <w:pStyle w:val="TableBody1"/>
            </w:pPr>
            <w:r w:rsidRPr="007C1CCB">
              <w:t>Fixed height</w:t>
            </w:r>
          </w:p>
        </w:tc>
        <w:tc>
          <w:tcPr>
            <w:tcW w:w="8365" w:type="dxa"/>
          </w:tcPr>
          <w:p w14:paraId="276D33F6" w14:textId="77777777" w:rsidR="00021828" w:rsidRDefault="00021828" w:rsidP="00480A43">
            <w:pPr>
              <w:pStyle w:val="TableBody1"/>
            </w:pPr>
            <w:r w:rsidRPr="007C1CCB">
              <w:t>All cells in a standard</w:t>
            </w:r>
            <w:r>
              <w:t xml:space="preserve"> </w:t>
            </w:r>
            <w:r w:rsidRPr="007C1CCB">
              <w:t>cell library have the same height </w:t>
            </w:r>
            <w:r>
              <w:t xml:space="preserve">or multiples of the base height, </w:t>
            </w:r>
            <w:r w:rsidRPr="007C1CCB">
              <w:t>which makes it easy to place them in rows. This simplifies the automated layout process and makes it possible to achieve high</w:t>
            </w:r>
            <w:r>
              <w:t xml:space="preserve"> </w:t>
            </w:r>
            <w:r w:rsidRPr="007C1CCB">
              <w:t>density designs.</w:t>
            </w:r>
          </w:p>
        </w:tc>
      </w:tr>
      <w:tr w:rsidR="00021828" w14:paraId="2D405348" w14:textId="77777777" w:rsidTr="00480A43">
        <w:tc>
          <w:tcPr>
            <w:tcW w:w="1705" w:type="dxa"/>
          </w:tcPr>
          <w:p w14:paraId="7AA18C3A" w14:textId="77777777" w:rsidR="00021828" w:rsidRPr="007C1CCB" w:rsidRDefault="00021828" w:rsidP="00480A43">
            <w:pPr>
              <w:pStyle w:val="TableBody1"/>
            </w:pPr>
            <w:r w:rsidRPr="007C1CCB">
              <w:t>Variable width</w:t>
            </w:r>
          </w:p>
        </w:tc>
        <w:tc>
          <w:tcPr>
            <w:tcW w:w="8365" w:type="dxa"/>
          </w:tcPr>
          <w:p w14:paraId="228D9957" w14:textId="2489DFEE" w:rsidR="00021828" w:rsidRPr="007C1CCB" w:rsidRDefault="00021828" w:rsidP="00480A43">
            <w:pPr>
              <w:pStyle w:val="TableBody1"/>
            </w:pPr>
            <w:r w:rsidRPr="007C1CCB">
              <w:t>The width of each cell can vary depending on the drive strength requirements. This allows for trade-off</w:t>
            </w:r>
            <w:r w:rsidR="00E80A36">
              <w:t>s</w:t>
            </w:r>
            <w:r w:rsidRPr="007C1CCB">
              <w:t xml:space="preserve"> between performance and area.</w:t>
            </w:r>
          </w:p>
        </w:tc>
      </w:tr>
      <w:tr w:rsidR="00021828" w14:paraId="50A34141" w14:textId="77777777" w:rsidTr="00480A43">
        <w:tc>
          <w:tcPr>
            <w:tcW w:w="1705" w:type="dxa"/>
          </w:tcPr>
          <w:p w14:paraId="17C7BF3C" w14:textId="77777777" w:rsidR="00021828" w:rsidRPr="007C1CCB" w:rsidRDefault="00021828" w:rsidP="00480A43">
            <w:pPr>
              <w:pStyle w:val="TableBody1"/>
            </w:pPr>
            <w:r w:rsidRPr="007C1CCB">
              <w:t>Pre-characterized</w:t>
            </w:r>
          </w:p>
        </w:tc>
        <w:tc>
          <w:tcPr>
            <w:tcW w:w="8365" w:type="dxa"/>
          </w:tcPr>
          <w:p w14:paraId="65001E9C" w14:textId="77777777" w:rsidR="00021828" w:rsidRPr="007C1CCB" w:rsidRDefault="00021828" w:rsidP="00480A43">
            <w:pPr>
              <w:pStyle w:val="TableBody1"/>
            </w:pPr>
            <w:r w:rsidRPr="007C1CCB">
              <w:t>Each cell in a standard</w:t>
            </w:r>
            <w:r>
              <w:t xml:space="preserve"> </w:t>
            </w:r>
            <w:r w:rsidRPr="007C1CCB">
              <w:t xml:space="preserve">cell library </w:t>
            </w:r>
            <w:r>
              <w:t xml:space="preserve">is </w:t>
            </w:r>
            <w:r w:rsidRPr="007C1CCB">
              <w:t>pre-characterized for its timing,</w:t>
            </w:r>
            <w:r>
              <w:t xml:space="preserve"> </w:t>
            </w:r>
            <w:r w:rsidRPr="007C1CCB">
              <w:t>power consumption, </w:t>
            </w:r>
            <w:r>
              <w:t>and so on</w:t>
            </w:r>
            <w:r w:rsidRPr="007C1CCB">
              <w:t>.</w:t>
            </w:r>
          </w:p>
        </w:tc>
      </w:tr>
    </w:tbl>
    <w:p w14:paraId="220B3AC0" w14:textId="6DD9D0F3" w:rsidR="00021828" w:rsidRPr="007C1CCB" w:rsidRDefault="00021828" w:rsidP="00AB33C0">
      <w:pPr>
        <w:pStyle w:val="Caption"/>
      </w:pPr>
      <w:bookmarkStart w:id="14" w:name="_Toc164238155"/>
      <w:bookmarkStart w:id="15" w:name="_Toc169527060"/>
      <w:r>
        <w:t xml:space="preserve">Table </w:t>
      </w:r>
      <w:r>
        <w:fldChar w:fldCharType="begin"/>
      </w:r>
      <w:r>
        <w:instrText xml:space="preserve"> SEQ Table \* ARABIC </w:instrText>
      </w:r>
      <w:r>
        <w:fldChar w:fldCharType="separate"/>
      </w:r>
      <w:r w:rsidR="001E647E">
        <w:rPr>
          <w:noProof/>
        </w:rPr>
        <w:t>2</w:t>
      </w:r>
      <w:r>
        <w:rPr>
          <w:noProof/>
        </w:rPr>
        <w:fldChar w:fldCharType="end"/>
      </w:r>
      <w:r>
        <w:t xml:space="preserve">: </w:t>
      </w:r>
      <w:r w:rsidRPr="007C1CCB">
        <w:t>Component</w:t>
      </w:r>
      <w:r>
        <w:t xml:space="preserve"> cells </w:t>
      </w:r>
      <w:r w:rsidRPr="007C1CCB">
        <w:t>of a typical standard</w:t>
      </w:r>
      <w:r>
        <w:t xml:space="preserve"> </w:t>
      </w:r>
      <w:r w:rsidRPr="007C1CCB">
        <w:t>cell library</w:t>
      </w:r>
      <w:bookmarkEnd w:id="14"/>
      <w:bookmarkEnd w:id="15"/>
    </w:p>
    <w:tbl>
      <w:tblPr>
        <w:tblStyle w:val="Table01"/>
        <w:tblW w:w="0" w:type="auto"/>
        <w:tblLook w:val="04A0" w:firstRow="1" w:lastRow="0" w:firstColumn="1" w:lastColumn="0" w:noHBand="0" w:noVBand="1"/>
      </w:tblPr>
      <w:tblGrid>
        <w:gridCol w:w="1705"/>
        <w:gridCol w:w="8365"/>
      </w:tblGrid>
      <w:tr w:rsidR="00021828" w:rsidRPr="007D1325" w14:paraId="020632E7" w14:textId="77777777" w:rsidTr="00480A43">
        <w:trPr>
          <w:cnfStyle w:val="100000000000" w:firstRow="1" w:lastRow="0" w:firstColumn="0" w:lastColumn="0" w:oddVBand="0" w:evenVBand="0" w:oddHBand="0" w:evenHBand="0" w:firstRowFirstColumn="0" w:firstRowLastColumn="0" w:lastRowFirstColumn="0" w:lastRowLastColumn="0"/>
        </w:trPr>
        <w:tc>
          <w:tcPr>
            <w:tcW w:w="1705" w:type="dxa"/>
          </w:tcPr>
          <w:p w14:paraId="23D98CF3" w14:textId="77777777" w:rsidR="00021828" w:rsidRPr="007D1325" w:rsidRDefault="00021828" w:rsidP="00480A43">
            <w:pPr>
              <w:pStyle w:val="TableHeading"/>
            </w:pPr>
            <w:r w:rsidRPr="007D1325">
              <w:t>Characteristic</w:t>
            </w:r>
          </w:p>
        </w:tc>
        <w:tc>
          <w:tcPr>
            <w:tcW w:w="8365" w:type="dxa"/>
          </w:tcPr>
          <w:p w14:paraId="6C011EC4" w14:textId="77777777" w:rsidR="00021828" w:rsidRPr="007D1325" w:rsidRDefault="00021828" w:rsidP="00480A43">
            <w:pPr>
              <w:pStyle w:val="TableHeading"/>
            </w:pPr>
            <w:r w:rsidRPr="007D1325">
              <w:t>Description</w:t>
            </w:r>
          </w:p>
        </w:tc>
      </w:tr>
      <w:tr w:rsidR="00021828" w14:paraId="2C9C8B8D" w14:textId="77777777" w:rsidTr="00480A43">
        <w:tc>
          <w:tcPr>
            <w:tcW w:w="1705" w:type="dxa"/>
          </w:tcPr>
          <w:p w14:paraId="42DB7866" w14:textId="77777777" w:rsidR="00021828" w:rsidRPr="007D1325" w:rsidRDefault="00021828" w:rsidP="00480A43">
            <w:pPr>
              <w:pStyle w:val="TableBody1"/>
            </w:pPr>
            <w:r w:rsidRPr="007C1CCB">
              <w:t>Logic gates</w:t>
            </w:r>
          </w:p>
        </w:tc>
        <w:tc>
          <w:tcPr>
            <w:tcW w:w="8365" w:type="dxa"/>
          </w:tcPr>
          <w:p w14:paraId="78A6A889" w14:textId="77777777" w:rsidR="00021828" w:rsidRPr="007D1325" w:rsidRDefault="00021828" w:rsidP="00480A43">
            <w:pPr>
              <w:pStyle w:val="TableBody1"/>
            </w:pPr>
            <w:r>
              <w:t xml:space="preserve">The </w:t>
            </w:r>
            <w:r w:rsidRPr="007C1CCB">
              <w:t>basic building blocks of digital logic, such as AND, OR, NAND, NOR, and XOR gates</w:t>
            </w:r>
            <w:r>
              <w:t>.</w:t>
            </w:r>
          </w:p>
        </w:tc>
      </w:tr>
      <w:tr w:rsidR="00021828" w14:paraId="195B1781" w14:textId="77777777" w:rsidTr="00480A43">
        <w:tc>
          <w:tcPr>
            <w:tcW w:w="1705" w:type="dxa"/>
          </w:tcPr>
          <w:p w14:paraId="0CA27CC3" w14:textId="77777777" w:rsidR="00021828" w:rsidRPr="007D1325" w:rsidRDefault="00021828" w:rsidP="00480A43">
            <w:pPr>
              <w:pStyle w:val="TableBody1"/>
            </w:pPr>
            <w:r w:rsidRPr="007C1CCB">
              <w:t>Flip</w:t>
            </w:r>
            <w:r w:rsidRPr="007D1325">
              <w:t xml:space="preserve"> flops and latches</w:t>
            </w:r>
          </w:p>
        </w:tc>
        <w:tc>
          <w:tcPr>
            <w:tcW w:w="8365" w:type="dxa"/>
          </w:tcPr>
          <w:p w14:paraId="509904D4" w14:textId="77777777" w:rsidR="00021828" w:rsidRPr="007D1325" w:rsidRDefault="00021828" w:rsidP="00480A43">
            <w:pPr>
              <w:pStyle w:val="TableBody1"/>
            </w:pPr>
            <w:r>
              <w:t>The memory cells</w:t>
            </w:r>
            <w:r w:rsidRPr="007D1325">
              <w:t xml:space="preserve"> store data and are triggered by a clock signal.</w:t>
            </w:r>
          </w:p>
        </w:tc>
      </w:tr>
      <w:tr w:rsidR="00021828" w14:paraId="16AC1E74" w14:textId="77777777" w:rsidTr="00480A43">
        <w:tc>
          <w:tcPr>
            <w:tcW w:w="1705" w:type="dxa"/>
          </w:tcPr>
          <w:p w14:paraId="56A16536" w14:textId="77777777" w:rsidR="00021828" w:rsidRPr="007D1325" w:rsidRDefault="00021828" w:rsidP="00480A43">
            <w:pPr>
              <w:pStyle w:val="TableBody1"/>
            </w:pPr>
            <w:r w:rsidRPr="007C1CCB">
              <w:t>Buffers</w:t>
            </w:r>
          </w:p>
        </w:tc>
        <w:tc>
          <w:tcPr>
            <w:tcW w:w="8365" w:type="dxa"/>
          </w:tcPr>
          <w:p w14:paraId="08B4AF0C" w14:textId="77777777" w:rsidR="00021828" w:rsidRPr="007D1325" w:rsidRDefault="00021828" w:rsidP="00480A43">
            <w:pPr>
              <w:pStyle w:val="TableBody1"/>
            </w:pPr>
            <w:r>
              <w:t>Buffers</w:t>
            </w:r>
            <w:r w:rsidRPr="007C1CCB">
              <w:t xml:space="preserve"> drive high</w:t>
            </w:r>
            <w:r w:rsidRPr="007D1325">
              <w:t xml:space="preserve"> fanout loads or isolate different parts of a circuit</w:t>
            </w:r>
            <w:r>
              <w:t>.</w:t>
            </w:r>
          </w:p>
        </w:tc>
      </w:tr>
      <w:tr w:rsidR="00021828" w14:paraId="43D75935" w14:textId="77777777" w:rsidTr="00480A43">
        <w:tc>
          <w:tcPr>
            <w:tcW w:w="1705" w:type="dxa"/>
          </w:tcPr>
          <w:p w14:paraId="6418F95E" w14:textId="77777777" w:rsidR="00021828" w:rsidRPr="007C1CCB" w:rsidRDefault="00021828" w:rsidP="00480A43">
            <w:pPr>
              <w:pStyle w:val="TableBody1"/>
            </w:pPr>
            <w:r w:rsidRPr="007C1CCB">
              <w:t>Clock buffers</w:t>
            </w:r>
          </w:p>
        </w:tc>
        <w:tc>
          <w:tcPr>
            <w:tcW w:w="8365" w:type="dxa"/>
          </w:tcPr>
          <w:p w14:paraId="2D2371F4" w14:textId="77777777" w:rsidR="00021828" w:rsidRDefault="00021828" w:rsidP="00480A43">
            <w:pPr>
              <w:pStyle w:val="TableBody1"/>
            </w:pPr>
            <w:r>
              <w:t>S</w:t>
            </w:r>
            <w:r w:rsidRPr="007C1CCB">
              <w:t>pecialized buffers designed to drive clock signals.</w:t>
            </w:r>
          </w:p>
        </w:tc>
      </w:tr>
      <w:tr w:rsidR="00021828" w14:paraId="08AD1717" w14:textId="77777777" w:rsidTr="00480A43">
        <w:tc>
          <w:tcPr>
            <w:tcW w:w="1705" w:type="dxa"/>
          </w:tcPr>
          <w:p w14:paraId="37862F9B" w14:textId="77777777" w:rsidR="00021828" w:rsidRPr="007C1CCB" w:rsidRDefault="00021828" w:rsidP="00480A43">
            <w:pPr>
              <w:pStyle w:val="TableBody1"/>
            </w:pPr>
            <w:r w:rsidRPr="007C1CCB">
              <w:t>Scan cells</w:t>
            </w:r>
          </w:p>
        </w:tc>
        <w:tc>
          <w:tcPr>
            <w:tcW w:w="8365" w:type="dxa"/>
          </w:tcPr>
          <w:p w14:paraId="31DD0F9F" w14:textId="77777777" w:rsidR="00021828" w:rsidRDefault="00021828" w:rsidP="00480A43">
            <w:pPr>
              <w:pStyle w:val="TableBody1"/>
            </w:pPr>
            <w:r>
              <w:t>Scan cells</w:t>
            </w:r>
            <w:r w:rsidRPr="007C1CCB">
              <w:t xml:space="preserve"> implement scan chains, which are used for testing and debugging.</w:t>
            </w:r>
          </w:p>
        </w:tc>
      </w:tr>
    </w:tbl>
    <w:p w14:paraId="735B760A" w14:textId="703D7B27" w:rsidR="00021828" w:rsidRPr="007C1CCB" w:rsidRDefault="00021828" w:rsidP="00AB33C0">
      <w:pPr>
        <w:pStyle w:val="Caption"/>
      </w:pPr>
      <w:bookmarkStart w:id="16" w:name="_Toc164238156"/>
      <w:bookmarkStart w:id="17" w:name="_Toc169527061"/>
      <w:r>
        <w:t xml:space="preserve">Table </w:t>
      </w:r>
      <w:r>
        <w:fldChar w:fldCharType="begin"/>
      </w:r>
      <w:r>
        <w:instrText xml:space="preserve"> SEQ Table \* ARABIC </w:instrText>
      </w:r>
      <w:r>
        <w:fldChar w:fldCharType="separate"/>
      </w:r>
      <w:r w:rsidR="001E647E">
        <w:rPr>
          <w:noProof/>
        </w:rPr>
        <w:t>3</w:t>
      </w:r>
      <w:r>
        <w:rPr>
          <w:noProof/>
        </w:rPr>
        <w:fldChar w:fldCharType="end"/>
      </w:r>
      <w:r>
        <w:t xml:space="preserve">: </w:t>
      </w:r>
      <w:r w:rsidRPr="007C1CCB">
        <w:t xml:space="preserve">Benefits of using </w:t>
      </w:r>
      <w:r>
        <w:t>standard cell</w:t>
      </w:r>
      <w:r w:rsidRPr="007C1CCB">
        <w:t xml:space="preserve"> libraries</w:t>
      </w:r>
      <w:bookmarkEnd w:id="16"/>
      <w:bookmarkEnd w:id="17"/>
    </w:p>
    <w:tbl>
      <w:tblPr>
        <w:tblStyle w:val="Table01"/>
        <w:tblW w:w="0" w:type="auto"/>
        <w:tblLook w:val="04A0" w:firstRow="1" w:lastRow="0" w:firstColumn="1" w:lastColumn="0" w:noHBand="0" w:noVBand="1"/>
      </w:tblPr>
      <w:tblGrid>
        <w:gridCol w:w="1705"/>
        <w:gridCol w:w="8365"/>
      </w:tblGrid>
      <w:tr w:rsidR="00021828" w:rsidRPr="007D1325" w14:paraId="6444CA4D" w14:textId="77777777" w:rsidTr="00480A43">
        <w:trPr>
          <w:cnfStyle w:val="100000000000" w:firstRow="1" w:lastRow="0" w:firstColumn="0" w:lastColumn="0" w:oddVBand="0" w:evenVBand="0" w:oddHBand="0" w:evenHBand="0" w:firstRowFirstColumn="0" w:firstRowLastColumn="0" w:lastRowFirstColumn="0" w:lastRowLastColumn="0"/>
        </w:trPr>
        <w:tc>
          <w:tcPr>
            <w:tcW w:w="1705" w:type="dxa"/>
          </w:tcPr>
          <w:p w14:paraId="16CC4FAD" w14:textId="77777777" w:rsidR="00021828" w:rsidRPr="007D1325" w:rsidRDefault="00021828" w:rsidP="00480A43">
            <w:pPr>
              <w:pStyle w:val="TableHeading"/>
            </w:pPr>
            <w:r w:rsidRPr="007D1325">
              <w:t>Characteristic</w:t>
            </w:r>
          </w:p>
        </w:tc>
        <w:tc>
          <w:tcPr>
            <w:tcW w:w="8365" w:type="dxa"/>
          </w:tcPr>
          <w:p w14:paraId="37196502" w14:textId="77777777" w:rsidR="00021828" w:rsidRPr="007D1325" w:rsidRDefault="00021828" w:rsidP="00480A43">
            <w:pPr>
              <w:pStyle w:val="TableHeading"/>
            </w:pPr>
            <w:r w:rsidRPr="007D1325">
              <w:t>Description</w:t>
            </w:r>
          </w:p>
        </w:tc>
      </w:tr>
      <w:tr w:rsidR="00021828" w14:paraId="44AE458B" w14:textId="77777777" w:rsidTr="00480A43">
        <w:tc>
          <w:tcPr>
            <w:tcW w:w="1705" w:type="dxa"/>
          </w:tcPr>
          <w:p w14:paraId="3E11DE3D" w14:textId="77777777" w:rsidR="00021828" w:rsidRPr="007D1325" w:rsidRDefault="00021828" w:rsidP="00480A43">
            <w:pPr>
              <w:pStyle w:val="TableBody1"/>
            </w:pPr>
            <w:r w:rsidRPr="007C1CCB">
              <w:t>Reduced design time</w:t>
            </w:r>
          </w:p>
        </w:tc>
        <w:tc>
          <w:tcPr>
            <w:tcW w:w="8365" w:type="dxa"/>
          </w:tcPr>
          <w:p w14:paraId="4E87A413" w14:textId="77777777" w:rsidR="00021828" w:rsidRPr="007D1325" w:rsidRDefault="00021828" w:rsidP="00480A43">
            <w:pPr>
              <w:pStyle w:val="TableBody1"/>
            </w:pPr>
            <w:r>
              <w:t>Standard cell</w:t>
            </w:r>
            <w:r w:rsidRPr="007D1325">
              <w:t xml:space="preserve"> libraries are predesigned and characterized, which can significantly reduce the time it takes to design an IC.</w:t>
            </w:r>
          </w:p>
        </w:tc>
      </w:tr>
      <w:tr w:rsidR="00021828" w14:paraId="56AE0A24" w14:textId="77777777" w:rsidTr="00480A43">
        <w:tc>
          <w:tcPr>
            <w:tcW w:w="1705" w:type="dxa"/>
          </w:tcPr>
          <w:p w14:paraId="6CAEBAC3" w14:textId="77777777" w:rsidR="00021828" w:rsidRPr="007D1325" w:rsidRDefault="00021828" w:rsidP="00480A43">
            <w:pPr>
              <w:pStyle w:val="TableBody1"/>
            </w:pPr>
            <w:r w:rsidRPr="007C1CCB">
              <w:t>Improved design quality</w:t>
            </w:r>
          </w:p>
        </w:tc>
        <w:tc>
          <w:tcPr>
            <w:tcW w:w="8365" w:type="dxa"/>
          </w:tcPr>
          <w:p w14:paraId="063FBFCF" w14:textId="77777777" w:rsidR="00021828" w:rsidRPr="007D1325" w:rsidRDefault="00021828" w:rsidP="00480A43">
            <w:pPr>
              <w:pStyle w:val="TableBody1"/>
            </w:pPr>
            <w:r w:rsidRPr="007C1CCB">
              <w:t>Standard</w:t>
            </w:r>
            <w:r w:rsidRPr="007D1325">
              <w:t xml:space="preserve"> cell libraries are optimized for speed, area, and power consumption, which can help to improve the quality of an IC</w:t>
            </w:r>
            <w:r>
              <w:t>.</w:t>
            </w:r>
          </w:p>
        </w:tc>
      </w:tr>
      <w:tr w:rsidR="00021828" w14:paraId="75089E9B" w14:textId="77777777" w:rsidTr="00480A43">
        <w:tc>
          <w:tcPr>
            <w:tcW w:w="1705" w:type="dxa"/>
          </w:tcPr>
          <w:p w14:paraId="6DC7EBC7" w14:textId="77777777" w:rsidR="00021828" w:rsidRPr="007D1325" w:rsidRDefault="00021828" w:rsidP="00480A43">
            <w:pPr>
              <w:pStyle w:val="TableBody1"/>
            </w:pPr>
            <w:r w:rsidRPr="007C1CCB">
              <w:t>Reduced design cost</w:t>
            </w:r>
          </w:p>
        </w:tc>
        <w:tc>
          <w:tcPr>
            <w:tcW w:w="8365" w:type="dxa"/>
          </w:tcPr>
          <w:p w14:paraId="29AD364B" w14:textId="77777777" w:rsidR="00021828" w:rsidRPr="007D1325" w:rsidRDefault="00021828" w:rsidP="00480A43">
            <w:pPr>
              <w:pStyle w:val="TableBody1"/>
            </w:pPr>
            <w:r w:rsidRPr="007C1CCB">
              <w:t>Standard</w:t>
            </w:r>
            <w:r w:rsidRPr="007D1325">
              <w:t xml:space="preserve"> cell libraries are commercially available, which can help reduce the cost of designing an IC</w:t>
            </w:r>
            <w:r>
              <w:t>.</w:t>
            </w:r>
          </w:p>
        </w:tc>
      </w:tr>
    </w:tbl>
    <w:p w14:paraId="66B98576" w14:textId="77777777" w:rsidR="00021828" w:rsidRDefault="00021828" w:rsidP="00021828">
      <w:pPr>
        <w:pStyle w:val="Body1"/>
        <w:keepNext/>
      </w:pPr>
      <w:r w:rsidRPr="003F036F">
        <w:lastRenderedPageBreak/>
        <w:t xml:space="preserve">This document is intended for </w:t>
      </w:r>
      <w:r>
        <w:t>standard cell library developers and</w:t>
      </w:r>
      <w:r w:rsidRPr="003F036F">
        <w:t xml:space="preserve"> provides instructional content </w:t>
      </w:r>
      <w:r>
        <w:t>to generate the following collateral from a layout and schematic</w:t>
      </w:r>
      <w:r w:rsidRPr="003F036F">
        <w:t>:</w:t>
      </w:r>
    </w:p>
    <w:p w14:paraId="7641E218" w14:textId="77777777" w:rsidR="00021828" w:rsidRDefault="00021828" w:rsidP="00021828">
      <w:pPr>
        <w:pStyle w:val="Bullet1"/>
        <w:numPr>
          <w:ilvl w:val="0"/>
          <w:numId w:val="1"/>
        </w:numPr>
      </w:pPr>
      <w:r>
        <w:t>GDS (Stream file)</w:t>
      </w:r>
    </w:p>
    <w:p w14:paraId="30636C08" w14:textId="57352779" w:rsidR="005A0BED" w:rsidRDefault="005A0BED" w:rsidP="00021828">
      <w:pPr>
        <w:pStyle w:val="Bullet1"/>
        <w:numPr>
          <w:ilvl w:val="0"/>
          <w:numId w:val="1"/>
        </w:numPr>
      </w:pPr>
      <w:r w:rsidRPr="005A0BED">
        <w:t>OASIS (OASIS design file)</w:t>
      </w:r>
    </w:p>
    <w:p w14:paraId="588BB7F1" w14:textId="7207A2A5" w:rsidR="00021828" w:rsidRDefault="00021828" w:rsidP="00021828">
      <w:pPr>
        <w:pStyle w:val="Bullet1"/>
        <w:numPr>
          <w:ilvl w:val="0"/>
          <w:numId w:val="1"/>
        </w:numPr>
      </w:pPr>
      <w:r>
        <w:t>CDL (Transistor</w:t>
      </w:r>
      <w:r w:rsidR="00323756">
        <w:t>-</w:t>
      </w:r>
      <w:r>
        <w:t>level netlist)</w:t>
      </w:r>
    </w:p>
    <w:p w14:paraId="031C70E5" w14:textId="77777777" w:rsidR="00021828" w:rsidRDefault="00021828" w:rsidP="00021828">
      <w:pPr>
        <w:pStyle w:val="Bullet1"/>
        <w:numPr>
          <w:ilvl w:val="0"/>
          <w:numId w:val="1"/>
        </w:numPr>
      </w:pPr>
      <w:r>
        <w:t>Liberty (Timing model)</w:t>
      </w:r>
    </w:p>
    <w:p w14:paraId="7523BA95" w14:textId="77777777" w:rsidR="00021828" w:rsidRDefault="00021828" w:rsidP="00021828">
      <w:pPr>
        <w:pStyle w:val="Bullet1"/>
        <w:numPr>
          <w:ilvl w:val="0"/>
          <w:numId w:val="1"/>
        </w:numPr>
      </w:pPr>
      <w:r>
        <w:t>Verilog (Functional model)</w:t>
      </w:r>
    </w:p>
    <w:p w14:paraId="76B9EB93" w14:textId="77777777" w:rsidR="00021828" w:rsidRDefault="00021828" w:rsidP="00021828">
      <w:pPr>
        <w:pStyle w:val="Bullet1"/>
        <w:numPr>
          <w:ilvl w:val="0"/>
          <w:numId w:val="1"/>
        </w:numPr>
      </w:pPr>
      <w:r>
        <w:t>Layout abstract (OpenAccess)</w:t>
      </w:r>
    </w:p>
    <w:p w14:paraId="558F6A80" w14:textId="77777777" w:rsidR="00021828" w:rsidRDefault="00021828" w:rsidP="00021828">
      <w:pPr>
        <w:pStyle w:val="Bullet1"/>
        <w:numPr>
          <w:ilvl w:val="0"/>
          <w:numId w:val="1"/>
        </w:numPr>
      </w:pPr>
      <w:r>
        <w:t>LEF (Library Exchange Format)</w:t>
      </w:r>
    </w:p>
    <w:p w14:paraId="79F59354" w14:textId="77777777" w:rsidR="00021828" w:rsidRDefault="00021828" w:rsidP="00021828">
      <w:pPr>
        <w:pStyle w:val="Bullet1"/>
        <w:numPr>
          <w:ilvl w:val="0"/>
          <w:numId w:val="1"/>
        </w:numPr>
      </w:pPr>
      <w:r>
        <w:t>PGV (Power Grid View)</w:t>
      </w:r>
    </w:p>
    <w:p w14:paraId="5D21EDC2" w14:textId="77777777" w:rsidR="00021828" w:rsidRDefault="00021828" w:rsidP="00021828">
      <w:pPr>
        <w:pStyle w:val="Body1"/>
      </w:pPr>
      <w:r w:rsidRPr="008A33B3">
        <w:t>Some content covered in this document requires expert-level knowledge of the format that is being generated, such as LEF, Liberty</w:t>
      </w:r>
      <w:r>
        <w:t>,</w:t>
      </w:r>
      <w:r w:rsidRPr="008A33B3">
        <w:t xml:space="preserve"> and PGV.</w:t>
      </w:r>
    </w:p>
    <w:p w14:paraId="79AB0935" w14:textId="77777777" w:rsidR="00021828" w:rsidRPr="003237C9" w:rsidRDefault="00021828" w:rsidP="00021828">
      <w:pPr>
        <w:pStyle w:val="Heading2"/>
      </w:pPr>
      <w:bookmarkStart w:id="18" w:name="_Toc164238089"/>
      <w:bookmarkStart w:id="19" w:name="_Toc169526986"/>
      <w:r w:rsidRPr="003237C9">
        <w:t>Terminology</w:t>
      </w:r>
      <w:bookmarkEnd w:id="18"/>
      <w:bookmarkEnd w:id="19"/>
    </w:p>
    <w:p w14:paraId="318D3F60" w14:textId="4B54CA77" w:rsidR="00021828" w:rsidRPr="007316C7" w:rsidRDefault="00021828" w:rsidP="00021828">
      <w:pPr>
        <w:pStyle w:val="Body1"/>
      </w:pPr>
      <w:r w:rsidRPr="00265E13">
        <w:rPr>
          <w:rStyle w:val="Link"/>
        </w:rPr>
        <w:fldChar w:fldCharType="begin"/>
      </w:r>
      <w:r w:rsidRPr="00265E13">
        <w:rPr>
          <w:rStyle w:val="Link"/>
        </w:rPr>
        <w:instrText xml:space="preserve"> REF _Ref152161934 \h  \* MERGEFORMAT </w:instrText>
      </w:r>
      <w:r w:rsidRPr="00265E13">
        <w:rPr>
          <w:rStyle w:val="Link"/>
        </w:rPr>
      </w:r>
      <w:r w:rsidRPr="00265E13">
        <w:rPr>
          <w:rStyle w:val="Link"/>
        </w:rPr>
        <w:fldChar w:fldCharType="separate"/>
      </w:r>
      <w:r w:rsidR="001E647E" w:rsidRPr="001E647E">
        <w:rPr>
          <w:rStyle w:val="Link"/>
        </w:rPr>
        <w:t>Table 4</w:t>
      </w:r>
      <w:r w:rsidRPr="00265E13">
        <w:rPr>
          <w:rStyle w:val="Link"/>
        </w:rPr>
        <w:fldChar w:fldCharType="end"/>
      </w:r>
      <w:r>
        <w:t xml:space="preserve"> </w:t>
      </w:r>
      <w:r w:rsidRPr="007316C7">
        <w:t>lists terms and acronyms used in this document.</w:t>
      </w:r>
    </w:p>
    <w:p w14:paraId="12C508F0" w14:textId="28FC76CD" w:rsidR="00021828" w:rsidRDefault="00021828" w:rsidP="00021828">
      <w:pPr>
        <w:pStyle w:val="Caption"/>
      </w:pPr>
      <w:bookmarkStart w:id="20" w:name="_Ref152161934"/>
      <w:bookmarkStart w:id="21" w:name="_Toc164238157"/>
      <w:bookmarkStart w:id="22" w:name="_Toc169527062"/>
      <w:r>
        <w:t xml:space="preserve">Table </w:t>
      </w:r>
      <w:r>
        <w:rPr>
          <w:noProof/>
        </w:rPr>
        <w:fldChar w:fldCharType="begin"/>
      </w:r>
      <w:r>
        <w:rPr>
          <w:noProof/>
        </w:rPr>
        <w:instrText xml:space="preserve"> SEQ Table \* ARABIC </w:instrText>
      </w:r>
      <w:r>
        <w:rPr>
          <w:noProof/>
        </w:rPr>
        <w:fldChar w:fldCharType="separate"/>
      </w:r>
      <w:r w:rsidR="001E647E">
        <w:rPr>
          <w:noProof/>
        </w:rPr>
        <w:t>4</w:t>
      </w:r>
      <w:r>
        <w:rPr>
          <w:noProof/>
        </w:rPr>
        <w:fldChar w:fldCharType="end"/>
      </w:r>
      <w:bookmarkEnd w:id="20"/>
      <w:r>
        <w:t>: Terminology</w:t>
      </w:r>
      <w:bookmarkEnd w:id="21"/>
      <w:bookmarkEnd w:id="22"/>
    </w:p>
    <w:tbl>
      <w:tblPr>
        <w:tblStyle w:val="Table01"/>
        <w:tblW w:w="5000" w:type="pct"/>
        <w:tblLayout w:type="fixed"/>
        <w:tblLook w:val="04A0" w:firstRow="1" w:lastRow="0" w:firstColumn="1" w:lastColumn="0" w:noHBand="0" w:noVBand="1"/>
      </w:tblPr>
      <w:tblGrid>
        <w:gridCol w:w="2515"/>
        <w:gridCol w:w="7555"/>
      </w:tblGrid>
      <w:tr w:rsidR="00021828" w:rsidRPr="003F036F" w14:paraId="0203948A" w14:textId="77777777" w:rsidTr="001D5271">
        <w:trPr>
          <w:cnfStyle w:val="100000000000" w:firstRow="1" w:lastRow="0" w:firstColumn="0" w:lastColumn="0" w:oddVBand="0" w:evenVBand="0" w:oddHBand="0" w:evenHBand="0" w:firstRowFirstColumn="0" w:firstRowLastColumn="0" w:lastRowFirstColumn="0" w:lastRowLastColumn="0"/>
        </w:trPr>
        <w:tc>
          <w:tcPr>
            <w:tcW w:w="2515" w:type="dxa"/>
            <w:hideMark/>
          </w:tcPr>
          <w:p w14:paraId="2BF4A878" w14:textId="77777777" w:rsidR="00021828" w:rsidRPr="003F036F" w:rsidRDefault="00021828" w:rsidP="00480A43">
            <w:pPr>
              <w:pStyle w:val="TableHeading"/>
              <w:spacing w:before="20" w:after="20"/>
            </w:pPr>
            <w:r w:rsidRPr="003F036F">
              <w:t xml:space="preserve">Term/Acronym </w:t>
            </w:r>
          </w:p>
        </w:tc>
        <w:tc>
          <w:tcPr>
            <w:tcW w:w="7555" w:type="dxa"/>
            <w:hideMark/>
          </w:tcPr>
          <w:p w14:paraId="63EFCFCB" w14:textId="77777777" w:rsidR="00021828" w:rsidRPr="003F036F" w:rsidRDefault="00021828" w:rsidP="00480A43">
            <w:pPr>
              <w:pStyle w:val="TableHeading"/>
              <w:spacing w:before="20" w:after="20"/>
            </w:pPr>
            <w:r w:rsidRPr="003F036F">
              <w:t>Description</w:t>
            </w:r>
          </w:p>
        </w:tc>
      </w:tr>
      <w:tr w:rsidR="00021828" w:rsidRPr="003F036F" w14:paraId="5046B92A" w14:textId="77777777" w:rsidTr="001D5271">
        <w:tc>
          <w:tcPr>
            <w:tcW w:w="2515" w:type="dxa"/>
          </w:tcPr>
          <w:p w14:paraId="5E6613ED" w14:textId="77777777" w:rsidR="00021828" w:rsidRPr="003F036F" w:rsidRDefault="00021828" w:rsidP="00480A43">
            <w:pPr>
              <w:pStyle w:val="TableBody1"/>
              <w:spacing w:before="20" w:after="20"/>
            </w:pPr>
            <w:r>
              <w:t>AG</w:t>
            </w:r>
          </w:p>
        </w:tc>
        <w:tc>
          <w:tcPr>
            <w:tcW w:w="7555" w:type="dxa"/>
          </w:tcPr>
          <w:p w14:paraId="0D1741DF" w14:textId="77777777" w:rsidR="00021828" w:rsidRPr="003F036F" w:rsidRDefault="00021828" w:rsidP="00480A43">
            <w:pPr>
              <w:pStyle w:val="TableBody1"/>
              <w:spacing w:before="20" w:after="20"/>
            </w:pPr>
            <w:r>
              <w:t>Abstract Generator</w:t>
            </w:r>
          </w:p>
        </w:tc>
      </w:tr>
      <w:tr w:rsidR="00021828" w:rsidRPr="003F036F" w14:paraId="27D1D6C2" w14:textId="77777777" w:rsidTr="001D5271">
        <w:tc>
          <w:tcPr>
            <w:tcW w:w="2515" w:type="dxa"/>
            <w:hideMark/>
          </w:tcPr>
          <w:p w14:paraId="443A6017" w14:textId="77777777" w:rsidR="00021828" w:rsidRPr="003F036F" w:rsidRDefault="00021828" w:rsidP="00480A43">
            <w:pPr>
              <w:pStyle w:val="TableBody1"/>
              <w:spacing w:before="20" w:after="20"/>
            </w:pPr>
            <w:r w:rsidRPr="003F036F">
              <w:t>CAD</w:t>
            </w:r>
          </w:p>
        </w:tc>
        <w:tc>
          <w:tcPr>
            <w:tcW w:w="7555" w:type="dxa"/>
            <w:hideMark/>
          </w:tcPr>
          <w:p w14:paraId="0E853869" w14:textId="77777777" w:rsidR="00021828" w:rsidRPr="003F036F" w:rsidRDefault="00021828" w:rsidP="00480A43">
            <w:pPr>
              <w:pStyle w:val="TableBody1"/>
              <w:spacing w:before="20" w:after="20"/>
            </w:pPr>
            <w:r w:rsidRPr="003F036F">
              <w:t>Computer</w:t>
            </w:r>
            <w:r>
              <w:t xml:space="preserve"> </w:t>
            </w:r>
            <w:r w:rsidRPr="003F036F">
              <w:t>Aided</w:t>
            </w:r>
            <w:r>
              <w:t xml:space="preserve"> </w:t>
            </w:r>
            <w:r w:rsidRPr="003F036F">
              <w:t>Design (tools)</w:t>
            </w:r>
          </w:p>
        </w:tc>
      </w:tr>
      <w:tr w:rsidR="00021828" w:rsidRPr="003F036F" w14:paraId="177EA2AB" w14:textId="77777777" w:rsidTr="001D5271">
        <w:tc>
          <w:tcPr>
            <w:tcW w:w="2515" w:type="dxa"/>
          </w:tcPr>
          <w:p w14:paraId="3828964F" w14:textId="77777777" w:rsidR="00021828" w:rsidRDefault="00021828" w:rsidP="00480A43">
            <w:pPr>
              <w:pStyle w:val="TableBody1"/>
              <w:spacing w:before="20" w:after="20"/>
            </w:pPr>
            <w:r>
              <w:t>CCS</w:t>
            </w:r>
          </w:p>
        </w:tc>
        <w:tc>
          <w:tcPr>
            <w:tcW w:w="7555" w:type="dxa"/>
          </w:tcPr>
          <w:p w14:paraId="081B39A2" w14:textId="77777777" w:rsidR="00021828" w:rsidRDefault="00021828" w:rsidP="00480A43">
            <w:pPr>
              <w:pStyle w:val="TableBody1"/>
              <w:spacing w:before="20" w:after="20"/>
            </w:pPr>
            <w:r w:rsidRPr="00BA3DF0">
              <w:t>Concurrent Current Source</w:t>
            </w:r>
          </w:p>
        </w:tc>
      </w:tr>
      <w:tr w:rsidR="00021828" w:rsidRPr="003F036F" w14:paraId="097B55FA" w14:textId="77777777" w:rsidTr="001D5271">
        <w:tc>
          <w:tcPr>
            <w:tcW w:w="2515" w:type="dxa"/>
          </w:tcPr>
          <w:p w14:paraId="7033310A" w14:textId="77777777" w:rsidR="00021828" w:rsidRDefault="00021828" w:rsidP="00480A43">
            <w:pPr>
              <w:pStyle w:val="TableBody1"/>
              <w:spacing w:before="20" w:after="20"/>
            </w:pPr>
            <w:r>
              <w:t>CCSN</w:t>
            </w:r>
          </w:p>
        </w:tc>
        <w:tc>
          <w:tcPr>
            <w:tcW w:w="7555" w:type="dxa"/>
          </w:tcPr>
          <w:p w14:paraId="76ED524D" w14:textId="77777777" w:rsidR="00021828" w:rsidRDefault="00021828" w:rsidP="00480A43">
            <w:pPr>
              <w:pStyle w:val="TableBody1"/>
              <w:spacing w:before="20" w:after="20"/>
            </w:pPr>
            <w:r w:rsidRPr="00BA3DF0">
              <w:t>Composite Current Source Noise</w:t>
            </w:r>
          </w:p>
        </w:tc>
      </w:tr>
      <w:tr w:rsidR="00021828" w:rsidRPr="003F036F" w14:paraId="19DDF73D" w14:textId="77777777" w:rsidTr="001D5271">
        <w:tc>
          <w:tcPr>
            <w:tcW w:w="2515" w:type="dxa"/>
          </w:tcPr>
          <w:p w14:paraId="5B9E10FD" w14:textId="77777777" w:rsidR="00021828" w:rsidRPr="003F036F" w:rsidRDefault="00021828" w:rsidP="00480A43">
            <w:pPr>
              <w:pStyle w:val="TableBody1"/>
              <w:numPr>
                <w:ilvl w:val="0"/>
                <w:numId w:val="0"/>
              </w:numPr>
              <w:spacing w:before="20" w:after="20"/>
            </w:pPr>
            <w:r>
              <w:t>CDL</w:t>
            </w:r>
          </w:p>
        </w:tc>
        <w:tc>
          <w:tcPr>
            <w:tcW w:w="7555" w:type="dxa"/>
          </w:tcPr>
          <w:p w14:paraId="59FEAA74" w14:textId="77777777" w:rsidR="00021828" w:rsidRPr="003F036F" w:rsidRDefault="00021828" w:rsidP="00480A43">
            <w:pPr>
              <w:pStyle w:val="TableBody1"/>
              <w:spacing w:before="20" w:after="20"/>
            </w:pPr>
            <w:r>
              <w:t>Circuit Description Language</w:t>
            </w:r>
          </w:p>
        </w:tc>
      </w:tr>
      <w:tr w:rsidR="00021828" w:rsidRPr="003F036F" w14:paraId="36FC1754" w14:textId="77777777" w:rsidTr="001D5271">
        <w:tc>
          <w:tcPr>
            <w:tcW w:w="2515" w:type="dxa"/>
          </w:tcPr>
          <w:p w14:paraId="7362A37E" w14:textId="77777777" w:rsidR="00021828" w:rsidRDefault="00021828" w:rsidP="00480A43">
            <w:pPr>
              <w:pStyle w:val="TableBody1"/>
              <w:spacing w:before="20" w:after="20"/>
            </w:pPr>
            <w:r>
              <w:t>CC</w:t>
            </w:r>
          </w:p>
        </w:tc>
        <w:tc>
          <w:tcPr>
            <w:tcW w:w="7555" w:type="dxa"/>
          </w:tcPr>
          <w:p w14:paraId="2A270BCA" w14:textId="77777777" w:rsidR="00021828" w:rsidRDefault="00021828" w:rsidP="00480A43">
            <w:pPr>
              <w:pStyle w:val="TableBody1"/>
              <w:spacing w:before="20" w:after="20"/>
            </w:pPr>
            <w:r>
              <w:t>Custom IC</w:t>
            </w:r>
          </w:p>
        </w:tc>
      </w:tr>
      <w:tr w:rsidR="00021828" w:rsidRPr="003F036F" w14:paraId="4644880F" w14:textId="77777777" w:rsidTr="001D5271">
        <w:tc>
          <w:tcPr>
            <w:tcW w:w="2515" w:type="dxa"/>
          </w:tcPr>
          <w:p w14:paraId="0017CE48" w14:textId="77777777" w:rsidR="00021828" w:rsidRDefault="00021828" w:rsidP="00480A43">
            <w:pPr>
              <w:pStyle w:val="TableBody1"/>
              <w:spacing w:before="20" w:after="20"/>
            </w:pPr>
            <w:r>
              <w:t>CIW</w:t>
            </w:r>
          </w:p>
        </w:tc>
        <w:tc>
          <w:tcPr>
            <w:tcW w:w="7555" w:type="dxa"/>
          </w:tcPr>
          <w:p w14:paraId="2C514EB0" w14:textId="77777777" w:rsidR="00021828" w:rsidRDefault="00021828" w:rsidP="00480A43">
            <w:pPr>
              <w:pStyle w:val="TableBody1"/>
              <w:spacing w:before="20" w:after="20"/>
            </w:pPr>
            <w:r w:rsidRPr="003E21DC">
              <w:t>Command Interpreter Window</w:t>
            </w:r>
          </w:p>
        </w:tc>
      </w:tr>
      <w:tr w:rsidR="00021828" w:rsidRPr="003F036F" w14:paraId="2D3785B4" w14:textId="77777777" w:rsidTr="001D5271">
        <w:tc>
          <w:tcPr>
            <w:tcW w:w="2515" w:type="dxa"/>
          </w:tcPr>
          <w:p w14:paraId="4E2491EC" w14:textId="77777777" w:rsidR="00021828" w:rsidRDefault="00021828" w:rsidP="00480A43">
            <w:pPr>
              <w:pStyle w:val="TableBody1"/>
              <w:spacing w:before="20" w:after="20"/>
            </w:pPr>
            <w:r>
              <w:t>CRF</w:t>
            </w:r>
          </w:p>
        </w:tc>
        <w:tc>
          <w:tcPr>
            <w:tcW w:w="7555" w:type="dxa"/>
          </w:tcPr>
          <w:p w14:paraId="6BFEE8D8" w14:textId="77777777" w:rsidR="00021828" w:rsidRDefault="00021828" w:rsidP="00480A43">
            <w:pPr>
              <w:pStyle w:val="TableBody1"/>
              <w:spacing w:before="20" w:after="20"/>
            </w:pPr>
            <w:r w:rsidRPr="003F036F">
              <w:t>Custom Reference Flow</w:t>
            </w:r>
          </w:p>
        </w:tc>
      </w:tr>
      <w:tr w:rsidR="00021828" w:rsidRPr="003F036F" w14:paraId="655A6DA2" w14:textId="77777777" w:rsidTr="001D5271">
        <w:tc>
          <w:tcPr>
            <w:tcW w:w="2515" w:type="dxa"/>
          </w:tcPr>
          <w:p w14:paraId="46111F22" w14:textId="77777777" w:rsidR="00021828" w:rsidRPr="003F036F" w:rsidRDefault="00021828" w:rsidP="00480A43">
            <w:pPr>
              <w:pStyle w:val="TableBody1"/>
              <w:spacing w:before="20" w:after="20"/>
            </w:pPr>
            <w:r>
              <w:t>DEF</w:t>
            </w:r>
          </w:p>
        </w:tc>
        <w:tc>
          <w:tcPr>
            <w:tcW w:w="7555" w:type="dxa"/>
          </w:tcPr>
          <w:p w14:paraId="19E445E7" w14:textId="77777777" w:rsidR="00021828" w:rsidRPr="003F036F" w:rsidRDefault="00021828" w:rsidP="00480A43">
            <w:pPr>
              <w:pStyle w:val="TableBody1"/>
              <w:spacing w:before="20" w:after="20"/>
            </w:pPr>
            <w:r>
              <w:t>Design Exchange Format</w:t>
            </w:r>
          </w:p>
        </w:tc>
      </w:tr>
      <w:tr w:rsidR="00021828" w:rsidRPr="003F036F" w14:paraId="31C60DFD" w14:textId="77777777" w:rsidTr="001D5271">
        <w:tc>
          <w:tcPr>
            <w:tcW w:w="2515" w:type="dxa"/>
          </w:tcPr>
          <w:p w14:paraId="592CBAF7" w14:textId="77777777" w:rsidR="00021828" w:rsidRDefault="00021828" w:rsidP="00480A43">
            <w:pPr>
              <w:pStyle w:val="TableBody1"/>
              <w:spacing w:before="20" w:after="20"/>
            </w:pPr>
            <w:r>
              <w:t>DSPF</w:t>
            </w:r>
          </w:p>
        </w:tc>
        <w:tc>
          <w:tcPr>
            <w:tcW w:w="7555" w:type="dxa"/>
          </w:tcPr>
          <w:p w14:paraId="240D6AC7" w14:textId="77777777" w:rsidR="00021828" w:rsidRPr="006C6F47" w:rsidRDefault="00021828" w:rsidP="00480A43">
            <w:pPr>
              <w:pStyle w:val="TableBody1"/>
              <w:spacing w:before="20" w:after="20"/>
            </w:pPr>
            <w:r>
              <w:t>Detailed Standard Parasitic Forma</w:t>
            </w:r>
          </w:p>
        </w:tc>
      </w:tr>
      <w:tr w:rsidR="00021828" w:rsidRPr="003F036F" w14:paraId="3A3A4B47" w14:textId="77777777" w:rsidTr="001D5271">
        <w:tc>
          <w:tcPr>
            <w:tcW w:w="2515" w:type="dxa"/>
          </w:tcPr>
          <w:p w14:paraId="16137782" w14:textId="77777777" w:rsidR="00021828" w:rsidRDefault="00021828" w:rsidP="00480A43">
            <w:pPr>
              <w:pStyle w:val="TableBody1"/>
              <w:spacing w:before="20" w:after="20"/>
            </w:pPr>
            <w:r>
              <w:t>GDS</w:t>
            </w:r>
          </w:p>
        </w:tc>
        <w:tc>
          <w:tcPr>
            <w:tcW w:w="7555" w:type="dxa"/>
          </w:tcPr>
          <w:p w14:paraId="03DC6C7B" w14:textId="77777777" w:rsidR="00021828" w:rsidRDefault="00021828" w:rsidP="00480A43">
            <w:pPr>
              <w:pStyle w:val="TableBody1"/>
              <w:spacing w:before="20" w:after="20"/>
            </w:pPr>
            <w:r w:rsidRPr="006C6F47">
              <w:t>Graphic Data</w:t>
            </w:r>
            <w:r>
              <w:t>base</w:t>
            </w:r>
            <w:r w:rsidRPr="006C6F47">
              <w:t xml:space="preserve"> System</w:t>
            </w:r>
          </w:p>
        </w:tc>
      </w:tr>
      <w:tr w:rsidR="00021828" w:rsidRPr="003F036F" w14:paraId="5B8D274D" w14:textId="77777777" w:rsidTr="001D5271">
        <w:tc>
          <w:tcPr>
            <w:tcW w:w="2515" w:type="dxa"/>
          </w:tcPr>
          <w:p w14:paraId="6966BD27" w14:textId="77777777" w:rsidR="00021828" w:rsidRPr="003F036F" w:rsidRDefault="00021828" w:rsidP="00480A43">
            <w:pPr>
              <w:pStyle w:val="TableBody1"/>
              <w:spacing w:before="20" w:after="20"/>
            </w:pPr>
            <w:r>
              <w:t>GUI</w:t>
            </w:r>
          </w:p>
        </w:tc>
        <w:tc>
          <w:tcPr>
            <w:tcW w:w="7555" w:type="dxa"/>
          </w:tcPr>
          <w:p w14:paraId="2573839F" w14:textId="77777777" w:rsidR="00021828" w:rsidRPr="003F036F" w:rsidRDefault="00021828" w:rsidP="00480A43">
            <w:pPr>
              <w:pStyle w:val="TableBody1"/>
              <w:spacing w:before="20" w:after="20"/>
            </w:pPr>
            <w:r>
              <w:t>Graphical User Interface</w:t>
            </w:r>
          </w:p>
        </w:tc>
      </w:tr>
      <w:tr w:rsidR="00021828" w:rsidRPr="003F036F" w14:paraId="36E76354" w14:textId="77777777" w:rsidTr="001D5271">
        <w:tc>
          <w:tcPr>
            <w:tcW w:w="2515" w:type="dxa"/>
          </w:tcPr>
          <w:p w14:paraId="5129AC2F" w14:textId="77777777" w:rsidR="00021828" w:rsidRPr="003F036F" w:rsidRDefault="00021828" w:rsidP="00480A43">
            <w:pPr>
              <w:pStyle w:val="TableBody1"/>
              <w:spacing w:before="20" w:after="20"/>
            </w:pPr>
            <w:r>
              <w:t>IC</w:t>
            </w:r>
          </w:p>
        </w:tc>
        <w:tc>
          <w:tcPr>
            <w:tcW w:w="7555" w:type="dxa"/>
          </w:tcPr>
          <w:p w14:paraId="46BF608A" w14:textId="77777777" w:rsidR="00021828" w:rsidRPr="003F036F" w:rsidRDefault="00021828" w:rsidP="00480A43">
            <w:pPr>
              <w:pStyle w:val="TableBody1"/>
              <w:spacing w:before="20" w:after="20"/>
            </w:pPr>
            <w:r>
              <w:t>Integrated Circuit</w:t>
            </w:r>
          </w:p>
        </w:tc>
      </w:tr>
      <w:tr w:rsidR="00021828" w:rsidRPr="003F036F" w14:paraId="43AC5EE4" w14:textId="77777777" w:rsidTr="001D5271">
        <w:tc>
          <w:tcPr>
            <w:tcW w:w="2515" w:type="dxa"/>
            <w:hideMark/>
          </w:tcPr>
          <w:p w14:paraId="65DA5525" w14:textId="77777777" w:rsidR="00021828" w:rsidRPr="003F036F" w:rsidRDefault="00021828" w:rsidP="00480A43">
            <w:pPr>
              <w:pStyle w:val="TableBody1"/>
              <w:spacing w:before="20" w:after="20"/>
            </w:pPr>
            <w:r>
              <w:t>LDK</w:t>
            </w:r>
          </w:p>
        </w:tc>
        <w:tc>
          <w:tcPr>
            <w:tcW w:w="7555" w:type="dxa"/>
            <w:hideMark/>
          </w:tcPr>
          <w:p w14:paraId="04015F29" w14:textId="77777777" w:rsidR="00021828" w:rsidRPr="003F036F" w:rsidRDefault="00021828" w:rsidP="00480A43">
            <w:pPr>
              <w:pStyle w:val="TableBody1"/>
              <w:spacing w:before="20" w:after="20"/>
            </w:pPr>
            <w:r>
              <w:t>Library Development Kit</w:t>
            </w:r>
          </w:p>
        </w:tc>
      </w:tr>
      <w:tr w:rsidR="00021828" w:rsidRPr="003F036F" w14:paraId="2E3CF5FD" w14:textId="77777777" w:rsidTr="001D5271">
        <w:tc>
          <w:tcPr>
            <w:tcW w:w="2515" w:type="dxa"/>
          </w:tcPr>
          <w:p w14:paraId="46C1371B" w14:textId="77777777" w:rsidR="00021828" w:rsidRPr="003F036F" w:rsidRDefault="00021828" w:rsidP="00480A43">
            <w:pPr>
              <w:pStyle w:val="TableBody1"/>
              <w:spacing w:before="20" w:after="20"/>
            </w:pPr>
            <w:r>
              <w:t>LEF</w:t>
            </w:r>
          </w:p>
        </w:tc>
        <w:tc>
          <w:tcPr>
            <w:tcW w:w="7555" w:type="dxa"/>
          </w:tcPr>
          <w:p w14:paraId="7D6BDE52" w14:textId="77777777" w:rsidR="00021828" w:rsidRPr="003F036F" w:rsidRDefault="00021828" w:rsidP="00480A43">
            <w:pPr>
              <w:pStyle w:val="TableBody1"/>
              <w:spacing w:before="20" w:after="20"/>
            </w:pPr>
            <w:r>
              <w:t>Library Exchange Format</w:t>
            </w:r>
          </w:p>
        </w:tc>
      </w:tr>
      <w:tr w:rsidR="00021828" w:rsidRPr="003F036F" w14:paraId="0555D5D4" w14:textId="77777777" w:rsidTr="001D5271">
        <w:tc>
          <w:tcPr>
            <w:tcW w:w="2515" w:type="dxa"/>
          </w:tcPr>
          <w:p w14:paraId="73B5AAAC" w14:textId="77777777" w:rsidR="00021828" w:rsidRDefault="00021828" w:rsidP="00480A43">
            <w:pPr>
              <w:pStyle w:val="TableBody1"/>
              <w:spacing w:before="20" w:after="20"/>
            </w:pPr>
            <w:r>
              <w:t>LVS</w:t>
            </w:r>
          </w:p>
        </w:tc>
        <w:tc>
          <w:tcPr>
            <w:tcW w:w="7555" w:type="dxa"/>
          </w:tcPr>
          <w:p w14:paraId="1B61786E" w14:textId="77777777" w:rsidR="00021828" w:rsidRDefault="00021828" w:rsidP="00480A43">
            <w:pPr>
              <w:pStyle w:val="TableBody1"/>
              <w:numPr>
                <w:ilvl w:val="0"/>
                <w:numId w:val="0"/>
              </w:numPr>
              <w:spacing w:before="20" w:after="20"/>
            </w:pPr>
            <w:r>
              <w:t>Layout Versus Schematic</w:t>
            </w:r>
          </w:p>
        </w:tc>
      </w:tr>
      <w:tr w:rsidR="00021828" w:rsidRPr="003F036F" w14:paraId="0F35C7B9" w14:textId="77777777" w:rsidTr="001D5271">
        <w:tc>
          <w:tcPr>
            <w:tcW w:w="2515" w:type="dxa"/>
          </w:tcPr>
          <w:p w14:paraId="48F8CC87" w14:textId="77777777" w:rsidR="00021828" w:rsidRDefault="00021828" w:rsidP="00480A43">
            <w:pPr>
              <w:pStyle w:val="TableBody1"/>
              <w:spacing w:before="20" w:after="20"/>
            </w:pPr>
            <w:r>
              <w:t>MOSA</w:t>
            </w:r>
          </w:p>
        </w:tc>
        <w:tc>
          <w:tcPr>
            <w:tcW w:w="7555" w:type="dxa"/>
          </w:tcPr>
          <w:p w14:paraId="0BCB3ED2" w14:textId="77777777" w:rsidR="00021828" w:rsidRDefault="00021828" w:rsidP="00480A43">
            <w:pPr>
              <w:pStyle w:val="TableBody1"/>
              <w:numPr>
                <w:ilvl w:val="0"/>
                <w:numId w:val="0"/>
              </w:numPr>
              <w:spacing w:before="20" w:after="20"/>
            </w:pPr>
            <w:r>
              <w:t>Mixed-Signal OpenAccess</w:t>
            </w:r>
          </w:p>
        </w:tc>
      </w:tr>
      <w:tr w:rsidR="00021828" w:rsidRPr="003F036F" w14:paraId="0FFE9FD8" w14:textId="77777777" w:rsidTr="001D5271">
        <w:tc>
          <w:tcPr>
            <w:tcW w:w="2515" w:type="dxa"/>
          </w:tcPr>
          <w:p w14:paraId="1D3BB7FC" w14:textId="77777777" w:rsidR="00021828" w:rsidRDefault="00021828" w:rsidP="00480A43">
            <w:pPr>
              <w:pStyle w:val="TableBody1"/>
              <w:spacing w:before="20" w:after="20"/>
            </w:pPr>
            <w:r w:rsidRPr="00DD4B84">
              <w:t>NLDM</w:t>
            </w:r>
          </w:p>
        </w:tc>
        <w:tc>
          <w:tcPr>
            <w:tcW w:w="7555" w:type="dxa"/>
          </w:tcPr>
          <w:p w14:paraId="170E05BB" w14:textId="77777777" w:rsidR="00021828" w:rsidRDefault="00021828" w:rsidP="00480A43">
            <w:pPr>
              <w:pStyle w:val="TableBody1"/>
              <w:spacing w:before="20" w:after="20"/>
            </w:pPr>
            <w:r w:rsidRPr="00BA3DF0">
              <w:t>Non-linear Delay Model</w:t>
            </w:r>
          </w:p>
        </w:tc>
      </w:tr>
      <w:tr w:rsidR="00021828" w:rsidRPr="003F036F" w14:paraId="321491A5" w14:textId="77777777" w:rsidTr="001D5271">
        <w:tc>
          <w:tcPr>
            <w:tcW w:w="2515" w:type="dxa"/>
          </w:tcPr>
          <w:p w14:paraId="3646CAD5" w14:textId="77777777" w:rsidR="00021828" w:rsidRDefault="00021828" w:rsidP="00480A43">
            <w:pPr>
              <w:pStyle w:val="TableBody1"/>
              <w:spacing w:before="20" w:after="20"/>
            </w:pPr>
            <w:r w:rsidRPr="00DD4B84">
              <w:t>NLPM</w:t>
            </w:r>
          </w:p>
        </w:tc>
        <w:tc>
          <w:tcPr>
            <w:tcW w:w="7555" w:type="dxa"/>
          </w:tcPr>
          <w:p w14:paraId="54E00B0B" w14:textId="77777777" w:rsidR="00021828" w:rsidRDefault="00021828" w:rsidP="00480A43">
            <w:pPr>
              <w:pStyle w:val="TableBody1"/>
              <w:spacing w:before="20" w:after="20"/>
            </w:pPr>
            <w:r>
              <w:t>Normal Liter per Minute</w:t>
            </w:r>
          </w:p>
        </w:tc>
      </w:tr>
      <w:tr w:rsidR="00021828" w:rsidRPr="003F036F" w14:paraId="21DF88AD" w14:textId="77777777" w:rsidTr="001D5271">
        <w:tc>
          <w:tcPr>
            <w:tcW w:w="2515" w:type="dxa"/>
          </w:tcPr>
          <w:p w14:paraId="5A2428F4" w14:textId="77777777" w:rsidR="00021828" w:rsidRPr="003F036F" w:rsidRDefault="00021828" w:rsidP="00480A43">
            <w:pPr>
              <w:pStyle w:val="TableBody1"/>
              <w:spacing w:before="20" w:after="20"/>
            </w:pPr>
            <w:r>
              <w:t>OA</w:t>
            </w:r>
          </w:p>
        </w:tc>
        <w:tc>
          <w:tcPr>
            <w:tcW w:w="7555" w:type="dxa"/>
          </w:tcPr>
          <w:p w14:paraId="3843F374" w14:textId="77777777" w:rsidR="00021828" w:rsidRPr="003F036F" w:rsidRDefault="00021828" w:rsidP="00480A43">
            <w:pPr>
              <w:pStyle w:val="TableBody1"/>
              <w:spacing w:before="20" w:after="20"/>
            </w:pPr>
            <w:r>
              <w:t>OpenAccess</w:t>
            </w:r>
          </w:p>
        </w:tc>
      </w:tr>
      <w:tr w:rsidR="00021828" w:rsidRPr="003F036F" w14:paraId="5167B1E9" w14:textId="77777777" w:rsidTr="001D5271">
        <w:tc>
          <w:tcPr>
            <w:tcW w:w="2515" w:type="dxa"/>
          </w:tcPr>
          <w:p w14:paraId="178B1F08" w14:textId="77777777" w:rsidR="00021828" w:rsidRDefault="00021828" w:rsidP="00480A43">
            <w:pPr>
              <w:pStyle w:val="TableBody1"/>
              <w:spacing w:before="20" w:after="20"/>
            </w:pPr>
            <w:r>
              <w:t>OCV</w:t>
            </w:r>
          </w:p>
        </w:tc>
        <w:tc>
          <w:tcPr>
            <w:tcW w:w="7555" w:type="dxa"/>
          </w:tcPr>
          <w:p w14:paraId="4F3222A3" w14:textId="77777777" w:rsidR="00021828" w:rsidRPr="0083393C" w:rsidRDefault="00021828" w:rsidP="00480A43">
            <w:pPr>
              <w:pStyle w:val="TableBody1"/>
              <w:spacing w:before="20" w:after="20"/>
            </w:pPr>
            <w:r>
              <w:t>On-Chip Variation</w:t>
            </w:r>
          </w:p>
        </w:tc>
      </w:tr>
      <w:tr w:rsidR="00021828" w:rsidRPr="003F036F" w14:paraId="2FA2CE7F" w14:textId="77777777" w:rsidTr="001D5271">
        <w:tc>
          <w:tcPr>
            <w:tcW w:w="2515" w:type="dxa"/>
          </w:tcPr>
          <w:p w14:paraId="12212AAA" w14:textId="77777777" w:rsidR="00021828" w:rsidRPr="003F036F" w:rsidRDefault="00021828" w:rsidP="00480A43">
            <w:pPr>
              <w:pStyle w:val="TableBody1"/>
              <w:spacing w:before="20" w:after="20"/>
            </w:pPr>
            <w:r>
              <w:t>P&amp;R</w:t>
            </w:r>
          </w:p>
        </w:tc>
        <w:tc>
          <w:tcPr>
            <w:tcW w:w="7555" w:type="dxa"/>
          </w:tcPr>
          <w:p w14:paraId="1D6E6845" w14:textId="77777777" w:rsidR="00021828" w:rsidRPr="003F036F" w:rsidRDefault="00021828" w:rsidP="00480A43">
            <w:pPr>
              <w:pStyle w:val="TableBody1"/>
              <w:spacing w:before="20" w:after="20"/>
            </w:pPr>
            <w:r w:rsidRPr="0083393C">
              <w:t>Place and Route</w:t>
            </w:r>
          </w:p>
        </w:tc>
      </w:tr>
      <w:tr w:rsidR="00021828" w:rsidRPr="003F036F" w14:paraId="5350055D" w14:textId="77777777" w:rsidTr="001D5271">
        <w:tc>
          <w:tcPr>
            <w:tcW w:w="2515" w:type="dxa"/>
          </w:tcPr>
          <w:p w14:paraId="13D8B728" w14:textId="77777777" w:rsidR="00021828" w:rsidRDefault="00021828" w:rsidP="00480A43">
            <w:pPr>
              <w:pStyle w:val="TableBody1"/>
              <w:spacing w:before="20" w:after="20"/>
            </w:pPr>
            <w:r w:rsidRPr="003F036F">
              <w:t>PDK</w:t>
            </w:r>
          </w:p>
        </w:tc>
        <w:tc>
          <w:tcPr>
            <w:tcW w:w="7555" w:type="dxa"/>
          </w:tcPr>
          <w:p w14:paraId="7BF724E9" w14:textId="77777777" w:rsidR="00021828" w:rsidRDefault="00021828" w:rsidP="00480A43">
            <w:pPr>
              <w:pStyle w:val="TableBody1"/>
              <w:spacing w:before="20" w:after="20"/>
            </w:pPr>
            <w:r w:rsidRPr="003F036F">
              <w:t>Process Design Kit</w:t>
            </w:r>
          </w:p>
        </w:tc>
      </w:tr>
      <w:tr w:rsidR="00021828" w:rsidRPr="003F036F" w14:paraId="2A2DD343" w14:textId="77777777" w:rsidTr="001D5271">
        <w:tc>
          <w:tcPr>
            <w:tcW w:w="2515" w:type="dxa"/>
          </w:tcPr>
          <w:p w14:paraId="3FEAB167" w14:textId="77777777" w:rsidR="00021828" w:rsidRPr="003F036F" w:rsidRDefault="00021828" w:rsidP="00480A43">
            <w:pPr>
              <w:pStyle w:val="TableBody1"/>
              <w:spacing w:before="20" w:after="20"/>
            </w:pPr>
            <w:r>
              <w:t>PGV</w:t>
            </w:r>
          </w:p>
        </w:tc>
        <w:tc>
          <w:tcPr>
            <w:tcW w:w="7555" w:type="dxa"/>
          </w:tcPr>
          <w:p w14:paraId="29A4967C" w14:textId="77777777" w:rsidR="00021828" w:rsidRPr="003F036F" w:rsidRDefault="00021828" w:rsidP="00480A43">
            <w:pPr>
              <w:pStyle w:val="TableBody1"/>
              <w:spacing w:before="20" w:after="20"/>
            </w:pPr>
            <w:r>
              <w:t>Power Grid View</w:t>
            </w:r>
          </w:p>
        </w:tc>
      </w:tr>
      <w:tr w:rsidR="00021828" w:rsidRPr="003F036F" w14:paraId="054A0EB1" w14:textId="77777777" w:rsidTr="001D5271">
        <w:tc>
          <w:tcPr>
            <w:tcW w:w="2515" w:type="dxa"/>
          </w:tcPr>
          <w:p w14:paraId="3B0E7E5E" w14:textId="77777777" w:rsidR="00021828" w:rsidRDefault="00021828" w:rsidP="00480A43">
            <w:pPr>
              <w:pStyle w:val="TableBody1"/>
              <w:spacing w:before="20" w:after="20"/>
            </w:pPr>
            <w:r>
              <w:lastRenderedPageBreak/>
              <w:t>PVS</w:t>
            </w:r>
          </w:p>
        </w:tc>
        <w:tc>
          <w:tcPr>
            <w:tcW w:w="7555" w:type="dxa"/>
          </w:tcPr>
          <w:p w14:paraId="3612AB80" w14:textId="77777777" w:rsidR="00021828" w:rsidRDefault="00021828" w:rsidP="00480A43">
            <w:pPr>
              <w:pStyle w:val="TableBody1"/>
              <w:spacing w:before="20" w:after="20"/>
            </w:pPr>
            <w:r>
              <w:t>Cadence Pegasus Verification System*</w:t>
            </w:r>
          </w:p>
        </w:tc>
      </w:tr>
      <w:tr w:rsidR="00021828" w:rsidRPr="003F036F" w14:paraId="22FDE597" w14:textId="77777777" w:rsidTr="001D5271">
        <w:tc>
          <w:tcPr>
            <w:tcW w:w="2515" w:type="dxa"/>
          </w:tcPr>
          <w:p w14:paraId="052250D4" w14:textId="77777777" w:rsidR="00021828" w:rsidRPr="004025C9" w:rsidRDefault="00021828" w:rsidP="00480A43">
            <w:pPr>
              <w:pStyle w:val="TableBody1"/>
              <w:spacing w:before="20" w:after="20"/>
            </w:pPr>
            <w:r>
              <w:t>SPEF</w:t>
            </w:r>
          </w:p>
        </w:tc>
        <w:tc>
          <w:tcPr>
            <w:tcW w:w="7555" w:type="dxa"/>
          </w:tcPr>
          <w:p w14:paraId="10839528" w14:textId="77777777" w:rsidR="00021828" w:rsidRPr="004025C9" w:rsidRDefault="00021828" w:rsidP="00480A43">
            <w:pPr>
              <w:pStyle w:val="TableBody1"/>
              <w:spacing w:before="20" w:after="20"/>
            </w:pPr>
            <w:r>
              <w:t>Standard Parasitic Exchange Format</w:t>
            </w:r>
          </w:p>
        </w:tc>
      </w:tr>
      <w:tr w:rsidR="00021828" w:rsidRPr="003F036F" w14:paraId="068F9CEE" w14:textId="77777777" w:rsidTr="001D5271">
        <w:tc>
          <w:tcPr>
            <w:tcW w:w="2515" w:type="dxa"/>
          </w:tcPr>
          <w:p w14:paraId="015DA554" w14:textId="77777777" w:rsidR="00021828" w:rsidRDefault="00021828" w:rsidP="00480A43">
            <w:pPr>
              <w:pStyle w:val="TableBody1"/>
              <w:spacing w:before="20" w:after="20"/>
            </w:pPr>
            <w:r w:rsidRPr="004025C9">
              <w:t>SPICE</w:t>
            </w:r>
          </w:p>
        </w:tc>
        <w:tc>
          <w:tcPr>
            <w:tcW w:w="7555" w:type="dxa"/>
          </w:tcPr>
          <w:p w14:paraId="009C4855" w14:textId="77777777" w:rsidR="00021828" w:rsidRDefault="00021828" w:rsidP="00480A43">
            <w:pPr>
              <w:pStyle w:val="TableBody1"/>
              <w:spacing w:before="20" w:after="20"/>
            </w:pPr>
            <w:r w:rsidRPr="004025C9">
              <w:t>Simulation Program Integrated Circuit</w:t>
            </w:r>
            <w:r>
              <w:t xml:space="preserve"> </w:t>
            </w:r>
            <w:r w:rsidRPr="004025C9">
              <w:t>Emphasis</w:t>
            </w:r>
          </w:p>
        </w:tc>
      </w:tr>
      <w:tr w:rsidR="00021828" w:rsidRPr="003F036F" w14:paraId="61F8CBA4" w14:textId="77777777" w:rsidTr="001D5271">
        <w:tc>
          <w:tcPr>
            <w:tcW w:w="2515" w:type="dxa"/>
          </w:tcPr>
          <w:p w14:paraId="4E841057" w14:textId="77777777" w:rsidR="00021828" w:rsidRPr="004025C9" w:rsidRDefault="00021828" w:rsidP="00480A43">
            <w:pPr>
              <w:pStyle w:val="TableBody1"/>
              <w:spacing w:before="20" w:after="20"/>
            </w:pPr>
            <w:r>
              <w:t>STA</w:t>
            </w:r>
          </w:p>
        </w:tc>
        <w:tc>
          <w:tcPr>
            <w:tcW w:w="7555" w:type="dxa"/>
          </w:tcPr>
          <w:p w14:paraId="3B73BBCF" w14:textId="77777777" w:rsidR="00021828" w:rsidRPr="004025C9" w:rsidRDefault="00021828" w:rsidP="00480A43">
            <w:pPr>
              <w:pStyle w:val="TableBody1"/>
              <w:spacing w:before="20" w:after="20"/>
            </w:pPr>
            <w:r w:rsidRPr="00B73D04">
              <w:t>Static Path Timing Analysis</w:t>
            </w:r>
          </w:p>
        </w:tc>
      </w:tr>
      <w:tr w:rsidR="00021828" w:rsidRPr="003F036F" w14:paraId="01B50B50" w14:textId="77777777" w:rsidTr="001D5271">
        <w:tc>
          <w:tcPr>
            <w:tcW w:w="2515" w:type="dxa"/>
          </w:tcPr>
          <w:p w14:paraId="20A92B72" w14:textId="77777777" w:rsidR="00021828" w:rsidRDefault="00021828" w:rsidP="00480A43">
            <w:pPr>
              <w:pStyle w:val="TableBody1"/>
              <w:spacing w:before="20" w:after="20"/>
            </w:pPr>
            <w:r>
              <w:t>VALE</w:t>
            </w:r>
          </w:p>
        </w:tc>
        <w:tc>
          <w:tcPr>
            <w:tcW w:w="7555" w:type="dxa"/>
          </w:tcPr>
          <w:p w14:paraId="14F4783A" w14:textId="77777777" w:rsidR="00021828" w:rsidRPr="00B73D04" w:rsidRDefault="00021828" w:rsidP="00480A43">
            <w:pPr>
              <w:pStyle w:val="TableBody1"/>
              <w:spacing w:before="20" w:after="20"/>
            </w:pPr>
            <w:r>
              <w:t>Cadence Virtuoso*</w:t>
            </w:r>
            <w:r w:rsidRPr="00EE6150">
              <w:t xml:space="preserve"> Application Library Environment</w:t>
            </w:r>
            <w:r>
              <w:t>*</w:t>
            </w:r>
          </w:p>
        </w:tc>
      </w:tr>
    </w:tbl>
    <w:p w14:paraId="197F9F0F" w14:textId="77777777" w:rsidR="00021828" w:rsidRPr="00B3140C" w:rsidRDefault="00021828" w:rsidP="00021828">
      <w:pPr>
        <w:pStyle w:val="Heading2"/>
      </w:pPr>
      <w:bookmarkStart w:id="23" w:name="_Toc164238090"/>
      <w:bookmarkStart w:id="24" w:name="_Toc169526987"/>
      <w:bookmarkStart w:id="25" w:name="_Toc395103597"/>
      <w:bookmarkEnd w:id="6"/>
      <w:r>
        <w:t>LDK</w:t>
      </w:r>
      <w:r w:rsidRPr="003F036F">
        <w:t xml:space="preserve"> directory structure</w:t>
      </w:r>
      <w:bookmarkEnd w:id="23"/>
      <w:bookmarkEnd w:id="24"/>
    </w:p>
    <w:p w14:paraId="5005AF42" w14:textId="726FF99B" w:rsidR="00021828" w:rsidRDefault="00021828" w:rsidP="00021828">
      <w:pPr>
        <w:pStyle w:val="Body1"/>
        <w:keepNext/>
      </w:pPr>
      <w:r w:rsidRPr="005E0A15">
        <w:rPr>
          <w:rStyle w:val="Link"/>
        </w:rPr>
        <w:fldChar w:fldCharType="begin"/>
      </w:r>
      <w:r w:rsidRPr="005E0A15">
        <w:rPr>
          <w:rStyle w:val="Link"/>
        </w:rPr>
        <w:instrText xml:space="preserve"> REF _Ref390942378 \h </w:instrText>
      </w:r>
      <w:r>
        <w:rPr>
          <w:rStyle w:val="Link"/>
        </w:rPr>
        <w:instrText xml:space="preserve"> \* MERGEFORMAT </w:instrText>
      </w:r>
      <w:r w:rsidRPr="005E0A15">
        <w:rPr>
          <w:rStyle w:val="Link"/>
        </w:rPr>
      </w:r>
      <w:r w:rsidRPr="005E0A15">
        <w:rPr>
          <w:rStyle w:val="Link"/>
        </w:rPr>
        <w:fldChar w:fldCharType="separate"/>
      </w:r>
      <w:r w:rsidR="001E647E" w:rsidRPr="001E647E">
        <w:rPr>
          <w:rStyle w:val="Link"/>
        </w:rPr>
        <w:t>Figure 1</w:t>
      </w:r>
      <w:r w:rsidRPr="005E0A15">
        <w:rPr>
          <w:rStyle w:val="Link"/>
        </w:rPr>
        <w:fldChar w:fldCharType="end"/>
      </w:r>
      <w:r w:rsidRPr="003F036F">
        <w:t xml:space="preserve"> shows the </w:t>
      </w:r>
      <w:r w:rsidR="007D70C3">
        <w:t>LDK (</w:t>
      </w:r>
      <w:r>
        <w:t>Library Development Kit)</w:t>
      </w:r>
      <w:r w:rsidRPr="003F036F">
        <w:t xml:space="preserve"> directory structure.</w:t>
      </w:r>
    </w:p>
    <w:p w14:paraId="05215949" w14:textId="19C14806" w:rsidR="00021828" w:rsidRPr="00600A92" w:rsidRDefault="00021828" w:rsidP="00021828">
      <w:pPr>
        <w:pStyle w:val="Caption"/>
      </w:pPr>
      <w:bookmarkStart w:id="26" w:name="_Ref390942378"/>
      <w:bookmarkStart w:id="27" w:name="_Toc387036291"/>
      <w:bookmarkStart w:id="28" w:name="_Toc396988028"/>
      <w:bookmarkStart w:id="29" w:name="_Toc397510396"/>
      <w:bookmarkStart w:id="30" w:name="_Toc398018013"/>
      <w:bookmarkStart w:id="31" w:name="_Toc398105882"/>
      <w:bookmarkStart w:id="32" w:name="_Toc406742601"/>
      <w:bookmarkStart w:id="33" w:name="_Toc410025886"/>
      <w:bookmarkStart w:id="34" w:name="_Toc164238175"/>
      <w:bookmarkStart w:id="35" w:name="_Toc169527081"/>
      <w:r>
        <w:t xml:space="preserve">Figure </w:t>
      </w:r>
      <w:r>
        <w:rPr>
          <w:noProof/>
        </w:rPr>
        <w:fldChar w:fldCharType="begin"/>
      </w:r>
      <w:r>
        <w:rPr>
          <w:noProof/>
        </w:rPr>
        <w:instrText xml:space="preserve"> SEQ Figure \* ARABIC </w:instrText>
      </w:r>
      <w:r>
        <w:rPr>
          <w:noProof/>
        </w:rPr>
        <w:fldChar w:fldCharType="separate"/>
      </w:r>
      <w:r w:rsidR="000C0CA7">
        <w:rPr>
          <w:noProof/>
        </w:rPr>
        <w:t>1</w:t>
      </w:r>
      <w:r>
        <w:rPr>
          <w:noProof/>
        </w:rPr>
        <w:fldChar w:fldCharType="end"/>
      </w:r>
      <w:bookmarkEnd w:id="26"/>
      <w:r>
        <w:t>:</w:t>
      </w:r>
      <w:r w:rsidRPr="00E70778">
        <w:t xml:space="preserve"> </w:t>
      </w:r>
      <w:bookmarkEnd w:id="27"/>
      <w:bookmarkEnd w:id="28"/>
      <w:bookmarkEnd w:id="29"/>
      <w:bookmarkEnd w:id="30"/>
      <w:bookmarkEnd w:id="31"/>
      <w:r>
        <w:t>LDK</w:t>
      </w:r>
      <w:r w:rsidRPr="003F036F">
        <w:t xml:space="preserve"> directory structure</w:t>
      </w:r>
      <w:bookmarkEnd w:id="32"/>
      <w:bookmarkEnd w:id="33"/>
      <w:bookmarkEnd w:id="34"/>
      <w:bookmarkEnd w:id="35"/>
    </w:p>
    <w:tbl>
      <w:tblPr>
        <w:tblStyle w:val="Table02"/>
        <w:tblW w:w="5000" w:type="pct"/>
        <w:tblLook w:val="04A0" w:firstRow="1" w:lastRow="0" w:firstColumn="1" w:lastColumn="0" w:noHBand="0" w:noVBand="1"/>
      </w:tblPr>
      <w:tblGrid>
        <w:gridCol w:w="10070"/>
      </w:tblGrid>
      <w:tr w:rsidR="00021828" w:rsidRPr="00B902D3" w14:paraId="03AB0B9F" w14:textId="77777777" w:rsidTr="00947477">
        <w:trPr>
          <w:cnfStyle w:val="100000000000" w:firstRow="1" w:lastRow="0" w:firstColumn="0" w:lastColumn="0" w:oddVBand="0" w:evenVBand="0" w:oddHBand="0" w:evenHBand="0" w:firstRowFirstColumn="0" w:firstRowLastColumn="0" w:lastRowFirstColumn="0" w:lastRowLastColumn="0"/>
        </w:trPr>
        <w:tc>
          <w:tcPr>
            <w:tcW w:w="5000" w:type="pct"/>
            <w:vAlign w:val="bottom"/>
          </w:tcPr>
          <w:p w14:paraId="6B6B04FB" w14:textId="247ACE65" w:rsidR="005A0BED" w:rsidRPr="00503CB9" w:rsidRDefault="005A0BED" w:rsidP="00947477">
            <w:pPr>
              <w:pStyle w:val="TableBody1"/>
              <w:numPr>
                <w:ilvl w:val="0"/>
                <w:numId w:val="0"/>
              </w:numPr>
            </w:pPr>
            <w:r>
              <w:rPr>
                <w:noProof/>
              </w:rPr>
              <w:drawing>
                <wp:inline distT="0" distB="0" distL="0" distR="0" wp14:anchorId="164CB769" wp14:editId="177A1E19">
                  <wp:extent cx="4944165" cy="4896533"/>
                  <wp:effectExtent l="0" t="0" r="8890" b="0"/>
                  <wp:docPr id="119763501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35013" name="Picture 1" descr="A computer screen shot of a pro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944165" cy="4896533"/>
                          </a:xfrm>
                          <a:prstGeom prst="rect">
                            <a:avLst/>
                          </a:prstGeom>
                        </pic:spPr>
                      </pic:pic>
                    </a:graphicData>
                  </a:graphic>
                </wp:inline>
              </w:drawing>
            </w:r>
          </w:p>
        </w:tc>
      </w:tr>
    </w:tbl>
    <w:p w14:paraId="53E97EBE" w14:textId="35096FB7" w:rsidR="00021828" w:rsidRDefault="00021828" w:rsidP="00021828">
      <w:pPr>
        <w:pStyle w:val="Body1"/>
      </w:pPr>
      <w:r w:rsidRPr="00D10900">
        <w:rPr>
          <w:rStyle w:val="Link"/>
        </w:rPr>
        <w:fldChar w:fldCharType="begin"/>
      </w:r>
      <w:r w:rsidRPr="00D10900">
        <w:rPr>
          <w:rStyle w:val="Link"/>
        </w:rPr>
        <w:instrText xml:space="preserve"> REF _Ref152161951 \h </w:instrText>
      </w:r>
      <w:r>
        <w:rPr>
          <w:rStyle w:val="Link"/>
        </w:rPr>
        <w:instrText xml:space="preserve"> \* MERGEFORMAT </w:instrText>
      </w:r>
      <w:r w:rsidRPr="00D10900">
        <w:rPr>
          <w:rStyle w:val="Link"/>
        </w:rPr>
      </w:r>
      <w:r w:rsidRPr="00D10900">
        <w:rPr>
          <w:rStyle w:val="Link"/>
        </w:rPr>
        <w:fldChar w:fldCharType="separate"/>
      </w:r>
      <w:r w:rsidR="001E647E" w:rsidRPr="001E647E">
        <w:rPr>
          <w:rStyle w:val="Link"/>
        </w:rPr>
        <w:t>Table 5</w:t>
      </w:r>
      <w:r w:rsidRPr="00D10900">
        <w:rPr>
          <w:rStyle w:val="Link"/>
        </w:rPr>
        <w:fldChar w:fldCharType="end"/>
      </w:r>
      <w:r w:rsidRPr="003F036F">
        <w:t xml:space="preserve"> provides </w:t>
      </w:r>
      <w:r>
        <w:t>a</w:t>
      </w:r>
      <w:r w:rsidRPr="003F036F">
        <w:t xml:space="preserve"> description of the directory structure.</w:t>
      </w:r>
    </w:p>
    <w:p w14:paraId="3FB030C4" w14:textId="52F79BE8" w:rsidR="00021828" w:rsidRDefault="00021828" w:rsidP="00021828">
      <w:pPr>
        <w:pStyle w:val="Caption"/>
      </w:pPr>
      <w:bookmarkStart w:id="36" w:name="_Ref152161951"/>
      <w:bookmarkStart w:id="37" w:name="_Toc164238158"/>
      <w:bookmarkStart w:id="38" w:name="_Toc169527063"/>
      <w:r>
        <w:lastRenderedPageBreak/>
        <w:t xml:space="preserve">Table </w:t>
      </w:r>
      <w:r>
        <w:rPr>
          <w:noProof/>
        </w:rPr>
        <w:fldChar w:fldCharType="begin"/>
      </w:r>
      <w:r>
        <w:rPr>
          <w:noProof/>
        </w:rPr>
        <w:instrText xml:space="preserve"> SEQ Table \* ARABIC </w:instrText>
      </w:r>
      <w:r>
        <w:rPr>
          <w:noProof/>
        </w:rPr>
        <w:fldChar w:fldCharType="separate"/>
      </w:r>
      <w:r w:rsidR="001E647E">
        <w:rPr>
          <w:noProof/>
        </w:rPr>
        <w:t>5</w:t>
      </w:r>
      <w:r>
        <w:rPr>
          <w:noProof/>
        </w:rPr>
        <w:fldChar w:fldCharType="end"/>
      </w:r>
      <w:bookmarkEnd w:id="36"/>
      <w:r>
        <w:t xml:space="preserve">: LDK </w:t>
      </w:r>
      <w:r w:rsidRPr="003F036F">
        <w:t>directory details</w:t>
      </w:r>
      <w:bookmarkEnd w:id="37"/>
      <w:bookmarkEnd w:id="38"/>
    </w:p>
    <w:tbl>
      <w:tblPr>
        <w:tblStyle w:val="Table01"/>
        <w:tblW w:w="5000" w:type="pct"/>
        <w:tblLayout w:type="fixed"/>
        <w:tblLook w:val="04A0" w:firstRow="1" w:lastRow="0" w:firstColumn="1" w:lastColumn="0" w:noHBand="0" w:noVBand="1"/>
      </w:tblPr>
      <w:tblGrid>
        <w:gridCol w:w="3324"/>
        <w:gridCol w:w="6746"/>
      </w:tblGrid>
      <w:tr w:rsidR="00021828" w:rsidRPr="003F036F" w14:paraId="1E49509A" w14:textId="77777777" w:rsidTr="00480A43">
        <w:trPr>
          <w:cnfStyle w:val="100000000000" w:firstRow="1" w:lastRow="0" w:firstColumn="0" w:lastColumn="0" w:oddVBand="0" w:evenVBand="0" w:oddHBand="0" w:evenHBand="0" w:firstRowFirstColumn="0" w:firstRowLastColumn="0" w:lastRowFirstColumn="0" w:lastRowLastColumn="0"/>
        </w:trPr>
        <w:tc>
          <w:tcPr>
            <w:tcW w:w="3324" w:type="dxa"/>
            <w:hideMark/>
          </w:tcPr>
          <w:p w14:paraId="654B9EB3" w14:textId="77777777" w:rsidR="00021828" w:rsidRPr="003F036F" w:rsidRDefault="00021828" w:rsidP="00480A43">
            <w:pPr>
              <w:pStyle w:val="TableHeading"/>
            </w:pPr>
            <w:bookmarkStart w:id="39" w:name="_Hlk156413928"/>
            <w:r w:rsidRPr="003F036F">
              <w:t>Directory/File</w:t>
            </w:r>
          </w:p>
        </w:tc>
        <w:tc>
          <w:tcPr>
            <w:tcW w:w="6746" w:type="dxa"/>
            <w:hideMark/>
          </w:tcPr>
          <w:p w14:paraId="21142E84" w14:textId="77777777" w:rsidR="00021828" w:rsidRPr="003F036F" w:rsidRDefault="00021828" w:rsidP="00480A43">
            <w:pPr>
              <w:pStyle w:val="TableHeading"/>
            </w:pPr>
            <w:r w:rsidRPr="003F036F">
              <w:t>Description</w:t>
            </w:r>
          </w:p>
        </w:tc>
      </w:tr>
      <w:tr w:rsidR="00021828" w:rsidRPr="003F036F" w14:paraId="5DE5772C" w14:textId="77777777" w:rsidTr="00480A43">
        <w:tc>
          <w:tcPr>
            <w:tcW w:w="3324" w:type="dxa"/>
            <w:hideMark/>
          </w:tcPr>
          <w:p w14:paraId="7DA5E4D4" w14:textId="650D8B52" w:rsidR="00021828" w:rsidRPr="003E21DC" w:rsidRDefault="00021828" w:rsidP="00480A43">
            <w:pPr>
              <w:pStyle w:val="TableBody1"/>
            </w:pPr>
            <w:r w:rsidRPr="0063510E">
              <w:rPr>
                <w:i/>
                <w:iCs/>
              </w:rPr>
              <w:t xml:space="preserve">P1278.3 (Intel 18A) PDK </w:t>
            </w:r>
            <w:r>
              <w:rPr>
                <w:i/>
                <w:iCs/>
              </w:rPr>
              <w:t>0.9</w:t>
            </w:r>
            <w:r w:rsidR="00EB00BF">
              <w:rPr>
                <w:i/>
                <w:iCs/>
              </w:rPr>
              <w:t>GA</w:t>
            </w:r>
            <w:r w:rsidRPr="0063510E">
              <w:rPr>
                <w:i/>
                <w:iCs/>
              </w:rPr>
              <w:t xml:space="preserve"> Process Design Kit User Guide</w:t>
            </w:r>
          </w:p>
        </w:tc>
        <w:tc>
          <w:tcPr>
            <w:tcW w:w="6746" w:type="dxa"/>
            <w:hideMark/>
          </w:tcPr>
          <w:p w14:paraId="6048A4C1" w14:textId="2806C6D2" w:rsidR="00021828" w:rsidRPr="003F036F" w:rsidRDefault="00A57A71" w:rsidP="00480A43">
            <w:pPr>
              <w:pStyle w:val="TableBody1"/>
            </w:pPr>
            <w:r>
              <w:t>H</w:t>
            </w:r>
            <w:r w:rsidR="00021828" w:rsidRPr="003F036F">
              <w:t xml:space="preserve">igh-level overview of the P1278.3 (Intel 18A) </w:t>
            </w:r>
            <w:r w:rsidR="00021828">
              <w:t>LDK</w:t>
            </w:r>
            <w:r w:rsidR="00021828" w:rsidRPr="003F036F">
              <w:t xml:space="preserve"> flow and topics covered in the detailed step-by-step </w:t>
            </w:r>
            <w:r w:rsidR="00021828">
              <w:t>LDK</w:t>
            </w:r>
            <w:r w:rsidR="00021828" w:rsidRPr="003F036F">
              <w:t xml:space="preserve"> training labs </w:t>
            </w:r>
            <w:r w:rsidR="00021828">
              <w:t>u</w:t>
            </w:r>
            <w:r w:rsidR="00021828" w:rsidRPr="003F036F">
              <w:t xml:space="preserve">ser </w:t>
            </w:r>
            <w:r w:rsidR="00021828">
              <w:t>g</w:t>
            </w:r>
            <w:r w:rsidR="00021828" w:rsidRPr="003F036F">
              <w:t>uide</w:t>
            </w:r>
            <w:r w:rsidR="00021828">
              <w:t>.</w:t>
            </w:r>
          </w:p>
        </w:tc>
      </w:tr>
      <w:tr w:rsidR="00021828" w:rsidRPr="003F036F" w14:paraId="414C04CF" w14:textId="77777777" w:rsidTr="00480A43">
        <w:tc>
          <w:tcPr>
            <w:tcW w:w="3324" w:type="dxa"/>
            <w:hideMark/>
          </w:tcPr>
          <w:p w14:paraId="4719C4E0" w14:textId="0E9FE53E" w:rsidR="00021828" w:rsidRPr="00B22CC4" w:rsidRDefault="00021828" w:rsidP="00480A43">
            <w:pPr>
              <w:rPr>
                <w:rFonts w:cs="Times New Roman"/>
                <w:b/>
                <w:i/>
                <w:iCs/>
                <w:color w:val="0068B5" w:themeColor="accent1"/>
                <w:sz w:val="36"/>
                <w:szCs w:val="48"/>
              </w:rPr>
            </w:pPr>
            <w:r w:rsidRPr="00B22CC4">
              <w:rPr>
                <w:rFonts w:cs="Times New Roman"/>
                <w:bCs/>
                <w:i/>
                <w:iCs/>
                <w:szCs w:val="18"/>
              </w:rPr>
              <w:t>P1278.3 (Intel 18A) PDK 0.9</w:t>
            </w:r>
            <w:r w:rsidR="00EB00BF">
              <w:rPr>
                <w:rFonts w:cs="Times New Roman"/>
                <w:bCs/>
                <w:i/>
                <w:iCs/>
                <w:szCs w:val="18"/>
              </w:rPr>
              <w:t>GA</w:t>
            </w:r>
            <w:r w:rsidRPr="00B22CC4">
              <w:rPr>
                <w:rFonts w:cs="Times New Roman"/>
                <w:bCs/>
                <w:i/>
                <w:iCs/>
                <w:szCs w:val="18"/>
              </w:rPr>
              <w:t xml:space="preserve"> Library Development Kit User Guide</w:t>
            </w:r>
          </w:p>
          <w:p w14:paraId="42A2A2D0" w14:textId="77777777" w:rsidR="00021828" w:rsidRPr="003E21DC" w:rsidRDefault="00021828" w:rsidP="00480A43">
            <w:pPr>
              <w:pStyle w:val="TableBody1"/>
            </w:pPr>
          </w:p>
        </w:tc>
        <w:tc>
          <w:tcPr>
            <w:tcW w:w="6746" w:type="dxa"/>
            <w:hideMark/>
          </w:tcPr>
          <w:p w14:paraId="744CCC71" w14:textId="0E077360" w:rsidR="00021828" w:rsidRPr="003F036F" w:rsidRDefault="00A017D7" w:rsidP="00480A43">
            <w:pPr>
              <w:pStyle w:val="TableBody1"/>
            </w:pPr>
            <w:r>
              <w:t>(</w:t>
            </w:r>
            <w:r w:rsidR="00650FA6">
              <w:t xml:space="preserve">This document) </w:t>
            </w:r>
            <w:r w:rsidR="00021828" w:rsidRPr="003F036F">
              <w:t xml:space="preserve">User </w:t>
            </w:r>
            <w:r w:rsidR="00021828">
              <w:t>g</w:t>
            </w:r>
            <w:r w:rsidR="00021828" w:rsidRPr="003F036F">
              <w:t xml:space="preserve">uide with setup information and step-by-step instructions for each </w:t>
            </w:r>
            <w:r w:rsidR="00021828">
              <w:t>LDK</w:t>
            </w:r>
            <w:r w:rsidR="00021828" w:rsidRPr="003F036F">
              <w:t xml:space="preserve"> training lab</w:t>
            </w:r>
            <w:r w:rsidR="00021828">
              <w:t>.</w:t>
            </w:r>
          </w:p>
        </w:tc>
      </w:tr>
      <w:bookmarkEnd w:id="39"/>
      <w:tr w:rsidR="00021828" w:rsidRPr="003F036F" w14:paraId="2AAAB453" w14:textId="77777777" w:rsidTr="00480A43">
        <w:tc>
          <w:tcPr>
            <w:tcW w:w="3324" w:type="dxa"/>
            <w:hideMark/>
          </w:tcPr>
          <w:p w14:paraId="1C61597C" w14:textId="77777777" w:rsidR="00021828" w:rsidRPr="003E21DC" w:rsidRDefault="00021828" w:rsidP="00480A43">
            <w:pPr>
              <w:pStyle w:val="TableBody1"/>
            </w:pPr>
            <w:r w:rsidRPr="003E21DC">
              <w:t>training/setup/cadence/ldk/cds.lib</w:t>
            </w:r>
          </w:p>
        </w:tc>
        <w:tc>
          <w:tcPr>
            <w:tcW w:w="6746" w:type="dxa"/>
            <w:hideMark/>
          </w:tcPr>
          <w:p w14:paraId="5DB2AD2E" w14:textId="77777777" w:rsidR="00021828" w:rsidRPr="003F036F" w:rsidRDefault="00021828" w:rsidP="00480A43">
            <w:pPr>
              <w:pStyle w:val="TableBody1"/>
            </w:pPr>
            <w:r w:rsidRPr="003F036F">
              <w:t>F</w:t>
            </w:r>
            <w:r>
              <w:t>ile that</w:t>
            </w:r>
            <w:r w:rsidRPr="003F036F">
              <w:t xml:space="preserve"> contain</w:t>
            </w:r>
            <w:r>
              <w:t>s</w:t>
            </w:r>
            <w:r w:rsidRPr="003F036F">
              <w:t xml:space="preserve"> paths to various libraries used in the reference flow</w:t>
            </w:r>
            <w:r>
              <w:t>.</w:t>
            </w:r>
          </w:p>
        </w:tc>
      </w:tr>
      <w:tr w:rsidR="00021828" w:rsidRPr="003F036F" w14:paraId="6997A74A" w14:textId="77777777" w:rsidTr="00480A43">
        <w:tc>
          <w:tcPr>
            <w:tcW w:w="3324" w:type="dxa"/>
            <w:hideMark/>
          </w:tcPr>
          <w:p w14:paraId="71D49C3B" w14:textId="77777777" w:rsidR="00021828" w:rsidRPr="003E21DC" w:rsidRDefault="00021828" w:rsidP="00480A43">
            <w:pPr>
              <w:pStyle w:val="TableBody1"/>
            </w:pPr>
            <w:r w:rsidRPr="003E21DC">
              <w:t>training/setup/cadence/ldk/.cadence</w:t>
            </w:r>
          </w:p>
        </w:tc>
        <w:tc>
          <w:tcPr>
            <w:tcW w:w="6746" w:type="dxa"/>
            <w:hideMark/>
          </w:tcPr>
          <w:p w14:paraId="047A7999" w14:textId="77777777" w:rsidR="00021828" w:rsidRPr="003F036F" w:rsidRDefault="00021828" w:rsidP="00480A43">
            <w:pPr>
              <w:pStyle w:val="TableBody1"/>
            </w:pPr>
            <w:r w:rsidRPr="003F036F">
              <w:t xml:space="preserve">Directory containing </w:t>
            </w:r>
            <w:r>
              <w:t>session-specific</w:t>
            </w:r>
            <w:r w:rsidRPr="003F036F">
              <w:t xml:space="preserve"> and tool-specific information stored by </w:t>
            </w:r>
            <w:r>
              <w:t>Cadence Virtuoso*</w:t>
            </w:r>
          </w:p>
        </w:tc>
      </w:tr>
      <w:tr w:rsidR="00021828" w:rsidRPr="003F036F" w14:paraId="38404B23" w14:textId="77777777" w:rsidTr="00480A43">
        <w:tc>
          <w:tcPr>
            <w:tcW w:w="3324" w:type="dxa"/>
            <w:hideMark/>
          </w:tcPr>
          <w:p w14:paraId="79F9B15F" w14:textId="77777777" w:rsidR="00021828" w:rsidRPr="003E21DC" w:rsidRDefault="00021828" w:rsidP="00480A43">
            <w:pPr>
              <w:pStyle w:val="TableBody1"/>
            </w:pPr>
            <w:r w:rsidRPr="003E21DC">
              <w:t>training/setup/cadence/ldk/.cdsinit</w:t>
            </w:r>
          </w:p>
        </w:tc>
        <w:tc>
          <w:tcPr>
            <w:tcW w:w="6746" w:type="dxa"/>
            <w:hideMark/>
          </w:tcPr>
          <w:p w14:paraId="7B169480" w14:textId="77777777" w:rsidR="00021828" w:rsidRDefault="00021828" w:rsidP="00480A43">
            <w:pPr>
              <w:pStyle w:val="TableBullet1"/>
            </w:pPr>
            <w:r w:rsidRPr="003F036F">
              <w:t xml:space="preserve">File used for tool initialization in </w:t>
            </w:r>
            <w:r>
              <w:t>Cadence Virtuoso*</w:t>
            </w:r>
          </w:p>
          <w:p w14:paraId="2C4BF09B" w14:textId="77777777" w:rsidR="00021828" w:rsidRDefault="00021828" w:rsidP="00480A43">
            <w:pPr>
              <w:pStyle w:val="TableBullet1"/>
            </w:pPr>
            <w:r>
              <w:t>L</w:t>
            </w:r>
            <w:r w:rsidRPr="003F036F">
              <w:t>oaded automatically at tool startup</w:t>
            </w:r>
          </w:p>
          <w:p w14:paraId="785A38C1" w14:textId="4C998559" w:rsidR="00021828" w:rsidRPr="003F036F" w:rsidRDefault="00021828" w:rsidP="00480A43">
            <w:pPr>
              <w:pStyle w:val="TableBullet1"/>
            </w:pPr>
            <w:r>
              <w:t xml:space="preserve">Contains </w:t>
            </w:r>
            <w:r w:rsidRPr="003F036F">
              <w:t xml:space="preserve">settings for simulation and </w:t>
            </w:r>
            <w:r>
              <w:t xml:space="preserve">settings </w:t>
            </w:r>
            <w:r w:rsidRPr="003F036F">
              <w:t xml:space="preserve">required for the </w:t>
            </w:r>
            <w:r>
              <w:t>LDK</w:t>
            </w:r>
            <w:r w:rsidRPr="003F036F">
              <w:t xml:space="preserve"> training labs</w:t>
            </w:r>
          </w:p>
        </w:tc>
      </w:tr>
      <w:tr w:rsidR="00021828" w:rsidRPr="003F036F" w14:paraId="483E2F6A" w14:textId="77777777" w:rsidTr="00480A43">
        <w:tc>
          <w:tcPr>
            <w:tcW w:w="3324" w:type="dxa"/>
            <w:hideMark/>
          </w:tcPr>
          <w:p w14:paraId="158F3D7B" w14:textId="77777777" w:rsidR="00021828" w:rsidRPr="003E21DC" w:rsidRDefault="00021828" w:rsidP="00480A43">
            <w:pPr>
              <w:pStyle w:val="TableBody1"/>
            </w:pPr>
            <w:r w:rsidRPr="003E21DC">
              <w:t>training/setup/cadence/ldk/files</w:t>
            </w:r>
          </w:p>
        </w:tc>
        <w:tc>
          <w:tcPr>
            <w:tcW w:w="6746" w:type="dxa"/>
            <w:hideMark/>
          </w:tcPr>
          <w:p w14:paraId="33366144" w14:textId="77777777" w:rsidR="00021828" w:rsidRPr="003F036F" w:rsidRDefault="00021828" w:rsidP="00480A43">
            <w:pPr>
              <w:pStyle w:val="TableBody1"/>
            </w:pPr>
            <w:r w:rsidRPr="003F036F">
              <w:t xml:space="preserve">Directory of additional files used to load specific settings for the </w:t>
            </w:r>
            <w:r>
              <w:t>LDK</w:t>
            </w:r>
            <w:r w:rsidRPr="003F036F">
              <w:t xml:space="preserve"> training labs</w:t>
            </w:r>
            <w:r>
              <w:t>.</w:t>
            </w:r>
          </w:p>
        </w:tc>
      </w:tr>
      <w:tr w:rsidR="00021828" w:rsidRPr="003F036F" w14:paraId="1286BF84" w14:textId="77777777" w:rsidTr="00480A43">
        <w:tc>
          <w:tcPr>
            <w:tcW w:w="3324" w:type="dxa"/>
            <w:hideMark/>
          </w:tcPr>
          <w:p w14:paraId="14ADDAD0" w14:textId="77777777" w:rsidR="00021828" w:rsidRPr="003E21DC" w:rsidRDefault="00021828" w:rsidP="00480A43">
            <w:pPr>
              <w:pStyle w:val="TableBody1"/>
            </w:pPr>
            <w:r w:rsidRPr="003E21DC">
              <w:t>training/setup/cadence/ldk/sourceme</w:t>
            </w:r>
          </w:p>
        </w:tc>
        <w:tc>
          <w:tcPr>
            <w:tcW w:w="6746" w:type="dxa"/>
            <w:hideMark/>
          </w:tcPr>
          <w:p w14:paraId="6CB02737" w14:textId="77777777" w:rsidR="00021828" w:rsidRDefault="00021828" w:rsidP="00480A43">
            <w:pPr>
              <w:pStyle w:val="TableBody1"/>
            </w:pPr>
            <w:r w:rsidRPr="003F036F">
              <w:t>File</w:t>
            </w:r>
            <w:r>
              <w:t xml:space="preserve"> that</w:t>
            </w:r>
            <w:r w:rsidRPr="003F036F">
              <w:t xml:space="preserve"> contain</w:t>
            </w:r>
            <w:r>
              <w:t>s</w:t>
            </w:r>
            <w:r w:rsidRPr="003F036F">
              <w:t xml:space="preserve"> SHELL environment variable definitions to set environment variables required for the reference flows</w:t>
            </w:r>
            <w:r>
              <w:t>.</w:t>
            </w:r>
          </w:p>
          <w:p w14:paraId="3CDD5806" w14:textId="77777777" w:rsidR="00021828" w:rsidRPr="003F036F" w:rsidRDefault="00021828" w:rsidP="00480A43">
            <w:pPr>
              <w:pStyle w:val="TableBody1"/>
            </w:pPr>
            <w:r w:rsidRPr="00EE6150">
              <w:rPr>
                <w:b/>
                <w:bCs/>
              </w:rPr>
              <w:t>Note:</w:t>
            </w:r>
            <w:r>
              <w:t xml:space="preserve"> </w:t>
            </w:r>
            <w:r w:rsidRPr="003F036F">
              <w:t xml:space="preserve">Tool paths, such as the </w:t>
            </w:r>
            <w:r>
              <w:t>Cadence Virtuoso*</w:t>
            </w:r>
            <w:r w:rsidRPr="003F036F">
              <w:t xml:space="preserve"> installation directory, are already configured as part of the user environment</w:t>
            </w:r>
            <w:r>
              <w:t>.</w:t>
            </w:r>
          </w:p>
        </w:tc>
      </w:tr>
    </w:tbl>
    <w:p w14:paraId="566DDC8E" w14:textId="77777777" w:rsidR="00021828" w:rsidRPr="003237C9" w:rsidRDefault="00021828" w:rsidP="00021828">
      <w:pPr>
        <w:pStyle w:val="Heading2"/>
      </w:pPr>
      <w:bookmarkStart w:id="40" w:name="_Toc164238091"/>
      <w:bookmarkStart w:id="41" w:name="_Toc169526988"/>
      <w:bookmarkStart w:id="42" w:name="_Ref395177518"/>
      <w:bookmarkStart w:id="43" w:name="_Toc395103598"/>
      <w:bookmarkEnd w:id="25"/>
      <w:r w:rsidRPr="003237C9">
        <w:t xml:space="preserve">Setting up the </w:t>
      </w:r>
      <w:r>
        <w:t>l</w:t>
      </w:r>
      <w:r w:rsidRPr="003237C9">
        <w:t xml:space="preserve">ibrary </w:t>
      </w:r>
      <w:r>
        <w:t>d</w:t>
      </w:r>
      <w:r w:rsidRPr="003237C9">
        <w:t xml:space="preserve">evelopment </w:t>
      </w:r>
      <w:r>
        <w:t>k</w:t>
      </w:r>
      <w:r w:rsidRPr="003237C9">
        <w:t>it</w:t>
      </w:r>
      <w:bookmarkEnd w:id="40"/>
      <w:bookmarkEnd w:id="41"/>
    </w:p>
    <w:p w14:paraId="4FB316DE" w14:textId="77777777" w:rsidR="00021828" w:rsidRPr="003F036F" w:rsidRDefault="00021828" w:rsidP="00021828">
      <w:pPr>
        <w:pStyle w:val="Body1"/>
        <w:keepNext/>
      </w:pPr>
      <w:r w:rsidRPr="003F036F">
        <w:t>T</w:t>
      </w:r>
      <w:r>
        <w:t>his section covers t</w:t>
      </w:r>
      <w:r w:rsidRPr="003F036F">
        <w:t>he tools and kits that</w:t>
      </w:r>
      <w:r>
        <w:t xml:space="preserve"> you</w:t>
      </w:r>
      <w:r w:rsidRPr="003F036F">
        <w:t xml:space="preserve"> must set up to run the </w:t>
      </w:r>
      <w:r>
        <w:t>LDK</w:t>
      </w:r>
      <w:r w:rsidRPr="003F036F">
        <w:t>.</w:t>
      </w:r>
    </w:p>
    <w:p w14:paraId="24810FFA" w14:textId="77777777" w:rsidR="00021828" w:rsidRPr="003F036F" w:rsidRDefault="00021828" w:rsidP="00021828">
      <w:pPr>
        <w:pStyle w:val="Heading3"/>
      </w:pPr>
      <w:bookmarkStart w:id="44" w:name="_Toc164238092"/>
      <w:bookmarkStart w:id="45" w:name="_Toc169526989"/>
      <w:r w:rsidRPr="003F036F">
        <w:t xml:space="preserve">Setting up the </w:t>
      </w:r>
      <w:r>
        <w:t>PDK</w:t>
      </w:r>
      <w:bookmarkEnd w:id="44"/>
      <w:bookmarkEnd w:id="45"/>
    </w:p>
    <w:p w14:paraId="064EAEAF" w14:textId="7A3C0747" w:rsidR="00021828" w:rsidRPr="003F036F" w:rsidRDefault="00021828" w:rsidP="00021828">
      <w:pPr>
        <w:pStyle w:val="Body1"/>
      </w:pPr>
      <w:r>
        <w:t>Install</w:t>
      </w:r>
      <w:r w:rsidRPr="003F036F">
        <w:t xml:space="preserve"> the following </w:t>
      </w:r>
      <w:r>
        <w:t>PDK</w:t>
      </w:r>
      <w:r w:rsidRPr="003F036F">
        <w:t xml:space="preserve"> </w:t>
      </w:r>
      <w:r>
        <w:t>before</w:t>
      </w:r>
      <w:r w:rsidRPr="003F036F">
        <w:t xml:space="preserve"> using the </w:t>
      </w:r>
      <w:r>
        <w:t>LDK</w:t>
      </w:r>
      <w:r w:rsidRPr="003F036F">
        <w:t xml:space="preserve">. Refer to </w:t>
      </w:r>
      <w:r w:rsidR="00AB66FA">
        <w:t>Intel</w:t>
      </w:r>
      <w:r w:rsidRPr="003F036F">
        <w:t xml:space="preserve"> </w:t>
      </w:r>
      <w:r w:rsidRPr="0063510E">
        <w:rPr>
          <w:i/>
          <w:iCs/>
        </w:rPr>
        <w:t xml:space="preserve">P1278.3 (Intel 18A) PDK </w:t>
      </w:r>
      <w:r>
        <w:rPr>
          <w:i/>
          <w:iCs/>
        </w:rPr>
        <w:t>0.9</w:t>
      </w:r>
      <w:r w:rsidR="00EB00BF">
        <w:rPr>
          <w:i/>
          <w:iCs/>
        </w:rPr>
        <w:t>GA</w:t>
      </w:r>
      <w:r w:rsidRPr="0063510E">
        <w:rPr>
          <w:i/>
          <w:iCs/>
        </w:rPr>
        <w:t xml:space="preserve"> Process Design Kit User Guide </w:t>
      </w:r>
      <w:r w:rsidRPr="003F036F">
        <w:t xml:space="preserve">for </w:t>
      </w:r>
      <w:r>
        <w:t>setup information.</w:t>
      </w:r>
    </w:p>
    <w:p w14:paraId="13902048" w14:textId="715B915B" w:rsidR="00021828" w:rsidRDefault="00021828" w:rsidP="00021828">
      <w:pPr>
        <w:pStyle w:val="Body1"/>
      </w:pPr>
      <w:r>
        <w:t>PDK version: pdk783_r0.9</w:t>
      </w:r>
      <w:r w:rsidR="00EB00BF">
        <w:t>GA</w:t>
      </w:r>
    </w:p>
    <w:p w14:paraId="1B33202F" w14:textId="77777777" w:rsidR="00021828" w:rsidRDefault="00021828" w:rsidP="00021828">
      <w:pPr>
        <w:pStyle w:val="Body1"/>
      </w:pPr>
      <w:r>
        <w:t>This LDK training lab uses the opt12 tech option and the following layer stack:</w:t>
      </w:r>
    </w:p>
    <w:p w14:paraId="13665D21" w14:textId="77777777" w:rsidR="00021828" w:rsidRDefault="00021828" w:rsidP="00021828">
      <w:pPr>
        <w:pStyle w:val="TableCode2"/>
      </w:pPr>
      <w:r>
        <w:t>m14_2x_1xa_1xb_6ya_2yb_2yc__bm5_1ye_1yf_2ga_mim3x_1gb__bumpp</w:t>
      </w:r>
    </w:p>
    <w:p w14:paraId="257E315F" w14:textId="7F2E8D9E" w:rsidR="00DE59EE" w:rsidRPr="003F036F" w:rsidRDefault="00021828" w:rsidP="00021828">
      <w:pPr>
        <w:pStyle w:val="Body1"/>
      </w:pPr>
      <w:r>
        <w:t>Ensure that the INTEL_PDK and LAYERSTACK shell environment variables are set as outlined in th</w:t>
      </w:r>
      <w:r w:rsidR="00AB66FA">
        <w:t>e</w:t>
      </w:r>
      <w:r>
        <w:t xml:space="preserve"> user guide</w:t>
      </w:r>
      <w:r w:rsidR="00AB66FA">
        <w:t xml:space="preserve"> listed, above</w:t>
      </w:r>
      <w:r w:rsidR="00BA1B2C">
        <w:t>.</w:t>
      </w:r>
    </w:p>
    <w:p w14:paraId="41FC06A9" w14:textId="77777777" w:rsidR="00021828" w:rsidRPr="003F036F" w:rsidRDefault="00021828" w:rsidP="00021828">
      <w:pPr>
        <w:pStyle w:val="Heading3"/>
      </w:pPr>
      <w:bookmarkStart w:id="46" w:name="_Toc164238093"/>
      <w:bookmarkStart w:id="47" w:name="_Toc169526990"/>
      <w:r w:rsidRPr="003F036F">
        <w:t>CAD tools</w:t>
      </w:r>
      <w:bookmarkEnd w:id="46"/>
      <w:bookmarkEnd w:id="47"/>
    </w:p>
    <w:p w14:paraId="7C984880" w14:textId="1935045A" w:rsidR="00021828" w:rsidRDefault="00021828" w:rsidP="00021828">
      <w:pPr>
        <w:pStyle w:val="Body1"/>
      </w:pPr>
      <w:r w:rsidRPr="00D10900">
        <w:rPr>
          <w:rStyle w:val="Link"/>
        </w:rPr>
        <w:fldChar w:fldCharType="begin"/>
      </w:r>
      <w:r w:rsidRPr="00D10900">
        <w:rPr>
          <w:rStyle w:val="Link"/>
        </w:rPr>
        <w:instrText xml:space="preserve"> REF _Ref152161985 \h </w:instrText>
      </w:r>
      <w:r>
        <w:rPr>
          <w:rStyle w:val="Link"/>
        </w:rPr>
        <w:instrText xml:space="preserve"> \* MERGEFORMAT </w:instrText>
      </w:r>
      <w:r w:rsidRPr="00D10900">
        <w:rPr>
          <w:rStyle w:val="Link"/>
        </w:rPr>
      </w:r>
      <w:r w:rsidRPr="00D10900">
        <w:rPr>
          <w:rStyle w:val="Link"/>
        </w:rPr>
        <w:fldChar w:fldCharType="separate"/>
      </w:r>
      <w:r w:rsidR="001E647E" w:rsidRPr="001E647E">
        <w:rPr>
          <w:rStyle w:val="Link"/>
        </w:rPr>
        <w:t>Table 6</w:t>
      </w:r>
      <w:r w:rsidRPr="00D10900">
        <w:rPr>
          <w:rStyle w:val="Link"/>
        </w:rPr>
        <w:fldChar w:fldCharType="end"/>
      </w:r>
      <w:r w:rsidRPr="003F036F">
        <w:t xml:space="preserve"> lists the tools and versions used for the </w:t>
      </w:r>
      <w:r>
        <w:t>LDK</w:t>
      </w:r>
      <w:r w:rsidRPr="003F036F">
        <w:t xml:space="preserve"> training labs. Enable these tools in your environment before </w:t>
      </w:r>
      <w:r>
        <w:t>running</w:t>
      </w:r>
      <w:r w:rsidRPr="003F036F">
        <w:t xml:space="preserve"> the </w:t>
      </w:r>
      <w:r>
        <w:t>LDK</w:t>
      </w:r>
      <w:r w:rsidRPr="003F036F">
        <w:t xml:space="preserve"> training labs</w:t>
      </w:r>
      <w:r>
        <w:t>. Use the version listed, or newer.</w:t>
      </w:r>
    </w:p>
    <w:p w14:paraId="79223ECC" w14:textId="084FD8CE" w:rsidR="00021828" w:rsidRDefault="00021828" w:rsidP="00021828">
      <w:pPr>
        <w:pStyle w:val="Caption"/>
      </w:pPr>
      <w:bookmarkStart w:id="48" w:name="_Ref152161985"/>
      <w:bookmarkStart w:id="49" w:name="_Toc164238159"/>
      <w:bookmarkStart w:id="50" w:name="_Toc169527064"/>
      <w:r>
        <w:t xml:space="preserve">Table </w:t>
      </w:r>
      <w:r>
        <w:rPr>
          <w:noProof/>
        </w:rPr>
        <w:fldChar w:fldCharType="begin"/>
      </w:r>
      <w:r>
        <w:rPr>
          <w:noProof/>
        </w:rPr>
        <w:instrText xml:space="preserve"> SEQ Table \* ARABIC </w:instrText>
      </w:r>
      <w:r>
        <w:rPr>
          <w:noProof/>
        </w:rPr>
        <w:fldChar w:fldCharType="separate"/>
      </w:r>
      <w:r w:rsidR="001E647E">
        <w:rPr>
          <w:noProof/>
        </w:rPr>
        <w:t>6</w:t>
      </w:r>
      <w:r>
        <w:rPr>
          <w:noProof/>
        </w:rPr>
        <w:fldChar w:fldCharType="end"/>
      </w:r>
      <w:bookmarkEnd w:id="48"/>
      <w:r>
        <w:t xml:space="preserve">: </w:t>
      </w:r>
      <w:r w:rsidRPr="003F036F">
        <w:t>CAD tools</w:t>
      </w:r>
      <w:bookmarkEnd w:id="49"/>
      <w:bookmarkEnd w:id="50"/>
    </w:p>
    <w:tbl>
      <w:tblPr>
        <w:tblStyle w:val="Table01"/>
        <w:tblW w:w="5000" w:type="pct"/>
        <w:tblLook w:val="04A0" w:firstRow="1" w:lastRow="0" w:firstColumn="1" w:lastColumn="0" w:noHBand="0" w:noVBand="1"/>
      </w:tblPr>
      <w:tblGrid>
        <w:gridCol w:w="3055"/>
        <w:gridCol w:w="3240"/>
        <w:gridCol w:w="3775"/>
      </w:tblGrid>
      <w:tr w:rsidR="00021828" w14:paraId="12998ED6" w14:textId="77777777" w:rsidTr="00906416">
        <w:trPr>
          <w:cnfStyle w:val="100000000000" w:firstRow="1" w:lastRow="0" w:firstColumn="0" w:lastColumn="0" w:oddVBand="0" w:evenVBand="0" w:oddHBand="0" w:evenHBand="0" w:firstRowFirstColumn="0" w:firstRowLastColumn="0" w:lastRowFirstColumn="0" w:lastRowLastColumn="0"/>
        </w:trPr>
        <w:tc>
          <w:tcPr>
            <w:tcW w:w="3055" w:type="dxa"/>
          </w:tcPr>
          <w:p w14:paraId="31D01252" w14:textId="77777777" w:rsidR="00021828" w:rsidRPr="00301D44" w:rsidRDefault="00021828" w:rsidP="00301D44">
            <w:pPr>
              <w:pStyle w:val="TableHeading"/>
            </w:pPr>
            <w:r w:rsidRPr="00301D44">
              <w:t>Vendor</w:t>
            </w:r>
          </w:p>
        </w:tc>
        <w:tc>
          <w:tcPr>
            <w:tcW w:w="3240" w:type="dxa"/>
          </w:tcPr>
          <w:p w14:paraId="165B9129" w14:textId="77777777" w:rsidR="00021828" w:rsidRPr="00301D44" w:rsidRDefault="00021828" w:rsidP="00301D44">
            <w:pPr>
              <w:pStyle w:val="TableHeading"/>
            </w:pPr>
            <w:r w:rsidRPr="00301D44">
              <w:t>Tool</w:t>
            </w:r>
          </w:p>
        </w:tc>
        <w:tc>
          <w:tcPr>
            <w:tcW w:w="3775" w:type="dxa"/>
          </w:tcPr>
          <w:p w14:paraId="51DC7C4E" w14:textId="77777777" w:rsidR="00021828" w:rsidRPr="00301D44" w:rsidRDefault="00021828" w:rsidP="00301D44">
            <w:pPr>
              <w:pStyle w:val="TableHeading"/>
            </w:pPr>
            <w:r w:rsidRPr="00301D44">
              <w:t>Version</w:t>
            </w:r>
          </w:p>
        </w:tc>
      </w:tr>
      <w:tr w:rsidR="00021828" w14:paraId="25B19247" w14:textId="77777777" w:rsidTr="00906416">
        <w:tc>
          <w:tcPr>
            <w:tcW w:w="3055" w:type="dxa"/>
            <w:vMerge w:val="restart"/>
          </w:tcPr>
          <w:p w14:paraId="28095AB2" w14:textId="77777777" w:rsidR="00021828" w:rsidRDefault="00021828" w:rsidP="00480A43">
            <w:pPr>
              <w:pStyle w:val="TableBody1"/>
            </w:pPr>
            <w:r>
              <w:t>Cadence</w:t>
            </w:r>
          </w:p>
        </w:tc>
        <w:tc>
          <w:tcPr>
            <w:tcW w:w="3240" w:type="dxa"/>
          </w:tcPr>
          <w:p w14:paraId="09E925ED" w14:textId="77777777" w:rsidR="00021828" w:rsidRDefault="00021828" w:rsidP="00480A43">
            <w:pPr>
              <w:pStyle w:val="TableBody1"/>
            </w:pPr>
            <w:r>
              <w:t>Liberate*</w:t>
            </w:r>
          </w:p>
        </w:tc>
        <w:tc>
          <w:tcPr>
            <w:tcW w:w="3775" w:type="dxa"/>
          </w:tcPr>
          <w:p w14:paraId="50609E9B" w14:textId="77777777" w:rsidR="00021828" w:rsidRDefault="00021828" w:rsidP="00480A43">
            <w:pPr>
              <w:pStyle w:val="TableBody1"/>
            </w:pPr>
            <w:r>
              <w:t>23.12 ISR2, 23.12-s064_1</w:t>
            </w:r>
          </w:p>
        </w:tc>
      </w:tr>
      <w:tr w:rsidR="00021828" w14:paraId="0C6D368B" w14:textId="77777777" w:rsidTr="00906416">
        <w:tc>
          <w:tcPr>
            <w:tcW w:w="3055" w:type="dxa"/>
            <w:vMerge/>
          </w:tcPr>
          <w:p w14:paraId="28456BD6" w14:textId="77777777" w:rsidR="00021828" w:rsidRDefault="00021828" w:rsidP="00480A43">
            <w:pPr>
              <w:pStyle w:val="TableBody1"/>
            </w:pPr>
          </w:p>
        </w:tc>
        <w:tc>
          <w:tcPr>
            <w:tcW w:w="3240" w:type="dxa"/>
          </w:tcPr>
          <w:p w14:paraId="0A46B382" w14:textId="77777777" w:rsidR="00021828" w:rsidRDefault="00021828" w:rsidP="00480A43">
            <w:pPr>
              <w:pStyle w:val="TableBody1"/>
            </w:pPr>
            <w:r>
              <w:t>MVS*</w:t>
            </w:r>
          </w:p>
        </w:tc>
        <w:tc>
          <w:tcPr>
            <w:tcW w:w="3775" w:type="dxa"/>
          </w:tcPr>
          <w:p w14:paraId="55612FA2" w14:textId="77777777" w:rsidR="00021828" w:rsidRDefault="00021828" w:rsidP="00480A43">
            <w:pPr>
              <w:pStyle w:val="TableBody1"/>
            </w:pPr>
            <w:r w:rsidRPr="00E243C5">
              <w:t>23.11.001-s034</w:t>
            </w:r>
          </w:p>
        </w:tc>
      </w:tr>
      <w:tr w:rsidR="00021828" w14:paraId="17C7B13A" w14:textId="77777777" w:rsidTr="00906416">
        <w:tc>
          <w:tcPr>
            <w:tcW w:w="3055" w:type="dxa"/>
            <w:vMerge/>
          </w:tcPr>
          <w:p w14:paraId="54D21A0F" w14:textId="77777777" w:rsidR="00021828" w:rsidRDefault="00021828" w:rsidP="00480A43">
            <w:pPr>
              <w:pStyle w:val="TableBody1"/>
            </w:pPr>
          </w:p>
        </w:tc>
        <w:tc>
          <w:tcPr>
            <w:tcW w:w="3240" w:type="dxa"/>
          </w:tcPr>
          <w:p w14:paraId="1B3E87B2" w14:textId="77777777" w:rsidR="00021828" w:rsidRDefault="00021828" w:rsidP="00480A43">
            <w:pPr>
              <w:pStyle w:val="TableBody1"/>
            </w:pPr>
            <w:r>
              <w:t>Pegasus*</w:t>
            </w:r>
          </w:p>
        </w:tc>
        <w:tc>
          <w:tcPr>
            <w:tcW w:w="3775" w:type="dxa"/>
          </w:tcPr>
          <w:p w14:paraId="48E86DC3" w14:textId="77777777" w:rsidR="00021828" w:rsidRDefault="00021828" w:rsidP="00480A43">
            <w:pPr>
              <w:pStyle w:val="TableBody1"/>
            </w:pPr>
            <w:r>
              <w:t>22.24.000-s003</w:t>
            </w:r>
          </w:p>
        </w:tc>
      </w:tr>
      <w:tr w:rsidR="00021828" w14:paraId="67A8BB0E" w14:textId="77777777" w:rsidTr="00906416">
        <w:tc>
          <w:tcPr>
            <w:tcW w:w="3055" w:type="dxa"/>
            <w:vMerge/>
          </w:tcPr>
          <w:p w14:paraId="62E6BA50" w14:textId="77777777" w:rsidR="00021828" w:rsidRDefault="00021828" w:rsidP="00480A43">
            <w:pPr>
              <w:pStyle w:val="TableBody1"/>
            </w:pPr>
          </w:p>
        </w:tc>
        <w:tc>
          <w:tcPr>
            <w:tcW w:w="3240" w:type="dxa"/>
          </w:tcPr>
          <w:p w14:paraId="48866A66" w14:textId="77777777" w:rsidR="00021828" w:rsidRDefault="00021828" w:rsidP="00480A43">
            <w:pPr>
              <w:pStyle w:val="TableBody1"/>
            </w:pPr>
            <w:r>
              <w:t>Quantus*</w:t>
            </w:r>
          </w:p>
        </w:tc>
        <w:tc>
          <w:tcPr>
            <w:tcW w:w="3775" w:type="dxa"/>
          </w:tcPr>
          <w:p w14:paraId="67ACB500" w14:textId="77777777" w:rsidR="00021828" w:rsidRDefault="00021828" w:rsidP="00480A43">
            <w:pPr>
              <w:pStyle w:val="TableBody1"/>
            </w:pPr>
            <w:r>
              <w:t>21.22.017-s209</w:t>
            </w:r>
          </w:p>
        </w:tc>
      </w:tr>
      <w:tr w:rsidR="00021828" w14:paraId="27D0F9E5" w14:textId="77777777" w:rsidTr="00906416">
        <w:tc>
          <w:tcPr>
            <w:tcW w:w="3055" w:type="dxa"/>
            <w:vMerge/>
          </w:tcPr>
          <w:p w14:paraId="4F1D042B" w14:textId="77777777" w:rsidR="00021828" w:rsidRDefault="00021828" w:rsidP="00480A43">
            <w:pPr>
              <w:pStyle w:val="TableBody1"/>
            </w:pPr>
          </w:p>
        </w:tc>
        <w:tc>
          <w:tcPr>
            <w:tcW w:w="3240" w:type="dxa"/>
          </w:tcPr>
          <w:p w14:paraId="2735B7AB" w14:textId="77777777" w:rsidR="00021828" w:rsidRDefault="00021828" w:rsidP="00480A43">
            <w:pPr>
              <w:pStyle w:val="TableBody1"/>
            </w:pPr>
            <w:r>
              <w:t>Virtuoso*</w:t>
            </w:r>
          </w:p>
        </w:tc>
        <w:tc>
          <w:tcPr>
            <w:tcW w:w="3775" w:type="dxa"/>
          </w:tcPr>
          <w:p w14:paraId="52D3F0FD" w14:textId="77777777" w:rsidR="00021828" w:rsidRDefault="00021828" w:rsidP="00480A43">
            <w:pPr>
              <w:pStyle w:val="TableBody1"/>
            </w:pPr>
            <w:r>
              <w:t>ICADVM23.1_ISR3</w:t>
            </w:r>
          </w:p>
        </w:tc>
      </w:tr>
      <w:tr w:rsidR="00021828" w14:paraId="2B828AB5" w14:textId="77777777" w:rsidTr="00906416">
        <w:tc>
          <w:tcPr>
            <w:tcW w:w="3055" w:type="dxa"/>
            <w:vMerge/>
          </w:tcPr>
          <w:p w14:paraId="170F93D2" w14:textId="77777777" w:rsidR="00021828" w:rsidRDefault="00021828" w:rsidP="00480A43">
            <w:pPr>
              <w:pStyle w:val="TableBody1"/>
            </w:pPr>
          </w:p>
        </w:tc>
        <w:tc>
          <w:tcPr>
            <w:tcW w:w="3240" w:type="dxa"/>
          </w:tcPr>
          <w:p w14:paraId="4BA699A8" w14:textId="77777777" w:rsidR="00021828" w:rsidRDefault="00021828" w:rsidP="00480A43">
            <w:pPr>
              <w:pStyle w:val="TableBody1"/>
            </w:pPr>
            <w:r>
              <w:t>Voltus*</w:t>
            </w:r>
          </w:p>
        </w:tc>
        <w:tc>
          <w:tcPr>
            <w:tcW w:w="3775" w:type="dxa"/>
          </w:tcPr>
          <w:p w14:paraId="5161AEFA" w14:textId="761971FF" w:rsidR="00021828" w:rsidRDefault="00116E06" w:rsidP="00480A43">
            <w:pPr>
              <w:pStyle w:val="TableBody1"/>
            </w:pPr>
            <w:r w:rsidRPr="00116E06">
              <w:t>22.15-e019_1</w:t>
            </w:r>
          </w:p>
        </w:tc>
      </w:tr>
    </w:tbl>
    <w:p w14:paraId="4A100C15" w14:textId="77777777" w:rsidR="00021828" w:rsidRPr="003F036F" w:rsidRDefault="00021828" w:rsidP="00021828">
      <w:pPr>
        <w:pStyle w:val="Body1"/>
      </w:pPr>
      <w:r w:rsidRPr="003F036F">
        <w:rPr>
          <w:b/>
          <w:bCs/>
        </w:rPr>
        <w:t xml:space="preserve">Note: </w:t>
      </w:r>
      <w:r w:rsidRPr="003F036F">
        <w:t xml:space="preserve">Most </w:t>
      </w:r>
      <w:r>
        <w:t xml:space="preserve">LDK labs use the PDK-aligned tool versions </w:t>
      </w:r>
      <w:r w:rsidRPr="003F036F">
        <w:t>listed above. Changes in tool versions are specified in those labs that require them.</w:t>
      </w:r>
    </w:p>
    <w:p w14:paraId="64AC62A9" w14:textId="77777777" w:rsidR="00021828" w:rsidRPr="003F036F" w:rsidRDefault="00021828" w:rsidP="00021828">
      <w:pPr>
        <w:pStyle w:val="Heading3"/>
      </w:pPr>
      <w:bookmarkStart w:id="51" w:name="_Toc164238094"/>
      <w:bookmarkStart w:id="52" w:name="_Toc169526991"/>
      <w:r w:rsidRPr="003F036F">
        <w:t>Environment pre-setup for administrator</w:t>
      </w:r>
      <w:bookmarkEnd w:id="51"/>
      <w:bookmarkEnd w:id="52"/>
    </w:p>
    <w:p w14:paraId="4451CFDA" w14:textId="1BDEFA37" w:rsidR="00021828" w:rsidRPr="003F036F" w:rsidRDefault="006245D7" w:rsidP="00021828">
      <w:pPr>
        <w:pStyle w:val="Body1"/>
        <w:keepNext/>
      </w:pPr>
      <w:r>
        <w:t>P</w:t>
      </w:r>
      <w:r w:rsidR="00021828" w:rsidRPr="003F036F">
        <w:t>erform the following steps</w:t>
      </w:r>
      <w:r>
        <w:t xml:space="preserve"> t</w:t>
      </w:r>
      <w:r w:rsidRPr="003F036F">
        <w:t>o set the environment for the administrator</w:t>
      </w:r>
      <w:r w:rsidR="00021828" w:rsidRPr="003F036F">
        <w:t>:</w:t>
      </w:r>
    </w:p>
    <w:p w14:paraId="119FAB99" w14:textId="2166AB99" w:rsidR="00021828" w:rsidRPr="003F036F" w:rsidRDefault="00021828" w:rsidP="00021828">
      <w:pPr>
        <w:pStyle w:val="Number1"/>
      </w:pPr>
      <w:r w:rsidRPr="003F036F">
        <w:t xml:space="preserve">Extract the </w:t>
      </w:r>
      <w:r>
        <w:t>LDK</w:t>
      </w:r>
      <w:r w:rsidRPr="003F036F">
        <w:t xml:space="preserve"> kit </w:t>
      </w:r>
      <w:r w:rsidRPr="003F036F">
        <w:rPr>
          <w:i/>
          <w:iCs/>
        </w:rPr>
        <w:t xml:space="preserve">tar </w:t>
      </w:r>
      <w:r w:rsidRPr="003F036F">
        <w:t>file to the desired UNIX directory</w:t>
      </w:r>
      <w:r w:rsidR="00A069ED">
        <w:t>,</w:t>
      </w:r>
      <w:r w:rsidRPr="003F036F">
        <w:t xml:space="preserve"> and</w:t>
      </w:r>
      <w:r w:rsidR="00A069ED">
        <w:t xml:space="preserve"> then</w:t>
      </w:r>
      <w:r w:rsidRPr="003F036F">
        <w:t xml:space="preserve"> define the environment variable $INTEL_</w:t>
      </w:r>
      <w:r>
        <w:t xml:space="preserve">LDK </w:t>
      </w:r>
      <w:r w:rsidRPr="003F036F">
        <w:t>to point to the installation location for lab users.</w:t>
      </w:r>
    </w:p>
    <w:p w14:paraId="3586D869" w14:textId="583677E5" w:rsidR="00021828" w:rsidRPr="003F036F" w:rsidRDefault="00021828" w:rsidP="00021828">
      <w:pPr>
        <w:pStyle w:val="Number1"/>
      </w:pPr>
      <w:r w:rsidRPr="003F036F">
        <w:t>Make th</w:t>
      </w:r>
      <w:r w:rsidR="00DF5AD0">
        <w:t>at</w:t>
      </w:r>
      <w:r w:rsidRPr="003F036F">
        <w:t xml:space="preserve"> path read-only for lab users (recommended).</w:t>
      </w:r>
    </w:p>
    <w:p w14:paraId="11290718" w14:textId="77777777" w:rsidR="00021828" w:rsidRPr="003F036F" w:rsidRDefault="00021828" w:rsidP="00021828">
      <w:pPr>
        <w:pStyle w:val="Number1"/>
      </w:pPr>
      <w:r w:rsidRPr="003F036F">
        <w:t xml:space="preserve">Prepare tool environment setup instructions for </w:t>
      </w:r>
      <w:r>
        <w:t>design</w:t>
      </w:r>
      <w:r w:rsidRPr="003F036F">
        <w:t>ers. Refer to the tools specified in CAD tools.</w:t>
      </w:r>
    </w:p>
    <w:p w14:paraId="6E01DA1D" w14:textId="77777777" w:rsidR="00021828" w:rsidRDefault="00021828" w:rsidP="00021828">
      <w:pPr>
        <w:pStyle w:val="Number1"/>
      </w:pPr>
      <w:r w:rsidRPr="003F036F">
        <w:t xml:space="preserve">Inform </w:t>
      </w:r>
      <w:r>
        <w:t>us</w:t>
      </w:r>
      <w:r w:rsidRPr="003F036F">
        <w:t>ers to set the environment variable $INTEL_</w:t>
      </w:r>
      <w:r>
        <w:t>LDK</w:t>
      </w:r>
      <w:r w:rsidRPr="003F036F">
        <w:t xml:space="preserve"> to point to the original </w:t>
      </w:r>
      <w:r>
        <w:t>LDK</w:t>
      </w:r>
      <w:r w:rsidRPr="003F036F">
        <w:t xml:space="preserve"> read-only content.</w:t>
      </w:r>
    </w:p>
    <w:tbl>
      <w:tblPr>
        <w:tblStyle w:val="Table03"/>
        <w:tblW w:w="0" w:type="auto"/>
        <w:tblInd w:w="355" w:type="dxa"/>
        <w:tblLook w:val="04A0" w:firstRow="1" w:lastRow="0" w:firstColumn="1" w:lastColumn="0" w:noHBand="0" w:noVBand="1"/>
      </w:tblPr>
      <w:tblGrid>
        <w:gridCol w:w="5220"/>
      </w:tblGrid>
      <w:tr w:rsidR="00021828" w:rsidRPr="003237C9" w14:paraId="662E8EF1" w14:textId="77777777" w:rsidTr="00480A43">
        <w:tc>
          <w:tcPr>
            <w:tcW w:w="5220" w:type="dxa"/>
          </w:tcPr>
          <w:p w14:paraId="581985CB" w14:textId="77777777" w:rsidR="00021828" w:rsidRPr="003237C9" w:rsidRDefault="00021828" w:rsidP="00480A43">
            <w:pPr>
              <w:pStyle w:val="TableCode1"/>
            </w:pPr>
            <w:r w:rsidRPr="003F036F">
              <w:t>setenv INTEL_</w:t>
            </w:r>
            <w:r>
              <w:t>LDK</w:t>
            </w:r>
            <w:r w:rsidRPr="003F036F">
              <w:t xml:space="preserve"> &lt;</w:t>
            </w:r>
            <w:r>
              <w:t>LDK</w:t>
            </w:r>
            <w:r w:rsidRPr="003F036F">
              <w:t xml:space="preserve"> installation directory&gt;</w:t>
            </w:r>
          </w:p>
        </w:tc>
      </w:tr>
    </w:tbl>
    <w:p w14:paraId="232E975B" w14:textId="7CBA1DE2" w:rsidR="00021828" w:rsidRPr="003F036F" w:rsidRDefault="00021828" w:rsidP="00021828">
      <w:pPr>
        <w:pStyle w:val="Number1"/>
      </w:pPr>
      <w:r w:rsidRPr="003F036F">
        <w:t xml:space="preserve">Inform </w:t>
      </w:r>
      <w:r>
        <w:t>us</w:t>
      </w:r>
      <w:r w:rsidRPr="003F036F">
        <w:t xml:space="preserve">ers that the </w:t>
      </w:r>
      <w:r>
        <w:t>LDK</w:t>
      </w:r>
      <w:r w:rsidRPr="003F036F">
        <w:t xml:space="preserve"> training labs require about 10 GB of disk space </w:t>
      </w:r>
      <w:r>
        <w:t>for each</w:t>
      </w:r>
      <w:r w:rsidRPr="003F036F">
        <w:t xml:space="preserve"> </w:t>
      </w:r>
      <w:r>
        <w:t>user</w:t>
      </w:r>
      <w:r w:rsidRPr="003F036F">
        <w:t>.</w:t>
      </w:r>
    </w:p>
    <w:p w14:paraId="4D7155CD" w14:textId="77777777" w:rsidR="00021828" w:rsidRPr="003F036F" w:rsidRDefault="00021828" w:rsidP="00021828">
      <w:pPr>
        <w:pStyle w:val="Number1"/>
      </w:pPr>
      <w:r w:rsidRPr="003F036F">
        <w:t xml:space="preserve">If possible, prepare workspace disk area for </w:t>
      </w:r>
      <w:r>
        <w:t>design</w:t>
      </w:r>
      <w:r w:rsidRPr="003F036F">
        <w:t>ers.</w:t>
      </w:r>
    </w:p>
    <w:p w14:paraId="0FF567DA" w14:textId="77777777" w:rsidR="00021828" w:rsidRDefault="00021828" w:rsidP="00021828">
      <w:pPr>
        <w:pStyle w:val="Heading4"/>
      </w:pPr>
      <w:r>
        <w:t>Creating the demonstration library</w:t>
      </w:r>
    </w:p>
    <w:p w14:paraId="4E32E40B" w14:textId="1ACBA2B6" w:rsidR="009F14E9" w:rsidRDefault="009F14E9" w:rsidP="009F14E9">
      <w:pPr>
        <w:pStyle w:val="Body1"/>
      </w:pPr>
      <w:r>
        <w:rPr>
          <w:b/>
          <w:bCs/>
        </w:rPr>
        <w:t xml:space="preserve">Important: </w:t>
      </w:r>
      <w:r>
        <w:t>The administrator installing the LDK should complete the steps in this section. Creati</w:t>
      </w:r>
      <w:r w:rsidR="00EE0EE1">
        <w:t>on of</w:t>
      </w:r>
      <w:r>
        <w:t xml:space="preserve"> the demonstration library is required so that labs can run.</w:t>
      </w:r>
    </w:p>
    <w:p w14:paraId="11634800" w14:textId="525FAABE" w:rsidR="009F14E9" w:rsidRPr="006508A8" w:rsidRDefault="009F14E9" w:rsidP="009F14E9">
      <w:pPr>
        <w:pStyle w:val="Body1"/>
      </w:pPr>
      <w:r>
        <w:t xml:space="preserve">The demonstration library is created using a supplied </w:t>
      </w:r>
      <w:r w:rsidR="00A8346C">
        <w:t>P</w:t>
      </w:r>
      <w:r>
        <w:t xml:space="preserve">ython script. </w:t>
      </w:r>
      <w:r>
        <w:rPr>
          <w:rStyle w:val="ui-provider"/>
        </w:rPr>
        <w:t xml:space="preserve">The </w:t>
      </w:r>
      <w:r w:rsidR="00E00C16">
        <w:rPr>
          <w:rStyle w:val="ui-provider"/>
        </w:rPr>
        <w:t xml:space="preserve">recommended </w:t>
      </w:r>
      <w:r w:rsidR="00A8346C">
        <w:rPr>
          <w:rStyle w:val="ui-provider"/>
        </w:rPr>
        <w:t>P</w:t>
      </w:r>
      <w:r>
        <w:rPr>
          <w:rStyle w:val="ui-provider"/>
        </w:rPr>
        <w:t>ython version to run the script is v3.7</w:t>
      </w:r>
      <w:r w:rsidR="00012572">
        <w:rPr>
          <w:rStyle w:val="ui-provider"/>
        </w:rPr>
        <w:t>, or higher,</w:t>
      </w:r>
      <w:r>
        <w:rPr>
          <w:rStyle w:val="ui-provider"/>
        </w:rPr>
        <w:t xml:space="preserve"> for access to the modules used in the script, u</w:t>
      </w:r>
      <w:r w:rsidR="00462EE3">
        <w:rPr>
          <w:rStyle w:val="ui-provider"/>
        </w:rPr>
        <w:t>s</w:t>
      </w:r>
      <w:r>
        <w:rPr>
          <w:rStyle w:val="ui-provider"/>
        </w:rPr>
        <w:t xml:space="preserve">e </w:t>
      </w:r>
      <w:r w:rsidRPr="00490957">
        <w:rPr>
          <w:rStyle w:val="ui-provider"/>
          <w:i/>
          <w:iCs/>
        </w:rPr>
        <w:t>pip install &lt;module_name&gt;</w:t>
      </w:r>
      <w:r>
        <w:rPr>
          <w:rStyle w:val="ui-provider"/>
        </w:rPr>
        <w:t>.</w:t>
      </w:r>
    </w:p>
    <w:p w14:paraId="28CDDED9" w14:textId="04843CCA" w:rsidR="009F14E9" w:rsidRDefault="009F14E9" w:rsidP="009F14E9">
      <w:pPr>
        <w:pStyle w:val="Body1"/>
      </w:pPr>
      <w:r>
        <w:t>The library of standard cells used for the LDK must be created from standard cell libraries provided by Intel. The LDK can be built with a large list of standard cells (397) or a smaller list (7).</w:t>
      </w:r>
      <w:r w:rsidR="00DE1A22">
        <w:t xml:space="preserve"> </w:t>
      </w:r>
      <w:r w:rsidR="00DE1A22" w:rsidRPr="00DE1A22">
        <w:rPr>
          <w:rStyle w:val="Link"/>
        </w:rPr>
        <w:fldChar w:fldCharType="begin"/>
      </w:r>
      <w:r w:rsidR="00DE1A22" w:rsidRPr="00DE1A22">
        <w:rPr>
          <w:rStyle w:val="Link"/>
        </w:rPr>
        <w:instrText xml:space="preserve"> REF _Ref168329078 \h </w:instrText>
      </w:r>
      <w:r w:rsidR="00DE1A22">
        <w:rPr>
          <w:rStyle w:val="Link"/>
        </w:rPr>
        <w:instrText xml:space="preserve"> \* MERGEFORMAT </w:instrText>
      </w:r>
      <w:r w:rsidR="00DE1A22" w:rsidRPr="00DE1A22">
        <w:rPr>
          <w:rStyle w:val="Link"/>
        </w:rPr>
      </w:r>
      <w:r w:rsidR="00DE1A22" w:rsidRPr="00DE1A22">
        <w:rPr>
          <w:rStyle w:val="Link"/>
        </w:rPr>
        <w:fldChar w:fldCharType="separate"/>
      </w:r>
      <w:r w:rsidR="001E647E" w:rsidRPr="001E647E">
        <w:rPr>
          <w:rStyle w:val="Link"/>
        </w:rPr>
        <w:t>Table 7</w:t>
      </w:r>
      <w:r w:rsidR="00DE1A22" w:rsidRPr="00DE1A22">
        <w:rPr>
          <w:rStyle w:val="Link"/>
        </w:rPr>
        <w:fldChar w:fldCharType="end"/>
      </w:r>
      <w:r>
        <w:t xml:space="preserve"> outlines the required libraries to run the demonstration. </w:t>
      </w:r>
    </w:p>
    <w:p w14:paraId="7CEB032B" w14:textId="3536F20E" w:rsidR="009F14E9" w:rsidRDefault="009F14E9" w:rsidP="009F14E9">
      <w:pPr>
        <w:pStyle w:val="Body1"/>
      </w:pPr>
      <w:r>
        <w:rPr>
          <w:b/>
          <w:bCs/>
        </w:rPr>
        <w:t xml:space="preserve">Note: </w:t>
      </w:r>
      <w:r>
        <w:t xml:space="preserve">It is recommended that you choose the smaller list; all remaining tasks using this collateral proceed much </w:t>
      </w:r>
      <w:r w:rsidR="00F5070A">
        <w:t xml:space="preserve">more </w:t>
      </w:r>
      <w:r>
        <w:t>quick</w:t>
      </w:r>
      <w:r w:rsidR="00F5070A">
        <w:t>ly</w:t>
      </w:r>
      <w:r>
        <w:t xml:space="preserve"> and are better for learning purposes. If, however, you want to test your compute infrastructure and tool capabilities, use the larger list.</w:t>
      </w:r>
    </w:p>
    <w:p w14:paraId="5EE58EBE" w14:textId="5DE8CD4A" w:rsidR="009F14E9" w:rsidRDefault="00087D37" w:rsidP="00087D37">
      <w:pPr>
        <w:pStyle w:val="Caption"/>
        <w:rPr>
          <w:b w:val="0"/>
          <w:bCs/>
          <w:color w:val="0070C0"/>
        </w:rPr>
      </w:pPr>
      <w:bookmarkStart w:id="53" w:name="_Ref168329078"/>
      <w:bookmarkStart w:id="54" w:name="_Toc169527065"/>
      <w:r>
        <w:t xml:space="preserve">Table </w:t>
      </w:r>
      <w:r>
        <w:fldChar w:fldCharType="begin"/>
      </w:r>
      <w:r>
        <w:instrText xml:space="preserve"> SEQ Table \* ARABIC </w:instrText>
      </w:r>
      <w:r>
        <w:fldChar w:fldCharType="separate"/>
      </w:r>
      <w:r w:rsidR="001E647E">
        <w:rPr>
          <w:noProof/>
        </w:rPr>
        <w:t>7</w:t>
      </w:r>
      <w:r>
        <w:fldChar w:fldCharType="end"/>
      </w:r>
      <w:bookmarkEnd w:id="53"/>
      <w:r w:rsidR="009F14E9" w:rsidRPr="00FB0FA6">
        <w:rPr>
          <w:bCs/>
          <w:color w:val="0070C0"/>
        </w:rPr>
        <w:t>: Required libraries to have available before running this demonstration</w:t>
      </w:r>
      <w:bookmarkEnd w:id="54"/>
    </w:p>
    <w:tbl>
      <w:tblPr>
        <w:tblStyle w:val="Table01"/>
        <w:tblW w:w="0" w:type="auto"/>
        <w:jc w:val="center"/>
        <w:tblLayout w:type="fixed"/>
        <w:tblLook w:val="04A0" w:firstRow="1" w:lastRow="0" w:firstColumn="1" w:lastColumn="0" w:noHBand="0" w:noVBand="1"/>
      </w:tblPr>
      <w:tblGrid>
        <w:gridCol w:w="2425"/>
        <w:gridCol w:w="4285"/>
        <w:gridCol w:w="3355"/>
      </w:tblGrid>
      <w:tr w:rsidR="009F14E9" w:rsidRPr="00063E01" w14:paraId="510BB4C6" w14:textId="77777777" w:rsidTr="009F14E9">
        <w:trPr>
          <w:cnfStyle w:val="100000000000" w:firstRow="1" w:lastRow="0" w:firstColumn="0" w:lastColumn="0" w:oddVBand="0" w:evenVBand="0" w:oddHBand="0" w:evenHBand="0" w:firstRowFirstColumn="0" w:firstRowLastColumn="0" w:lastRowFirstColumn="0" w:lastRowLastColumn="0"/>
          <w:trHeight w:val="317"/>
          <w:jc w:val="center"/>
        </w:trPr>
        <w:tc>
          <w:tcPr>
            <w:tcW w:w="2425" w:type="dxa"/>
          </w:tcPr>
          <w:p w14:paraId="12B69FBA" w14:textId="77777777" w:rsidR="009F14E9" w:rsidRPr="00063E01" w:rsidRDefault="009F14E9" w:rsidP="00DF47A3">
            <w:pPr>
              <w:pStyle w:val="TableHeading"/>
              <w:spacing w:before="20" w:after="20"/>
            </w:pPr>
            <w:r>
              <w:t>Type</w:t>
            </w:r>
          </w:p>
        </w:tc>
        <w:tc>
          <w:tcPr>
            <w:tcW w:w="4285" w:type="dxa"/>
          </w:tcPr>
          <w:p w14:paraId="031A60B1" w14:textId="77777777" w:rsidR="009F14E9" w:rsidRPr="00063E01" w:rsidRDefault="009F14E9" w:rsidP="00DF47A3">
            <w:pPr>
              <w:pStyle w:val="TableHeading"/>
              <w:spacing w:before="20" w:after="20"/>
            </w:pPr>
            <w:r w:rsidRPr="00063E01">
              <w:t>Library</w:t>
            </w:r>
          </w:p>
        </w:tc>
        <w:tc>
          <w:tcPr>
            <w:tcW w:w="3355" w:type="dxa"/>
          </w:tcPr>
          <w:p w14:paraId="25FC09AB" w14:textId="77777777" w:rsidR="009F14E9" w:rsidRPr="00063E01" w:rsidRDefault="009F14E9" w:rsidP="00DF47A3">
            <w:pPr>
              <w:pStyle w:val="TableHeading"/>
              <w:spacing w:before="20" w:after="20"/>
            </w:pPr>
            <w:r>
              <w:t>Needed for list</w:t>
            </w:r>
          </w:p>
        </w:tc>
      </w:tr>
      <w:tr w:rsidR="009F14E9" w:rsidRPr="00360A1D" w14:paraId="5D91F399" w14:textId="77777777" w:rsidTr="009F14E9">
        <w:trPr>
          <w:trHeight w:val="317"/>
          <w:jc w:val="center"/>
        </w:trPr>
        <w:tc>
          <w:tcPr>
            <w:tcW w:w="2425" w:type="dxa"/>
          </w:tcPr>
          <w:p w14:paraId="4922DDA1" w14:textId="77777777" w:rsidR="009F14E9" w:rsidRPr="00360A1D" w:rsidRDefault="009F14E9" w:rsidP="009F14E9">
            <w:pPr>
              <w:pStyle w:val="TableBody1"/>
            </w:pPr>
            <w:r>
              <w:t>Base</w:t>
            </w:r>
          </w:p>
        </w:tc>
        <w:tc>
          <w:tcPr>
            <w:tcW w:w="4285" w:type="dxa"/>
          </w:tcPr>
          <w:p w14:paraId="599D5130" w14:textId="77777777" w:rsidR="009F14E9" w:rsidRPr="00360A1D" w:rsidRDefault="009F14E9" w:rsidP="009F14E9">
            <w:pPr>
              <w:pStyle w:val="TableBody1"/>
            </w:pPr>
            <w:r w:rsidRPr="00360A1D">
              <w:t>lib783_i0m_180h_50pp_base_hvt</w:t>
            </w:r>
          </w:p>
        </w:tc>
        <w:tc>
          <w:tcPr>
            <w:tcW w:w="3355" w:type="dxa"/>
          </w:tcPr>
          <w:p w14:paraId="03408744" w14:textId="77777777" w:rsidR="009F14E9" w:rsidRPr="00360A1D" w:rsidRDefault="009F14E9" w:rsidP="009F14E9">
            <w:pPr>
              <w:pStyle w:val="TableBody1"/>
            </w:pPr>
            <w:r w:rsidRPr="009F17B4">
              <w:t>Large</w:t>
            </w:r>
          </w:p>
        </w:tc>
      </w:tr>
      <w:tr w:rsidR="009F14E9" w:rsidRPr="00360A1D" w14:paraId="4DF6B475" w14:textId="77777777" w:rsidTr="009F14E9">
        <w:trPr>
          <w:trHeight w:val="317"/>
          <w:jc w:val="center"/>
        </w:trPr>
        <w:tc>
          <w:tcPr>
            <w:tcW w:w="2425" w:type="dxa"/>
          </w:tcPr>
          <w:p w14:paraId="433B21C1" w14:textId="77777777" w:rsidR="009F14E9" w:rsidRPr="00360A1D" w:rsidRDefault="009F14E9" w:rsidP="009F14E9">
            <w:pPr>
              <w:pStyle w:val="TableBody1"/>
            </w:pPr>
            <w:r>
              <w:t>Base</w:t>
            </w:r>
          </w:p>
        </w:tc>
        <w:tc>
          <w:tcPr>
            <w:tcW w:w="4285" w:type="dxa"/>
          </w:tcPr>
          <w:p w14:paraId="4E8ACC8B" w14:textId="77777777" w:rsidR="009F14E9" w:rsidRPr="00360A1D" w:rsidRDefault="009F14E9" w:rsidP="009F14E9">
            <w:pPr>
              <w:pStyle w:val="TableBody1"/>
            </w:pPr>
            <w:r w:rsidRPr="00360A1D">
              <w:t>lib783_i0m_180h_50pp_base_lvt</w:t>
            </w:r>
          </w:p>
        </w:tc>
        <w:tc>
          <w:tcPr>
            <w:tcW w:w="3355" w:type="dxa"/>
          </w:tcPr>
          <w:p w14:paraId="3DD5CBC2" w14:textId="77777777" w:rsidR="009F14E9" w:rsidRPr="00360A1D" w:rsidRDefault="009F14E9" w:rsidP="009F14E9">
            <w:pPr>
              <w:pStyle w:val="TableBody1"/>
            </w:pPr>
            <w:r w:rsidRPr="009F17B4">
              <w:t>Large</w:t>
            </w:r>
          </w:p>
        </w:tc>
      </w:tr>
      <w:tr w:rsidR="009F14E9" w:rsidRPr="00360A1D" w14:paraId="58EA65D8" w14:textId="77777777" w:rsidTr="009F14E9">
        <w:trPr>
          <w:trHeight w:val="317"/>
          <w:jc w:val="center"/>
        </w:trPr>
        <w:tc>
          <w:tcPr>
            <w:tcW w:w="2425" w:type="dxa"/>
          </w:tcPr>
          <w:p w14:paraId="0C75C453" w14:textId="77777777" w:rsidR="009F14E9" w:rsidRPr="00360A1D" w:rsidRDefault="009F14E9" w:rsidP="009F14E9">
            <w:pPr>
              <w:pStyle w:val="TableBody1"/>
            </w:pPr>
            <w:r>
              <w:t>Base</w:t>
            </w:r>
          </w:p>
        </w:tc>
        <w:tc>
          <w:tcPr>
            <w:tcW w:w="4285" w:type="dxa"/>
          </w:tcPr>
          <w:p w14:paraId="1CF95323" w14:textId="77777777" w:rsidR="009F14E9" w:rsidRPr="00360A1D" w:rsidRDefault="009F14E9" w:rsidP="009F14E9">
            <w:pPr>
              <w:pStyle w:val="TableBody1"/>
            </w:pPr>
            <w:r w:rsidRPr="00360A1D">
              <w:t>lib783_i0m_180h_50pp_base_svt</w:t>
            </w:r>
          </w:p>
        </w:tc>
        <w:tc>
          <w:tcPr>
            <w:tcW w:w="3355" w:type="dxa"/>
          </w:tcPr>
          <w:p w14:paraId="23F714EC" w14:textId="77777777" w:rsidR="009F14E9" w:rsidRPr="00360A1D" w:rsidRDefault="009F14E9" w:rsidP="009F14E9">
            <w:pPr>
              <w:pStyle w:val="TableBody1"/>
            </w:pPr>
            <w:r w:rsidRPr="009F17B4">
              <w:t>Large</w:t>
            </w:r>
          </w:p>
        </w:tc>
      </w:tr>
      <w:tr w:rsidR="009F14E9" w:rsidRPr="00360A1D" w14:paraId="11275DB4" w14:textId="77777777" w:rsidTr="009F14E9">
        <w:trPr>
          <w:trHeight w:val="317"/>
          <w:jc w:val="center"/>
        </w:trPr>
        <w:tc>
          <w:tcPr>
            <w:tcW w:w="2425" w:type="dxa"/>
          </w:tcPr>
          <w:p w14:paraId="3351ED94" w14:textId="77777777" w:rsidR="009F14E9" w:rsidRPr="00360A1D" w:rsidRDefault="009F14E9" w:rsidP="009F14E9">
            <w:pPr>
              <w:pStyle w:val="TableBody1"/>
            </w:pPr>
            <w:r>
              <w:t>Base</w:t>
            </w:r>
          </w:p>
        </w:tc>
        <w:tc>
          <w:tcPr>
            <w:tcW w:w="4285" w:type="dxa"/>
          </w:tcPr>
          <w:p w14:paraId="691425FF" w14:textId="77777777" w:rsidR="009F14E9" w:rsidRPr="00360A1D" w:rsidRDefault="009F14E9" w:rsidP="009F14E9">
            <w:pPr>
              <w:pStyle w:val="TableBody1"/>
            </w:pPr>
            <w:r w:rsidRPr="00360A1D">
              <w:t>lib783_i0m_180h_50pp_base_ulvt</w:t>
            </w:r>
          </w:p>
        </w:tc>
        <w:tc>
          <w:tcPr>
            <w:tcW w:w="3355" w:type="dxa"/>
          </w:tcPr>
          <w:p w14:paraId="4502A2AB" w14:textId="77777777" w:rsidR="009F14E9" w:rsidRPr="00360A1D" w:rsidRDefault="009F14E9" w:rsidP="009F14E9">
            <w:pPr>
              <w:pStyle w:val="TableBody1"/>
            </w:pPr>
            <w:r w:rsidRPr="009F17B4">
              <w:t>Large, Small</w:t>
            </w:r>
          </w:p>
        </w:tc>
      </w:tr>
      <w:tr w:rsidR="009F14E9" w:rsidRPr="00360A1D" w14:paraId="5BA53280" w14:textId="77777777" w:rsidTr="009F14E9">
        <w:trPr>
          <w:trHeight w:val="317"/>
          <w:jc w:val="center"/>
        </w:trPr>
        <w:tc>
          <w:tcPr>
            <w:tcW w:w="2425" w:type="dxa"/>
          </w:tcPr>
          <w:p w14:paraId="2E42853A" w14:textId="77777777" w:rsidR="009F14E9" w:rsidRPr="00360A1D" w:rsidRDefault="009F14E9" w:rsidP="009F14E9">
            <w:pPr>
              <w:pStyle w:val="TableBody1"/>
            </w:pPr>
            <w:r>
              <w:t>Clk</w:t>
            </w:r>
          </w:p>
        </w:tc>
        <w:tc>
          <w:tcPr>
            <w:tcW w:w="4285" w:type="dxa"/>
          </w:tcPr>
          <w:p w14:paraId="48FDDCCF" w14:textId="77777777" w:rsidR="009F14E9" w:rsidRPr="00360A1D" w:rsidRDefault="009F14E9" w:rsidP="009F14E9">
            <w:pPr>
              <w:pStyle w:val="TableBody1"/>
            </w:pPr>
            <w:r w:rsidRPr="00360A1D">
              <w:t>lib783_i0m_180h_50pp_clk_lvt</w:t>
            </w:r>
          </w:p>
        </w:tc>
        <w:tc>
          <w:tcPr>
            <w:tcW w:w="3355" w:type="dxa"/>
          </w:tcPr>
          <w:p w14:paraId="4E0CC9C4" w14:textId="77777777" w:rsidR="009F14E9" w:rsidRPr="00360A1D" w:rsidRDefault="009F14E9" w:rsidP="009F14E9">
            <w:pPr>
              <w:pStyle w:val="TableBody1"/>
            </w:pPr>
            <w:r w:rsidRPr="009F17B4">
              <w:t>Large</w:t>
            </w:r>
          </w:p>
        </w:tc>
      </w:tr>
      <w:tr w:rsidR="009F14E9" w:rsidRPr="00360A1D" w14:paraId="4053B3CD" w14:textId="77777777" w:rsidTr="009F14E9">
        <w:trPr>
          <w:trHeight w:val="317"/>
          <w:jc w:val="center"/>
        </w:trPr>
        <w:tc>
          <w:tcPr>
            <w:tcW w:w="2425" w:type="dxa"/>
          </w:tcPr>
          <w:p w14:paraId="6B8F5195" w14:textId="77777777" w:rsidR="009F14E9" w:rsidRPr="00360A1D" w:rsidRDefault="009F14E9" w:rsidP="009F14E9">
            <w:pPr>
              <w:pStyle w:val="TableBody1"/>
            </w:pPr>
            <w:r>
              <w:t>Clk</w:t>
            </w:r>
          </w:p>
        </w:tc>
        <w:tc>
          <w:tcPr>
            <w:tcW w:w="4285" w:type="dxa"/>
          </w:tcPr>
          <w:p w14:paraId="7439AF58" w14:textId="77777777" w:rsidR="009F14E9" w:rsidRPr="00360A1D" w:rsidRDefault="009F14E9" w:rsidP="009F14E9">
            <w:pPr>
              <w:pStyle w:val="TableBody1"/>
            </w:pPr>
            <w:r w:rsidRPr="00360A1D">
              <w:t>lib783_i0m_180h_50pp_clk_svt</w:t>
            </w:r>
          </w:p>
        </w:tc>
        <w:tc>
          <w:tcPr>
            <w:tcW w:w="3355" w:type="dxa"/>
          </w:tcPr>
          <w:p w14:paraId="6408CAA9" w14:textId="77777777" w:rsidR="009F14E9" w:rsidRPr="00360A1D" w:rsidRDefault="009F14E9" w:rsidP="009F14E9">
            <w:pPr>
              <w:pStyle w:val="TableBody1"/>
            </w:pPr>
            <w:r w:rsidRPr="009F17B4">
              <w:t>Large</w:t>
            </w:r>
          </w:p>
        </w:tc>
      </w:tr>
      <w:tr w:rsidR="009F14E9" w:rsidRPr="00360A1D" w14:paraId="0B47EEC1" w14:textId="77777777" w:rsidTr="009F14E9">
        <w:trPr>
          <w:trHeight w:val="317"/>
          <w:jc w:val="center"/>
        </w:trPr>
        <w:tc>
          <w:tcPr>
            <w:tcW w:w="2425" w:type="dxa"/>
          </w:tcPr>
          <w:p w14:paraId="6625835B" w14:textId="77777777" w:rsidR="009F14E9" w:rsidRPr="00360A1D" w:rsidRDefault="009F14E9" w:rsidP="009F14E9">
            <w:pPr>
              <w:pStyle w:val="TableBody1"/>
            </w:pPr>
            <w:r>
              <w:t>Clk</w:t>
            </w:r>
          </w:p>
        </w:tc>
        <w:tc>
          <w:tcPr>
            <w:tcW w:w="4285" w:type="dxa"/>
          </w:tcPr>
          <w:p w14:paraId="482D29A0" w14:textId="77777777" w:rsidR="009F14E9" w:rsidRPr="00360A1D" w:rsidRDefault="009F14E9" w:rsidP="009F14E9">
            <w:pPr>
              <w:pStyle w:val="TableBody1"/>
            </w:pPr>
            <w:r w:rsidRPr="00360A1D">
              <w:t>lib783_i0m_180h_50pp_clk_ulvt</w:t>
            </w:r>
          </w:p>
        </w:tc>
        <w:tc>
          <w:tcPr>
            <w:tcW w:w="3355" w:type="dxa"/>
          </w:tcPr>
          <w:p w14:paraId="07A2CABA" w14:textId="77777777" w:rsidR="009F14E9" w:rsidRPr="00360A1D" w:rsidRDefault="009F14E9" w:rsidP="009F14E9">
            <w:pPr>
              <w:pStyle w:val="TableBody1"/>
            </w:pPr>
            <w:r w:rsidRPr="009F17B4">
              <w:t>Large</w:t>
            </w:r>
          </w:p>
        </w:tc>
      </w:tr>
      <w:tr w:rsidR="009F14E9" w:rsidRPr="00360A1D" w14:paraId="6464867F" w14:textId="77777777" w:rsidTr="009F14E9">
        <w:trPr>
          <w:trHeight w:val="317"/>
          <w:jc w:val="center"/>
        </w:trPr>
        <w:tc>
          <w:tcPr>
            <w:tcW w:w="2425" w:type="dxa"/>
          </w:tcPr>
          <w:p w14:paraId="619F29E5" w14:textId="77777777" w:rsidR="009F14E9" w:rsidRPr="00360A1D" w:rsidRDefault="009F14E9" w:rsidP="009F14E9">
            <w:pPr>
              <w:pStyle w:val="TableBody1"/>
            </w:pPr>
            <w:r>
              <w:lastRenderedPageBreak/>
              <w:t>Lvl</w:t>
            </w:r>
          </w:p>
        </w:tc>
        <w:tc>
          <w:tcPr>
            <w:tcW w:w="4285" w:type="dxa"/>
          </w:tcPr>
          <w:p w14:paraId="3217107B" w14:textId="77777777" w:rsidR="009F14E9" w:rsidRPr="00360A1D" w:rsidRDefault="009F14E9" w:rsidP="009F14E9">
            <w:pPr>
              <w:pStyle w:val="TableBody1"/>
            </w:pPr>
            <w:r w:rsidRPr="00360A1D">
              <w:t>lib783_i0m_180h_50pp_lvl_lvt</w:t>
            </w:r>
          </w:p>
        </w:tc>
        <w:tc>
          <w:tcPr>
            <w:tcW w:w="3355" w:type="dxa"/>
          </w:tcPr>
          <w:p w14:paraId="39E013CE" w14:textId="77777777" w:rsidR="009F14E9" w:rsidRPr="00360A1D" w:rsidRDefault="009F14E9" w:rsidP="009F14E9">
            <w:pPr>
              <w:pStyle w:val="TableBody1"/>
            </w:pPr>
            <w:r w:rsidRPr="009F17B4">
              <w:t>Large</w:t>
            </w:r>
          </w:p>
        </w:tc>
      </w:tr>
      <w:tr w:rsidR="009F14E9" w:rsidRPr="00360A1D" w14:paraId="63C179D3" w14:textId="77777777" w:rsidTr="009F14E9">
        <w:trPr>
          <w:trHeight w:val="317"/>
          <w:jc w:val="center"/>
        </w:trPr>
        <w:tc>
          <w:tcPr>
            <w:tcW w:w="2425" w:type="dxa"/>
          </w:tcPr>
          <w:p w14:paraId="7F88ACF8" w14:textId="77777777" w:rsidR="009F14E9" w:rsidRPr="00360A1D" w:rsidRDefault="009F14E9" w:rsidP="009F14E9">
            <w:pPr>
              <w:pStyle w:val="TableBody1"/>
            </w:pPr>
            <w:r>
              <w:t>Lvl</w:t>
            </w:r>
          </w:p>
        </w:tc>
        <w:tc>
          <w:tcPr>
            <w:tcW w:w="4285" w:type="dxa"/>
          </w:tcPr>
          <w:p w14:paraId="3960A972" w14:textId="77777777" w:rsidR="009F14E9" w:rsidRPr="00360A1D" w:rsidRDefault="009F14E9" w:rsidP="009F14E9">
            <w:pPr>
              <w:pStyle w:val="TableBody1"/>
            </w:pPr>
            <w:r w:rsidRPr="00360A1D">
              <w:t>lib783_i0m_180h_50pp_lvl_svt</w:t>
            </w:r>
          </w:p>
        </w:tc>
        <w:tc>
          <w:tcPr>
            <w:tcW w:w="3355" w:type="dxa"/>
          </w:tcPr>
          <w:p w14:paraId="4C513DED" w14:textId="77777777" w:rsidR="009F14E9" w:rsidRPr="00360A1D" w:rsidRDefault="009F14E9" w:rsidP="009F14E9">
            <w:pPr>
              <w:pStyle w:val="TableBody1"/>
            </w:pPr>
            <w:r w:rsidRPr="009F17B4">
              <w:t>Large</w:t>
            </w:r>
          </w:p>
        </w:tc>
      </w:tr>
      <w:tr w:rsidR="009F14E9" w:rsidRPr="00360A1D" w14:paraId="3CAACF10" w14:textId="77777777" w:rsidTr="009F14E9">
        <w:trPr>
          <w:trHeight w:val="317"/>
          <w:jc w:val="center"/>
        </w:trPr>
        <w:tc>
          <w:tcPr>
            <w:tcW w:w="2425" w:type="dxa"/>
          </w:tcPr>
          <w:p w14:paraId="106B6D7F" w14:textId="77777777" w:rsidR="009F14E9" w:rsidRPr="00360A1D" w:rsidRDefault="009F14E9" w:rsidP="009F14E9">
            <w:pPr>
              <w:pStyle w:val="TableBody1"/>
            </w:pPr>
            <w:r>
              <w:t>Lvl</w:t>
            </w:r>
          </w:p>
        </w:tc>
        <w:tc>
          <w:tcPr>
            <w:tcW w:w="4285" w:type="dxa"/>
          </w:tcPr>
          <w:p w14:paraId="04544C73" w14:textId="77777777" w:rsidR="009F14E9" w:rsidRPr="00360A1D" w:rsidRDefault="009F14E9" w:rsidP="009F14E9">
            <w:pPr>
              <w:pStyle w:val="TableBody1"/>
            </w:pPr>
            <w:r w:rsidRPr="00360A1D">
              <w:t>lib783_i0m_180h_50pp_lvl_ulvt</w:t>
            </w:r>
          </w:p>
        </w:tc>
        <w:tc>
          <w:tcPr>
            <w:tcW w:w="3355" w:type="dxa"/>
          </w:tcPr>
          <w:p w14:paraId="31058ACE" w14:textId="77777777" w:rsidR="009F14E9" w:rsidRPr="00360A1D" w:rsidRDefault="009F14E9" w:rsidP="009F14E9">
            <w:pPr>
              <w:pStyle w:val="TableBody1"/>
            </w:pPr>
            <w:r w:rsidRPr="009F17B4">
              <w:t>Large</w:t>
            </w:r>
          </w:p>
        </w:tc>
      </w:tr>
      <w:tr w:rsidR="009F14E9" w:rsidRPr="00360A1D" w14:paraId="468FCA7C" w14:textId="77777777" w:rsidTr="009F14E9">
        <w:trPr>
          <w:trHeight w:val="317"/>
          <w:jc w:val="center"/>
        </w:trPr>
        <w:tc>
          <w:tcPr>
            <w:tcW w:w="2425" w:type="dxa"/>
          </w:tcPr>
          <w:p w14:paraId="7FD66490" w14:textId="77777777" w:rsidR="009F14E9" w:rsidRPr="00360A1D" w:rsidRDefault="009F14E9" w:rsidP="009F14E9">
            <w:pPr>
              <w:pStyle w:val="TableBody1"/>
            </w:pPr>
            <w:r>
              <w:t>Pwm</w:t>
            </w:r>
          </w:p>
        </w:tc>
        <w:tc>
          <w:tcPr>
            <w:tcW w:w="4285" w:type="dxa"/>
          </w:tcPr>
          <w:p w14:paraId="5EDCDAA7" w14:textId="77777777" w:rsidR="009F14E9" w:rsidRPr="00360A1D" w:rsidRDefault="009F14E9" w:rsidP="009F14E9">
            <w:pPr>
              <w:pStyle w:val="TableBody1"/>
            </w:pPr>
            <w:r w:rsidRPr="00360A1D">
              <w:t>lib783_i0m_180h_50pp_pwm_hvt</w:t>
            </w:r>
          </w:p>
        </w:tc>
        <w:tc>
          <w:tcPr>
            <w:tcW w:w="3355" w:type="dxa"/>
          </w:tcPr>
          <w:p w14:paraId="59BD19B3" w14:textId="77777777" w:rsidR="009F14E9" w:rsidRPr="00360A1D" w:rsidRDefault="009F14E9" w:rsidP="009F14E9">
            <w:pPr>
              <w:pStyle w:val="TableBody1"/>
            </w:pPr>
            <w:r w:rsidRPr="009F17B4">
              <w:t>Large</w:t>
            </w:r>
          </w:p>
        </w:tc>
      </w:tr>
      <w:tr w:rsidR="009F14E9" w:rsidRPr="00360A1D" w14:paraId="07B2A661" w14:textId="77777777" w:rsidTr="009F14E9">
        <w:trPr>
          <w:trHeight w:val="317"/>
          <w:jc w:val="center"/>
        </w:trPr>
        <w:tc>
          <w:tcPr>
            <w:tcW w:w="2425" w:type="dxa"/>
          </w:tcPr>
          <w:p w14:paraId="1557C473" w14:textId="77777777" w:rsidR="009F14E9" w:rsidRPr="00360A1D" w:rsidRDefault="009F14E9" w:rsidP="009F14E9">
            <w:pPr>
              <w:pStyle w:val="TableBody1"/>
            </w:pPr>
            <w:r>
              <w:t>Pwm</w:t>
            </w:r>
          </w:p>
        </w:tc>
        <w:tc>
          <w:tcPr>
            <w:tcW w:w="4285" w:type="dxa"/>
          </w:tcPr>
          <w:p w14:paraId="63183B9A" w14:textId="77777777" w:rsidR="009F14E9" w:rsidRPr="00360A1D" w:rsidRDefault="009F14E9" w:rsidP="009F14E9">
            <w:pPr>
              <w:pStyle w:val="TableBody1"/>
            </w:pPr>
            <w:r w:rsidRPr="00360A1D">
              <w:t>lib783_i0m_180h_50pp_pwm_lvt</w:t>
            </w:r>
          </w:p>
        </w:tc>
        <w:tc>
          <w:tcPr>
            <w:tcW w:w="3355" w:type="dxa"/>
          </w:tcPr>
          <w:p w14:paraId="33B37C41" w14:textId="77777777" w:rsidR="009F14E9" w:rsidRPr="00360A1D" w:rsidRDefault="009F14E9" w:rsidP="009F14E9">
            <w:pPr>
              <w:pStyle w:val="TableBody1"/>
            </w:pPr>
            <w:r w:rsidRPr="009F17B4">
              <w:t>Large</w:t>
            </w:r>
          </w:p>
        </w:tc>
      </w:tr>
      <w:tr w:rsidR="009F14E9" w:rsidRPr="00360A1D" w14:paraId="53F03BCA" w14:textId="77777777" w:rsidTr="009F14E9">
        <w:trPr>
          <w:trHeight w:val="317"/>
          <w:jc w:val="center"/>
        </w:trPr>
        <w:tc>
          <w:tcPr>
            <w:tcW w:w="2425" w:type="dxa"/>
          </w:tcPr>
          <w:p w14:paraId="6BA585C4" w14:textId="77777777" w:rsidR="009F14E9" w:rsidRPr="00360A1D" w:rsidRDefault="009F14E9" w:rsidP="009F14E9">
            <w:pPr>
              <w:pStyle w:val="TableBody1"/>
            </w:pPr>
            <w:r>
              <w:t>Pwm</w:t>
            </w:r>
          </w:p>
        </w:tc>
        <w:tc>
          <w:tcPr>
            <w:tcW w:w="4285" w:type="dxa"/>
          </w:tcPr>
          <w:p w14:paraId="4809A8B0" w14:textId="77777777" w:rsidR="009F14E9" w:rsidRPr="00360A1D" w:rsidRDefault="009F14E9" w:rsidP="009F14E9">
            <w:pPr>
              <w:pStyle w:val="TableBody1"/>
            </w:pPr>
            <w:r w:rsidRPr="00360A1D">
              <w:t>lib783_i0m_180h_50pp_pwm_svt</w:t>
            </w:r>
          </w:p>
        </w:tc>
        <w:tc>
          <w:tcPr>
            <w:tcW w:w="3355" w:type="dxa"/>
          </w:tcPr>
          <w:p w14:paraId="359944C6" w14:textId="77777777" w:rsidR="009F14E9" w:rsidRPr="00360A1D" w:rsidRDefault="009F14E9" w:rsidP="009F14E9">
            <w:pPr>
              <w:pStyle w:val="TableBody1"/>
            </w:pPr>
            <w:r w:rsidRPr="009F17B4">
              <w:t>Large</w:t>
            </w:r>
          </w:p>
        </w:tc>
      </w:tr>
      <w:tr w:rsidR="009F14E9" w:rsidRPr="00360A1D" w14:paraId="14C8727F" w14:textId="77777777" w:rsidTr="009F14E9">
        <w:trPr>
          <w:trHeight w:val="317"/>
          <w:jc w:val="center"/>
        </w:trPr>
        <w:tc>
          <w:tcPr>
            <w:tcW w:w="2425" w:type="dxa"/>
          </w:tcPr>
          <w:p w14:paraId="4232A8BF" w14:textId="77777777" w:rsidR="009F14E9" w:rsidRPr="00360A1D" w:rsidRDefault="009F14E9" w:rsidP="009F14E9">
            <w:pPr>
              <w:pStyle w:val="TableBody1"/>
            </w:pPr>
            <w:r>
              <w:t>Pwm</w:t>
            </w:r>
          </w:p>
        </w:tc>
        <w:tc>
          <w:tcPr>
            <w:tcW w:w="4285" w:type="dxa"/>
          </w:tcPr>
          <w:p w14:paraId="2C808499" w14:textId="77777777" w:rsidR="009F14E9" w:rsidRPr="00360A1D" w:rsidRDefault="009F14E9" w:rsidP="009F14E9">
            <w:pPr>
              <w:pStyle w:val="TableBody1"/>
            </w:pPr>
            <w:r w:rsidRPr="00360A1D">
              <w:t>lib783_i0m_180h_50pp_pwm_ulvt</w:t>
            </w:r>
          </w:p>
        </w:tc>
        <w:tc>
          <w:tcPr>
            <w:tcW w:w="3355" w:type="dxa"/>
          </w:tcPr>
          <w:p w14:paraId="596BB9EC" w14:textId="77777777" w:rsidR="009F14E9" w:rsidRPr="00360A1D" w:rsidRDefault="009F14E9" w:rsidP="009F14E9">
            <w:pPr>
              <w:pStyle w:val="TableBody1"/>
            </w:pPr>
            <w:r w:rsidRPr="009F17B4">
              <w:t>Large</w:t>
            </w:r>
          </w:p>
        </w:tc>
      </w:tr>
      <w:tr w:rsidR="009F14E9" w:rsidRPr="00360A1D" w14:paraId="6B268DDC" w14:textId="77777777" w:rsidTr="009F14E9">
        <w:trPr>
          <w:trHeight w:val="317"/>
          <w:jc w:val="center"/>
        </w:trPr>
        <w:tc>
          <w:tcPr>
            <w:tcW w:w="2425" w:type="dxa"/>
          </w:tcPr>
          <w:p w14:paraId="68DD2ADB" w14:textId="77777777" w:rsidR="009F14E9" w:rsidRPr="00360A1D" w:rsidRDefault="009F14E9" w:rsidP="009F14E9">
            <w:pPr>
              <w:pStyle w:val="TableBody1"/>
            </w:pPr>
            <w:r>
              <w:t>Seq</w:t>
            </w:r>
          </w:p>
        </w:tc>
        <w:tc>
          <w:tcPr>
            <w:tcW w:w="4285" w:type="dxa"/>
          </w:tcPr>
          <w:p w14:paraId="07C200A8" w14:textId="77777777" w:rsidR="009F14E9" w:rsidRPr="00360A1D" w:rsidRDefault="009F14E9" w:rsidP="009F14E9">
            <w:pPr>
              <w:pStyle w:val="TableBody1"/>
            </w:pPr>
            <w:r w:rsidRPr="00360A1D">
              <w:t>lib783_i0m_180h_50pp_seq_hvt</w:t>
            </w:r>
          </w:p>
        </w:tc>
        <w:tc>
          <w:tcPr>
            <w:tcW w:w="3355" w:type="dxa"/>
          </w:tcPr>
          <w:p w14:paraId="389FF27E" w14:textId="77777777" w:rsidR="009F14E9" w:rsidRPr="00360A1D" w:rsidRDefault="009F14E9" w:rsidP="009F14E9">
            <w:pPr>
              <w:pStyle w:val="TableBody1"/>
            </w:pPr>
            <w:r w:rsidRPr="009F17B4">
              <w:t>Large</w:t>
            </w:r>
          </w:p>
        </w:tc>
      </w:tr>
      <w:tr w:rsidR="009F14E9" w:rsidRPr="00360A1D" w14:paraId="1ABF68CC" w14:textId="77777777" w:rsidTr="009F14E9">
        <w:trPr>
          <w:trHeight w:val="317"/>
          <w:jc w:val="center"/>
        </w:trPr>
        <w:tc>
          <w:tcPr>
            <w:tcW w:w="2425" w:type="dxa"/>
          </w:tcPr>
          <w:p w14:paraId="411D12B4" w14:textId="77777777" w:rsidR="009F14E9" w:rsidRPr="00360A1D" w:rsidRDefault="009F14E9" w:rsidP="009F14E9">
            <w:pPr>
              <w:pStyle w:val="TableBody1"/>
            </w:pPr>
            <w:r>
              <w:t>Seq</w:t>
            </w:r>
          </w:p>
        </w:tc>
        <w:tc>
          <w:tcPr>
            <w:tcW w:w="4285" w:type="dxa"/>
          </w:tcPr>
          <w:p w14:paraId="13635EE2" w14:textId="77777777" w:rsidR="009F14E9" w:rsidRPr="00360A1D" w:rsidRDefault="009F14E9" w:rsidP="009F14E9">
            <w:pPr>
              <w:pStyle w:val="TableBody1"/>
            </w:pPr>
            <w:r w:rsidRPr="00360A1D">
              <w:t>lib783_i0m_180h_50pp_seq_lvt</w:t>
            </w:r>
          </w:p>
        </w:tc>
        <w:tc>
          <w:tcPr>
            <w:tcW w:w="3355" w:type="dxa"/>
          </w:tcPr>
          <w:p w14:paraId="663BAF42" w14:textId="77777777" w:rsidR="009F14E9" w:rsidRPr="00360A1D" w:rsidRDefault="009F14E9" w:rsidP="009F14E9">
            <w:pPr>
              <w:pStyle w:val="TableBody1"/>
            </w:pPr>
            <w:r w:rsidRPr="009F17B4">
              <w:t>Large</w:t>
            </w:r>
          </w:p>
        </w:tc>
      </w:tr>
      <w:tr w:rsidR="009F14E9" w:rsidRPr="00360A1D" w14:paraId="53B69668" w14:textId="77777777" w:rsidTr="009F14E9">
        <w:trPr>
          <w:trHeight w:val="317"/>
          <w:jc w:val="center"/>
        </w:trPr>
        <w:tc>
          <w:tcPr>
            <w:tcW w:w="2425" w:type="dxa"/>
          </w:tcPr>
          <w:p w14:paraId="3C240A37" w14:textId="77777777" w:rsidR="009F14E9" w:rsidRPr="00360A1D" w:rsidRDefault="009F14E9" w:rsidP="009F14E9">
            <w:pPr>
              <w:pStyle w:val="TableBody1"/>
            </w:pPr>
            <w:r>
              <w:t>Seq</w:t>
            </w:r>
          </w:p>
        </w:tc>
        <w:tc>
          <w:tcPr>
            <w:tcW w:w="4285" w:type="dxa"/>
          </w:tcPr>
          <w:p w14:paraId="4DA8AAFC" w14:textId="77777777" w:rsidR="009F14E9" w:rsidRPr="00360A1D" w:rsidRDefault="009F14E9" w:rsidP="009F14E9">
            <w:pPr>
              <w:pStyle w:val="TableBody1"/>
            </w:pPr>
            <w:r w:rsidRPr="00360A1D">
              <w:t>lib783_i0m_180h_50pp_seq_svt</w:t>
            </w:r>
          </w:p>
        </w:tc>
        <w:tc>
          <w:tcPr>
            <w:tcW w:w="3355" w:type="dxa"/>
          </w:tcPr>
          <w:p w14:paraId="5AB45891" w14:textId="77777777" w:rsidR="009F14E9" w:rsidRPr="00360A1D" w:rsidRDefault="009F14E9" w:rsidP="009F14E9">
            <w:pPr>
              <w:pStyle w:val="TableBody1"/>
            </w:pPr>
            <w:r w:rsidRPr="009F17B4">
              <w:t>Large</w:t>
            </w:r>
          </w:p>
        </w:tc>
      </w:tr>
      <w:tr w:rsidR="009F14E9" w:rsidRPr="00360A1D" w14:paraId="08552F2D" w14:textId="77777777" w:rsidTr="009F14E9">
        <w:trPr>
          <w:trHeight w:val="317"/>
          <w:jc w:val="center"/>
        </w:trPr>
        <w:tc>
          <w:tcPr>
            <w:tcW w:w="2425" w:type="dxa"/>
          </w:tcPr>
          <w:p w14:paraId="1EB4E48E" w14:textId="77777777" w:rsidR="009F14E9" w:rsidRPr="00360A1D" w:rsidRDefault="009F14E9" w:rsidP="009F14E9">
            <w:pPr>
              <w:pStyle w:val="TableBody1"/>
            </w:pPr>
            <w:r>
              <w:t>Seq</w:t>
            </w:r>
          </w:p>
        </w:tc>
        <w:tc>
          <w:tcPr>
            <w:tcW w:w="4285" w:type="dxa"/>
          </w:tcPr>
          <w:p w14:paraId="1CB0EE16" w14:textId="77777777" w:rsidR="009F14E9" w:rsidRPr="00360A1D" w:rsidRDefault="009F14E9" w:rsidP="009F14E9">
            <w:pPr>
              <w:pStyle w:val="TableBody1"/>
            </w:pPr>
            <w:r w:rsidRPr="00360A1D">
              <w:t>lib783_i0m_180h_50pp_seq_ulvt</w:t>
            </w:r>
          </w:p>
        </w:tc>
        <w:tc>
          <w:tcPr>
            <w:tcW w:w="3355" w:type="dxa"/>
          </w:tcPr>
          <w:p w14:paraId="4AAA74F1" w14:textId="77777777" w:rsidR="009F14E9" w:rsidRPr="00360A1D" w:rsidRDefault="009F14E9" w:rsidP="009F14E9">
            <w:pPr>
              <w:pStyle w:val="TableBody1"/>
            </w:pPr>
            <w:r w:rsidRPr="009F17B4">
              <w:t>Large, Small</w:t>
            </w:r>
          </w:p>
        </w:tc>
      </w:tr>
      <w:tr w:rsidR="009F14E9" w:rsidRPr="00360A1D" w14:paraId="003300C2" w14:textId="77777777" w:rsidTr="009F14E9">
        <w:trPr>
          <w:trHeight w:val="317"/>
          <w:jc w:val="center"/>
        </w:trPr>
        <w:tc>
          <w:tcPr>
            <w:tcW w:w="2425" w:type="dxa"/>
          </w:tcPr>
          <w:p w14:paraId="46FF7ADC" w14:textId="77777777" w:rsidR="009F14E9" w:rsidRPr="00360A1D" w:rsidRDefault="009F14E9" w:rsidP="009F14E9">
            <w:pPr>
              <w:pStyle w:val="TableBody1"/>
            </w:pPr>
            <w:r>
              <w:t>Spcl</w:t>
            </w:r>
          </w:p>
        </w:tc>
        <w:tc>
          <w:tcPr>
            <w:tcW w:w="4285" w:type="dxa"/>
          </w:tcPr>
          <w:p w14:paraId="52191586" w14:textId="77777777" w:rsidR="009F14E9" w:rsidRPr="00360A1D" w:rsidRDefault="009F14E9" w:rsidP="009F14E9">
            <w:pPr>
              <w:pStyle w:val="TableBody1"/>
            </w:pPr>
            <w:r w:rsidRPr="00360A1D">
              <w:t>lib783_i0m_180h_50pp_spcl_hvt</w:t>
            </w:r>
          </w:p>
        </w:tc>
        <w:tc>
          <w:tcPr>
            <w:tcW w:w="3355" w:type="dxa"/>
          </w:tcPr>
          <w:p w14:paraId="275B9A16" w14:textId="77777777" w:rsidR="009F14E9" w:rsidRPr="008A33B3" w:rsidRDefault="009F14E9" w:rsidP="009F14E9">
            <w:pPr>
              <w:pStyle w:val="TableBody1"/>
            </w:pPr>
            <w:r w:rsidRPr="008A33B3">
              <w:t>Large</w:t>
            </w:r>
          </w:p>
        </w:tc>
      </w:tr>
      <w:tr w:rsidR="009F14E9" w:rsidRPr="00360A1D" w14:paraId="3E66401D" w14:textId="77777777" w:rsidTr="009F14E9">
        <w:trPr>
          <w:trHeight w:val="317"/>
          <w:jc w:val="center"/>
        </w:trPr>
        <w:tc>
          <w:tcPr>
            <w:tcW w:w="2425" w:type="dxa"/>
          </w:tcPr>
          <w:p w14:paraId="3FB0BFE2" w14:textId="77777777" w:rsidR="009F14E9" w:rsidRPr="00360A1D" w:rsidRDefault="009F14E9" w:rsidP="009F14E9">
            <w:pPr>
              <w:pStyle w:val="TableBody1"/>
            </w:pPr>
            <w:r>
              <w:t>Spcl</w:t>
            </w:r>
          </w:p>
        </w:tc>
        <w:tc>
          <w:tcPr>
            <w:tcW w:w="4285" w:type="dxa"/>
          </w:tcPr>
          <w:p w14:paraId="7ABE1DC9" w14:textId="77777777" w:rsidR="009F14E9" w:rsidRPr="00360A1D" w:rsidRDefault="009F14E9" w:rsidP="009F14E9">
            <w:pPr>
              <w:pStyle w:val="TableBody1"/>
            </w:pPr>
            <w:r w:rsidRPr="00360A1D">
              <w:t>lib783_i0m_180h_50pp_spcl_lvt</w:t>
            </w:r>
          </w:p>
        </w:tc>
        <w:tc>
          <w:tcPr>
            <w:tcW w:w="3355" w:type="dxa"/>
          </w:tcPr>
          <w:p w14:paraId="6A89AAB1" w14:textId="77777777" w:rsidR="009F14E9" w:rsidRPr="008A33B3" w:rsidRDefault="009F14E9" w:rsidP="009F14E9">
            <w:pPr>
              <w:pStyle w:val="TableBody1"/>
            </w:pPr>
            <w:r w:rsidRPr="008A33B3">
              <w:t>Large</w:t>
            </w:r>
          </w:p>
        </w:tc>
      </w:tr>
      <w:tr w:rsidR="009F14E9" w:rsidRPr="00360A1D" w14:paraId="3B460D8F" w14:textId="77777777" w:rsidTr="009F14E9">
        <w:trPr>
          <w:trHeight w:val="317"/>
          <w:jc w:val="center"/>
        </w:trPr>
        <w:tc>
          <w:tcPr>
            <w:tcW w:w="2425" w:type="dxa"/>
          </w:tcPr>
          <w:p w14:paraId="73B65D04" w14:textId="77777777" w:rsidR="009F14E9" w:rsidRPr="00360A1D" w:rsidRDefault="009F14E9" w:rsidP="009F14E9">
            <w:pPr>
              <w:pStyle w:val="TableBody1"/>
            </w:pPr>
            <w:r>
              <w:t>Spcl</w:t>
            </w:r>
          </w:p>
        </w:tc>
        <w:tc>
          <w:tcPr>
            <w:tcW w:w="4285" w:type="dxa"/>
          </w:tcPr>
          <w:p w14:paraId="361B6368" w14:textId="77777777" w:rsidR="009F14E9" w:rsidRPr="00360A1D" w:rsidRDefault="009F14E9" w:rsidP="009F14E9">
            <w:pPr>
              <w:pStyle w:val="TableBody1"/>
            </w:pPr>
            <w:r w:rsidRPr="00360A1D">
              <w:t>lib783_i0m_180h_50pp_spcl_svt</w:t>
            </w:r>
          </w:p>
        </w:tc>
        <w:tc>
          <w:tcPr>
            <w:tcW w:w="3355" w:type="dxa"/>
          </w:tcPr>
          <w:p w14:paraId="53C1577C" w14:textId="77777777" w:rsidR="009F14E9" w:rsidRPr="008A33B3" w:rsidRDefault="009F14E9" w:rsidP="009F14E9">
            <w:pPr>
              <w:pStyle w:val="TableBody1"/>
            </w:pPr>
            <w:r w:rsidRPr="008A33B3">
              <w:t>Large</w:t>
            </w:r>
          </w:p>
        </w:tc>
      </w:tr>
      <w:tr w:rsidR="009F14E9" w:rsidRPr="00360A1D" w14:paraId="6D25EF2D" w14:textId="77777777" w:rsidTr="009F14E9">
        <w:trPr>
          <w:trHeight w:val="317"/>
          <w:jc w:val="center"/>
        </w:trPr>
        <w:tc>
          <w:tcPr>
            <w:tcW w:w="2425" w:type="dxa"/>
          </w:tcPr>
          <w:p w14:paraId="0982F4CE" w14:textId="77777777" w:rsidR="009F14E9" w:rsidRPr="00360A1D" w:rsidRDefault="009F14E9" w:rsidP="009F14E9">
            <w:pPr>
              <w:pStyle w:val="TableBody1"/>
            </w:pPr>
            <w:r>
              <w:t>Spcl</w:t>
            </w:r>
          </w:p>
        </w:tc>
        <w:tc>
          <w:tcPr>
            <w:tcW w:w="4285" w:type="dxa"/>
          </w:tcPr>
          <w:p w14:paraId="7FF62BBE" w14:textId="77777777" w:rsidR="009F14E9" w:rsidRPr="00360A1D" w:rsidRDefault="009F14E9" w:rsidP="009F14E9">
            <w:pPr>
              <w:pStyle w:val="TableBody1"/>
            </w:pPr>
            <w:r w:rsidRPr="00360A1D">
              <w:t>lib783_i0m_180h_50pp_spcl_ulvt</w:t>
            </w:r>
          </w:p>
        </w:tc>
        <w:tc>
          <w:tcPr>
            <w:tcW w:w="3355" w:type="dxa"/>
          </w:tcPr>
          <w:p w14:paraId="21F91EF9" w14:textId="77777777" w:rsidR="009F14E9" w:rsidRPr="008A33B3" w:rsidRDefault="009F14E9" w:rsidP="009F14E9">
            <w:pPr>
              <w:pStyle w:val="TableBody1"/>
            </w:pPr>
            <w:r w:rsidRPr="008A33B3">
              <w:t>Large</w:t>
            </w:r>
          </w:p>
        </w:tc>
      </w:tr>
    </w:tbl>
    <w:p w14:paraId="0E905386" w14:textId="77777777" w:rsidR="009F14E9" w:rsidRDefault="009F14E9" w:rsidP="009F14E9">
      <w:pPr>
        <w:pStyle w:val="Body1"/>
      </w:pPr>
      <w:r>
        <w:t>The script's output is a command file containing the actions required to copy the necessary cells to the $INTEL_LDK/training/libraries/ldk_demo_lib/ directory.</w:t>
      </w:r>
    </w:p>
    <w:p w14:paraId="51E0FE84" w14:textId="72864EDC" w:rsidR="009F14E9" w:rsidRDefault="004E5C15" w:rsidP="009F14E9">
      <w:pPr>
        <w:pStyle w:val="Body1"/>
      </w:pPr>
      <w:r w:rsidRPr="004E5C15">
        <w:rPr>
          <w:rStyle w:val="Link"/>
        </w:rPr>
        <w:fldChar w:fldCharType="begin"/>
      </w:r>
      <w:r w:rsidRPr="004E5C15">
        <w:rPr>
          <w:rStyle w:val="Link"/>
        </w:rPr>
        <w:instrText xml:space="preserve"> REF _Ref168326490 \h </w:instrText>
      </w:r>
      <w:r>
        <w:rPr>
          <w:rStyle w:val="Link"/>
        </w:rPr>
        <w:instrText xml:space="preserve"> \* MERGEFORMAT </w:instrText>
      </w:r>
      <w:r w:rsidRPr="004E5C15">
        <w:rPr>
          <w:rStyle w:val="Link"/>
        </w:rPr>
      </w:r>
      <w:r w:rsidRPr="004E5C15">
        <w:rPr>
          <w:rStyle w:val="Link"/>
        </w:rPr>
        <w:fldChar w:fldCharType="separate"/>
      </w:r>
      <w:r w:rsidR="001E647E" w:rsidRPr="001E647E">
        <w:rPr>
          <w:rStyle w:val="Link"/>
        </w:rPr>
        <w:t>Table 8</w:t>
      </w:r>
      <w:r w:rsidRPr="004E5C15">
        <w:rPr>
          <w:rStyle w:val="Link"/>
        </w:rPr>
        <w:fldChar w:fldCharType="end"/>
      </w:r>
      <w:r w:rsidR="009F14E9">
        <w:t xml:space="preserve"> describes the base case of running the </w:t>
      </w:r>
      <w:r w:rsidR="00AF5E6B">
        <w:t>Python</w:t>
      </w:r>
      <w:r w:rsidR="009F14E9">
        <w:t xml:space="preserve"> script, from finding all library paths to command file generation:</w:t>
      </w:r>
    </w:p>
    <w:p w14:paraId="3F90E8B1" w14:textId="23B922D4" w:rsidR="009F14E9" w:rsidRPr="00084D35" w:rsidRDefault="00087D37" w:rsidP="00087D37">
      <w:pPr>
        <w:pStyle w:val="Caption"/>
        <w:rPr>
          <w:b w:val="0"/>
          <w:bCs/>
          <w:color w:val="0070C0"/>
        </w:rPr>
      </w:pPr>
      <w:bookmarkStart w:id="55" w:name="_Ref168326490"/>
      <w:bookmarkStart w:id="56" w:name="_Toc169527066"/>
      <w:r>
        <w:t xml:space="preserve">Table </w:t>
      </w:r>
      <w:r>
        <w:fldChar w:fldCharType="begin"/>
      </w:r>
      <w:r>
        <w:instrText xml:space="preserve"> SEQ Table \* ARABIC </w:instrText>
      </w:r>
      <w:r>
        <w:fldChar w:fldCharType="separate"/>
      </w:r>
      <w:r w:rsidR="001E647E">
        <w:rPr>
          <w:noProof/>
        </w:rPr>
        <w:t>8</w:t>
      </w:r>
      <w:r>
        <w:fldChar w:fldCharType="end"/>
      </w:r>
      <w:bookmarkEnd w:id="55"/>
      <w:r w:rsidR="009F14E9">
        <w:rPr>
          <w:bCs/>
          <w:color w:val="0070C0"/>
        </w:rPr>
        <w:t xml:space="preserve">: Description of </w:t>
      </w:r>
      <w:r w:rsidR="00AF5E6B">
        <w:rPr>
          <w:bCs/>
          <w:color w:val="0070C0"/>
        </w:rPr>
        <w:t>Python</w:t>
      </w:r>
      <w:r w:rsidR="009F14E9">
        <w:rPr>
          <w:bCs/>
          <w:color w:val="0070C0"/>
        </w:rPr>
        <w:t xml:space="preserve"> script arguments</w:t>
      </w:r>
      <w:bookmarkEnd w:id="56"/>
    </w:p>
    <w:tbl>
      <w:tblPr>
        <w:tblStyle w:val="Table01"/>
        <w:tblW w:w="10080" w:type="dxa"/>
        <w:tblLook w:val="04A0" w:firstRow="1" w:lastRow="0" w:firstColumn="1" w:lastColumn="0" w:noHBand="0" w:noVBand="1"/>
      </w:tblPr>
      <w:tblGrid>
        <w:gridCol w:w="4405"/>
        <w:gridCol w:w="5675"/>
      </w:tblGrid>
      <w:tr w:rsidR="009F14E9" w14:paraId="00FD1D01" w14:textId="77777777" w:rsidTr="009B7476">
        <w:trPr>
          <w:cnfStyle w:val="100000000000" w:firstRow="1" w:lastRow="0" w:firstColumn="0" w:lastColumn="0" w:oddVBand="0" w:evenVBand="0" w:oddHBand="0" w:evenHBand="0" w:firstRowFirstColumn="0" w:firstRowLastColumn="0" w:lastRowFirstColumn="0" w:lastRowLastColumn="0"/>
          <w:trHeight w:val="317"/>
        </w:trPr>
        <w:tc>
          <w:tcPr>
            <w:tcW w:w="4405" w:type="dxa"/>
            <w:hideMark/>
          </w:tcPr>
          <w:p w14:paraId="353BA6DE" w14:textId="77777777" w:rsidR="009F14E9" w:rsidRDefault="009F14E9" w:rsidP="009F14E9">
            <w:pPr>
              <w:pStyle w:val="TableHeading"/>
            </w:pPr>
            <w:r>
              <w:t>Arguments</w:t>
            </w:r>
          </w:p>
        </w:tc>
        <w:tc>
          <w:tcPr>
            <w:tcW w:w="5675" w:type="dxa"/>
            <w:hideMark/>
          </w:tcPr>
          <w:p w14:paraId="4C7D60F3" w14:textId="77777777" w:rsidR="009F14E9" w:rsidRDefault="009F14E9" w:rsidP="009F14E9">
            <w:pPr>
              <w:pStyle w:val="TableHeading"/>
            </w:pPr>
            <w:r>
              <w:t>Entry Format</w:t>
            </w:r>
          </w:p>
        </w:tc>
      </w:tr>
      <w:tr w:rsidR="009F14E9" w14:paraId="37502D49" w14:textId="77777777" w:rsidTr="009B7476">
        <w:trPr>
          <w:trHeight w:val="317"/>
        </w:trPr>
        <w:tc>
          <w:tcPr>
            <w:tcW w:w="4405" w:type="dxa"/>
            <w:hideMark/>
          </w:tcPr>
          <w:p w14:paraId="1C80C2D2" w14:textId="63150B9C" w:rsidR="009F14E9" w:rsidRPr="009F14E9" w:rsidRDefault="009F14E9" w:rsidP="009F14E9">
            <w:pPr>
              <w:pStyle w:val="TableBody1"/>
            </w:pPr>
            <w:r w:rsidRPr="009F14E9">
              <w:t>R: root path to standard libraries</w:t>
            </w:r>
          </w:p>
        </w:tc>
        <w:tc>
          <w:tcPr>
            <w:tcW w:w="5675" w:type="dxa"/>
          </w:tcPr>
          <w:p w14:paraId="12BEA86E" w14:textId="17BC6B90" w:rsidR="009F14E9" w:rsidRPr="009F14E9" w:rsidRDefault="009F14E9" w:rsidP="009F14E9">
            <w:pPr>
              <w:pStyle w:val="TableBody1"/>
            </w:pPr>
            <w:r w:rsidRPr="009F14E9">
              <w:t>Requires full path entry</w:t>
            </w:r>
            <w:r w:rsidR="001220F8">
              <w:t>.</w:t>
            </w:r>
          </w:p>
        </w:tc>
      </w:tr>
      <w:tr w:rsidR="009F14E9" w14:paraId="6A20D794" w14:textId="77777777" w:rsidTr="009B7476">
        <w:trPr>
          <w:trHeight w:val="317"/>
        </w:trPr>
        <w:tc>
          <w:tcPr>
            <w:tcW w:w="4405" w:type="dxa"/>
            <w:hideMark/>
          </w:tcPr>
          <w:p w14:paraId="2B08B7AA" w14:textId="09DFE87D" w:rsidR="009F14E9" w:rsidRPr="009F14E9" w:rsidRDefault="009F14E9" w:rsidP="009F14E9">
            <w:pPr>
              <w:pStyle w:val="TableBody1"/>
            </w:pPr>
            <w:r w:rsidRPr="009F14E9">
              <w:t>L: path of file with library paths</w:t>
            </w:r>
          </w:p>
        </w:tc>
        <w:tc>
          <w:tcPr>
            <w:tcW w:w="5675" w:type="dxa"/>
          </w:tcPr>
          <w:p w14:paraId="087ACD40" w14:textId="3560B7CB" w:rsidR="009F14E9" w:rsidRPr="009F14E9" w:rsidRDefault="009F14E9" w:rsidP="009F14E9">
            <w:pPr>
              <w:pStyle w:val="TableBody1"/>
            </w:pPr>
            <w:r w:rsidRPr="009F14E9">
              <w:t>May be either filename or path entry</w:t>
            </w:r>
            <w:r w:rsidR="001220F8">
              <w:t>.</w:t>
            </w:r>
          </w:p>
        </w:tc>
      </w:tr>
      <w:tr w:rsidR="009F14E9" w14:paraId="760763F7" w14:textId="77777777" w:rsidTr="009B7476">
        <w:trPr>
          <w:trHeight w:val="317"/>
        </w:trPr>
        <w:tc>
          <w:tcPr>
            <w:tcW w:w="4405" w:type="dxa"/>
          </w:tcPr>
          <w:p w14:paraId="08FB45F9" w14:textId="77777777" w:rsidR="009F14E9" w:rsidRPr="009F14E9" w:rsidRDefault="009F14E9" w:rsidP="009F14E9">
            <w:pPr>
              <w:pStyle w:val="TableBody1"/>
            </w:pPr>
            <w:r w:rsidRPr="009F14E9">
              <w:t>M: path of master cell name-library pairs</w:t>
            </w:r>
          </w:p>
        </w:tc>
        <w:tc>
          <w:tcPr>
            <w:tcW w:w="5675" w:type="dxa"/>
          </w:tcPr>
          <w:p w14:paraId="2AB828F1" w14:textId="175DA845" w:rsidR="009F14E9" w:rsidRPr="009F14E9" w:rsidRDefault="009F14E9" w:rsidP="009F14E9">
            <w:pPr>
              <w:pStyle w:val="TableBody1"/>
            </w:pPr>
            <w:r w:rsidRPr="009F14E9">
              <w:t>May be either filename or path entry</w:t>
            </w:r>
            <w:r w:rsidR="0042535F">
              <w:t>.</w:t>
            </w:r>
          </w:p>
        </w:tc>
      </w:tr>
      <w:tr w:rsidR="009F14E9" w14:paraId="782A2E56" w14:textId="77777777" w:rsidTr="009B7476">
        <w:trPr>
          <w:trHeight w:val="317"/>
        </w:trPr>
        <w:tc>
          <w:tcPr>
            <w:tcW w:w="4405" w:type="dxa"/>
          </w:tcPr>
          <w:p w14:paraId="1492E056" w14:textId="77777777" w:rsidR="009F14E9" w:rsidRPr="009F14E9" w:rsidRDefault="009F14E9" w:rsidP="009F14E9">
            <w:pPr>
              <w:pStyle w:val="TableBody1"/>
            </w:pPr>
            <w:r w:rsidRPr="009F14E9">
              <w:t>C: file of cells to be copied</w:t>
            </w:r>
          </w:p>
        </w:tc>
        <w:tc>
          <w:tcPr>
            <w:tcW w:w="5675" w:type="dxa"/>
          </w:tcPr>
          <w:p w14:paraId="61B50268" w14:textId="66FD65AB" w:rsidR="009F14E9" w:rsidRPr="009F14E9" w:rsidRDefault="009F14E9" w:rsidP="009F14E9">
            <w:pPr>
              <w:pStyle w:val="TableBody1"/>
            </w:pPr>
            <w:r w:rsidRPr="009F14E9">
              <w:t>One cell name per line</w:t>
            </w:r>
            <w:r w:rsidR="0042535F">
              <w:t>.</w:t>
            </w:r>
          </w:p>
        </w:tc>
      </w:tr>
      <w:tr w:rsidR="009F14E9" w14:paraId="315BE05A" w14:textId="77777777" w:rsidTr="009B7476">
        <w:trPr>
          <w:trHeight w:val="317"/>
        </w:trPr>
        <w:tc>
          <w:tcPr>
            <w:tcW w:w="4405" w:type="dxa"/>
          </w:tcPr>
          <w:p w14:paraId="0540A24A" w14:textId="77777777" w:rsidR="009F14E9" w:rsidRPr="009F14E9" w:rsidRDefault="009F14E9" w:rsidP="009F14E9">
            <w:pPr>
              <w:pStyle w:val="TableBody1"/>
            </w:pPr>
            <w:r w:rsidRPr="009F14E9">
              <w:t>N: new library path</w:t>
            </w:r>
          </w:p>
        </w:tc>
        <w:tc>
          <w:tcPr>
            <w:tcW w:w="5675" w:type="dxa"/>
          </w:tcPr>
          <w:p w14:paraId="1B9EACE7" w14:textId="1FD831A2" w:rsidR="009F14E9" w:rsidRPr="009F14E9" w:rsidRDefault="009F14E9" w:rsidP="009F14E9">
            <w:pPr>
              <w:pStyle w:val="TableBody1"/>
            </w:pPr>
            <w:r w:rsidRPr="009F14E9">
              <w:t>Requires full path entry</w:t>
            </w:r>
            <w:r w:rsidR="0042535F">
              <w:t>.</w:t>
            </w:r>
          </w:p>
        </w:tc>
      </w:tr>
      <w:tr w:rsidR="009F14E9" w14:paraId="4E1969DF" w14:textId="77777777" w:rsidTr="009B7476">
        <w:trPr>
          <w:trHeight w:val="317"/>
        </w:trPr>
        <w:tc>
          <w:tcPr>
            <w:tcW w:w="4405" w:type="dxa"/>
          </w:tcPr>
          <w:p w14:paraId="2CBAACA5" w14:textId="77777777" w:rsidR="009F14E9" w:rsidRPr="009F14E9" w:rsidRDefault="009F14E9" w:rsidP="009F14E9">
            <w:pPr>
              <w:pStyle w:val="TableBody1"/>
            </w:pPr>
            <w:r w:rsidRPr="009F14E9">
              <w:t>CF: commands file name</w:t>
            </w:r>
          </w:p>
        </w:tc>
        <w:tc>
          <w:tcPr>
            <w:tcW w:w="5675" w:type="dxa"/>
          </w:tcPr>
          <w:p w14:paraId="107E0884" w14:textId="3F95BD99" w:rsidR="009F14E9" w:rsidRPr="009F14E9" w:rsidRDefault="009F14E9" w:rsidP="009F14E9">
            <w:pPr>
              <w:pStyle w:val="TableBody1"/>
            </w:pPr>
            <w:r w:rsidRPr="009F14E9">
              <w:t>May be either filename or</w:t>
            </w:r>
            <w:r w:rsidR="00F24783">
              <w:t xml:space="preserve"> </w:t>
            </w:r>
            <w:r w:rsidRPr="009F14E9">
              <w:t>path entry</w:t>
            </w:r>
            <w:r w:rsidR="0042535F">
              <w:t>.</w:t>
            </w:r>
          </w:p>
        </w:tc>
      </w:tr>
      <w:tr w:rsidR="009F14E9" w14:paraId="69A70E2F" w14:textId="77777777" w:rsidTr="009B7476">
        <w:trPr>
          <w:trHeight w:val="317"/>
        </w:trPr>
        <w:tc>
          <w:tcPr>
            <w:tcW w:w="4405" w:type="dxa"/>
          </w:tcPr>
          <w:p w14:paraId="3FFF7983" w14:textId="77777777" w:rsidR="009F14E9" w:rsidRPr="009F14E9" w:rsidRDefault="009F14E9" w:rsidP="009F14E9">
            <w:pPr>
              <w:pStyle w:val="TableBody1"/>
            </w:pPr>
            <w:r w:rsidRPr="009F14E9">
              <w:t>V: view(s) to be copied</w:t>
            </w:r>
          </w:p>
        </w:tc>
        <w:tc>
          <w:tcPr>
            <w:tcW w:w="5675" w:type="dxa"/>
          </w:tcPr>
          <w:p w14:paraId="46E566D7" w14:textId="2800F5D0" w:rsidR="009F14E9" w:rsidRPr="009F14E9" w:rsidRDefault="009F14E9" w:rsidP="009F14E9">
            <w:pPr>
              <w:pStyle w:val="TableBody1"/>
            </w:pPr>
            <w:r w:rsidRPr="009F14E9">
              <w:t xml:space="preserve">Must be of the format </w:t>
            </w:r>
            <w:r w:rsidRPr="0042535F">
              <w:rPr>
                <w:i/>
                <w:iCs/>
              </w:rPr>
              <w:t>layout:schematic:abstract:</w:t>
            </w:r>
            <w:r w:rsidR="00487713">
              <w:t xml:space="preserve">, </w:t>
            </w:r>
            <w:r w:rsidRPr="009F14E9">
              <w:t>and so on</w:t>
            </w:r>
            <w:r w:rsidR="00487713">
              <w:t>.</w:t>
            </w:r>
          </w:p>
        </w:tc>
      </w:tr>
    </w:tbl>
    <w:p w14:paraId="48D8173C" w14:textId="25483276" w:rsidR="009F14E9" w:rsidRDefault="009F14E9" w:rsidP="00ED2B95">
      <w:pPr>
        <w:pStyle w:val="Number1"/>
        <w:numPr>
          <w:ilvl w:val="0"/>
          <w:numId w:val="46"/>
        </w:numPr>
      </w:pPr>
      <w:r>
        <w:t xml:space="preserve">Change </w:t>
      </w:r>
      <w:r w:rsidR="00E500AC">
        <w:t xml:space="preserve">the </w:t>
      </w:r>
      <w:r>
        <w:t>directory to $INTEL_LDK/training/libraries/scripts</w:t>
      </w:r>
    </w:p>
    <w:p w14:paraId="250043CC" w14:textId="77777777" w:rsidR="009F14E9" w:rsidRDefault="009F14E9" w:rsidP="009F14E9">
      <w:pPr>
        <w:pStyle w:val="Number1"/>
      </w:pPr>
      <w:r>
        <w:t>Obtain the necessary arguments for each command line entry:</w:t>
      </w:r>
    </w:p>
    <w:p w14:paraId="1635AB46" w14:textId="40C18A06" w:rsidR="009F14E9" w:rsidRPr="00F21349" w:rsidRDefault="009F14E9" w:rsidP="00ED2B95">
      <w:pPr>
        <w:pStyle w:val="Bullet2"/>
      </w:pPr>
      <w:r w:rsidRPr="00F21349">
        <w:t>The full path to the directory containing the standard cell libraries, referred to as &lt;LDK_STDCELL_LIBRARY_ROOT&gt;.</w:t>
      </w:r>
    </w:p>
    <w:p w14:paraId="23F85ED1" w14:textId="77777777" w:rsidR="009F14E9" w:rsidRDefault="009F14E9" w:rsidP="009F14E9">
      <w:pPr>
        <w:pStyle w:val="Bullet2"/>
        <w:rPr>
          <w:b/>
          <w:bCs/>
        </w:rPr>
      </w:pPr>
      <w:r>
        <w:t xml:space="preserve">The path to the file listing cells to be copied: </w:t>
      </w:r>
      <w:r w:rsidRPr="000E718A">
        <w:rPr>
          <w:b/>
          <w:bCs/>
        </w:rPr>
        <w:t>/path/to/CellsToBeCopied.txt</w:t>
      </w:r>
    </w:p>
    <w:p w14:paraId="0A5A4F39" w14:textId="3AA1302F" w:rsidR="009F14E9" w:rsidRPr="00AD13FC" w:rsidRDefault="009F14E9" w:rsidP="00ED2B95">
      <w:pPr>
        <w:pStyle w:val="ListParagraph"/>
        <w:rPr>
          <w:color w:val="000000" w:themeColor="text1"/>
        </w:rPr>
      </w:pPr>
      <w:r w:rsidRPr="00EA12AA">
        <w:rPr>
          <w:b/>
          <w:bCs/>
          <w:color w:val="000000" w:themeColor="text1"/>
        </w:rPr>
        <w:t xml:space="preserve">Note: </w:t>
      </w:r>
      <w:r>
        <w:rPr>
          <w:color w:val="000000" w:themeColor="text1"/>
        </w:rPr>
        <w:t xml:space="preserve">This is the only </w:t>
      </w:r>
      <w:r w:rsidRPr="0034302A">
        <w:rPr>
          <w:b/>
          <w:bCs/>
          <w:color w:val="000000" w:themeColor="text1"/>
        </w:rPr>
        <w:t>input</w:t>
      </w:r>
      <w:r>
        <w:rPr>
          <w:color w:val="000000" w:themeColor="text1"/>
        </w:rPr>
        <w:t xml:space="preserve"> file necessary for the script; choose from CellsToBeCopied_7.txt (small) or CellsToBeCopied_397.txt (large)</w:t>
      </w:r>
      <w:r w:rsidR="00BE396C">
        <w:rPr>
          <w:color w:val="000000" w:themeColor="text1"/>
        </w:rPr>
        <w:t>.</w:t>
      </w:r>
    </w:p>
    <w:p w14:paraId="19B9B486" w14:textId="70F317FA" w:rsidR="00B336A0" w:rsidRDefault="009F14E9" w:rsidP="00B336A0">
      <w:pPr>
        <w:pStyle w:val="Number1"/>
      </w:pPr>
      <w:r>
        <w:t>Run the script to generate the necessary files for command file creation:</w:t>
      </w:r>
    </w:p>
    <w:tbl>
      <w:tblPr>
        <w:tblStyle w:val="Table03"/>
        <w:tblW w:w="9630" w:type="dxa"/>
        <w:tblInd w:w="355" w:type="dxa"/>
        <w:tblLook w:val="04A0" w:firstRow="1" w:lastRow="0" w:firstColumn="1" w:lastColumn="0" w:noHBand="0" w:noVBand="1"/>
      </w:tblPr>
      <w:tblGrid>
        <w:gridCol w:w="9630"/>
      </w:tblGrid>
      <w:tr w:rsidR="00087D37" w14:paraId="727ACCCF" w14:textId="77777777" w:rsidTr="007E5A1D">
        <w:tc>
          <w:tcPr>
            <w:tcW w:w="9630" w:type="dxa"/>
          </w:tcPr>
          <w:p w14:paraId="605D3302" w14:textId="48898965" w:rsidR="00087D37" w:rsidRDefault="00087D37" w:rsidP="00087D37">
            <w:pPr>
              <w:pStyle w:val="TableCode1"/>
            </w:pPr>
            <w:r w:rsidRPr="00087D37">
              <w:lastRenderedPageBreak/>
              <w:t>./demo_lib_create.py [-r  R] [-l  L] [-m  M] [-c  C] [-cf  CF] [-n  N] [-v  V]</w:t>
            </w:r>
          </w:p>
        </w:tc>
      </w:tr>
    </w:tbl>
    <w:p w14:paraId="2DF09CE1" w14:textId="0E262642" w:rsidR="007E5E7D" w:rsidRDefault="009F14E9" w:rsidP="007E5E7D">
      <w:pPr>
        <w:pStyle w:val="Body1"/>
        <w:ind w:left="360"/>
      </w:pPr>
      <w:r w:rsidRPr="1730A549">
        <w:rPr>
          <w:color w:val="000000" w:themeColor="text1"/>
        </w:rPr>
        <w:t>Filenames may be used as command line entries, as seen in</w:t>
      </w:r>
      <w:r w:rsidR="00087D37">
        <w:rPr>
          <w:color w:val="000000" w:themeColor="text1"/>
        </w:rPr>
        <w:t xml:space="preserve"> </w:t>
      </w:r>
      <w:r w:rsidR="00677BC9" w:rsidRPr="00677BC9">
        <w:rPr>
          <w:rStyle w:val="Link"/>
        </w:rPr>
        <w:fldChar w:fldCharType="begin"/>
      </w:r>
      <w:r w:rsidR="00677BC9" w:rsidRPr="00677BC9">
        <w:rPr>
          <w:rStyle w:val="Link"/>
        </w:rPr>
        <w:instrText xml:space="preserve"> REF _Ref168326490 \h </w:instrText>
      </w:r>
      <w:r w:rsidR="00677BC9">
        <w:rPr>
          <w:rStyle w:val="Link"/>
        </w:rPr>
        <w:instrText xml:space="preserve"> \* MERGEFORMAT </w:instrText>
      </w:r>
      <w:r w:rsidR="00677BC9" w:rsidRPr="00677BC9">
        <w:rPr>
          <w:rStyle w:val="Link"/>
        </w:rPr>
      </w:r>
      <w:r w:rsidR="00677BC9" w:rsidRPr="00677BC9">
        <w:rPr>
          <w:rStyle w:val="Link"/>
        </w:rPr>
        <w:fldChar w:fldCharType="separate"/>
      </w:r>
      <w:r w:rsidR="001E647E" w:rsidRPr="001E647E">
        <w:rPr>
          <w:rStyle w:val="Link"/>
        </w:rPr>
        <w:t>Table 8</w:t>
      </w:r>
      <w:r w:rsidR="00677BC9" w:rsidRPr="00677BC9">
        <w:rPr>
          <w:rStyle w:val="Link"/>
        </w:rPr>
        <w:fldChar w:fldCharType="end"/>
      </w:r>
      <w:r>
        <w:t>, for files to be generated in the</w:t>
      </w:r>
      <w:r w:rsidR="00F24783">
        <w:t xml:space="preserve"> </w:t>
      </w:r>
      <w:r>
        <w:t>current working directory; otherwise, the full or relative path is necessary for the script.</w:t>
      </w:r>
    </w:p>
    <w:p w14:paraId="3B1ECE67" w14:textId="35B2470C" w:rsidR="00ED2B95" w:rsidRPr="00ED2B95" w:rsidRDefault="009F14E9" w:rsidP="00670D0E">
      <w:pPr>
        <w:pStyle w:val="Bullet2"/>
      </w:pPr>
      <w:r w:rsidRPr="00D7667D">
        <w:t>Sample command line entry:</w:t>
      </w:r>
      <w:r>
        <w:t xml:space="preserve"> (output files are i</w:t>
      </w:r>
      <w:r w:rsidR="008D48B9">
        <w:t xml:space="preserve">n </w:t>
      </w:r>
      <w:r w:rsidR="00793C68" w:rsidRPr="00793C68">
        <w:rPr>
          <w:b/>
          <w:bCs/>
          <w:color w:val="00B050"/>
        </w:rPr>
        <w:t>green</w:t>
      </w:r>
      <w:r>
        <w:t>)</w:t>
      </w:r>
    </w:p>
    <w:tbl>
      <w:tblPr>
        <w:tblStyle w:val="Table03"/>
        <w:tblW w:w="9360" w:type="dxa"/>
        <w:tblInd w:w="715" w:type="dxa"/>
        <w:tblLook w:val="04A0" w:firstRow="1" w:lastRow="0" w:firstColumn="1" w:lastColumn="0" w:noHBand="0" w:noVBand="1"/>
      </w:tblPr>
      <w:tblGrid>
        <w:gridCol w:w="9360"/>
      </w:tblGrid>
      <w:tr w:rsidR="00ED2B95" w14:paraId="0BA9E7CB" w14:textId="77777777" w:rsidTr="007E5A1D">
        <w:tc>
          <w:tcPr>
            <w:tcW w:w="9360" w:type="dxa"/>
          </w:tcPr>
          <w:p w14:paraId="10DD0F8A" w14:textId="0F1992A3" w:rsidR="00ED2B95" w:rsidRDefault="00ED2B95" w:rsidP="007E5E7D">
            <w:pPr>
              <w:pStyle w:val="TableCode1"/>
            </w:pPr>
            <w:r w:rsidRPr="00ED2B95">
              <w:t xml:space="preserve">./demo_lib_create.py -r &lt;LDK_STDCELL_LIBRARY_ROOT&gt; -l </w:t>
            </w:r>
            <w:r w:rsidRPr="00793C68">
              <w:rPr>
                <w:b/>
                <w:bCs/>
                <w:color w:val="00B050"/>
              </w:rPr>
              <w:t>librarySearchPaths.txt</w:t>
            </w:r>
            <w:r w:rsidRPr="00ED2B95">
              <w:t xml:space="preserve"> -m </w:t>
            </w:r>
            <w:r w:rsidRPr="00793C68">
              <w:rPr>
                <w:b/>
                <w:bCs/>
                <w:color w:val="00B050"/>
              </w:rPr>
              <w:t>mastercellLibPairs.txt</w:t>
            </w:r>
            <w:r w:rsidRPr="00ED2B95">
              <w:t xml:space="preserve"> -c CellsToBeCopied.txt -cf </w:t>
            </w:r>
            <w:r w:rsidRPr="003D145C">
              <w:rPr>
                <w:b/>
                <w:bCs/>
                <w:color w:val="00B050"/>
              </w:rPr>
              <w:t>copyCommands.csh</w:t>
            </w:r>
            <w:r w:rsidRPr="00ED2B95">
              <w:t xml:space="preserve"> -n </w:t>
            </w:r>
            <w:r w:rsidRPr="003D145C">
              <w:rPr>
                <w:b/>
                <w:bCs/>
                <w:color w:val="00B050"/>
              </w:rPr>
              <w:t>$INTEL_LDK/training/libraries/ldk_demo_lib</w:t>
            </w:r>
            <w:r w:rsidRPr="00ED2B95">
              <w:t xml:space="preserve"> -v  layout:abstract</w:t>
            </w:r>
          </w:p>
        </w:tc>
      </w:tr>
    </w:tbl>
    <w:p w14:paraId="6326BF22" w14:textId="7A97BF75" w:rsidR="009F14E9" w:rsidRDefault="009F14E9" w:rsidP="00715418">
      <w:pPr>
        <w:pStyle w:val="Body1"/>
        <w:ind w:left="360"/>
      </w:pPr>
      <w:r>
        <w:rPr>
          <w:b/>
          <w:bCs/>
        </w:rPr>
        <w:t xml:space="preserve">Note: </w:t>
      </w:r>
      <w:r w:rsidR="0029561A" w:rsidRPr="004A4C3D">
        <w:t>F</w:t>
      </w:r>
      <w:r>
        <w:t>or all views of a cell to be copied, u</w:t>
      </w:r>
      <w:r w:rsidR="00ED6C47">
        <w:t>se</w:t>
      </w:r>
      <w:r>
        <w:t xml:space="preserve"> </w:t>
      </w:r>
      <w:r w:rsidRPr="00ED6C47">
        <w:rPr>
          <w:i/>
          <w:iCs/>
        </w:rPr>
        <w:t>-v all</w:t>
      </w:r>
    </w:p>
    <w:p w14:paraId="607F6719" w14:textId="1436F65E" w:rsidR="009F14E9" w:rsidRDefault="009F14E9" w:rsidP="00ED2B95">
      <w:pPr>
        <w:pStyle w:val="Number1"/>
        <w:rPr>
          <w:color w:val="000000" w:themeColor="text1"/>
        </w:rPr>
      </w:pPr>
      <w:r w:rsidRPr="002B6C25">
        <w:rPr>
          <w:color w:val="000000" w:themeColor="text1"/>
        </w:rPr>
        <w:t>After executing the command, finding the library paths m</w:t>
      </w:r>
      <w:r w:rsidR="00ED6C47">
        <w:rPr>
          <w:color w:val="000000" w:themeColor="text1"/>
        </w:rPr>
        <w:t>ight</w:t>
      </w:r>
      <w:r w:rsidRPr="002B6C25">
        <w:rPr>
          <w:color w:val="000000" w:themeColor="text1"/>
        </w:rPr>
        <w:t xml:space="preserve"> take a couple minutes.</w:t>
      </w:r>
      <w:r>
        <w:rPr>
          <w:color w:val="000000" w:themeColor="text1"/>
        </w:rPr>
        <w:t xml:space="preserve"> </w:t>
      </w:r>
      <w:r w:rsidR="00ED6C47">
        <w:rPr>
          <w:color w:val="000000" w:themeColor="text1"/>
        </w:rPr>
        <w:t>When</w:t>
      </w:r>
      <w:r>
        <w:rPr>
          <w:color w:val="000000" w:themeColor="text1"/>
        </w:rPr>
        <w:t xml:space="preserve"> finished</w:t>
      </w:r>
      <w:r w:rsidR="00ED6C47">
        <w:rPr>
          <w:color w:val="000000" w:themeColor="text1"/>
        </w:rPr>
        <w:t>,</w:t>
      </w:r>
      <w:r>
        <w:rPr>
          <w:color w:val="000000" w:themeColor="text1"/>
        </w:rPr>
        <w:t xml:space="preserve"> the command file to create the new library will appear as specified.</w:t>
      </w:r>
    </w:p>
    <w:p w14:paraId="12A31708" w14:textId="2CD7B1A4" w:rsidR="009F14E9" w:rsidRDefault="009F14E9" w:rsidP="00670D0E">
      <w:pPr>
        <w:pStyle w:val="Bullet2"/>
      </w:pPr>
      <w:r>
        <w:t>Run the command file to create the desired library and cells (</w:t>
      </w:r>
      <w:r w:rsidR="009B7476" w:rsidRPr="009B7476">
        <w:rPr>
          <w:rStyle w:val="Link"/>
        </w:rPr>
        <w:fldChar w:fldCharType="begin"/>
      </w:r>
      <w:r w:rsidR="009B7476" w:rsidRPr="009B7476">
        <w:rPr>
          <w:rStyle w:val="Link"/>
        </w:rPr>
        <w:instrText xml:space="preserve"> REF _Ref168328785 \h </w:instrText>
      </w:r>
      <w:r w:rsidR="009B7476">
        <w:rPr>
          <w:rStyle w:val="Link"/>
        </w:rPr>
        <w:instrText xml:space="preserve"> \* MERGEFORMAT </w:instrText>
      </w:r>
      <w:r w:rsidR="009B7476" w:rsidRPr="009B7476">
        <w:rPr>
          <w:rStyle w:val="Link"/>
        </w:rPr>
      </w:r>
      <w:r w:rsidR="009B7476" w:rsidRPr="009B7476">
        <w:rPr>
          <w:rStyle w:val="Link"/>
        </w:rPr>
        <w:fldChar w:fldCharType="separate"/>
      </w:r>
      <w:r w:rsidR="001E647E" w:rsidRPr="001E647E">
        <w:rPr>
          <w:rStyle w:val="Link"/>
        </w:rPr>
        <w:t>Figure 2</w:t>
      </w:r>
      <w:r w:rsidR="009B7476" w:rsidRPr="009B7476">
        <w:rPr>
          <w:rStyle w:val="Link"/>
        </w:rPr>
        <w:fldChar w:fldCharType="end"/>
      </w:r>
      <w:r w:rsidR="009B7476">
        <w:t>):</w:t>
      </w:r>
    </w:p>
    <w:tbl>
      <w:tblPr>
        <w:tblStyle w:val="Table03"/>
        <w:tblW w:w="9360" w:type="dxa"/>
        <w:tblInd w:w="715" w:type="dxa"/>
        <w:tblLook w:val="04A0" w:firstRow="1" w:lastRow="0" w:firstColumn="1" w:lastColumn="0" w:noHBand="0" w:noVBand="1"/>
      </w:tblPr>
      <w:tblGrid>
        <w:gridCol w:w="9360"/>
      </w:tblGrid>
      <w:tr w:rsidR="00736A1A" w14:paraId="500FBCE7" w14:textId="77777777" w:rsidTr="007E5A1D">
        <w:tc>
          <w:tcPr>
            <w:tcW w:w="9360" w:type="dxa"/>
          </w:tcPr>
          <w:p w14:paraId="38AC9653" w14:textId="3C711180" w:rsidR="00736A1A" w:rsidRDefault="00736A1A" w:rsidP="00736A1A">
            <w:pPr>
              <w:pStyle w:val="TableCode1"/>
            </w:pPr>
            <w:r>
              <w:t>source copyCommands.csh</w:t>
            </w:r>
          </w:p>
        </w:tc>
      </w:tr>
    </w:tbl>
    <w:p w14:paraId="0FDCACBB" w14:textId="65E64208" w:rsidR="0041491F" w:rsidRDefault="0041491F" w:rsidP="0041491F">
      <w:pPr>
        <w:pStyle w:val="Caption"/>
        <w:rPr>
          <w:bCs/>
          <w:color w:val="0070C0"/>
        </w:rPr>
      </w:pPr>
      <w:bookmarkStart w:id="57" w:name="_Ref168328785"/>
      <w:bookmarkStart w:id="58" w:name="_Toc169527082"/>
      <w:r>
        <w:t xml:space="preserve">Figure </w:t>
      </w:r>
      <w:r>
        <w:fldChar w:fldCharType="begin"/>
      </w:r>
      <w:r>
        <w:instrText xml:space="preserve"> SEQ Figure \* ARABIC </w:instrText>
      </w:r>
      <w:r>
        <w:fldChar w:fldCharType="separate"/>
      </w:r>
      <w:r w:rsidR="000C0CA7">
        <w:rPr>
          <w:noProof/>
        </w:rPr>
        <w:t>3</w:t>
      </w:r>
      <w:r>
        <w:fldChar w:fldCharType="end"/>
      </w:r>
      <w:bookmarkEnd w:id="57"/>
      <w:r>
        <w:t xml:space="preserve">: </w:t>
      </w:r>
      <w:r>
        <w:rPr>
          <w:bCs/>
          <w:color w:val="0070C0"/>
        </w:rPr>
        <w:t>Commands executed on the terminal from commandsFile.txt</w:t>
      </w:r>
      <w:bookmarkEnd w:id="58"/>
    </w:p>
    <w:tbl>
      <w:tblPr>
        <w:tblStyle w:val="Table02"/>
        <w:tblW w:w="5000" w:type="pct"/>
        <w:tblLook w:val="04A0" w:firstRow="1" w:lastRow="0" w:firstColumn="1" w:lastColumn="0" w:noHBand="0" w:noVBand="1"/>
      </w:tblPr>
      <w:tblGrid>
        <w:gridCol w:w="10070"/>
      </w:tblGrid>
      <w:tr w:rsidR="0041491F" w14:paraId="3154DA25" w14:textId="77777777" w:rsidTr="00947477">
        <w:trPr>
          <w:cnfStyle w:val="100000000000" w:firstRow="1" w:lastRow="0" w:firstColumn="0" w:lastColumn="0" w:oddVBand="0" w:evenVBand="0" w:oddHBand="0" w:evenHBand="0" w:firstRowFirstColumn="0" w:firstRowLastColumn="0" w:lastRowFirstColumn="0" w:lastRowLastColumn="0"/>
          <w:trHeight w:val="2304"/>
        </w:trPr>
        <w:tc>
          <w:tcPr>
            <w:tcW w:w="5000" w:type="pct"/>
            <w:vAlign w:val="bottom"/>
          </w:tcPr>
          <w:p w14:paraId="4EC9DDF5" w14:textId="15DB8B50" w:rsidR="0041491F" w:rsidRDefault="0041491F" w:rsidP="0041491F">
            <w:pPr>
              <w:pStyle w:val="Body1"/>
            </w:pPr>
            <w:r w:rsidRPr="00B47F53">
              <w:rPr>
                <w:b/>
                <w:bCs/>
                <w:noProof/>
                <w:color w:val="0070C0"/>
              </w:rPr>
              <w:drawing>
                <wp:inline distT="0" distB="0" distL="0" distR="0" wp14:anchorId="227C49FD" wp14:editId="39CB1D0C">
                  <wp:extent cx="6110605" cy="1320165"/>
                  <wp:effectExtent l="0" t="0" r="4445" b="0"/>
                  <wp:docPr id="284690606" name="Picture 28469060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50430" name="Picture 260750430" descr="A screen shot of a computer cod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110605" cy="1320165"/>
                          </a:xfrm>
                          <a:prstGeom prst="rect">
                            <a:avLst/>
                          </a:prstGeom>
                        </pic:spPr>
                      </pic:pic>
                    </a:graphicData>
                  </a:graphic>
                </wp:inline>
              </w:drawing>
            </w:r>
          </w:p>
        </w:tc>
      </w:tr>
    </w:tbl>
    <w:p w14:paraId="27FDBEFC" w14:textId="77777777" w:rsidR="0041491F" w:rsidRPr="0041491F" w:rsidRDefault="0041491F" w:rsidP="0041491F">
      <w:pPr>
        <w:pStyle w:val="Body1"/>
      </w:pPr>
    </w:p>
    <w:p w14:paraId="22F492EB" w14:textId="72292AA8" w:rsidR="009F14E9" w:rsidRPr="0079545C" w:rsidRDefault="0041491F" w:rsidP="0041491F">
      <w:pPr>
        <w:pStyle w:val="Caption"/>
        <w:rPr>
          <w:b w:val="0"/>
          <w:bCs/>
          <w:color w:val="0070C0"/>
        </w:rPr>
      </w:pPr>
      <w:bookmarkStart w:id="59" w:name="_Ref168328899"/>
      <w:bookmarkStart w:id="60" w:name="_Toc169527067"/>
      <w:r>
        <w:t xml:space="preserve">Table </w:t>
      </w:r>
      <w:r>
        <w:fldChar w:fldCharType="begin"/>
      </w:r>
      <w:r>
        <w:instrText xml:space="preserve"> SEQ Table \* ARABIC </w:instrText>
      </w:r>
      <w:r>
        <w:fldChar w:fldCharType="separate"/>
      </w:r>
      <w:r w:rsidR="001E647E">
        <w:rPr>
          <w:noProof/>
        </w:rPr>
        <w:t>9</w:t>
      </w:r>
      <w:r>
        <w:fldChar w:fldCharType="end"/>
      </w:r>
      <w:bookmarkEnd w:id="59"/>
      <w:r w:rsidR="009F14E9">
        <w:rPr>
          <w:bCs/>
          <w:color w:val="0070C0"/>
        </w:rPr>
        <w:t>: Description of additional script purposes</w:t>
      </w:r>
      <w:bookmarkEnd w:id="60"/>
    </w:p>
    <w:tbl>
      <w:tblPr>
        <w:tblStyle w:val="Table01"/>
        <w:tblW w:w="10075" w:type="dxa"/>
        <w:tblLook w:val="04A0" w:firstRow="1" w:lastRow="0" w:firstColumn="1" w:lastColumn="0" w:noHBand="0" w:noVBand="1"/>
      </w:tblPr>
      <w:tblGrid>
        <w:gridCol w:w="895"/>
        <w:gridCol w:w="4140"/>
        <w:gridCol w:w="5040"/>
      </w:tblGrid>
      <w:tr w:rsidR="009F14E9" w14:paraId="36229328" w14:textId="77777777" w:rsidTr="00947477">
        <w:trPr>
          <w:cnfStyle w:val="100000000000" w:firstRow="1" w:lastRow="0" w:firstColumn="0" w:lastColumn="0" w:oddVBand="0" w:evenVBand="0" w:oddHBand="0" w:evenHBand="0" w:firstRowFirstColumn="0" w:firstRowLastColumn="0" w:lastRowFirstColumn="0" w:lastRowLastColumn="0"/>
        </w:trPr>
        <w:tc>
          <w:tcPr>
            <w:tcW w:w="895" w:type="dxa"/>
          </w:tcPr>
          <w:p w14:paraId="1BB4FD77" w14:textId="77777777" w:rsidR="009F14E9" w:rsidRPr="00543B09" w:rsidRDefault="009F14E9" w:rsidP="00736A1A">
            <w:pPr>
              <w:pStyle w:val="TableHeading"/>
            </w:pPr>
            <w:r>
              <w:t>Cases</w:t>
            </w:r>
          </w:p>
        </w:tc>
        <w:tc>
          <w:tcPr>
            <w:tcW w:w="4140" w:type="dxa"/>
          </w:tcPr>
          <w:p w14:paraId="096C8BA3" w14:textId="77777777" w:rsidR="009F14E9" w:rsidRPr="00543B09" w:rsidRDefault="009F14E9" w:rsidP="00736A1A">
            <w:pPr>
              <w:pStyle w:val="TableHeading"/>
            </w:pPr>
            <w:r>
              <w:t>Arguments</w:t>
            </w:r>
          </w:p>
        </w:tc>
        <w:tc>
          <w:tcPr>
            <w:tcW w:w="5040" w:type="dxa"/>
          </w:tcPr>
          <w:p w14:paraId="243591AE" w14:textId="77777777" w:rsidR="009F14E9" w:rsidRPr="00543B09" w:rsidRDefault="009F14E9" w:rsidP="00736A1A">
            <w:pPr>
              <w:pStyle w:val="TableHeading"/>
            </w:pPr>
            <w:r>
              <w:t>Purpose</w:t>
            </w:r>
          </w:p>
        </w:tc>
      </w:tr>
      <w:tr w:rsidR="009F14E9" w14:paraId="1A2EAE8D" w14:textId="77777777" w:rsidTr="00947477">
        <w:tc>
          <w:tcPr>
            <w:tcW w:w="895" w:type="dxa"/>
          </w:tcPr>
          <w:p w14:paraId="6774424A" w14:textId="77777777" w:rsidR="009F14E9" w:rsidRDefault="009F14E9" w:rsidP="00736A1A">
            <w:pPr>
              <w:pStyle w:val="TableBody1"/>
            </w:pPr>
            <w:r>
              <w:t>Case 1</w:t>
            </w:r>
          </w:p>
        </w:tc>
        <w:tc>
          <w:tcPr>
            <w:tcW w:w="4140" w:type="dxa"/>
          </w:tcPr>
          <w:p w14:paraId="72200C23" w14:textId="77777777" w:rsidR="009F14E9" w:rsidRPr="00813196" w:rsidRDefault="009F14E9" w:rsidP="00736A1A">
            <w:pPr>
              <w:pStyle w:val="TableBody1"/>
              <w:rPr>
                <w:color w:val="0068B5" w:themeColor="accent1"/>
              </w:rPr>
            </w:pPr>
            <w:r w:rsidRPr="00813196">
              <w:rPr>
                <w:color w:val="0068B5" w:themeColor="accent1"/>
              </w:rPr>
              <w:t>&lt;input&gt;</w:t>
            </w:r>
          </w:p>
          <w:p w14:paraId="527E9333" w14:textId="77777777" w:rsidR="009F14E9" w:rsidRDefault="009F14E9" w:rsidP="00736A1A">
            <w:pPr>
              <w:pStyle w:val="TableBody1"/>
            </w:pPr>
            <w:r>
              <w:t>R: root path to STDCELL libraries</w:t>
            </w:r>
          </w:p>
          <w:p w14:paraId="5CE1E85D" w14:textId="77777777" w:rsidR="009F14E9" w:rsidRPr="00127F75" w:rsidRDefault="009F14E9" w:rsidP="00736A1A">
            <w:pPr>
              <w:pStyle w:val="TableBody1"/>
            </w:pPr>
            <w:r w:rsidRPr="00127F75">
              <w:t>&lt;output&gt;</w:t>
            </w:r>
          </w:p>
          <w:p w14:paraId="619C13A5" w14:textId="77777777" w:rsidR="009F14E9" w:rsidRDefault="009F14E9" w:rsidP="00736A1A">
            <w:pPr>
              <w:pStyle w:val="TableBody1"/>
            </w:pPr>
            <w:r>
              <w:t>L: file with library paths</w:t>
            </w:r>
          </w:p>
        </w:tc>
        <w:tc>
          <w:tcPr>
            <w:tcW w:w="5040" w:type="dxa"/>
          </w:tcPr>
          <w:p w14:paraId="3BAA954E" w14:textId="77777777" w:rsidR="009F14E9" w:rsidRDefault="009F14E9" w:rsidP="00736A1A">
            <w:pPr>
              <w:pStyle w:val="TableBody1"/>
            </w:pPr>
            <w:r>
              <w:t>The script will create a file listing all library paths where standard cells exist.</w:t>
            </w:r>
          </w:p>
        </w:tc>
      </w:tr>
      <w:tr w:rsidR="009F14E9" w14:paraId="63D880A3" w14:textId="77777777" w:rsidTr="00947477">
        <w:tc>
          <w:tcPr>
            <w:tcW w:w="895" w:type="dxa"/>
          </w:tcPr>
          <w:p w14:paraId="0BEB0934" w14:textId="77777777" w:rsidR="009F14E9" w:rsidRDefault="009F14E9" w:rsidP="00736A1A">
            <w:pPr>
              <w:pStyle w:val="TableBody1"/>
            </w:pPr>
            <w:r>
              <w:t>Case 2</w:t>
            </w:r>
          </w:p>
        </w:tc>
        <w:tc>
          <w:tcPr>
            <w:tcW w:w="4140" w:type="dxa"/>
          </w:tcPr>
          <w:p w14:paraId="52CCC949" w14:textId="77777777" w:rsidR="009F14E9" w:rsidRPr="00813196" w:rsidRDefault="009F14E9" w:rsidP="00736A1A">
            <w:pPr>
              <w:pStyle w:val="TableBody1"/>
              <w:rPr>
                <w:color w:val="0068B5" w:themeColor="accent1"/>
              </w:rPr>
            </w:pPr>
            <w:r w:rsidRPr="00813196">
              <w:rPr>
                <w:color w:val="0068B5" w:themeColor="accent1"/>
              </w:rPr>
              <w:t xml:space="preserve">&lt;input&gt; </w:t>
            </w:r>
          </w:p>
          <w:p w14:paraId="1552D49B" w14:textId="7373E492" w:rsidR="009F14E9" w:rsidRDefault="009F14E9" w:rsidP="00736A1A">
            <w:pPr>
              <w:pStyle w:val="TableBody1"/>
            </w:pPr>
            <w:r>
              <w:t>L: library path file from Case 1</w:t>
            </w:r>
          </w:p>
          <w:p w14:paraId="25B3050B" w14:textId="77777777" w:rsidR="009F14E9" w:rsidRDefault="009F14E9" w:rsidP="00736A1A">
            <w:pPr>
              <w:pStyle w:val="TableBody1"/>
            </w:pPr>
            <w:r>
              <w:t>&lt;output&gt;</w:t>
            </w:r>
          </w:p>
          <w:p w14:paraId="5FD53C74" w14:textId="77777777" w:rsidR="009F14E9" w:rsidRDefault="009F14E9" w:rsidP="00736A1A">
            <w:pPr>
              <w:pStyle w:val="TableBody1"/>
            </w:pPr>
            <w:r>
              <w:t>M: file containing cell name-library pairs</w:t>
            </w:r>
          </w:p>
        </w:tc>
        <w:tc>
          <w:tcPr>
            <w:tcW w:w="5040" w:type="dxa"/>
          </w:tcPr>
          <w:p w14:paraId="127D1698" w14:textId="26AAB7CE" w:rsidR="009F14E9" w:rsidRDefault="009F14E9" w:rsidP="00736A1A">
            <w:pPr>
              <w:pStyle w:val="TableBody1"/>
            </w:pPr>
            <w:r>
              <w:t>The script u</w:t>
            </w:r>
            <w:r w:rsidR="00F93B88">
              <w:t>s</w:t>
            </w:r>
            <w:r>
              <w:t>es the output file from Case 1 to create the master cell-library file.</w:t>
            </w:r>
          </w:p>
        </w:tc>
      </w:tr>
      <w:tr w:rsidR="009F14E9" w14:paraId="49543DF2" w14:textId="77777777" w:rsidTr="00947477">
        <w:tc>
          <w:tcPr>
            <w:tcW w:w="895" w:type="dxa"/>
          </w:tcPr>
          <w:p w14:paraId="03CBC8A2" w14:textId="77777777" w:rsidR="009F14E9" w:rsidRDefault="009F14E9" w:rsidP="00736A1A">
            <w:pPr>
              <w:pStyle w:val="TableBody1"/>
            </w:pPr>
            <w:r>
              <w:t>Case 3</w:t>
            </w:r>
          </w:p>
        </w:tc>
        <w:tc>
          <w:tcPr>
            <w:tcW w:w="4140" w:type="dxa"/>
          </w:tcPr>
          <w:p w14:paraId="3BDC930B" w14:textId="77777777" w:rsidR="009F14E9" w:rsidRPr="00813196" w:rsidRDefault="009F14E9" w:rsidP="00736A1A">
            <w:pPr>
              <w:pStyle w:val="TableBody1"/>
              <w:rPr>
                <w:color w:val="0068B5" w:themeColor="accent1"/>
              </w:rPr>
            </w:pPr>
            <w:r w:rsidRPr="00813196">
              <w:rPr>
                <w:color w:val="0068B5" w:themeColor="accent1"/>
              </w:rPr>
              <w:t>&lt;input&gt;</w:t>
            </w:r>
          </w:p>
          <w:p w14:paraId="1801DC93" w14:textId="0FC49C3D" w:rsidR="009F14E9" w:rsidRDefault="009F14E9" w:rsidP="00736A1A">
            <w:pPr>
              <w:pStyle w:val="TableBody1"/>
            </w:pPr>
            <w:r>
              <w:t>C: file with cell names</w:t>
            </w:r>
          </w:p>
          <w:p w14:paraId="1A77A322" w14:textId="2AB1C137" w:rsidR="009F14E9" w:rsidRDefault="009F14E9" w:rsidP="00736A1A">
            <w:pPr>
              <w:pStyle w:val="TableBody1"/>
              <w:rPr>
                <w:kern w:val="0"/>
              </w:rPr>
            </w:pPr>
            <w:r>
              <w:t xml:space="preserve">M: file of </w:t>
            </w:r>
            <w:r>
              <w:rPr>
                <w:kern w:val="0"/>
              </w:rPr>
              <w:t>cell name-library pairs (Case 2 output)</w:t>
            </w:r>
          </w:p>
          <w:p w14:paraId="7ABA1DE0" w14:textId="77777777" w:rsidR="009F14E9" w:rsidRDefault="009F14E9" w:rsidP="00736A1A">
            <w:pPr>
              <w:pStyle w:val="TableBody1"/>
            </w:pPr>
            <w:r>
              <w:t>N: path of new library</w:t>
            </w:r>
          </w:p>
          <w:p w14:paraId="51190200" w14:textId="77777777" w:rsidR="009F14E9" w:rsidRDefault="009F14E9" w:rsidP="00736A1A">
            <w:pPr>
              <w:pStyle w:val="TableBody1"/>
            </w:pPr>
            <w:r>
              <w:t>V: view(s) to be copied</w:t>
            </w:r>
          </w:p>
          <w:p w14:paraId="476E9BEE" w14:textId="77777777" w:rsidR="009F14E9" w:rsidRDefault="009F14E9" w:rsidP="00736A1A">
            <w:pPr>
              <w:pStyle w:val="TableBody1"/>
            </w:pPr>
            <w:r>
              <w:t>&lt;output&gt;</w:t>
            </w:r>
          </w:p>
          <w:p w14:paraId="14EA07E1" w14:textId="5F67B216" w:rsidR="009F14E9" w:rsidRDefault="009F14E9" w:rsidP="00736A1A">
            <w:pPr>
              <w:pStyle w:val="TableBody1"/>
            </w:pPr>
            <w:r>
              <w:t>CF: command file name</w:t>
            </w:r>
          </w:p>
        </w:tc>
        <w:tc>
          <w:tcPr>
            <w:tcW w:w="5040" w:type="dxa"/>
          </w:tcPr>
          <w:p w14:paraId="713CECC5" w14:textId="43062AE0" w:rsidR="009F14E9" w:rsidRDefault="009F14E9" w:rsidP="00736A1A">
            <w:pPr>
              <w:pStyle w:val="TableBody1"/>
            </w:pPr>
            <w:r>
              <w:rPr>
                <w:kern w:val="0"/>
              </w:rPr>
              <w:t>The script u</w:t>
            </w:r>
            <w:r w:rsidR="00646B4F">
              <w:rPr>
                <w:kern w:val="0"/>
              </w:rPr>
              <w:t>s</w:t>
            </w:r>
            <w:r>
              <w:rPr>
                <w:kern w:val="0"/>
              </w:rPr>
              <w:t>es the output file from Case 2 (master cell-library list) and a file containing cells to be copied to generate a command file for creating a new library.</w:t>
            </w:r>
          </w:p>
        </w:tc>
      </w:tr>
    </w:tbl>
    <w:p w14:paraId="107E8921" w14:textId="390EFA58" w:rsidR="009F14E9" w:rsidRDefault="009F14E9" w:rsidP="00360F59">
      <w:pPr>
        <w:pStyle w:val="Body1"/>
      </w:pPr>
      <w:r>
        <w:lastRenderedPageBreak/>
        <w:t xml:space="preserve">Additionally, the </w:t>
      </w:r>
      <w:r w:rsidR="00AF5E6B">
        <w:t>Python</w:t>
      </w:r>
      <w:r>
        <w:t xml:space="preserve"> script allows </w:t>
      </w:r>
      <w:r w:rsidR="00EF384C">
        <w:t>you</w:t>
      </w:r>
      <w:r>
        <w:t xml:space="preserve"> to run separate commands in three separate cases, carrying out the same functionality as the base case run but in three individual steps</w:t>
      </w:r>
      <w:r w:rsidR="009F407B">
        <w:t>,</w:t>
      </w:r>
      <w:r>
        <w:t xml:space="preserve"> as seen in</w:t>
      </w:r>
      <w:r w:rsidR="009B7476">
        <w:t xml:space="preserve"> </w:t>
      </w:r>
      <w:r w:rsidR="009B7476" w:rsidRPr="009B7476">
        <w:rPr>
          <w:rStyle w:val="Link"/>
        </w:rPr>
        <w:fldChar w:fldCharType="begin"/>
      </w:r>
      <w:r w:rsidR="009B7476" w:rsidRPr="009B7476">
        <w:rPr>
          <w:rStyle w:val="Link"/>
        </w:rPr>
        <w:instrText xml:space="preserve"> REF _Ref168328899 \h </w:instrText>
      </w:r>
      <w:r w:rsidR="009B7476">
        <w:rPr>
          <w:rStyle w:val="Link"/>
        </w:rPr>
        <w:instrText xml:space="preserve"> \* MERGEFORMAT </w:instrText>
      </w:r>
      <w:r w:rsidR="009B7476" w:rsidRPr="009B7476">
        <w:rPr>
          <w:rStyle w:val="Link"/>
        </w:rPr>
      </w:r>
      <w:r w:rsidR="009B7476" w:rsidRPr="009B7476">
        <w:rPr>
          <w:rStyle w:val="Link"/>
        </w:rPr>
        <w:fldChar w:fldCharType="separate"/>
      </w:r>
      <w:r w:rsidR="001E647E" w:rsidRPr="001E647E">
        <w:rPr>
          <w:rStyle w:val="Link"/>
        </w:rPr>
        <w:t>Table 9</w:t>
      </w:r>
      <w:r w:rsidR="009B7476" w:rsidRPr="009B7476">
        <w:rPr>
          <w:rStyle w:val="Link"/>
        </w:rPr>
        <w:fldChar w:fldCharType="end"/>
      </w:r>
      <w:r>
        <w:t>:</w:t>
      </w:r>
    </w:p>
    <w:p w14:paraId="615F721B" w14:textId="5047A04B" w:rsidR="009F14E9" w:rsidRDefault="009F14E9" w:rsidP="009B7476">
      <w:pPr>
        <w:pStyle w:val="Bullet2"/>
      </w:pPr>
      <w:r>
        <w:t xml:space="preserve">To run </w:t>
      </w:r>
      <w:r w:rsidR="009F407B">
        <w:t>C</w:t>
      </w:r>
      <w:r>
        <w:t>ase 1:</w:t>
      </w:r>
    </w:p>
    <w:tbl>
      <w:tblPr>
        <w:tblStyle w:val="Table03"/>
        <w:tblW w:w="9360" w:type="dxa"/>
        <w:tblInd w:w="715" w:type="dxa"/>
        <w:tblLook w:val="04A0" w:firstRow="1" w:lastRow="0" w:firstColumn="1" w:lastColumn="0" w:noHBand="0" w:noVBand="1"/>
      </w:tblPr>
      <w:tblGrid>
        <w:gridCol w:w="9360"/>
      </w:tblGrid>
      <w:tr w:rsidR="00360F59" w14:paraId="7E686C67" w14:textId="77777777" w:rsidTr="00B611A4">
        <w:tc>
          <w:tcPr>
            <w:tcW w:w="9360" w:type="dxa"/>
          </w:tcPr>
          <w:p w14:paraId="53E7CB20" w14:textId="189FFD03" w:rsidR="00360F59" w:rsidRDefault="009B7476" w:rsidP="009B7476">
            <w:pPr>
              <w:pStyle w:val="TableCode1"/>
            </w:pPr>
            <w:r w:rsidRPr="009B7476">
              <w:t>./demo_lib_create.py -r &lt;LDK_STDCELL_LIBRARY_ROOT&gt; -l librarySearchPaths.txt</w:t>
            </w:r>
          </w:p>
        </w:tc>
      </w:tr>
    </w:tbl>
    <w:p w14:paraId="6D303027" w14:textId="6E31B10C" w:rsidR="009F14E9" w:rsidRDefault="009F14E9" w:rsidP="009B7476">
      <w:pPr>
        <w:pStyle w:val="Bullet2"/>
      </w:pPr>
      <w:r>
        <w:t xml:space="preserve">To run </w:t>
      </w:r>
      <w:r w:rsidR="009F407B">
        <w:t>C</w:t>
      </w:r>
      <w:r>
        <w:t>ase 2:</w:t>
      </w:r>
    </w:p>
    <w:tbl>
      <w:tblPr>
        <w:tblStyle w:val="Table03"/>
        <w:tblW w:w="9360" w:type="dxa"/>
        <w:tblInd w:w="715" w:type="dxa"/>
        <w:tblLook w:val="04A0" w:firstRow="1" w:lastRow="0" w:firstColumn="1" w:lastColumn="0" w:noHBand="0" w:noVBand="1"/>
      </w:tblPr>
      <w:tblGrid>
        <w:gridCol w:w="9360"/>
      </w:tblGrid>
      <w:tr w:rsidR="009B7476" w14:paraId="34B4B364" w14:textId="77777777" w:rsidTr="00B611A4">
        <w:tc>
          <w:tcPr>
            <w:tcW w:w="9360" w:type="dxa"/>
          </w:tcPr>
          <w:p w14:paraId="592327A4" w14:textId="58EFC930" w:rsidR="009B7476" w:rsidRDefault="009B7476" w:rsidP="009B7476">
            <w:pPr>
              <w:pStyle w:val="TableCode1"/>
            </w:pPr>
            <w:r w:rsidRPr="009B7476">
              <w:t>./demo_lib_create.py -l librarySearchPaths.txt -m mastercellLibPairs.txt</w:t>
            </w:r>
          </w:p>
        </w:tc>
      </w:tr>
    </w:tbl>
    <w:p w14:paraId="5985EAA3" w14:textId="4E098735" w:rsidR="009F14E9" w:rsidRDefault="009F14E9" w:rsidP="009B7476">
      <w:pPr>
        <w:pStyle w:val="Bullet2"/>
      </w:pPr>
      <w:r>
        <w:t xml:space="preserve">To run </w:t>
      </w:r>
      <w:r w:rsidR="009F407B">
        <w:t>C</w:t>
      </w:r>
      <w:r>
        <w:t>ase 3:</w:t>
      </w:r>
    </w:p>
    <w:tbl>
      <w:tblPr>
        <w:tblStyle w:val="Table03"/>
        <w:tblW w:w="9360" w:type="dxa"/>
        <w:tblInd w:w="715" w:type="dxa"/>
        <w:tblLook w:val="04A0" w:firstRow="1" w:lastRow="0" w:firstColumn="1" w:lastColumn="0" w:noHBand="0" w:noVBand="1"/>
      </w:tblPr>
      <w:tblGrid>
        <w:gridCol w:w="9360"/>
      </w:tblGrid>
      <w:tr w:rsidR="009B7476" w14:paraId="31223A26" w14:textId="77777777" w:rsidTr="00B611A4">
        <w:tc>
          <w:tcPr>
            <w:tcW w:w="9360" w:type="dxa"/>
          </w:tcPr>
          <w:p w14:paraId="291F4EE4" w14:textId="6847A655" w:rsidR="009B7476" w:rsidRDefault="009B7476" w:rsidP="009B7476">
            <w:pPr>
              <w:pStyle w:val="TableBody1"/>
            </w:pPr>
            <w:r w:rsidRPr="009B7476">
              <w:t>./demo_lib_create.py -m mastercellLibPairs.txt -c CellsToBeCopied.txt -cf commandsfile.txt -n $INTEL_LDK/training/libraries/ldk_demo_lib -v  layout:abstract</w:t>
            </w:r>
          </w:p>
        </w:tc>
      </w:tr>
    </w:tbl>
    <w:p w14:paraId="5ED1BB0C" w14:textId="7BD6F7E4" w:rsidR="009F14E9" w:rsidRDefault="009F14E9" w:rsidP="009B7476">
      <w:pPr>
        <w:pStyle w:val="Body1"/>
      </w:pPr>
      <w:r>
        <w:rPr>
          <w:b/>
          <w:bCs/>
        </w:rPr>
        <w:t xml:space="preserve">Note: </w:t>
      </w:r>
      <w:r>
        <w:t xml:space="preserve">The entry format for the values in each case </w:t>
      </w:r>
      <w:r w:rsidR="00DF4C2A">
        <w:t>i</w:t>
      </w:r>
      <w:r>
        <w:t>s as described in</w:t>
      </w:r>
      <w:r w:rsidR="009B7476">
        <w:t xml:space="preserve"> </w:t>
      </w:r>
      <w:r w:rsidR="009B7476" w:rsidRPr="009B7476">
        <w:rPr>
          <w:rStyle w:val="Link"/>
        </w:rPr>
        <w:fldChar w:fldCharType="begin"/>
      </w:r>
      <w:r w:rsidR="009B7476" w:rsidRPr="009B7476">
        <w:rPr>
          <w:rStyle w:val="Link"/>
        </w:rPr>
        <w:instrText xml:space="preserve"> REF _Ref168326490 \h </w:instrText>
      </w:r>
      <w:r w:rsidR="009B7476">
        <w:rPr>
          <w:rStyle w:val="Link"/>
        </w:rPr>
        <w:instrText xml:space="preserve"> \* MERGEFORMAT </w:instrText>
      </w:r>
      <w:r w:rsidR="009B7476" w:rsidRPr="009B7476">
        <w:rPr>
          <w:rStyle w:val="Link"/>
        </w:rPr>
      </w:r>
      <w:r w:rsidR="009B7476" w:rsidRPr="009B7476">
        <w:rPr>
          <w:rStyle w:val="Link"/>
        </w:rPr>
        <w:fldChar w:fldCharType="separate"/>
      </w:r>
      <w:r w:rsidR="001E647E" w:rsidRPr="001E647E">
        <w:rPr>
          <w:rStyle w:val="Link"/>
        </w:rPr>
        <w:t>Table 8</w:t>
      </w:r>
      <w:r w:rsidR="009B7476" w:rsidRPr="009B7476">
        <w:rPr>
          <w:rStyle w:val="Link"/>
        </w:rPr>
        <w:fldChar w:fldCharType="end"/>
      </w:r>
      <w:r w:rsidRPr="00CD044F">
        <w:t>, and as described above for the base case.</w:t>
      </w:r>
    </w:p>
    <w:p w14:paraId="6B9A4DA0" w14:textId="41E37109" w:rsidR="009F14E9" w:rsidRPr="008C4062" w:rsidRDefault="009F14E9" w:rsidP="008C4062">
      <w:pPr>
        <w:pStyle w:val="Body1"/>
      </w:pPr>
      <w:r w:rsidRPr="008C4062">
        <w:t>For additional help, u</w:t>
      </w:r>
      <w:r w:rsidR="00DF4C2A">
        <w:t>s</w:t>
      </w:r>
      <w:r w:rsidRPr="008C4062">
        <w:t>e: ./demo_lib_create.py [-h]</w:t>
      </w:r>
    </w:p>
    <w:p w14:paraId="28EF5979" w14:textId="51CC68D2" w:rsidR="00021828" w:rsidRPr="009F14E9" w:rsidRDefault="00272181" w:rsidP="00ED2B95">
      <w:pPr>
        <w:pStyle w:val="Number1"/>
        <w:rPr>
          <w:color w:val="000000" w:themeColor="text1"/>
        </w:rPr>
      </w:pPr>
      <w:r>
        <w:rPr>
          <w:color w:val="000000" w:themeColor="text1"/>
        </w:rPr>
        <w:t>Because</w:t>
      </w:r>
      <w:r w:rsidR="009F14E9" w:rsidRPr="004A1982">
        <w:rPr>
          <w:color w:val="000000" w:themeColor="text1"/>
        </w:rPr>
        <w:t xml:space="preserve"> the new cells and views are copied into the ldk_demo_lib included in the cds.lib file, start a new</w:t>
      </w:r>
      <w:r w:rsidR="009F14E9">
        <w:rPr>
          <w:color w:val="000000" w:themeColor="text1"/>
        </w:rPr>
        <w:t xml:space="preserve"> </w:t>
      </w:r>
      <w:r w:rsidR="009F14E9" w:rsidRPr="00FC255B">
        <w:rPr>
          <w:color w:val="000000" w:themeColor="text1"/>
        </w:rPr>
        <w:t>session or refresh an existing session of the Cadence Virtuoso* Library Manager to see the new content.</w:t>
      </w:r>
    </w:p>
    <w:p w14:paraId="01483D3E" w14:textId="77777777" w:rsidR="00021828" w:rsidRPr="003237C9" w:rsidRDefault="00021828" w:rsidP="00021828">
      <w:pPr>
        <w:pStyle w:val="Heading4"/>
      </w:pPr>
      <w:r w:rsidRPr="003237C9">
        <w:t>Environment variables for LDK setup</w:t>
      </w:r>
    </w:p>
    <w:p w14:paraId="4B623589" w14:textId="59399790" w:rsidR="00021828" w:rsidRPr="003F036F" w:rsidRDefault="00021828" w:rsidP="00021828">
      <w:pPr>
        <w:pStyle w:val="Body1"/>
        <w:keepNext/>
      </w:pPr>
      <w:r w:rsidRPr="00A11898">
        <w:rPr>
          <w:rStyle w:val="Link"/>
        </w:rPr>
        <w:fldChar w:fldCharType="begin"/>
      </w:r>
      <w:r w:rsidRPr="00A11898">
        <w:rPr>
          <w:rStyle w:val="Link"/>
        </w:rPr>
        <w:instrText xml:space="preserve"> REF _Ref152162089 \h </w:instrText>
      </w:r>
      <w:r>
        <w:rPr>
          <w:rStyle w:val="Link"/>
        </w:rPr>
        <w:instrText xml:space="preserve"> \* MERGEFORMAT </w:instrText>
      </w:r>
      <w:r w:rsidRPr="00A11898">
        <w:rPr>
          <w:rStyle w:val="Link"/>
        </w:rPr>
      </w:r>
      <w:r w:rsidRPr="00A11898">
        <w:rPr>
          <w:rStyle w:val="Link"/>
        </w:rPr>
        <w:fldChar w:fldCharType="separate"/>
      </w:r>
      <w:r w:rsidR="001E647E" w:rsidRPr="001E647E">
        <w:rPr>
          <w:rStyle w:val="Link"/>
        </w:rPr>
        <w:t>Table 10</w:t>
      </w:r>
      <w:r w:rsidRPr="00A11898">
        <w:rPr>
          <w:rStyle w:val="Link"/>
        </w:rPr>
        <w:fldChar w:fldCharType="end"/>
      </w:r>
      <w:r w:rsidRPr="003F036F">
        <w:t xml:space="preserve"> lists the environment variables required to use the Custom Reference Flow</w:t>
      </w:r>
      <w:r>
        <w:t xml:space="preserve"> (CRF)</w:t>
      </w:r>
      <w:r w:rsidRPr="003F036F">
        <w:t>.</w:t>
      </w:r>
    </w:p>
    <w:p w14:paraId="11ACA396" w14:textId="5DEFA934" w:rsidR="00021828" w:rsidRDefault="00021828" w:rsidP="00021828">
      <w:pPr>
        <w:pStyle w:val="Caption"/>
      </w:pPr>
      <w:bookmarkStart w:id="61" w:name="_Ref152162089"/>
      <w:bookmarkStart w:id="62" w:name="_Toc164238162"/>
      <w:bookmarkStart w:id="63" w:name="_Toc169527068"/>
      <w:r>
        <w:t xml:space="preserve">Table </w:t>
      </w:r>
      <w:r>
        <w:rPr>
          <w:noProof/>
        </w:rPr>
        <w:fldChar w:fldCharType="begin"/>
      </w:r>
      <w:r>
        <w:rPr>
          <w:noProof/>
        </w:rPr>
        <w:instrText xml:space="preserve"> SEQ Table \* ARABIC </w:instrText>
      </w:r>
      <w:r>
        <w:rPr>
          <w:noProof/>
        </w:rPr>
        <w:fldChar w:fldCharType="separate"/>
      </w:r>
      <w:r w:rsidR="001E647E">
        <w:rPr>
          <w:noProof/>
        </w:rPr>
        <w:t>10</w:t>
      </w:r>
      <w:r>
        <w:rPr>
          <w:noProof/>
        </w:rPr>
        <w:fldChar w:fldCharType="end"/>
      </w:r>
      <w:bookmarkEnd w:id="61"/>
      <w:r>
        <w:t xml:space="preserve">: </w:t>
      </w:r>
      <w:r w:rsidRPr="003237C9">
        <w:t>Environment variables for LDK setup</w:t>
      </w:r>
      <w:bookmarkEnd w:id="62"/>
      <w:bookmarkEnd w:id="63"/>
    </w:p>
    <w:tbl>
      <w:tblPr>
        <w:tblStyle w:val="Table01"/>
        <w:tblW w:w="10065" w:type="dxa"/>
        <w:tblLayout w:type="fixed"/>
        <w:tblLook w:val="04A0" w:firstRow="1" w:lastRow="0" w:firstColumn="1" w:lastColumn="0" w:noHBand="0" w:noVBand="1"/>
      </w:tblPr>
      <w:tblGrid>
        <w:gridCol w:w="3420"/>
        <w:gridCol w:w="6645"/>
      </w:tblGrid>
      <w:tr w:rsidR="00021828" w:rsidRPr="003F036F" w14:paraId="771FA48D" w14:textId="77777777" w:rsidTr="00480A43">
        <w:trPr>
          <w:cnfStyle w:val="100000000000" w:firstRow="1" w:lastRow="0" w:firstColumn="0" w:lastColumn="0" w:oddVBand="0" w:evenVBand="0" w:oddHBand="0" w:evenHBand="0" w:firstRowFirstColumn="0" w:firstRowLastColumn="0" w:lastRowFirstColumn="0" w:lastRowLastColumn="0"/>
        </w:trPr>
        <w:tc>
          <w:tcPr>
            <w:tcW w:w="3420" w:type="dxa"/>
            <w:hideMark/>
          </w:tcPr>
          <w:p w14:paraId="270C7621" w14:textId="77777777" w:rsidR="00021828" w:rsidRPr="003F036F" w:rsidRDefault="00021828" w:rsidP="00480A43">
            <w:pPr>
              <w:pStyle w:val="TableHeading"/>
            </w:pPr>
            <w:r w:rsidRPr="003F036F">
              <w:t xml:space="preserve">Variable </w:t>
            </w:r>
            <w:r>
              <w:t>n</w:t>
            </w:r>
            <w:r w:rsidRPr="003F036F">
              <w:t xml:space="preserve">ame </w:t>
            </w:r>
          </w:p>
        </w:tc>
        <w:tc>
          <w:tcPr>
            <w:tcW w:w="6645" w:type="dxa"/>
            <w:hideMark/>
          </w:tcPr>
          <w:p w14:paraId="241C9227" w14:textId="77777777" w:rsidR="00021828" w:rsidRPr="003F036F" w:rsidRDefault="00021828" w:rsidP="00480A43">
            <w:pPr>
              <w:pStyle w:val="TableHeading"/>
            </w:pPr>
            <w:r w:rsidRPr="003F036F">
              <w:t>Path</w:t>
            </w:r>
          </w:p>
        </w:tc>
      </w:tr>
      <w:tr w:rsidR="00021828" w:rsidRPr="003F036F" w14:paraId="7A08480A" w14:textId="77777777" w:rsidTr="00480A43">
        <w:tc>
          <w:tcPr>
            <w:tcW w:w="3420" w:type="dxa"/>
            <w:hideMark/>
          </w:tcPr>
          <w:p w14:paraId="13F8B2E1" w14:textId="77777777" w:rsidR="00021828" w:rsidRPr="003F036F" w:rsidRDefault="00021828" w:rsidP="00480A43">
            <w:pPr>
              <w:pStyle w:val="TableBody1"/>
            </w:pPr>
            <w:r w:rsidRPr="003F036F">
              <w:t>$INTEL_</w:t>
            </w:r>
            <w:r>
              <w:t>LDK</w:t>
            </w:r>
          </w:p>
        </w:tc>
        <w:tc>
          <w:tcPr>
            <w:tcW w:w="6645" w:type="dxa"/>
            <w:hideMark/>
          </w:tcPr>
          <w:p w14:paraId="46F32CBE" w14:textId="77777777" w:rsidR="00021828" w:rsidRPr="003F036F" w:rsidRDefault="00021828" w:rsidP="00480A43">
            <w:pPr>
              <w:pStyle w:val="TableBody1"/>
            </w:pPr>
            <w:r w:rsidRPr="003F036F">
              <w:t>&lt;</w:t>
            </w:r>
            <w:r>
              <w:t>LDK</w:t>
            </w:r>
            <w:r w:rsidRPr="003F036F">
              <w:t xml:space="preserve"> installation directory&gt;</w:t>
            </w:r>
          </w:p>
        </w:tc>
      </w:tr>
    </w:tbl>
    <w:p w14:paraId="2AC0B1BA" w14:textId="77777777" w:rsidR="00021828" w:rsidRPr="003F036F" w:rsidRDefault="00021828" w:rsidP="00021828">
      <w:pPr>
        <w:pStyle w:val="Heading3"/>
      </w:pPr>
      <w:bookmarkStart w:id="64" w:name="_Ref153536468"/>
      <w:bookmarkStart w:id="65" w:name="_Toc164238095"/>
      <w:bookmarkStart w:id="66" w:name="_Toc169526992"/>
      <w:r w:rsidRPr="003F036F">
        <w:t>Environment setup for lab user</w:t>
      </w:r>
      <w:bookmarkEnd w:id="64"/>
      <w:bookmarkEnd w:id="65"/>
      <w:bookmarkEnd w:id="66"/>
    </w:p>
    <w:p w14:paraId="3D6EFD6B" w14:textId="77777777" w:rsidR="00021828" w:rsidRPr="00E70440" w:rsidRDefault="00021828" w:rsidP="00021828">
      <w:pPr>
        <w:pStyle w:val="Body1"/>
      </w:pPr>
      <w:r w:rsidRPr="003F036F">
        <w:t xml:space="preserve">Follow this procedure from a </w:t>
      </w:r>
      <w:r w:rsidRPr="00446E0A">
        <w:t>fresh xterm using tcsh shell before</w:t>
      </w:r>
      <w:r w:rsidRPr="003F036F">
        <w:t xml:space="preserve"> proceeding to labs</w:t>
      </w:r>
      <w:r>
        <w:t>.</w:t>
      </w:r>
    </w:p>
    <w:p w14:paraId="65FCCB55" w14:textId="7E4A050D" w:rsidR="00021828" w:rsidRDefault="00021828" w:rsidP="00021828">
      <w:pPr>
        <w:pStyle w:val="Body1"/>
      </w:pPr>
      <w:r>
        <w:t>Install</w:t>
      </w:r>
      <w:r w:rsidRPr="003F036F">
        <w:t xml:space="preserve"> the following </w:t>
      </w:r>
      <w:r>
        <w:t>PDK</w:t>
      </w:r>
      <w:r w:rsidRPr="003F036F">
        <w:t xml:space="preserve"> </w:t>
      </w:r>
      <w:r>
        <w:t>before</w:t>
      </w:r>
      <w:r w:rsidRPr="003F036F">
        <w:t xml:space="preserve"> using the </w:t>
      </w:r>
      <w:r>
        <w:t>LDK</w:t>
      </w:r>
      <w:r w:rsidR="00136E7E">
        <w:t xml:space="preserve"> (t</w:t>
      </w:r>
      <w:r>
        <w:t>his might have been completed by the LDK administrator</w:t>
      </w:r>
      <w:r w:rsidR="00136E7E">
        <w:t>)</w:t>
      </w:r>
      <w:r>
        <w:t>.</w:t>
      </w:r>
      <w:r w:rsidRPr="003F036F">
        <w:t xml:space="preserve"> Refer to </w:t>
      </w:r>
      <w:r>
        <w:t>Intel</w:t>
      </w:r>
      <w:r w:rsidRPr="003F036F">
        <w:t xml:space="preserve"> </w:t>
      </w:r>
      <w:r w:rsidRPr="0063510E">
        <w:rPr>
          <w:i/>
          <w:iCs/>
        </w:rPr>
        <w:t xml:space="preserve">P1278.3 (Intel 18A) PDK </w:t>
      </w:r>
      <w:r>
        <w:rPr>
          <w:i/>
          <w:iCs/>
        </w:rPr>
        <w:t>0.9</w:t>
      </w:r>
      <w:r w:rsidR="00A477F5">
        <w:rPr>
          <w:i/>
          <w:iCs/>
        </w:rPr>
        <w:t>GA</w:t>
      </w:r>
      <w:r w:rsidRPr="0063510E">
        <w:rPr>
          <w:i/>
          <w:iCs/>
        </w:rPr>
        <w:t xml:space="preserve"> Process Design Kit User Guide </w:t>
      </w:r>
      <w:r w:rsidRPr="003F036F">
        <w:t xml:space="preserve">for </w:t>
      </w:r>
      <w:r>
        <w:t>setup information:</w:t>
      </w:r>
    </w:p>
    <w:p w14:paraId="2E117770" w14:textId="5485E21F" w:rsidR="00021828" w:rsidRDefault="00021828" w:rsidP="00021828">
      <w:pPr>
        <w:pStyle w:val="Bullet1"/>
        <w:numPr>
          <w:ilvl w:val="0"/>
          <w:numId w:val="1"/>
        </w:numPr>
      </w:pPr>
      <w:r>
        <w:t>PDK version: pdk783_r0.9</w:t>
      </w:r>
      <w:r w:rsidR="00A477F5">
        <w:t>GA</w:t>
      </w:r>
    </w:p>
    <w:p w14:paraId="6F1FCB51" w14:textId="77777777" w:rsidR="00021828" w:rsidRDefault="00021828" w:rsidP="00021828">
      <w:pPr>
        <w:pStyle w:val="Body1"/>
      </w:pPr>
      <w:r>
        <w:t>This LDK training lab uses the opt12 tech option and the following layer stack:</w:t>
      </w:r>
    </w:p>
    <w:tbl>
      <w:tblPr>
        <w:tblStyle w:val="Table03"/>
        <w:tblW w:w="10075" w:type="dxa"/>
        <w:tblLook w:val="04A0" w:firstRow="1" w:lastRow="0" w:firstColumn="1" w:lastColumn="0" w:noHBand="0" w:noVBand="1"/>
      </w:tblPr>
      <w:tblGrid>
        <w:gridCol w:w="10075"/>
      </w:tblGrid>
      <w:tr w:rsidR="00021828" w14:paraId="5A48A383" w14:textId="77777777" w:rsidTr="00DA618E">
        <w:tc>
          <w:tcPr>
            <w:tcW w:w="10075" w:type="dxa"/>
          </w:tcPr>
          <w:p w14:paraId="31C7D524" w14:textId="77777777" w:rsidR="00021828" w:rsidRDefault="00021828" w:rsidP="00480A43">
            <w:pPr>
              <w:pStyle w:val="TableCode1"/>
            </w:pPr>
            <w:r>
              <w:t>m14_2x_1xa_1xb_6ya_2yb_2yc__bm5_1ye_1yf_2ga_mim3x_1gb__bumpp</w:t>
            </w:r>
          </w:p>
        </w:tc>
      </w:tr>
    </w:tbl>
    <w:p w14:paraId="2FB5C5D6" w14:textId="31CFBBFD" w:rsidR="00021828" w:rsidRPr="003F036F" w:rsidRDefault="00021828" w:rsidP="00ED2B95">
      <w:pPr>
        <w:pStyle w:val="Number1"/>
        <w:numPr>
          <w:ilvl w:val="0"/>
          <w:numId w:val="13"/>
        </w:numPr>
      </w:pPr>
      <w:r>
        <w:t>Ensure that the INTEL_PDK and LAYERSTACK shell environment variables are set as outlined in the</w:t>
      </w:r>
      <w:r w:rsidR="00064D02">
        <w:t xml:space="preserve"> user guide for the</w:t>
      </w:r>
      <w:r>
        <w:t xml:space="preserve"> PDK.</w:t>
      </w:r>
    </w:p>
    <w:p w14:paraId="6B737623" w14:textId="20009559" w:rsidR="00021828" w:rsidRPr="003F036F" w:rsidRDefault="00021828" w:rsidP="00ED2B95">
      <w:pPr>
        <w:pStyle w:val="Number1"/>
        <w:keepNext/>
        <w:numPr>
          <w:ilvl w:val="0"/>
          <w:numId w:val="13"/>
        </w:numPr>
      </w:pPr>
      <w:r w:rsidRPr="003F036F">
        <w:t>Change</w:t>
      </w:r>
      <w:r>
        <w:t xml:space="preserve"> the</w:t>
      </w:r>
      <w:r w:rsidRPr="003F036F">
        <w:t xml:space="preserve"> directory to </w:t>
      </w:r>
      <w:r>
        <w:t>a</w:t>
      </w:r>
      <w:r w:rsidRPr="003F036F">
        <w:t xml:space="preserve"> lab workspace with at least 10 GB</w:t>
      </w:r>
      <w:r w:rsidR="00B34853">
        <w:t xml:space="preserve"> of available</w:t>
      </w:r>
      <w:r w:rsidRPr="003F036F">
        <w:t xml:space="preserve"> disk space.</w:t>
      </w:r>
    </w:p>
    <w:p w14:paraId="4787FCEC" w14:textId="77777777" w:rsidR="00021828" w:rsidRDefault="00021828" w:rsidP="00021828">
      <w:pPr>
        <w:pStyle w:val="Bullet2"/>
        <w:numPr>
          <w:ilvl w:val="1"/>
          <w:numId w:val="1"/>
        </w:numPr>
      </w:pPr>
      <w:r w:rsidRPr="003F036F">
        <w:t>Your administrator m</w:t>
      </w:r>
      <w:r>
        <w:t>ight</w:t>
      </w:r>
      <w:r w:rsidRPr="003F036F">
        <w:t xml:space="preserve"> specify a disk area that can be used.</w:t>
      </w:r>
    </w:p>
    <w:p w14:paraId="46FECC44" w14:textId="6CA64995" w:rsidR="00021828" w:rsidRDefault="00021828" w:rsidP="00021828">
      <w:pPr>
        <w:pStyle w:val="Bullet2"/>
        <w:numPr>
          <w:ilvl w:val="1"/>
          <w:numId w:val="1"/>
        </w:numPr>
      </w:pPr>
      <w:r w:rsidRPr="003F036F">
        <w:t>Verify that this directory is empty and</w:t>
      </w:r>
      <w:r w:rsidR="00A101F1">
        <w:t xml:space="preserve"> has</w:t>
      </w:r>
      <w:r>
        <w:t xml:space="preserve"> </w:t>
      </w:r>
      <w:r w:rsidRPr="003F036F">
        <w:t xml:space="preserve">directories for </w:t>
      </w:r>
      <w:r>
        <w:t>the</w:t>
      </w:r>
      <w:r w:rsidRPr="003F036F">
        <w:t xml:space="preserve"> first use</w:t>
      </w:r>
      <w:r>
        <w:t>:</w:t>
      </w:r>
    </w:p>
    <w:tbl>
      <w:tblPr>
        <w:tblStyle w:val="Table03"/>
        <w:tblW w:w="9630" w:type="dxa"/>
        <w:tblInd w:w="445" w:type="dxa"/>
        <w:tblLook w:val="04A0" w:firstRow="1" w:lastRow="0" w:firstColumn="1" w:lastColumn="0" w:noHBand="0" w:noVBand="1"/>
      </w:tblPr>
      <w:tblGrid>
        <w:gridCol w:w="9630"/>
      </w:tblGrid>
      <w:tr w:rsidR="00021828" w:rsidRPr="008A4951" w14:paraId="1BC3B584" w14:textId="77777777" w:rsidTr="00B611A4">
        <w:tc>
          <w:tcPr>
            <w:tcW w:w="9630" w:type="dxa"/>
          </w:tcPr>
          <w:p w14:paraId="37EF2113" w14:textId="77777777" w:rsidR="00021828" w:rsidRPr="008A4951" w:rsidRDefault="00021828" w:rsidP="00480A43">
            <w:pPr>
              <w:pStyle w:val="TableCode1"/>
            </w:pPr>
            <w:r w:rsidRPr="008A4951">
              <w:t>mkdir “&lt;path to your LDK workspace&gt;”</w:t>
            </w:r>
          </w:p>
          <w:p w14:paraId="6BD49D9B" w14:textId="77777777" w:rsidR="00021828" w:rsidRPr="008A4951" w:rsidRDefault="00021828" w:rsidP="00480A43">
            <w:pPr>
              <w:pStyle w:val="TableCode1"/>
            </w:pPr>
            <w:r w:rsidRPr="008A4951">
              <w:t>setenv LDK_WORKAREA “&lt;path to your LDK workspace&gt;”</w:t>
            </w:r>
          </w:p>
          <w:p w14:paraId="56AF3CFE" w14:textId="77777777" w:rsidR="00021828" w:rsidRPr="008A4951" w:rsidRDefault="00021828" w:rsidP="00480A43">
            <w:pPr>
              <w:pStyle w:val="TableCode1"/>
            </w:pPr>
            <w:r w:rsidRPr="008A4951">
              <w:t>cd $LDK_WORKAREA/</w:t>
            </w:r>
          </w:p>
        </w:tc>
      </w:tr>
    </w:tbl>
    <w:p w14:paraId="3E17493E" w14:textId="77777777" w:rsidR="00021828" w:rsidRDefault="00021828" w:rsidP="00021828">
      <w:pPr>
        <w:pStyle w:val="Number1"/>
      </w:pPr>
      <w:r w:rsidRPr="003F036F">
        <w:t xml:space="preserve">Set the </w:t>
      </w:r>
      <w:r>
        <w:t>environment</w:t>
      </w:r>
      <w:r w:rsidRPr="003F036F">
        <w:t xml:space="preserve"> pointer to the </w:t>
      </w:r>
      <w:r>
        <w:t>LDK</w:t>
      </w:r>
      <w:r w:rsidRPr="003F036F">
        <w:t xml:space="preserve"> source content as specified by the administrator:</w:t>
      </w:r>
    </w:p>
    <w:tbl>
      <w:tblPr>
        <w:tblStyle w:val="Table03"/>
        <w:tblW w:w="9720" w:type="dxa"/>
        <w:tblInd w:w="355" w:type="dxa"/>
        <w:tblLook w:val="04A0" w:firstRow="1" w:lastRow="0" w:firstColumn="1" w:lastColumn="0" w:noHBand="0" w:noVBand="1"/>
      </w:tblPr>
      <w:tblGrid>
        <w:gridCol w:w="9720"/>
      </w:tblGrid>
      <w:tr w:rsidR="00021828" w:rsidRPr="008A4951" w14:paraId="22CAF08C" w14:textId="77777777" w:rsidTr="00DA618E">
        <w:tc>
          <w:tcPr>
            <w:tcW w:w="9720" w:type="dxa"/>
          </w:tcPr>
          <w:p w14:paraId="1E61A385" w14:textId="77777777" w:rsidR="00021828" w:rsidRPr="008A4951" w:rsidRDefault="00021828" w:rsidP="00480A43">
            <w:pPr>
              <w:pStyle w:val="TableCode1"/>
            </w:pPr>
            <w:r w:rsidRPr="008A4951">
              <w:t>setenv INTEL_LDK “&lt;path to tarball/extraction directory&gt;”</w:t>
            </w:r>
          </w:p>
        </w:tc>
      </w:tr>
    </w:tbl>
    <w:p w14:paraId="5E7AEC6C" w14:textId="77777777" w:rsidR="00021828" w:rsidRPr="003F036F" w:rsidRDefault="00021828" w:rsidP="00021828">
      <w:pPr>
        <w:pStyle w:val="Number1"/>
      </w:pPr>
      <w:r w:rsidRPr="003F036F">
        <w:lastRenderedPageBreak/>
        <w:t>Prepare</w:t>
      </w:r>
      <w:r>
        <w:t xml:space="preserve"> the</w:t>
      </w:r>
      <w:r w:rsidRPr="003F036F">
        <w:t xml:space="preserve"> work area by sourcing the setup as shown below</w:t>
      </w:r>
      <w:r>
        <w:t>:</w:t>
      </w:r>
    </w:p>
    <w:p w14:paraId="2CCCC29A" w14:textId="77777777" w:rsidR="00021828" w:rsidRPr="003F036F" w:rsidRDefault="00021828" w:rsidP="00021828">
      <w:pPr>
        <w:pStyle w:val="TableCode2"/>
      </w:pPr>
      <w:r w:rsidRPr="003F036F">
        <w:t>source $INTEL_</w:t>
      </w:r>
      <w:r>
        <w:t>LDK</w:t>
      </w:r>
      <w:r w:rsidRPr="003F036F">
        <w:t>/training/setup/intel/</w:t>
      </w:r>
      <w:r>
        <w:t>ldk</w:t>
      </w:r>
      <w:r w:rsidRPr="003F036F">
        <w:t>_setup.csh</w:t>
      </w:r>
    </w:p>
    <w:p w14:paraId="46525FD8" w14:textId="77777777" w:rsidR="00021828" w:rsidRDefault="00021828" w:rsidP="00021828">
      <w:pPr>
        <w:pStyle w:val="Body1"/>
      </w:pPr>
      <w:r w:rsidRPr="003F036F">
        <w:t xml:space="preserve">This step sets up the CAD tool environment variables and copies the </w:t>
      </w:r>
      <w:r>
        <w:t>LDK</w:t>
      </w:r>
      <w:r w:rsidRPr="003F036F">
        <w:t xml:space="preserve"> content into your workspace. As a lab user, you can now run the steps of the </w:t>
      </w:r>
      <w:r>
        <w:t xml:space="preserve">LDK </w:t>
      </w:r>
      <w:r w:rsidRPr="003F036F">
        <w:t>labs as described in this document.</w:t>
      </w:r>
    </w:p>
    <w:p w14:paraId="6133A966" w14:textId="77777777" w:rsidR="00021828" w:rsidRPr="003F036F" w:rsidRDefault="00021828" w:rsidP="00021828">
      <w:pPr>
        <w:pStyle w:val="Heading3"/>
      </w:pPr>
      <w:bookmarkStart w:id="67" w:name="_Toc164238096"/>
      <w:bookmarkStart w:id="68" w:name="_Toc169526993"/>
      <w:r w:rsidRPr="003F036F">
        <w:t xml:space="preserve">Reset </w:t>
      </w:r>
      <w:r>
        <w:t>LDK</w:t>
      </w:r>
      <w:r w:rsidRPr="003F036F">
        <w:t xml:space="preserve"> work area procedure</w:t>
      </w:r>
      <w:bookmarkEnd w:id="67"/>
      <w:bookmarkEnd w:id="68"/>
    </w:p>
    <w:p w14:paraId="15F69648" w14:textId="53D3F623" w:rsidR="00021828" w:rsidRPr="003F036F" w:rsidRDefault="00021828" w:rsidP="00021828">
      <w:pPr>
        <w:pStyle w:val="Body1"/>
      </w:pPr>
      <w:r w:rsidRPr="003F036F">
        <w:t xml:space="preserve">To return </w:t>
      </w:r>
      <w:r>
        <w:t>the</w:t>
      </w:r>
      <w:r w:rsidRPr="003F036F">
        <w:t xml:space="preserve"> </w:t>
      </w:r>
      <w:r>
        <w:t>LDK</w:t>
      </w:r>
      <w:r w:rsidRPr="003F036F">
        <w:t xml:space="preserve"> workspace to its initial state:</w:t>
      </w:r>
    </w:p>
    <w:p w14:paraId="2FF01509" w14:textId="77777777" w:rsidR="00021828" w:rsidRPr="003F036F" w:rsidRDefault="00021828" w:rsidP="00ED2B95">
      <w:pPr>
        <w:pStyle w:val="Number1"/>
        <w:numPr>
          <w:ilvl w:val="0"/>
          <w:numId w:val="14"/>
        </w:numPr>
      </w:pPr>
      <w:r w:rsidRPr="003F036F">
        <w:t xml:space="preserve">Close all CAD tools started from </w:t>
      </w:r>
      <w:r>
        <w:t>the</w:t>
      </w:r>
      <w:r w:rsidRPr="003F036F">
        <w:t xml:space="preserve"> </w:t>
      </w:r>
      <w:r>
        <w:t>LDK</w:t>
      </w:r>
      <w:r w:rsidRPr="003F036F">
        <w:t xml:space="preserve"> workspace.</w:t>
      </w:r>
    </w:p>
    <w:p w14:paraId="2863BBAF" w14:textId="77777777" w:rsidR="00021828" w:rsidRPr="003F036F" w:rsidRDefault="00021828" w:rsidP="00021828">
      <w:pPr>
        <w:pStyle w:val="Number1"/>
      </w:pPr>
      <w:r w:rsidRPr="003F036F">
        <w:t xml:space="preserve">Close all </w:t>
      </w:r>
      <w:r w:rsidRPr="00446E0A">
        <w:t>xterms</w:t>
      </w:r>
      <w:r w:rsidRPr="003F036F">
        <w:rPr>
          <w:i/>
          <w:iCs/>
        </w:rPr>
        <w:t xml:space="preserve"> </w:t>
      </w:r>
      <w:r w:rsidRPr="003F036F">
        <w:t xml:space="preserve">with </w:t>
      </w:r>
      <w:r>
        <w:t>LDK</w:t>
      </w:r>
      <w:r w:rsidRPr="003F036F">
        <w:t xml:space="preserve"> environment setup.</w:t>
      </w:r>
    </w:p>
    <w:p w14:paraId="1523F202" w14:textId="77777777" w:rsidR="00021828" w:rsidRPr="003F036F" w:rsidRDefault="00021828" w:rsidP="00021828">
      <w:pPr>
        <w:pStyle w:val="Number1"/>
      </w:pPr>
      <w:r w:rsidRPr="003F036F">
        <w:t>Remove the files/directory content in the workspace directory.</w:t>
      </w:r>
    </w:p>
    <w:p w14:paraId="1F07EA81" w14:textId="77777777" w:rsidR="00021828" w:rsidRPr="003F036F" w:rsidRDefault="00021828" w:rsidP="00021828">
      <w:pPr>
        <w:pStyle w:val="Number1"/>
      </w:pPr>
      <w:r w:rsidRPr="003F036F">
        <w:t>Follow the steps in Environment setup for lab user to reinitialize the lab environment.</w:t>
      </w:r>
    </w:p>
    <w:p w14:paraId="0DBC1E0C" w14:textId="77777777" w:rsidR="00021828" w:rsidRDefault="00021828" w:rsidP="00021828">
      <w:pPr>
        <w:pStyle w:val="Heading2"/>
      </w:pPr>
      <w:bookmarkStart w:id="69" w:name="_Toc164238097"/>
      <w:bookmarkStart w:id="70" w:name="_Toc169526994"/>
      <w:r>
        <w:t>Compute resources</w:t>
      </w:r>
      <w:bookmarkEnd w:id="69"/>
      <w:bookmarkEnd w:id="70"/>
    </w:p>
    <w:p w14:paraId="04D97B45" w14:textId="77777777" w:rsidR="00021828" w:rsidRDefault="00021828" w:rsidP="00021828">
      <w:pPr>
        <w:pStyle w:val="Body1"/>
      </w:pPr>
      <w:r w:rsidRPr="00D457EA">
        <w:t>Due to the comput</w:t>
      </w:r>
      <w:r>
        <w:t xml:space="preserve">ationally </w:t>
      </w:r>
      <w:r w:rsidRPr="00D457EA">
        <w:t xml:space="preserve">intensive nature of processing a large number of </w:t>
      </w:r>
      <w:r>
        <w:t xml:space="preserve">standard </w:t>
      </w:r>
      <w:r w:rsidRPr="00D457EA">
        <w:t>cells</w:t>
      </w:r>
      <w:r>
        <w:t>, t</w:t>
      </w:r>
      <w:r w:rsidRPr="00D457EA">
        <w:t>his section provides recommendations for hardware resources to optimize the performance of LDK labs and handle large-scale cell processing tasks.</w:t>
      </w:r>
    </w:p>
    <w:p w14:paraId="265AAF6E" w14:textId="4F3C2799" w:rsidR="00021828" w:rsidRDefault="00021828" w:rsidP="00021828">
      <w:pPr>
        <w:pStyle w:val="Body1"/>
      </w:pPr>
      <w:r>
        <w:t>Section</w:t>
      </w:r>
      <w:r w:rsidRPr="009F17B4">
        <w:t xml:space="preserve"> </w:t>
      </w:r>
      <w:r w:rsidRPr="00EE6150">
        <w:rPr>
          <w:rStyle w:val="Link"/>
        </w:rPr>
        <w:fldChar w:fldCharType="begin"/>
      </w:r>
      <w:r w:rsidRPr="00EE6150">
        <w:rPr>
          <w:rStyle w:val="Link"/>
        </w:rPr>
        <w:instrText xml:space="preserve"> REF _Ref153272282 \n \h </w:instrText>
      </w:r>
      <w:r>
        <w:rPr>
          <w:rStyle w:val="Link"/>
        </w:rPr>
        <w:instrText xml:space="preserve"> \* MERGEFORMAT </w:instrText>
      </w:r>
      <w:r w:rsidRPr="00EE6150">
        <w:rPr>
          <w:rStyle w:val="Link"/>
        </w:rPr>
      </w:r>
      <w:r w:rsidRPr="00EE6150">
        <w:rPr>
          <w:rStyle w:val="Link"/>
        </w:rPr>
        <w:fldChar w:fldCharType="separate"/>
      </w:r>
      <w:r w:rsidR="001E647E">
        <w:rPr>
          <w:rStyle w:val="Link"/>
        </w:rPr>
        <w:t>3</w:t>
      </w:r>
      <w:r w:rsidRPr="00EE6150">
        <w:rPr>
          <w:rStyle w:val="Link"/>
        </w:rPr>
        <w:fldChar w:fldCharType="end"/>
      </w:r>
      <w:r w:rsidRPr="009F17B4">
        <w:t>, in which the timing (Liberty) models are generated, is the most comput</w:t>
      </w:r>
      <w:r>
        <w:t xml:space="preserve">ationally </w:t>
      </w:r>
      <w:r w:rsidRPr="009F17B4">
        <w:t xml:space="preserve">intensive of all the </w:t>
      </w:r>
      <w:r>
        <w:t>sections</w:t>
      </w:r>
      <w:r w:rsidRPr="009F17B4">
        <w:t>.</w:t>
      </w:r>
    </w:p>
    <w:p w14:paraId="0008CCA2" w14:textId="77777777" w:rsidR="00021828" w:rsidRDefault="00021828" w:rsidP="00021828">
      <w:pPr>
        <w:pStyle w:val="Body1"/>
      </w:pPr>
      <w:r>
        <w:t>The recommended hardware resources for LDK Labs are:</w:t>
      </w:r>
    </w:p>
    <w:p w14:paraId="6C9F02C5" w14:textId="77777777" w:rsidR="00021828" w:rsidRDefault="00021828" w:rsidP="00021828">
      <w:pPr>
        <w:pStyle w:val="Bullet1"/>
        <w:numPr>
          <w:ilvl w:val="0"/>
          <w:numId w:val="1"/>
        </w:numPr>
      </w:pPr>
      <w:r>
        <w:t>Small cell list (7 cells)</w:t>
      </w:r>
    </w:p>
    <w:p w14:paraId="2B3A27F2" w14:textId="77777777" w:rsidR="00021828" w:rsidRDefault="00021828" w:rsidP="00021828">
      <w:pPr>
        <w:pStyle w:val="Bullet2"/>
        <w:numPr>
          <w:ilvl w:val="1"/>
          <w:numId w:val="1"/>
        </w:numPr>
      </w:pPr>
      <w:r>
        <w:t>10 cores, 4G RAM per core</w:t>
      </w:r>
    </w:p>
    <w:p w14:paraId="711B3113" w14:textId="0A34D9C9" w:rsidR="00021828" w:rsidRDefault="00021828" w:rsidP="00021828">
      <w:pPr>
        <w:pStyle w:val="Bullet1"/>
        <w:numPr>
          <w:ilvl w:val="0"/>
          <w:numId w:val="1"/>
        </w:numPr>
      </w:pPr>
      <w:r>
        <w:t>Large cell list (</w:t>
      </w:r>
      <w:r w:rsidR="00A477F5">
        <w:t>397</w:t>
      </w:r>
      <w:r>
        <w:t xml:space="preserve"> cells)</w:t>
      </w:r>
    </w:p>
    <w:p w14:paraId="3B368EA7" w14:textId="77777777" w:rsidR="00021828" w:rsidRPr="00D457EA" w:rsidRDefault="00021828" w:rsidP="00021828">
      <w:pPr>
        <w:pStyle w:val="Bullet2"/>
        <w:numPr>
          <w:ilvl w:val="1"/>
          <w:numId w:val="1"/>
        </w:numPr>
      </w:pPr>
      <w:r>
        <w:t>2000 cores, 4G RAM per core</w:t>
      </w:r>
    </w:p>
    <w:p w14:paraId="370B741C" w14:textId="77777777" w:rsidR="00021828" w:rsidRDefault="00021828" w:rsidP="00021828">
      <w:pPr>
        <w:pStyle w:val="Heading1"/>
      </w:pPr>
      <w:bookmarkStart w:id="71" w:name="_Ref153178968"/>
      <w:bookmarkStart w:id="72" w:name="_Toc164238098"/>
      <w:bookmarkStart w:id="73" w:name="_Toc169526995"/>
      <w:bookmarkEnd w:id="7"/>
      <w:bookmarkEnd w:id="8"/>
      <w:bookmarkEnd w:id="9"/>
      <w:bookmarkEnd w:id="42"/>
      <w:bookmarkEnd w:id="43"/>
      <w:r>
        <w:lastRenderedPageBreak/>
        <w:t>Netlists and Physical Views</w:t>
      </w:r>
      <w:bookmarkEnd w:id="71"/>
      <w:bookmarkEnd w:id="72"/>
      <w:bookmarkEnd w:id="73"/>
    </w:p>
    <w:p w14:paraId="4D722F09" w14:textId="342FBA27" w:rsidR="00021828" w:rsidRDefault="00021828" w:rsidP="00021828">
      <w:pPr>
        <w:pStyle w:val="Body1"/>
      </w:pPr>
      <w:r>
        <w:t>This section covers generation of:</w:t>
      </w:r>
    </w:p>
    <w:p w14:paraId="30835672" w14:textId="7E83ACB7" w:rsidR="00021828" w:rsidRDefault="00021828" w:rsidP="00021828">
      <w:pPr>
        <w:pStyle w:val="Bullet1"/>
        <w:numPr>
          <w:ilvl w:val="0"/>
          <w:numId w:val="1"/>
        </w:numPr>
      </w:pPr>
      <w:r>
        <w:t xml:space="preserve">Stream file (GDSII) (Section </w:t>
      </w:r>
      <w:r w:rsidRPr="006C6F47">
        <w:rPr>
          <w:rStyle w:val="Link"/>
        </w:rPr>
        <w:fldChar w:fldCharType="begin"/>
      </w:r>
      <w:r w:rsidRPr="006C6F47">
        <w:rPr>
          <w:rStyle w:val="Link"/>
        </w:rPr>
        <w:instrText xml:space="preserve"> REF _Ref153184617 \n \h </w:instrText>
      </w:r>
      <w:r>
        <w:rPr>
          <w:rStyle w:val="Link"/>
        </w:rPr>
        <w:instrText xml:space="preserve"> \* MERGEFORMAT </w:instrText>
      </w:r>
      <w:r w:rsidRPr="006C6F47">
        <w:rPr>
          <w:rStyle w:val="Link"/>
        </w:rPr>
      </w:r>
      <w:r w:rsidRPr="006C6F47">
        <w:rPr>
          <w:rStyle w:val="Link"/>
        </w:rPr>
        <w:fldChar w:fldCharType="separate"/>
      </w:r>
      <w:r w:rsidR="001E647E">
        <w:rPr>
          <w:rStyle w:val="Link"/>
        </w:rPr>
        <w:t>2.1</w:t>
      </w:r>
      <w:r w:rsidRPr="006C6F47">
        <w:rPr>
          <w:rStyle w:val="Link"/>
        </w:rPr>
        <w:fldChar w:fldCharType="end"/>
      </w:r>
      <w:r>
        <w:t>)</w:t>
      </w:r>
    </w:p>
    <w:p w14:paraId="7DC547A3" w14:textId="61A02BAB" w:rsidR="00A73708" w:rsidRDefault="00A73708" w:rsidP="00021828">
      <w:pPr>
        <w:pStyle w:val="Bullet1"/>
        <w:numPr>
          <w:ilvl w:val="0"/>
          <w:numId w:val="1"/>
        </w:numPr>
      </w:pPr>
      <w:r w:rsidRPr="00A73708">
        <w:t>OASIS design file (OASIS)</w:t>
      </w:r>
    </w:p>
    <w:p w14:paraId="399815A7" w14:textId="5C23FFB5" w:rsidR="00021828" w:rsidRDefault="00A223FA" w:rsidP="00021828">
      <w:pPr>
        <w:pStyle w:val="Bullet1"/>
        <w:numPr>
          <w:ilvl w:val="0"/>
          <w:numId w:val="1"/>
        </w:numPr>
      </w:pPr>
      <w:r>
        <w:t>CDL (</w:t>
      </w:r>
      <w:r w:rsidR="00021828">
        <w:t>Circuit Description Language) (Sectio</w:t>
      </w:r>
      <w:r w:rsidR="00FD07D7">
        <w:t xml:space="preserve">n </w:t>
      </w:r>
      <w:r w:rsidR="00FD07D7" w:rsidRPr="00FD07D7">
        <w:rPr>
          <w:rStyle w:val="Link"/>
        </w:rPr>
        <w:fldChar w:fldCharType="begin"/>
      </w:r>
      <w:r w:rsidR="00FD07D7" w:rsidRPr="00FD07D7">
        <w:rPr>
          <w:rStyle w:val="Link"/>
        </w:rPr>
        <w:instrText xml:space="preserve"> REF _Ref170281603 \r \h </w:instrText>
      </w:r>
      <w:r w:rsidR="00FD07D7">
        <w:rPr>
          <w:rStyle w:val="Link"/>
        </w:rPr>
        <w:instrText xml:space="preserve"> \* MERGEFORMAT </w:instrText>
      </w:r>
      <w:r w:rsidR="00FD07D7" w:rsidRPr="00FD07D7">
        <w:rPr>
          <w:rStyle w:val="Link"/>
        </w:rPr>
      </w:r>
      <w:r w:rsidR="00FD07D7" w:rsidRPr="00FD07D7">
        <w:rPr>
          <w:rStyle w:val="Link"/>
        </w:rPr>
        <w:fldChar w:fldCharType="separate"/>
      </w:r>
      <w:r w:rsidR="00FD07D7" w:rsidRPr="00FD07D7">
        <w:rPr>
          <w:rStyle w:val="Link"/>
        </w:rPr>
        <w:t>2.3</w:t>
      </w:r>
      <w:r w:rsidR="00FD07D7" w:rsidRPr="00FD07D7">
        <w:rPr>
          <w:rStyle w:val="Link"/>
        </w:rPr>
        <w:fldChar w:fldCharType="end"/>
      </w:r>
      <w:r w:rsidR="00021828">
        <w:t>)</w:t>
      </w:r>
    </w:p>
    <w:p w14:paraId="1A837106" w14:textId="13957431" w:rsidR="00021828" w:rsidRDefault="00021828" w:rsidP="00021828">
      <w:pPr>
        <w:pStyle w:val="Bullet1"/>
        <w:numPr>
          <w:ilvl w:val="0"/>
          <w:numId w:val="1"/>
        </w:numPr>
      </w:pPr>
      <w:r>
        <w:t xml:space="preserve">Container cell generation (Section </w:t>
      </w:r>
      <w:r w:rsidRPr="006C6F47">
        <w:rPr>
          <w:rStyle w:val="Link"/>
        </w:rPr>
        <w:fldChar w:fldCharType="begin"/>
      </w:r>
      <w:r w:rsidRPr="006C6F47">
        <w:rPr>
          <w:rStyle w:val="Link"/>
        </w:rPr>
        <w:instrText xml:space="preserve"> REF _Ref153184681 \n \h </w:instrText>
      </w:r>
      <w:r>
        <w:rPr>
          <w:rStyle w:val="Link"/>
        </w:rPr>
        <w:instrText xml:space="preserve"> \* MERGEFORMAT </w:instrText>
      </w:r>
      <w:r w:rsidRPr="006C6F47">
        <w:rPr>
          <w:rStyle w:val="Link"/>
        </w:rPr>
      </w:r>
      <w:r w:rsidRPr="006C6F47">
        <w:rPr>
          <w:rStyle w:val="Link"/>
        </w:rPr>
        <w:fldChar w:fldCharType="separate"/>
      </w:r>
      <w:r w:rsidR="001E647E">
        <w:rPr>
          <w:rStyle w:val="Link"/>
        </w:rPr>
        <w:t>2.4</w:t>
      </w:r>
      <w:r w:rsidRPr="006C6F47">
        <w:rPr>
          <w:rStyle w:val="Link"/>
        </w:rPr>
        <w:fldChar w:fldCharType="end"/>
      </w:r>
      <w:r>
        <w:t>)</w:t>
      </w:r>
    </w:p>
    <w:p w14:paraId="3F93C65A" w14:textId="30EBC6B6" w:rsidR="00021828" w:rsidRDefault="002A383C" w:rsidP="00021828">
      <w:pPr>
        <w:pStyle w:val="Bullet1"/>
        <w:numPr>
          <w:ilvl w:val="0"/>
          <w:numId w:val="1"/>
        </w:numPr>
      </w:pPr>
      <w:r>
        <w:t>LVS (</w:t>
      </w:r>
      <w:r w:rsidR="00021828">
        <w:t xml:space="preserve">Layout Versus Schematic) (Section </w:t>
      </w:r>
      <w:r w:rsidR="00021828" w:rsidRPr="006C6F47">
        <w:rPr>
          <w:rStyle w:val="Link"/>
        </w:rPr>
        <w:fldChar w:fldCharType="begin"/>
      </w:r>
      <w:r w:rsidR="00021828" w:rsidRPr="006C6F47">
        <w:rPr>
          <w:rStyle w:val="Link"/>
        </w:rPr>
        <w:instrText xml:space="preserve"> REF _Ref153184697 \n \h </w:instrText>
      </w:r>
      <w:r w:rsidR="00021828" w:rsidRPr="006C6F47">
        <w:rPr>
          <w:rStyle w:val="Link"/>
        </w:rPr>
      </w:r>
      <w:r w:rsidR="00021828" w:rsidRPr="006C6F47">
        <w:rPr>
          <w:rStyle w:val="Link"/>
        </w:rPr>
        <w:fldChar w:fldCharType="separate"/>
      </w:r>
      <w:r w:rsidR="001E647E">
        <w:rPr>
          <w:rStyle w:val="Link"/>
        </w:rPr>
        <w:t>2.5</w:t>
      </w:r>
      <w:r w:rsidR="00021828" w:rsidRPr="006C6F47">
        <w:rPr>
          <w:rStyle w:val="Link"/>
        </w:rPr>
        <w:fldChar w:fldCharType="end"/>
      </w:r>
      <w:r w:rsidR="00021828" w:rsidRPr="006C6F47">
        <w:rPr>
          <w:rStyle w:val="Link"/>
        </w:rPr>
        <w:t>)</w:t>
      </w:r>
    </w:p>
    <w:p w14:paraId="232D3600" w14:textId="216364E9" w:rsidR="00021828" w:rsidRDefault="00021828" w:rsidP="00021828">
      <w:pPr>
        <w:pStyle w:val="Bullet1"/>
        <w:numPr>
          <w:ilvl w:val="0"/>
          <w:numId w:val="1"/>
        </w:numPr>
      </w:pPr>
      <w:r>
        <w:t xml:space="preserve">Parasitic Extraction and SPEF generation (Section </w:t>
      </w:r>
      <w:r w:rsidRPr="006C6F47">
        <w:rPr>
          <w:rStyle w:val="Link"/>
        </w:rPr>
        <w:fldChar w:fldCharType="begin"/>
      </w:r>
      <w:r w:rsidRPr="006C6F47">
        <w:rPr>
          <w:rStyle w:val="Link"/>
        </w:rPr>
        <w:instrText xml:space="preserve"> REF _Ref153184706 \n \h </w:instrText>
      </w:r>
      <w:r>
        <w:rPr>
          <w:rStyle w:val="Link"/>
        </w:rPr>
        <w:instrText xml:space="preserve"> \* MERGEFORMAT </w:instrText>
      </w:r>
      <w:r w:rsidRPr="006C6F47">
        <w:rPr>
          <w:rStyle w:val="Link"/>
        </w:rPr>
      </w:r>
      <w:r w:rsidRPr="006C6F47">
        <w:rPr>
          <w:rStyle w:val="Link"/>
        </w:rPr>
        <w:fldChar w:fldCharType="separate"/>
      </w:r>
      <w:r w:rsidR="001E647E">
        <w:rPr>
          <w:rStyle w:val="Link"/>
        </w:rPr>
        <w:t>2.6</w:t>
      </w:r>
      <w:r w:rsidRPr="006C6F47">
        <w:rPr>
          <w:rStyle w:val="Link"/>
        </w:rPr>
        <w:fldChar w:fldCharType="end"/>
      </w:r>
      <w:r>
        <w:t>)</w:t>
      </w:r>
    </w:p>
    <w:p w14:paraId="187D6689" w14:textId="77777777" w:rsidR="00021828" w:rsidRDefault="00021828" w:rsidP="00021828">
      <w:pPr>
        <w:pStyle w:val="Body1"/>
      </w:pPr>
      <w:r>
        <w:t>Each of these formats is defined, and a custom utility is demonstrated to generate them for an entire library.</w:t>
      </w:r>
    </w:p>
    <w:p w14:paraId="1DD342A7" w14:textId="77777777" w:rsidR="00021828" w:rsidRDefault="00021828" w:rsidP="00021828">
      <w:pPr>
        <w:pStyle w:val="Heading2"/>
      </w:pPr>
      <w:bookmarkStart w:id="74" w:name="_Ref153184594"/>
      <w:bookmarkStart w:id="75" w:name="_Ref153184617"/>
      <w:bookmarkStart w:id="76" w:name="_Toc164238099"/>
      <w:bookmarkStart w:id="77" w:name="_Toc169526996"/>
      <w:r>
        <w:t>Stream file</w:t>
      </w:r>
      <w:bookmarkEnd w:id="74"/>
      <w:bookmarkEnd w:id="75"/>
      <w:r>
        <w:t xml:space="preserve"> (GDSII)</w:t>
      </w:r>
      <w:bookmarkEnd w:id="76"/>
      <w:bookmarkEnd w:id="77"/>
    </w:p>
    <w:p w14:paraId="4CB0D2F0" w14:textId="7C16F193" w:rsidR="00021828" w:rsidRDefault="00021828" w:rsidP="00021828">
      <w:pPr>
        <w:pStyle w:val="Body1"/>
      </w:pPr>
      <w:r>
        <w:t xml:space="preserve">The Stream </w:t>
      </w:r>
      <w:r w:rsidRPr="007B5178">
        <w:t>file</w:t>
      </w:r>
      <w:r>
        <w:t xml:space="preserve"> format</w:t>
      </w:r>
      <w:r w:rsidR="0045678B">
        <w:t>,</w:t>
      </w:r>
      <w:r>
        <w:t xml:space="preserve"> also referred to as GDS or GDSII, stores mask generation data for designing integrated circuits. It represents a layout of different design layers the way they finally appear on a chip. The Stream format is widely used in the industry for:</w:t>
      </w:r>
    </w:p>
    <w:p w14:paraId="36992BF6" w14:textId="77777777" w:rsidR="00021828" w:rsidRDefault="00021828" w:rsidP="00021828">
      <w:pPr>
        <w:pStyle w:val="Bullet1"/>
        <w:numPr>
          <w:ilvl w:val="0"/>
          <w:numId w:val="1"/>
        </w:numPr>
      </w:pPr>
      <w:r>
        <w:t>Archiving design data in interchangeable format</w:t>
      </w:r>
    </w:p>
    <w:p w14:paraId="2D384FFD" w14:textId="77777777" w:rsidR="00021828" w:rsidRDefault="00021828" w:rsidP="00021828">
      <w:pPr>
        <w:pStyle w:val="Bullet1"/>
        <w:numPr>
          <w:ilvl w:val="0"/>
          <w:numId w:val="1"/>
        </w:numPr>
      </w:pPr>
      <w:r>
        <w:t>Exchanging intellectual property with other vendors</w:t>
      </w:r>
    </w:p>
    <w:p w14:paraId="64616BA8" w14:textId="77777777" w:rsidR="00021828" w:rsidRDefault="00021828" w:rsidP="00021828">
      <w:pPr>
        <w:pStyle w:val="Bullet1"/>
        <w:numPr>
          <w:ilvl w:val="0"/>
          <w:numId w:val="1"/>
        </w:numPr>
      </w:pPr>
      <w:r>
        <w:t>Exchanging data between various tools to complete the design cycle</w:t>
      </w:r>
    </w:p>
    <w:p w14:paraId="086C0891" w14:textId="77777777" w:rsidR="00021828" w:rsidRDefault="00021828" w:rsidP="00021828">
      <w:pPr>
        <w:pStyle w:val="Bullet1"/>
        <w:numPr>
          <w:ilvl w:val="0"/>
          <w:numId w:val="1"/>
        </w:numPr>
      </w:pPr>
      <w:r>
        <w:t>Transferring data in a compact form between various design groups</w:t>
      </w:r>
    </w:p>
    <w:p w14:paraId="339151CF" w14:textId="77777777" w:rsidR="00021828" w:rsidRDefault="00021828" w:rsidP="00021828">
      <w:pPr>
        <w:pStyle w:val="Body1"/>
      </w:pPr>
      <w:r>
        <w:t>To translate a design in the Stream format to/from the OpenAccess database, you can use the XStream translator. XStream consists of two modules, XStream In and XStream Out. XStream In translates designs in the Stream format to the OpenAccess database. XStream Out translates designs from the OpenAccess database to the Stream format.</w:t>
      </w:r>
    </w:p>
    <w:p w14:paraId="68FC2F57" w14:textId="77777777" w:rsidR="00021828" w:rsidRDefault="00021828" w:rsidP="00021828">
      <w:pPr>
        <w:pStyle w:val="Body1"/>
      </w:pPr>
      <w:r w:rsidRPr="00517442">
        <w:t>GDSII is the open-standard Stream file format for transferring or archiving two-dimensional</w:t>
      </w:r>
      <w:r>
        <w:t xml:space="preserve"> </w:t>
      </w:r>
      <w:r w:rsidRPr="00517442">
        <w:t>graphical design data. It is a binary, platform-independent format.</w:t>
      </w:r>
    </w:p>
    <w:p w14:paraId="14FF1FF9" w14:textId="77777777" w:rsidR="008178A2" w:rsidRDefault="00021828" w:rsidP="008178A2">
      <w:pPr>
        <w:pStyle w:val="Body1"/>
      </w:pPr>
      <w:bookmarkStart w:id="78" w:name="OLE_LINK1"/>
      <w:r>
        <w:t>A combined GDS contains all standard cells in one file. This file is used during GDS export in Cadence Innovus* to merge in the standard cell layouts.</w:t>
      </w:r>
      <w:bookmarkStart w:id="79" w:name="_Ref153184671"/>
      <w:bookmarkStart w:id="80" w:name="_Toc164238100"/>
      <w:bookmarkEnd w:id="78"/>
    </w:p>
    <w:p w14:paraId="2D1786D9" w14:textId="2FC789D3" w:rsidR="00A73708" w:rsidRDefault="00A73708" w:rsidP="008178A2">
      <w:pPr>
        <w:pStyle w:val="Heading2"/>
      </w:pPr>
      <w:bookmarkStart w:id="81" w:name="_Toc169526997"/>
      <w:r>
        <w:t>OASIS design file (OASIS)</w:t>
      </w:r>
      <w:bookmarkEnd w:id="81"/>
    </w:p>
    <w:p w14:paraId="73E82C14" w14:textId="77777777" w:rsidR="00A73708" w:rsidRPr="00A73708" w:rsidRDefault="00A73708" w:rsidP="00A73708">
      <w:pPr>
        <w:pStyle w:val="Body1"/>
      </w:pPr>
      <w:r>
        <w:t>Like a Stream file, the OASI</w:t>
      </w:r>
      <w:r w:rsidRPr="00A73708">
        <w:t xml:space="preserve">S format defines an encapsulation and interchange format for hierarchical integrated circuit mask layout information. This format also provides specifications to interchange mask data between systems such as EDA software, mask writing tools, and mask inspection repair tools. </w:t>
      </w:r>
    </w:p>
    <w:p w14:paraId="0CC5C566" w14:textId="3E2AB2B4" w:rsidR="00A73708" w:rsidRPr="00A73708" w:rsidRDefault="00A73708" w:rsidP="00A73708">
      <w:pPr>
        <w:pStyle w:val="Body1"/>
      </w:pPr>
      <w:r w:rsidRPr="00A73708">
        <w:t>The translators consist of two modules, XOasis In and XOasis Out. XOasis In translates designs in the OASIS format to the OpenAccess (OA) database. XOasis Out translates designs from the OpenAccess database to the OASIS format.</w:t>
      </w:r>
      <w:r w:rsidR="00F24783">
        <w:t xml:space="preserve"> </w:t>
      </w:r>
      <w:r w:rsidRPr="00A73708">
        <w:t>XOasis translators are based on OASIS SEMI P039-0308 standards.</w:t>
      </w:r>
    </w:p>
    <w:p w14:paraId="7384BC24" w14:textId="1EA360A5" w:rsidR="00A73708" w:rsidRPr="00A73708" w:rsidRDefault="00A73708" w:rsidP="00A73708">
      <w:pPr>
        <w:pStyle w:val="Body1"/>
      </w:pPr>
      <w:r w:rsidRPr="00A73708">
        <w:t>A combined OASIS file contains all standard cells in one file. This file is used during OASIS export in Cadence Innovus* to merge in the standard cell layouts.</w:t>
      </w:r>
    </w:p>
    <w:p w14:paraId="7A2D3699" w14:textId="14D49C51" w:rsidR="00021828" w:rsidRDefault="00021828" w:rsidP="00021828">
      <w:pPr>
        <w:pStyle w:val="Heading2"/>
      </w:pPr>
      <w:bookmarkStart w:id="82" w:name="_Toc169526998"/>
      <w:bookmarkStart w:id="83" w:name="_Ref170281603"/>
      <w:r>
        <w:t>C</w:t>
      </w:r>
      <w:bookmarkEnd w:id="79"/>
      <w:bookmarkEnd w:id="80"/>
      <w:bookmarkEnd w:id="82"/>
      <w:r w:rsidR="00103A3E">
        <w:t>ircuit Description Language</w:t>
      </w:r>
      <w:bookmarkEnd w:id="83"/>
    </w:p>
    <w:p w14:paraId="33948A23" w14:textId="14E43409" w:rsidR="00021828" w:rsidRDefault="00273438" w:rsidP="00021828">
      <w:pPr>
        <w:pStyle w:val="Body1"/>
      </w:pPr>
      <w:r>
        <w:t>CDL (</w:t>
      </w:r>
      <w:r w:rsidR="00021828" w:rsidRPr="004025C9">
        <w:t>Circuit Description Language) is a subset of</w:t>
      </w:r>
      <w:r w:rsidR="001A3A58">
        <w:t xml:space="preserve"> SPICE</w:t>
      </w:r>
      <w:r w:rsidR="00021828" w:rsidRPr="004025C9">
        <w:t xml:space="preserve"> </w:t>
      </w:r>
      <w:r w:rsidR="001A3A58">
        <w:t>(</w:t>
      </w:r>
      <w:r w:rsidR="00021828" w:rsidRPr="004025C9">
        <w:t>Simulation Program Integrated Circuit</w:t>
      </w:r>
      <w:r w:rsidR="00021828">
        <w:t xml:space="preserve"> </w:t>
      </w:r>
      <w:r w:rsidR="00021828" w:rsidRPr="004025C9">
        <w:t>Emphasis</w:t>
      </w:r>
      <w:r w:rsidR="001A3A58">
        <w:t>)</w:t>
      </w:r>
      <w:r w:rsidR="00021828" w:rsidRPr="004025C9">
        <w:t xml:space="preserve"> language.</w:t>
      </w:r>
      <w:r w:rsidR="00021828">
        <w:t xml:space="preserve"> CDL netlists capture the device</w:t>
      </w:r>
      <w:r w:rsidR="00051650">
        <w:t>-</w:t>
      </w:r>
      <w:r w:rsidR="00021828">
        <w:t xml:space="preserve">level connectivity and parameters for the standard cells. A combined </w:t>
      </w:r>
      <w:r w:rsidR="00021828">
        <w:lastRenderedPageBreak/>
        <w:t>CDL netlist contains all standard cells in one file. This file is typically used when running LVS in combination with a Verilog netlist of the design.</w:t>
      </w:r>
    </w:p>
    <w:p w14:paraId="6484329C" w14:textId="77777777" w:rsidR="00021828" w:rsidRDefault="00021828" w:rsidP="00021828">
      <w:pPr>
        <w:pStyle w:val="Heading2"/>
      </w:pPr>
      <w:bookmarkStart w:id="84" w:name="_Ref153184681"/>
      <w:bookmarkStart w:id="85" w:name="_Toc164238101"/>
      <w:bookmarkStart w:id="86" w:name="_Toc169526999"/>
      <w:r>
        <w:t>Container cell generation</w:t>
      </w:r>
      <w:bookmarkEnd w:id="84"/>
      <w:bookmarkEnd w:id="85"/>
      <w:bookmarkEnd w:id="86"/>
    </w:p>
    <w:p w14:paraId="3E9678F7" w14:textId="77777777" w:rsidR="00021828" w:rsidRPr="00C94690" w:rsidRDefault="00021828" w:rsidP="00021828">
      <w:pPr>
        <w:pStyle w:val="Body1"/>
      </w:pPr>
      <w:r w:rsidRPr="00F27347">
        <w:t>A container cell is a structured arrangement of shapes on multiple layers that encapsulate a standard cell. These shapes represent the surrounding layer topographies encountered in an actual chip layout, allowing for parasitic extraction that accurately captures the effects of cell placement and routing.</w:t>
      </w:r>
      <w:r>
        <w:t xml:space="preserve"> LVS and extraction are run on the standard cell placed in a generated container cell.</w:t>
      </w:r>
    </w:p>
    <w:p w14:paraId="2DAB83F5" w14:textId="6CA21DAF" w:rsidR="00021828" w:rsidRDefault="00577CD8" w:rsidP="00021828">
      <w:pPr>
        <w:pStyle w:val="Heading2"/>
      </w:pPr>
      <w:bookmarkStart w:id="87" w:name="_Ref153184697"/>
      <w:bookmarkStart w:id="88" w:name="_Toc164238102"/>
      <w:bookmarkStart w:id="89" w:name="_Toc169527000"/>
      <w:r>
        <w:t>LVS</w:t>
      </w:r>
      <w:bookmarkEnd w:id="87"/>
      <w:bookmarkEnd w:id="88"/>
      <w:bookmarkEnd w:id="89"/>
    </w:p>
    <w:p w14:paraId="27F21AE2" w14:textId="5D2DAB20" w:rsidR="00021828" w:rsidRDefault="00577CD8" w:rsidP="00021828">
      <w:pPr>
        <w:pStyle w:val="Body1"/>
      </w:pPr>
      <w:r>
        <w:t>LVS (</w:t>
      </w:r>
      <w:r w:rsidR="00021828">
        <w:t>Layout versus Schematic) is a verification process to ensure that a physical layout matches the circuit schematic (or netlist). LVS is an essential step in the IC design process, as it helps to identify and correct errors that could lead to manufacturing defects or functional failures. In the context of this flow, it is a required step prior to extraction with Cadence Quantus*.</w:t>
      </w:r>
    </w:p>
    <w:p w14:paraId="0DFE1184" w14:textId="0DA7365B" w:rsidR="00021828" w:rsidRDefault="00021828" w:rsidP="00021828">
      <w:pPr>
        <w:pStyle w:val="Body1"/>
      </w:pPr>
      <w:r>
        <w:t>The LVS process involves comparing two netlists: one extracted from the physical layout and one generated from the circuit schematic. The netlists represent the connectivity of the circuit components and the LVS tool checks for any discrepancies between the two netlists. If there are no discrepancies, the layout is said to be LVS</w:t>
      </w:r>
      <w:r w:rsidR="001769F0">
        <w:t>-</w:t>
      </w:r>
      <w:r>
        <w:t>clean.</w:t>
      </w:r>
    </w:p>
    <w:p w14:paraId="66F2BE61" w14:textId="0BCC32C1" w:rsidR="00021828" w:rsidRDefault="00021828" w:rsidP="00021828">
      <w:pPr>
        <w:pStyle w:val="Body1"/>
      </w:pPr>
      <w:r>
        <w:t>There are two main steps in the LVS process</w:t>
      </w:r>
      <w:r w:rsidR="00533480">
        <w:t>, as shown in</w:t>
      </w:r>
      <w:r>
        <w:t xml:space="preserve"> </w:t>
      </w:r>
      <w:r w:rsidRPr="00EE6150">
        <w:rPr>
          <w:rStyle w:val="Link"/>
        </w:rPr>
        <w:fldChar w:fldCharType="begin"/>
      </w:r>
      <w:r w:rsidRPr="00EE6150">
        <w:rPr>
          <w:rStyle w:val="Link"/>
        </w:rPr>
        <w:instrText xml:space="preserve"> REF _Ref153272327 \h </w:instrText>
      </w:r>
      <w:r>
        <w:rPr>
          <w:rStyle w:val="Link"/>
        </w:rPr>
        <w:instrText xml:space="preserve"> \* MERGEFORMAT </w:instrText>
      </w:r>
      <w:r w:rsidRPr="00EE6150">
        <w:rPr>
          <w:rStyle w:val="Link"/>
        </w:rPr>
      </w:r>
      <w:r w:rsidRPr="00EE6150">
        <w:rPr>
          <w:rStyle w:val="Link"/>
        </w:rPr>
        <w:fldChar w:fldCharType="separate"/>
      </w:r>
      <w:r w:rsidR="001E647E" w:rsidRPr="001E647E">
        <w:rPr>
          <w:rStyle w:val="Link"/>
        </w:rPr>
        <w:t>Table 11</w:t>
      </w:r>
      <w:r w:rsidRPr="00EE6150">
        <w:rPr>
          <w:rStyle w:val="Link"/>
        </w:rPr>
        <w:fldChar w:fldCharType="end"/>
      </w:r>
      <w:r>
        <w:t>.</w:t>
      </w:r>
    </w:p>
    <w:p w14:paraId="097E8FBE" w14:textId="0A6C2409" w:rsidR="00021828" w:rsidRDefault="00021828" w:rsidP="00021828">
      <w:pPr>
        <w:pStyle w:val="Caption"/>
      </w:pPr>
      <w:bookmarkStart w:id="90" w:name="_Ref153272327"/>
      <w:bookmarkStart w:id="91" w:name="_Toc164238163"/>
      <w:bookmarkStart w:id="92" w:name="_Toc169527069"/>
      <w:r>
        <w:t xml:space="preserve">Table </w:t>
      </w:r>
      <w:r>
        <w:rPr>
          <w:noProof/>
        </w:rPr>
        <w:fldChar w:fldCharType="begin"/>
      </w:r>
      <w:r>
        <w:rPr>
          <w:noProof/>
        </w:rPr>
        <w:instrText xml:space="preserve"> SEQ Table \* ARABIC </w:instrText>
      </w:r>
      <w:r>
        <w:rPr>
          <w:noProof/>
        </w:rPr>
        <w:fldChar w:fldCharType="separate"/>
      </w:r>
      <w:r w:rsidR="001E647E">
        <w:rPr>
          <w:noProof/>
        </w:rPr>
        <w:t>11</w:t>
      </w:r>
      <w:r>
        <w:rPr>
          <w:noProof/>
        </w:rPr>
        <w:fldChar w:fldCharType="end"/>
      </w:r>
      <w:bookmarkEnd w:id="90"/>
      <w:r>
        <w:t>: LVS process</w:t>
      </w:r>
      <w:bookmarkEnd w:id="91"/>
      <w:bookmarkEnd w:id="92"/>
    </w:p>
    <w:tbl>
      <w:tblPr>
        <w:tblStyle w:val="Table01"/>
        <w:tblW w:w="0" w:type="auto"/>
        <w:tblLook w:val="04A0" w:firstRow="1" w:lastRow="0" w:firstColumn="1" w:lastColumn="0" w:noHBand="0" w:noVBand="1"/>
      </w:tblPr>
      <w:tblGrid>
        <w:gridCol w:w="1525"/>
        <w:gridCol w:w="8545"/>
      </w:tblGrid>
      <w:tr w:rsidR="00021828" w14:paraId="790A919D" w14:textId="77777777" w:rsidTr="00480A43">
        <w:trPr>
          <w:cnfStyle w:val="100000000000" w:firstRow="1" w:lastRow="0" w:firstColumn="0" w:lastColumn="0" w:oddVBand="0" w:evenVBand="0" w:oddHBand="0" w:evenHBand="0" w:firstRowFirstColumn="0" w:firstRowLastColumn="0" w:lastRowFirstColumn="0" w:lastRowLastColumn="0"/>
        </w:trPr>
        <w:tc>
          <w:tcPr>
            <w:tcW w:w="1525" w:type="dxa"/>
          </w:tcPr>
          <w:p w14:paraId="575D3334" w14:textId="77777777" w:rsidR="00021828" w:rsidRDefault="00021828" w:rsidP="00480A43">
            <w:pPr>
              <w:pStyle w:val="TableHeading"/>
            </w:pPr>
            <w:r>
              <w:t>Step</w:t>
            </w:r>
          </w:p>
        </w:tc>
        <w:tc>
          <w:tcPr>
            <w:tcW w:w="8545" w:type="dxa"/>
          </w:tcPr>
          <w:p w14:paraId="2D824129" w14:textId="77777777" w:rsidR="00021828" w:rsidRDefault="00021828" w:rsidP="00480A43">
            <w:pPr>
              <w:pStyle w:val="TableHeading"/>
            </w:pPr>
            <w:r>
              <w:t>Description</w:t>
            </w:r>
          </w:p>
        </w:tc>
      </w:tr>
      <w:tr w:rsidR="00021828" w14:paraId="6BC5BAC4" w14:textId="77777777" w:rsidTr="00480A43">
        <w:tc>
          <w:tcPr>
            <w:tcW w:w="1525" w:type="dxa"/>
          </w:tcPr>
          <w:p w14:paraId="25813E6E" w14:textId="77777777" w:rsidR="00021828" w:rsidRDefault="00021828" w:rsidP="00480A43">
            <w:pPr>
              <w:pStyle w:val="TableBody1"/>
            </w:pPr>
            <w:r>
              <w:t>Extraction</w:t>
            </w:r>
          </w:p>
        </w:tc>
        <w:tc>
          <w:tcPr>
            <w:tcW w:w="8545" w:type="dxa"/>
          </w:tcPr>
          <w:p w14:paraId="6A44C851" w14:textId="77777777" w:rsidR="00021828" w:rsidRDefault="00021828" w:rsidP="00480A43">
            <w:pPr>
              <w:pStyle w:val="TableBody1"/>
            </w:pPr>
            <w:r>
              <w:t xml:space="preserve">The LVS tool extracts the netlist from the physical layout. This involves </w:t>
            </w:r>
            <w:r w:rsidRPr="00E534A0">
              <w:t>identifying the circuit components, such as transistors and resistors, and determining their connections. This is different from parasitic extraction.</w:t>
            </w:r>
          </w:p>
        </w:tc>
      </w:tr>
      <w:tr w:rsidR="00021828" w14:paraId="73C35FFD" w14:textId="77777777" w:rsidTr="00480A43">
        <w:tc>
          <w:tcPr>
            <w:tcW w:w="1525" w:type="dxa"/>
          </w:tcPr>
          <w:p w14:paraId="1B9AEE43" w14:textId="77777777" w:rsidR="00021828" w:rsidRDefault="00021828" w:rsidP="00480A43">
            <w:pPr>
              <w:pStyle w:val="TableBody1"/>
            </w:pPr>
            <w:r w:rsidRPr="00E534A0">
              <w:t>Comparison</w:t>
            </w:r>
          </w:p>
        </w:tc>
        <w:tc>
          <w:tcPr>
            <w:tcW w:w="8545" w:type="dxa"/>
          </w:tcPr>
          <w:p w14:paraId="21B339F6" w14:textId="7BE35795" w:rsidR="00021828" w:rsidRDefault="00021828" w:rsidP="00480A43">
            <w:pPr>
              <w:pStyle w:val="TableBody1"/>
            </w:pPr>
            <w:r>
              <w:t>T</w:t>
            </w:r>
            <w:r w:rsidRPr="00E534A0">
              <w:t>he LVS tool compares the extracted netlist to the netlist generated from the circuit schematic. If the</w:t>
            </w:r>
            <w:r>
              <w:t xml:space="preserve"> two netlists match, the layout is said to be LVS</w:t>
            </w:r>
            <w:r w:rsidR="0017464C">
              <w:t>-</w:t>
            </w:r>
            <w:r>
              <w:t>clean.</w:t>
            </w:r>
          </w:p>
        </w:tc>
      </w:tr>
    </w:tbl>
    <w:p w14:paraId="29467402" w14:textId="77777777" w:rsidR="00021828" w:rsidRDefault="00021828" w:rsidP="00021828">
      <w:pPr>
        <w:pStyle w:val="Body1"/>
      </w:pPr>
      <w:r>
        <w:t>The LVS results are used during extraction with Cadence Quantus*.</w:t>
      </w:r>
    </w:p>
    <w:p w14:paraId="0EDD3763" w14:textId="77777777" w:rsidR="00021828" w:rsidRDefault="00021828" w:rsidP="00021828">
      <w:pPr>
        <w:pStyle w:val="Heading2"/>
      </w:pPr>
      <w:bookmarkStart w:id="93" w:name="_Ref153184706"/>
      <w:bookmarkStart w:id="94" w:name="_Toc164238103"/>
      <w:bookmarkStart w:id="95" w:name="_Toc169527001"/>
      <w:r>
        <w:t>Parasitic extraction</w:t>
      </w:r>
      <w:r w:rsidRPr="008D4E54">
        <w:t xml:space="preserve"> </w:t>
      </w:r>
      <w:r>
        <w:t>and SPEF generation</w:t>
      </w:r>
      <w:bookmarkEnd w:id="93"/>
      <w:bookmarkEnd w:id="94"/>
      <w:bookmarkEnd w:id="95"/>
    </w:p>
    <w:p w14:paraId="57A28F74" w14:textId="717E3BEC" w:rsidR="00021828" w:rsidRDefault="00021828" w:rsidP="00021828">
      <w:pPr>
        <w:pStyle w:val="Body1"/>
      </w:pPr>
      <w:r>
        <w:t>Cadence Quantus* creates an extracted view or netlist that includes parasitic and proximity information, which modifies the device model based on the physical implementation. This extracted view is then simulated in the context of the top-level test bench to confirm that performance metrics are met after fabrication. Cadence Quantus* considers the mask shift and line thickness variation information during the extraction. The resulting SPICE netlist, SPEF, or extracted views are then used to determine the impact of these variations on the circuit’s electrical performance. An LVS run is required prior to running Cadence Quantus*.</w:t>
      </w:r>
    </w:p>
    <w:p w14:paraId="126641B7" w14:textId="1363692C" w:rsidR="00021828" w:rsidRDefault="008D315F" w:rsidP="00021828">
      <w:pPr>
        <w:pStyle w:val="Body1"/>
      </w:pPr>
      <w:r>
        <w:t xml:space="preserve">SPEF </w:t>
      </w:r>
      <w:r w:rsidR="007A6062">
        <w:t>(</w:t>
      </w:r>
      <w:r w:rsidR="00021828">
        <w:t>Standard Parasitic Exchange Format) is an IEEE standard for representing parasitic resistance, capacitance, and inductance of the wires in a chip in ASCII format. SPEF is used for timing delay calculation and for ensuring the signal integrity of a chip. It is the more popular specification for parasitic exchange between different EDA tools during the various design phases.</w:t>
      </w:r>
    </w:p>
    <w:p w14:paraId="77F3C485" w14:textId="39293293" w:rsidR="00021828" w:rsidRDefault="00021828" w:rsidP="00021828">
      <w:pPr>
        <w:pStyle w:val="Body1"/>
      </w:pPr>
      <w:r>
        <w:t>An SPEF netlist provides the same information as the</w:t>
      </w:r>
      <w:r w:rsidR="00B21BA9" w:rsidRPr="00B21BA9">
        <w:t xml:space="preserve"> </w:t>
      </w:r>
      <w:r w:rsidR="00B21BA9">
        <w:t>DSPF</w:t>
      </w:r>
      <w:r>
        <w:t xml:space="preserve"> </w:t>
      </w:r>
      <w:r w:rsidR="00B21BA9">
        <w:t>(</w:t>
      </w:r>
      <w:r>
        <w:t>Detailed Standard Parasitic Format) netlist but in a compressed format that reduces output file size by as much as five times compared to the DSPF output file size. While the DSPF netlist is crafted to be SPICE-equivalent, allowing DSPF netlists to be read by a SPICE simulator, SPEF netlists are incompatible with SPICE.</w:t>
      </w:r>
    </w:p>
    <w:p w14:paraId="5DC7279D" w14:textId="77777777" w:rsidR="00021828" w:rsidRDefault="00021828" w:rsidP="00021828">
      <w:pPr>
        <w:pStyle w:val="Body1"/>
      </w:pPr>
      <w:r>
        <w:lastRenderedPageBreak/>
        <w:t>The extracted netlist used during post-layout verification differs from the schematic netlist in several ways:</w:t>
      </w:r>
    </w:p>
    <w:p w14:paraId="3C479145" w14:textId="77777777" w:rsidR="00021828" w:rsidRDefault="00021828" w:rsidP="00021828">
      <w:pPr>
        <w:pStyle w:val="Bullet1"/>
        <w:numPr>
          <w:ilvl w:val="0"/>
          <w:numId w:val="1"/>
        </w:numPr>
      </w:pPr>
      <w:r>
        <w:t xml:space="preserve">Device geometries will reflect the actual device geometries found in the layout. For example, the schematic only contains estimates for the source and drain MOS transistor diffusion parameters. In the layout, these will be measured precisely. In addition to source and drain diffusions, the more advanced process may also include </w:t>
      </w:r>
      <w:bookmarkStart w:id="96" w:name="OLE_LINK2"/>
      <w:r>
        <w:t>WPE (Well Proximity Effect) and LOD (Length of Diffusion) parameters</w:t>
      </w:r>
      <w:bookmarkEnd w:id="96"/>
      <w:r>
        <w:t>.</w:t>
      </w:r>
    </w:p>
    <w:p w14:paraId="209CD8BD" w14:textId="3297B989" w:rsidR="00021828" w:rsidRDefault="00021828" w:rsidP="00021828">
      <w:pPr>
        <w:pStyle w:val="Bullet1"/>
        <w:keepLines/>
        <w:numPr>
          <w:ilvl w:val="0"/>
          <w:numId w:val="1"/>
        </w:numPr>
      </w:pPr>
      <w:r>
        <w:t>Interconnect parasitics are included for the interconnects. Typically, each net is represented by a</w:t>
      </w:r>
      <w:r w:rsidR="00BF459D">
        <w:t>n RC</w:t>
      </w:r>
      <w:r>
        <w:t xml:space="preserve"> </w:t>
      </w:r>
      <w:r w:rsidR="00BF459D">
        <w:t>(R</w:t>
      </w:r>
      <w:r>
        <w:t xml:space="preserve">esistor and </w:t>
      </w:r>
      <w:r w:rsidR="00BF459D">
        <w:t>C</w:t>
      </w:r>
      <w:r>
        <w:t>apacitor) network. It is also possible to have interconnect inductance effects (L) and mutual coupling (K). However, adding both Ls and Ks to the interconnect model significantly increases the complexity of the netlist and, therefore, the simulation time. These types of parasitics are only extracted for selected critical nets. In general, capacitances should be extracted for all signal nets. In addition, resistances should be extracted for any power nets (to catch IR drops) and any low-impedance and noise-sensitive signal nets.</w:t>
      </w:r>
    </w:p>
    <w:p w14:paraId="3C3387E1" w14:textId="77777777" w:rsidR="00021828" w:rsidRDefault="00021828" w:rsidP="00021828">
      <w:pPr>
        <w:pStyle w:val="Heading2"/>
      </w:pPr>
      <w:bookmarkStart w:id="97" w:name="_Toc164238104"/>
      <w:bookmarkStart w:id="98" w:name="_Toc169527002"/>
      <w:r>
        <w:t>User Actions</w:t>
      </w:r>
      <w:bookmarkEnd w:id="97"/>
      <w:bookmarkEnd w:id="98"/>
    </w:p>
    <w:p w14:paraId="1FF08594" w14:textId="77777777" w:rsidR="00021828" w:rsidRDefault="00021828" w:rsidP="00021828">
      <w:pPr>
        <w:pStyle w:val="Body1"/>
      </w:pPr>
      <w:r>
        <w:t>The generation of the Library Level &lt;Library&gt;.cdl, &lt;Library&gt;.gds and Cell Level &lt;Cell&gt;.spf for each PVT corner is accomplished through a custom utility developed for this LDK.</w:t>
      </w:r>
    </w:p>
    <w:p w14:paraId="69413323" w14:textId="6C7D3A29" w:rsidR="00021828" w:rsidRDefault="00021828" w:rsidP="00021828">
      <w:pPr>
        <w:pStyle w:val="Body1"/>
      </w:pPr>
      <w:r>
        <w:t xml:space="preserve">The delivery directory used in this LDK module uses the </w:t>
      </w:r>
      <w:r w:rsidR="00466EFC">
        <w:t xml:space="preserve">structure shown in </w:t>
      </w:r>
      <w:r w:rsidR="009A19BC" w:rsidRPr="009A19BC">
        <w:rPr>
          <w:rStyle w:val="Link"/>
        </w:rPr>
        <w:fldChar w:fldCharType="begin"/>
      </w:r>
      <w:r w:rsidR="009A19BC" w:rsidRPr="009A19BC">
        <w:rPr>
          <w:rStyle w:val="Link"/>
        </w:rPr>
        <w:instrText xml:space="preserve"> REF _Ref168476818 \h </w:instrText>
      </w:r>
      <w:r w:rsidR="009A19BC">
        <w:rPr>
          <w:rStyle w:val="Link"/>
        </w:rPr>
        <w:instrText xml:space="preserve"> \* MERGEFORMAT </w:instrText>
      </w:r>
      <w:r w:rsidR="009A19BC" w:rsidRPr="009A19BC">
        <w:rPr>
          <w:rStyle w:val="Link"/>
        </w:rPr>
      </w:r>
      <w:r w:rsidR="009A19BC" w:rsidRPr="009A19BC">
        <w:rPr>
          <w:rStyle w:val="Link"/>
        </w:rPr>
        <w:fldChar w:fldCharType="separate"/>
      </w:r>
      <w:r w:rsidR="001E647E" w:rsidRPr="001E647E">
        <w:rPr>
          <w:rStyle w:val="Link"/>
        </w:rPr>
        <w:t>Figure 3</w:t>
      </w:r>
      <w:r w:rsidR="009A19BC" w:rsidRPr="009A19BC">
        <w:rPr>
          <w:rStyle w:val="Link"/>
        </w:rPr>
        <w:fldChar w:fldCharType="end"/>
      </w:r>
      <w:r>
        <w:t>:</w:t>
      </w:r>
    </w:p>
    <w:p w14:paraId="0553C4A6" w14:textId="4FAAEB44" w:rsidR="00021828" w:rsidRPr="00600A92" w:rsidRDefault="00021828" w:rsidP="00021828">
      <w:pPr>
        <w:pStyle w:val="Caption"/>
      </w:pPr>
      <w:bookmarkStart w:id="99" w:name="_Ref168476818"/>
      <w:bookmarkStart w:id="100" w:name="_Toc164238178"/>
      <w:bookmarkStart w:id="101" w:name="_Toc169527083"/>
      <w:r>
        <w:t xml:space="preserve">Figure </w:t>
      </w:r>
      <w:r>
        <w:rPr>
          <w:noProof/>
        </w:rPr>
        <w:fldChar w:fldCharType="begin"/>
      </w:r>
      <w:r>
        <w:rPr>
          <w:noProof/>
        </w:rPr>
        <w:instrText xml:space="preserve"> SEQ Figure \* ARABIC </w:instrText>
      </w:r>
      <w:r>
        <w:rPr>
          <w:noProof/>
        </w:rPr>
        <w:fldChar w:fldCharType="separate"/>
      </w:r>
      <w:r w:rsidR="000C0CA7">
        <w:rPr>
          <w:noProof/>
        </w:rPr>
        <w:t>4</w:t>
      </w:r>
      <w:r>
        <w:rPr>
          <w:noProof/>
        </w:rPr>
        <w:fldChar w:fldCharType="end"/>
      </w:r>
      <w:bookmarkEnd w:id="99"/>
      <w:r>
        <w:t>:</w:t>
      </w:r>
      <w:r w:rsidRPr="00E70778">
        <w:t xml:space="preserve"> </w:t>
      </w:r>
      <w:r w:rsidRPr="003B0EA2">
        <w:t>Deliver</w:t>
      </w:r>
      <w:r>
        <w:t>y</w:t>
      </w:r>
      <w:r w:rsidRPr="003B0EA2">
        <w:t xml:space="preserve"> directory structure</w:t>
      </w:r>
      <w:bookmarkEnd w:id="100"/>
      <w:bookmarkEnd w:id="101"/>
    </w:p>
    <w:tbl>
      <w:tblPr>
        <w:tblStyle w:val="Table02"/>
        <w:tblW w:w="5000" w:type="pct"/>
        <w:tblLook w:val="04A0" w:firstRow="1" w:lastRow="0" w:firstColumn="1" w:lastColumn="0" w:noHBand="0" w:noVBand="1"/>
      </w:tblPr>
      <w:tblGrid>
        <w:gridCol w:w="10070"/>
      </w:tblGrid>
      <w:tr w:rsidR="00021828" w14:paraId="4C61693E" w14:textId="77777777" w:rsidTr="00947477">
        <w:trPr>
          <w:cnfStyle w:val="100000000000" w:firstRow="1" w:lastRow="0" w:firstColumn="0" w:lastColumn="0" w:oddVBand="0" w:evenVBand="0" w:oddHBand="0" w:evenHBand="0" w:firstRowFirstColumn="0" w:firstRowLastColumn="0" w:lastRowFirstColumn="0" w:lastRowLastColumn="0"/>
        </w:trPr>
        <w:tc>
          <w:tcPr>
            <w:tcW w:w="5000" w:type="pct"/>
            <w:vAlign w:val="bottom"/>
          </w:tcPr>
          <w:p w14:paraId="79ABBC3D" w14:textId="77777777" w:rsidR="00021828" w:rsidRDefault="00021828" w:rsidP="00947477">
            <w:pPr>
              <w:pStyle w:val="TableBody1"/>
            </w:pPr>
            <w:r>
              <w:rPr>
                <w:noProof/>
              </w:rPr>
              <w:drawing>
                <wp:inline distT="0" distB="0" distL="0" distR="0" wp14:anchorId="14361357" wp14:editId="6D9B0C67">
                  <wp:extent cx="3303905" cy="1647190"/>
                  <wp:effectExtent l="0" t="0" r="0" b="0"/>
                  <wp:docPr id="1932385804" name="Picture 193238580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85804" name="Picture 1932385804" descr="A screen 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303905" cy="1647190"/>
                          </a:xfrm>
                          <a:prstGeom prst="rect">
                            <a:avLst/>
                          </a:prstGeom>
                          <a:effectLst/>
                        </pic:spPr>
                      </pic:pic>
                    </a:graphicData>
                  </a:graphic>
                </wp:inline>
              </w:drawing>
            </w:r>
          </w:p>
        </w:tc>
      </w:tr>
    </w:tbl>
    <w:p w14:paraId="500F5DBE" w14:textId="7552E2F3" w:rsidR="00021828" w:rsidRDefault="00021828" w:rsidP="00021828">
      <w:pPr>
        <w:pStyle w:val="Body1"/>
      </w:pPr>
      <w:r>
        <w:t>The autoLib utility presented here generates output data to a working directory as chosen by the user and</w:t>
      </w:r>
      <w:r w:rsidR="00C5035E">
        <w:t xml:space="preserve"> is</w:t>
      </w:r>
      <w:r>
        <w:t xml:space="preserve"> then transferred</w:t>
      </w:r>
      <w:r w:rsidR="00C5035E">
        <w:t>,</w:t>
      </w:r>
      <w:r>
        <w:t xml:space="preserve"> as needed</w:t>
      </w:r>
      <w:r w:rsidR="00C5035E">
        <w:t>,</w:t>
      </w:r>
      <w:r>
        <w:t xml:space="preserve"> to th</w:t>
      </w:r>
      <w:r w:rsidR="005162ED">
        <w:t>at</w:t>
      </w:r>
      <w:r>
        <w:t xml:space="preserve"> delivery directory, above.</w:t>
      </w:r>
    </w:p>
    <w:p w14:paraId="788C2347" w14:textId="77777777" w:rsidR="00021828" w:rsidRDefault="00021828" w:rsidP="00021828">
      <w:pPr>
        <w:pStyle w:val="Body1"/>
      </w:pPr>
      <w:r>
        <w:t>There are four main steps:</w:t>
      </w:r>
    </w:p>
    <w:p w14:paraId="33325228" w14:textId="2D7A105B" w:rsidR="00021828" w:rsidRDefault="00021828" w:rsidP="00ED2B95">
      <w:pPr>
        <w:pStyle w:val="Number1"/>
        <w:numPr>
          <w:ilvl w:val="0"/>
          <w:numId w:val="23"/>
        </w:numPr>
      </w:pPr>
      <w:r>
        <w:t xml:space="preserve">Getting Started (see Section </w:t>
      </w:r>
      <w:r w:rsidRPr="00E534A0">
        <w:rPr>
          <w:rStyle w:val="Link"/>
        </w:rPr>
        <w:fldChar w:fldCharType="begin"/>
      </w:r>
      <w:r w:rsidRPr="00E534A0">
        <w:rPr>
          <w:rStyle w:val="Link"/>
        </w:rPr>
        <w:instrText xml:space="preserve"> REF _Ref153186166 \n \h </w:instrText>
      </w:r>
      <w:r>
        <w:rPr>
          <w:rStyle w:val="Link"/>
        </w:rPr>
        <w:instrText xml:space="preserve"> \* MERGEFORMAT </w:instrText>
      </w:r>
      <w:r w:rsidRPr="00E534A0">
        <w:rPr>
          <w:rStyle w:val="Link"/>
        </w:rPr>
      </w:r>
      <w:r w:rsidRPr="00E534A0">
        <w:rPr>
          <w:rStyle w:val="Link"/>
        </w:rPr>
        <w:fldChar w:fldCharType="separate"/>
      </w:r>
      <w:r w:rsidR="001E647E">
        <w:rPr>
          <w:rStyle w:val="Link"/>
        </w:rPr>
        <w:t>2.7.1</w:t>
      </w:r>
      <w:r w:rsidRPr="00E534A0">
        <w:rPr>
          <w:rStyle w:val="Link"/>
        </w:rPr>
        <w:fldChar w:fldCharType="end"/>
      </w:r>
      <w:r>
        <w:t>)</w:t>
      </w:r>
    </w:p>
    <w:p w14:paraId="2C8689A5" w14:textId="21592DB5" w:rsidR="00021828" w:rsidRDefault="00021828" w:rsidP="00021828">
      <w:pPr>
        <w:pStyle w:val="Number1"/>
      </w:pPr>
      <w:r>
        <w:t xml:space="preserve">Auto Lib Generation form (see Section </w:t>
      </w:r>
      <w:r w:rsidRPr="00E534A0">
        <w:rPr>
          <w:rStyle w:val="Link"/>
        </w:rPr>
        <w:fldChar w:fldCharType="begin"/>
      </w:r>
      <w:r w:rsidRPr="00E534A0">
        <w:rPr>
          <w:rStyle w:val="Link"/>
        </w:rPr>
        <w:instrText xml:space="preserve"> REF _Ref153185857 \n \h </w:instrText>
      </w:r>
      <w:r>
        <w:rPr>
          <w:rStyle w:val="Link"/>
        </w:rPr>
        <w:instrText xml:space="preserve"> \* MERGEFORMAT </w:instrText>
      </w:r>
      <w:r w:rsidRPr="00E534A0">
        <w:rPr>
          <w:rStyle w:val="Link"/>
        </w:rPr>
      </w:r>
      <w:r w:rsidRPr="00E534A0">
        <w:rPr>
          <w:rStyle w:val="Link"/>
        </w:rPr>
        <w:fldChar w:fldCharType="separate"/>
      </w:r>
      <w:r w:rsidR="001E647E">
        <w:rPr>
          <w:rStyle w:val="Link"/>
        </w:rPr>
        <w:t>2.7.2</w:t>
      </w:r>
      <w:r w:rsidRPr="00E534A0">
        <w:rPr>
          <w:rStyle w:val="Link"/>
        </w:rPr>
        <w:fldChar w:fldCharType="end"/>
      </w:r>
      <w:r>
        <w:t>)</w:t>
      </w:r>
    </w:p>
    <w:p w14:paraId="405B52DD" w14:textId="7DA05C9F" w:rsidR="00021828" w:rsidRDefault="00021828" w:rsidP="00021828">
      <w:pPr>
        <w:pStyle w:val="Number1"/>
      </w:pPr>
      <w:r>
        <w:t xml:space="preserve">Mode GDS/CDL generation (see Section </w:t>
      </w:r>
      <w:r w:rsidRPr="00E534A0">
        <w:rPr>
          <w:rStyle w:val="Link"/>
        </w:rPr>
        <w:fldChar w:fldCharType="begin"/>
      </w:r>
      <w:r w:rsidRPr="00E534A0">
        <w:rPr>
          <w:rStyle w:val="Link"/>
        </w:rPr>
        <w:instrText xml:space="preserve"> REF _Ref153186213 \n \h </w:instrText>
      </w:r>
      <w:r>
        <w:rPr>
          <w:rStyle w:val="Link"/>
        </w:rPr>
        <w:instrText xml:space="preserve"> \* MERGEFORMAT </w:instrText>
      </w:r>
      <w:r w:rsidRPr="00E534A0">
        <w:rPr>
          <w:rStyle w:val="Link"/>
        </w:rPr>
      </w:r>
      <w:r w:rsidRPr="00E534A0">
        <w:rPr>
          <w:rStyle w:val="Link"/>
        </w:rPr>
        <w:fldChar w:fldCharType="separate"/>
      </w:r>
      <w:r w:rsidR="001E647E">
        <w:rPr>
          <w:rStyle w:val="Link"/>
        </w:rPr>
        <w:t>2.7.2.1</w:t>
      </w:r>
      <w:r w:rsidRPr="00E534A0">
        <w:rPr>
          <w:rStyle w:val="Link"/>
        </w:rPr>
        <w:fldChar w:fldCharType="end"/>
      </w:r>
      <w:r>
        <w:t>)</w:t>
      </w:r>
    </w:p>
    <w:p w14:paraId="0A86AC8C" w14:textId="1BD5202B" w:rsidR="00021828" w:rsidRDefault="00021828" w:rsidP="00021828">
      <w:pPr>
        <w:pStyle w:val="Number1"/>
      </w:pPr>
      <w:r>
        <w:t xml:space="preserve">Mode SPEF generation (see Section </w:t>
      </w:r>
      <w:r w:rsidRPr="00E534A0">
        <w:rPr>
          <w:rStyle w:val="Link"/>
        </w:rPr>
        <w:fldChar w:fldCharType="begin"/>
      </w:r>
      <w:r w:rsidRPr="00E534A0">
        <w:rPr>
          <w:rStyle w:val="Link"/>
        </w:rPr>
        <w:instrText xml:space="preserve"> REF _Ref153186225 \n \h </w:instrText>
      </w:r>
      <w:r>
        <w:rPr>
          <w:rStyle w:val="Link"/>
        </w:rPr>
        <w:instrText xml:space="preserve"> \* MERGEFORMAT </w:instrText>
      </w:r>
      <w:r w:rsidRPr="00E534A0">
        <w:rPr>
          <w:rStyle w:val="Link"/>
        </w:rPr>
      </w:r>
      <w:r w:rsidRPr="00E534A0">
        <w:rPr>
          <w:rStyle w:val="Link"/>
        </w:rPr>
        <w:fldChar w:fldCharType="separate"/>
      </w:r>
      <w:r w:rsidR="001E647E">
        <w:rPr>
          <w:rStyle w:val="Link"/>
        </w:rPr>
        <w:t>2.7.2.2</w:t>
      </w:r>
      <w:r w:rsidRPr="00E534A0">
        <w:rPr>
          <w:rStyle w:val="Link"/>
        </w:rPr>
        <w:fldChar w:fldCharType="end"/>
      </w:r>
      <w:r>
        <w:t>)</w:t>
      </w:r>
    </w:p>
    <w:p w14:paraId="6B963C8A" w14:textId="77777777" w:rsidR="00021828" w:rsidRDefault="00021828" w:rsidP="00021828">
      <w:pPr>
        <w:pStyle w:val="Heading3"/>
      </w:pPr>
      <w:bookmarkStart w:id="102" w:name="_Ref153186166"/>
      <w:bookmarkStart w:id="103" w:name="_Toc164238105"/>
      <w:bookmarkStart w:id="104" w:name="_Toc169527003"/>
      <w:r>
        <w:lastRenderedPageBreak/>
        <w:t>Getting started</w:t>
      </w:r>
      <w:bookmarkEnd w:id="102"/>
      <w:bookmarkEnd w:id="103"/>
      <w:bookmarkEnd w:id="104"/>
    </w:p>
    <w:p w14:paraId="7D9D777C" w14:textId="650C8488" w:rsidR="00021828" w:rsidRDefault="00021828" w:rsidP="00ED2B95">
      <w:pPr>
        <w:pStyle w:val="Number1"/>
        <w:keepNext/>
        <w:numPr>
          <w:ilvl w:val="0"/>
          <w:numId w:val="22"/>
        </w:numPr>
      </w:pPr>
      <w:r w:rsidRPr="00E534A0">
        <w:t>Change</w:t>
      </w:r>
      <w:r>
        <w:t xml:space="preserve"> the directory to the LDK working area ./</w:t>
      </w:r>
      <w:r w:rsidRPr="00FA0485">
        <w:t>ldk_r0.9_cdns/training/setup/cadence/ldk</w:t>
      </w:r>
      <w:r w:rsidR="00E9756A">
        <w:t>,</w:t>
      </w:r>
      <w:r>
        <w:t xml:space="preserve"> and </w:t>
      </w:r>
      <w:r w:rsidR="00E9756A">
        <w:t xml:space="preserve">then </w:t>
      </w:r>
      <w:r>
        <w:t>source the sourceme file if this is the first time launching the Cadence* tools from the shell you are working in.</w:t>
      </w:r>
    </w:p>
    <w:p w14:paraId="1CFDCBE8" w14:textId="3231879C" w:rsidR="00021828" w:rsidRDefault="00021828" w:rsidP="00021828">
      <w:pPr>
        <w:pStyle w:val="Body2"/>
        <w:keepNext/>
      </w:pPr>
      <w:r>
        <w:t>Prior to invoking Cadence Virtuoso*, ensure the Cadence Virtuoso*</w:t>
      </w:r>
      <w:r w:rsidRPr="00EE6150">
        <w:t xml:space="preserve"> Application Library Environment</w:t>
      </w:r>
      <w:r>
        <w:t xml:space="preserve"> (VALE) Framework is available </w:t>
      </w:r>
      <w:r w:rsidR="00890392">
        <w:t>according to</w:t>
      </w:r>
      <w:r>
        <w:t xml:space="preserve"> the local VALE setup installation and modified accordingly in the &lt;ldk&gt;.cdsinit file (</w:t>
      </w:r>
      <w:r w:rsidRPr="00EE6150">
        <w:rPr>
          <w:rStyle w:val="Link"/>
        </w:rPr>
        <w:fldChar w:fldCharType="begin"/>
      </w:r>
      <w:r w:rsidRPr="00EE6150">
        <w:rPr>
          <w:rStyle w:val="Link"/>
        </w:rPr>
        <w:instrText xml:space="preserve"> REF _Ref153272465 \h </w:instrText>
      </w:r>
      <w:r>
        <w:rPr>
          <w:rStyle w:val="Link"/>
        </w:rPr>
        <w:instrText xml:space="preserve"> \* MERGEFORMAT </w:instrText>
      </w:r>
      <w:r w:rsidRPr="00EE6150">
        <w:rPr>
          <w:rStyle w:val="Link"/>
        </w:rPr>
      </w:r>
      <w:r w:rsidRPr="00EE6150">
        <w:rPr>
          <w:rStyle w:val="Link"/>
        </w:rPr>
        <w:fldChar w:fldCharType="separate"/>
      </w:r>
      <w:r w:rsidR="001E647E" w:rsidRPr="001E647E">
        <w:rPr>
          <w:rStyle w:val="Link"/>
        </w:rPr>
        <w:t>Figure 4</w:t>
      </w:r>
      <w:r w:rsidRPr="00EE6150">
        <w:rPr>
          <w:rStyle w:val="Link"/>
        </w:rPr>
        <w:fldChar w:fldCharType="end"/>
      </w:r>
      <w:r>
        <w:t>).</w:t>
      </w:r>
    </w:p>
    <w:p w14:paraId="4F84407F" w14:textId="2C4F59B2" w:rsidR="00021828" w:rsidRPr="00A815F8" w:rsidRDefault="00021828" w:rsidP="00021828">
      <w:pPr>
        <w:pStyle w:val="Caption"/>
      </w:pPr>
      <w:bookmarkStart w:id="105" w:name="_Ref153272465"/>
      <w:bookmarkStart w:id="106" w:name="_Toc164238179"/>
      <w:bookmarkStart w:id="107" w:name="_Toc169527084"/>
      <w:r w:rsidRPr="00A815F8">
        <w:t xml:space="preserve">Figure </w:t>
      </w:r>
      <w:r>
        <w:fldChar w:fldCharType="begin"/>
      </w:r>
      <w:r>
        <w:instrText xml:space="preserve"> SEQ Figure \* ARABIC </w:instrText>
      </w:r>
      <w:r>
        <w:fldChar w:fldCharType="separate"/>
      </w:r>
      <w:r w:rsidR="000C0CA7">
        <w:rPr>
          <w:noProof/>
        </w:rPr>
        <w:t>5</w:t>
      </w:r>
      <w:r>
        <w:rPr>
          <w:noProof/>
        </w:rPr>
        <w:fldChar w:fldCharType="end"/>
      </w:r>
      <w:bookmarkEnd w:id="105"/>
      <w:r w:rsidRPr="00A815F8">
        <w:t>: CDS_MVS_IMF_CM Shell Variable</w:t>
      </w:r>
      <w:bookmarkEnd w:id="106"/>
      <w:bookmarkEnd w:id="107"/>
    </w:p>
    <w:tbl>
      <w:tblPr>
        <w:tblStyle w:val="Table02"/>
        <w:tblW w:w="5000" w:type="pct"/>
        <w:tblLook w:val="04A0" w:firstRow="1" w:lastRow="0" w:firstColumn="1" w:lastColumn="0" w:noHBand="0" w:noVBand="1"/>
      </w:tblPr>
      <w:tblGrid>
        <w:gridCol w:w="10070"/>
      </w:tblGrid>
      <w:tr w:rsidR="00021828" w:rsidRPr="005804EA" w14:paraId="05908AFC" w14:textId="77777777" w:rsidTr="00947477">
        <w:trPr>
          <w:cnfStyle w:val="100000000000" w:firstRow="1" w:lastRow="0" w:firstColumn="0" w:lastColumn="0" w:oddVBand="0" w:evenVBand="0" w:oddHBand="0" w:evenHBand="0" w:firstRowFirstColumn="0" w:firstRowLastColumn="0" w:lastRowFirstColumn="0" w:lastRowLastColumn="0"/>
        </w:trPr>
        <w:tc>
          <w:tcPr>
            <w:tcW w:w="5000" w:type="pct"/>
            <w:vAlign w:val="bottom"/>
          </w:tcPr>
          <w:p w14:paraId="1FAB3157" w14:textId="77777777" w:rsidR="00021828" w:rsidRPr="005804EA" w:rsidRDefault="00021828" w:rsidP="00947477">
            <w:pPr>
              <w:pStyle w:val="TableBody1"/>
            </w:pPr>
            <w:r w:rsidRPr="005804EA">
              <w:rPr>
                <w:noProof/>
              </w:rPr>
              <w:drawing>
                <wp:inline distT="0" distB="0" distL="0" distR="0" wp14:anchorId="3D3E47F0" wp14:editId="195AA386">
                  <wp:extent cx="5564038" cy="471992"/>
                  <wp:effectExtent l="0" t="0" r="0" b="4445"/>
                  <wp:docPr id="162378932" name="Picture 16237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583296" cy="473626"/>
                          </a:xfrm>
                          <a:prstGeom prst="rect">
                            <a:avLst/>
                          </a:prstGeom>
                        </pic:spPr>
                      </pic:pic>
                    </a:graphicData>
                  </a:graphic>
                </wp:inline>
              </w:drawing>
            </w:r>
          </w:p>
        </w:tc>
      </w:tr>
    </w:tbl>
    <w:p w14:paraId="153097C0" w14:textId="77777777" w:rsidR="00021828" w:rsidRDefault="00021828" w:rsidP="00021828">
      <w:pPr>
        <w:pStyle w:val="Number1"/>
        <w:keepNext/>
      </w:pPr>
      <w:r>
        <w:t>Launch Cadence Virtuoso*:</w:t>
      </w:r>
    </w:p>
    <w:tbl>
      <w:tblPr>
        <w:tblStyle w:val="Table03"/>
        <w:tblW w:w="9720" w:type="dxa"/>
        <w:tblInd w:w="355" w:type="dxa"/>
        <w:tblLook w:val="04A0" w:firstRow="1" w:lastRow="0" w:firstColumn="1" w:lastColumn="0" w:noHBand="0" w:noVBand="1"/>
      </w:tblPr>
      <w:tblGrid>
        <w:gridCol w:w="9720"/>
      </w:tblGrid>
      <w:tr w:rsidR="00021828" w14:paraId="50C31871" w14:textId="77777777" w:rsidTr="00633251">
        <w:tc>
          <w:tcPr>
            <w:tcW w:w="9720" w:type="dxa"/>
          </w:tcPr>
          <w:p w14:paraId="043A6F0E" w14:textId="77777777" w:rsidR="00021828" w:rsidRDefault="00021828" w:rsidP="00480A43">
            <w:pPr>
              <w:pStyle w:val="TableCode1"/>
              <w:keepNext/>
            </w:pPr>
            <w:r>
              <w:t>virtuoso</w:t>
            </w:r>
            <w:r w:rsidRPr="00C24968">
              <w:t xml:space="preserve"> &amp;</w:t>
            </w:r>
          </w:p>
        </w:tc>
      </w:tr>
    </w:tbl>
    <w:p w14:paraId="678D9545" w14:textId="78A34BA9" w:rsidR="00021828" w:rsidRDefault="00021828" w:rsidP="00021828">
      <w:pPr>
        <w:pStyle w:val="Body2"/>
      </w:pPr>
      <w:r>
        <w:t xml:space="preserve">The </w:t>
      </w:r>
      <w:r>
        <w:rPr>
          <w:rStyle w:val="ui-provider"/>
        </w:rPr>
        <w:t>Command Interpreter Window</w:t>
      </w:r>
      <w:r>
        <w:t xml:space="preserve"> (CIW) and Library Manager display.</w:t>
      </w:r>
    </w:p>
    <w:p w14:paraId="3DA45953" w14:textId="01EF4247" w:rsidR="00021828" w:rsidRDefault="00021828" w:rsidP="00021828">
      <w:pPr>
        <w:pStyle w:val="Number1"/>
      </w:pPr>
      <w:r>
        <w:t xml:space="preserve">Load the autoLib utility in the CIW entry field using command shown in </w:t>
      </w:r>
      <w:r w:rsidRPr="00D052A1">
        <w:rPr>
          <w:rStyle w:val="Link"/>
        </w:rPr>
        <w:fldChar w:fldCharType="begin"/>
      </w:r>
      <w:r w:rsidRPr="00D052A1">
        <w:rPr>
          <w:rStyle w:val="Link"/>
        </w:rPr>
        <w:instrText xml:space="preserve"> REF _Ref155601344 \h </w:instrText>
      </w:r>
      <w:r>
        <w:rPr>
          <w:rStyle w:val="Link"/>
        </w:rPr>
        <w:instrText xml:space="preserve"> \* MERGEFORMAT </w:instrText>
      </w:r>
      <w:r w:rsidRPr="00D052A1">
        <w:rPr>
          <w:rStyle w:val="Link"/>
        </w:rPr>
      </w:r>
      <w:r w:rsidRPr="00D052A1">
        <w:rPr>
          <w:rStyle w:val="Link"/>
        </w:rPr>
        <w:fldChar w:fldCharType="separate"/>
      </w:r>
      <w:r w:rsidR="001E647E" w:rsidRPr="001E647E">
        <w:rPr>
          <w:rStyle w:val="Link"/>
        </w:rPr>
        <w:t>Figure 5</w:t>
      </w:r>
      <w:r w:rsidRPr="00D052A1">
        <w:rPr>
          <w:rStyle w:val="Link"/>
        </w:rPr>
        <w:fldChar w:fldCharType="end"/>
      </w:r>
      <w:r w:rsidR="00480585">
        <w:t xml:space="preserve"> (you can copy/paste the following string):</w:t>
      </w:r>
    </w:p>
    <w:tbl>
      <w:tblPr>
        <w:tblStyle w:val="Table03"/>
        <w:tblW w:w="9720" w:type="dxa"/>
        <w:tblInd w:w="355" w:type="dxa"/>
        <w:tblLook w:val="04A0" w:firstRow="1" w:lastRow="0" w:firstColumn="1" w:lastColumn="0" w:noHBand="0" w:noVBand="1"/>
      </w:tblPr>
      <w:tblGrid>
        <w:gridCol w:w="9720"/>
      </w:tblGrid>
      <w:tr w:rsidR="00A73708" w14:paraId="08BD1AAA" w14:textId="77777777" w:rsidTr="00633251">
        <w:tc>
          <w:tcPr>
            <w:tcW w:w="9720" w:type="dxa"/>
          </w:tcPr>
          <w:p w14:paraId="1E0A35C2" w14:textId="0BBACB30" w:rsidR="00A73708" w:rsidRDefault="00A73708" w:rsidP="00A73708">
            <w:pPr>
              <w:pStyle w:val="TableCode1"/>
            </w:pPr>
            <w:r w:rsidRPr="00A73708">
              <w:t>loadContext("./files/64bit/autoLib.cxt")</w:t>
            </w:r>
          </w:p>
        </w:tc>
      </w:tr>
    </w:tbl>
    <w:p w14:paraId="65039626" w14:textId="02BABF98" w:rsidR="00021828" w:rsidRDefault="00021828" w:rsidP="00021828">
      <w:pPr>
        <w:pStyle w:val="Caption"/>
      </w:pPr>
      <w:bookmarkStart w:id="108" w:name="_Ref155601344"/>
      <w:bookmarkStart w:id="109" w:name="_Toc164238180"/>
      <w:bookmarkStart w:id="110" w:name="_Toc169527085"/>
      <w:r w:rsidRPr="00A815F8">
        <w:t xml:space="preserve">Figure </w:t>
      </w:r>
      <w:r>
        <w:fldChar w:fldCharType="begin"/>
      </w:r>
      <w:r>
        <w:instrText xml:space="preserve"> SEQ Figure \* ARABIC </w:instrText>
      </w:r>
      <w:r>
        <w:fldChar w:fldCharType="separate"/>
      </w:r>
      <w:r w:rsidR="000C0CA7">
        <w:rPr>
          <w:noProof/>
        </w:rPr>
        <w:t>6</w:t>
      </w:r>
      <w:r>
        <w:rPr>
          <w:noProof/>
        </w:rPr>
        <w:fldChar w:fldCharType="end"/>
      </w:r>
      <w:bookmarkEnd w:id="108"/>
      <w:r w:rsidRPr="00A815F8">
        <w:t>: CIW:loadContext command</w:t>
      </w:r>
      <w:bookmarkEnd w:id="109"/>
      <w:bookmarkEnd w:id="110"/>
    </w:p>
    <w:tbl>
      <w:tblPr>
        <w:tblStyle w:val="Table02"/>
        <w:tblW w:w="5000" w:type="pct"/>
        <w:tblLook w:val="04A0" w:firstRow="1" w:lastRow="0" w:firstColumn="1" w:lastColumn="0" w:noHBand="0" w:noVBand="1"/>
      </w:tblPr>
      <w:tblGrid>
        <w:gridCol w:w="10070"/>
      </w:tblGrid>
      <w:tr w:rsidR="00021828" w14:paraId="131B1935" w14:textId="77777777" w:rsidTr="00947477">
        <w:trPr>
          <w:cnfStyle w:val="100000000000" w:firstRow="1" w:lastRow="0" w:firstColumn="0" w:lastColumn="0" w:oddVBand="0" w:evenVBand="0" w:oddHBand="0" w:evenHBand="0" w:firstRowFirstColumn="0" w:firstRowLastColumn="0" w:lastRowFirstColumn="0" w:lastRowLastColumn="0"/>
        </w:trPr>
        <w:tc>
          <w:tcPr>
            <w:tcW w:w="5000" w:type="pct"/>
            <w:vAlign w:val="bottom"/>
          </w:tcPr>
          <w:p w14:paraId="55A41734" w14:textId="3BF171F6" w:rsidR="00021828" w:rsidRDefault="00480585" w:rsidP="00947477">
            <w:pPr>
              <w:pStyle w:val="TableBody1"/>
            </w:pPr>
            <w:r>
              <w:rPr>
                <w:noProof/>
              </w:rPr>
              <w:drawing>
                <wp:inline distT="0" distB="0" distL="0" distR="0" wp14:anchorId="59AC0335" wp14:editId="274B425D">
                  <wp:extent cx="3620005" cy="1428949"/>
                  <wp:effectExtent l="0" t="0" r="0" b="0"/>
                  <wp:docPr id="51523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3517" name="Picture 1"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620005" cy="1428949"/>
                          </a:xfrm>
                          <a:prstGeom prst="rect">
                            <a:avLst/>
                          </a:prstGeom>
                        </pic:spPr>
                      </pic:pic>
                    </a:graphicData>
                  </a:graphic>
                </wp:inline>
              </w:drawing>
            </w:r>
          </w:p>
        </w:tc>
      </w:tr>
    </w:tbl>
    <w:p w14:paraId="11A2CEA3" w14:textId="51CB41D3" w:rsidR="00021828" w:rsidRPr="00A815F8" w:rsidRDefault="00021828" w:rsidP="00021828">
      <w:pPr>
        <w:pStyle w:val="Number1"/>
      </w:pPr>
      <w:r>
        <w:t xml:space="preserve">While in the CIW, enter </w:t>
      </w:r>
      <w:r w:rsidRPr="00BA3DF0">
        <w:rPr>
          <w:b/>
          <w:bCs/>
        </w:rPr>
        <w:t>Bindkey</w:t>
      </w:r>
      <w:r w:rsidRPr="00C74BCD">
        <w:t xml:space="preserve"> &lt;F10&gt;</w:t>
      </w:r>
      <w:r>
        <w:t xml:space="preserve"> to display the</w:t>
      </w:r>
      <w:r w:rsidRPr="00BD6278">
        <w:t xml:space="preserve"> Auto Lib View Generation</w:t>
      </w:r>
      <w:r>
        <w:t xml:space="preserve"> (autoLib) utility</w:t>
      </w:r>
      <w:r>
        <w:br/>
        <w:t xml:space="preserve">(Section </w:t>
      </w:r>
      <w:r w:rsidRPr="00E534A0">
        <w:rPr>
          <w:rStyle w:val="Link"/>
        </w:rPr>
        <w:fldChar w:fldCharType="begin"/>
      </w:r>
      <w:r w:rsidRPr="00E534A0">
        <w:rPr>
          <w:rStyle w:val="Link"/>
        </w:rPr>
        <w:instrText xml:space="preserve"> REF _Ref153185857 \n \h </w:instrText>
      </w:r>
      <w:r>
        <w:rPr>
          <w:rStyle w:val="Link"/>
        </w:rPr>
        <w:instrText xml:space="preserve"> \* MERGEFORMAT </w:instrText>
      </w:r>
      <w:r w:rsidRPr="00E534A0">
        <w:rPr>
          <w:rStyle w:val="Link"/>
        </w:rPr>
      </w:r>
      <w:r w:rsidRPr="00E534A0">
        <w:rPr>
          <w:rStyle w:val="Link"/>
        </w:rPr>
        <w:fldChar w:fldCharType="separate"/>
      </w:r>
      <w:r w:rsidR="001E647E">
        <w:rPr>
          <w:rStyle w:val="Link"/>
        </w:rPr>
        <w:t>2.7.2</w:t>
      </w:r>
      <w:r w:rsidRPr="00E534A0">
        <w:rPr>
          <w:rStyle w:val="Link"/>
        </w:rPr>
        <w:fldChar w:fldCharType="end"/>
      </w:r>
      <w:r>
        <w:t>).</w:t>
      </w:r>
    </w:p>
    <w:p w14:paraId="2DDE0886" w14:textId="77777777" w:rsidR="00021828" w:rsidRDefault="00021828" w:rsidP="00021828">
      <w:pPr>
        <w:pStyle w:val="Heading3"/>
      </w:pPr>
      <w:bookmarkStart w:id="111" w:name="_Ref153185857"/>
      <w:bookmarkStart w:id="112" w:name="_Toc164238106"/>
      <w:bookmarkStart w:id="113" w:name="_Toc169527004"/>
      <w:bookmarkStart w:id="114" w:name="_Hlk152788290"/>
      <w:r>
        <w:lastRenderedPageBreak/>
        <w:t>Auto Lib View Generation form</w:t>
      </w:r>
      <w:bookmarkEnd w:id="111"/>
      <w:bookmarkEnd w:id="112"/>
      <w:bookmarkEnd w:id="113"/>
    </w:p>
    <w:bookmarkEnd w:id="114"/>
    <w:p w14:paraId="39F9D732" w14:textId="7972F8D1" w:rsidR="00021828" w:rsidRDefault="00021828" w:rsidP="00021828">
      <w:pPr>
        <w:pStyle w:val="Body1"/>
        <w:keepNext/>
      </w:pPr>
      <w:r w:rsidRPr="00E534A0">
        <w:rPr>
          <w:rStyle w:val="Link"/>
        </w:rPr>
        <w:fldChar w:fldCharType="begin"/>
      </w:r>
      <w:r w:rsidRPr="00E534A0">
        <w:rPr>
          <w:rStyle w:val="Link"/>
        </w:rPr>
        <w:instrText xml:space="preserve"> REF _Ref152950521 \h </w:instrText>
      </w:r>
      <w:r>
        <w:rPr>
          <w:rStyle w:val="Link"/>
        </w:rPr>
        <w:instrText xml:space="preserve"> \* MERGEFORMAT </w:instrText>
      </w:r>
      <w:r w:rsidRPr="00E534A0">
        <w:rPr>
          <w:rStyle w:val="Link"/>
        </w:rPr>
      </w:r>
      <w:r w:rsidRPr="00E534A0">
        <w:rPr>
          <w:rStyle w:val="Link"/>
        </w:rPr>
        <w:fldChar w:fldCharType="separate"/>
      </w:r>
      <w:r w:rsidR="001E647E" w:rsidRPr="001E647E">
        <w:rPr>
          <w:rStyle w:val="Link"/>
        </w:rPr>
        <w:t>Figure 6</w:t>
      </w:r>
      <w:r w:rsidRPr="00E534A0">
        <w:rPr>
          <w:rStyle w:val="Link"/>
        </w:rPr>
        <w:fldChar w:fldCharType="end"/>
      </w:r>
      <w:r>
        <w:rPr>
          <w:rStyle w:val="Body1Char"/>
        </w:rPr>
        <w:t xml:space="preserve"> is </w:t>
      </w:r>
      <w:r w:rsidRPr="005804EA">
        <w:rPr>
          <w:rStyle w:val="Body1Char"/>
        </w:rPr>
        <w:t>the default view for the</w:t>
      </w:r>
      <w:r w:rsidRPr="00BD6278">
        <w:rPr>
          <w:rStyle w:val="Body1Char"/>
        </w:rPr>
        <w:t xml:space="preserve"> Auto Lib View Generation </w:t>
      </w:r>
      <w:r w:rsidRPr="005804EA">
        <w:rPr>
          <w:rStyle w:val="Body1Char"/>
        </w:rPr>
        <w:t xml:space="preserve">form. For this </w:t>
      </w:r>
      <w:r>
        <w:rPr>
          <w:rStyle w:val="Body1Char"/>
        </w:rPr>
        <w:t>LDK</w:t>
      </w:r>
      <w:r w:rsidRPr="005804EA">
        <w:rPr>
          <w:rStyle w:val="Body1Char"/>
        </w:rPr>
        <w:t xml:space="preserve"> module</w:t>
      </w:r>
      <w:r>
        <w:rPr>
          <w:rStyle w:val="Body1Char"/>
        </w:rPr>
        <w:t>,</w:t>
      </w:r>
      <w:r w:rsidRPr="005804EA">
        <w:rPr>
          <w:rStyle w:val="Body1Char"/>
        </w:rPr>
        <w:t xml:space="preserve"> there are several defaults to assi</w:t>
      </w:r>
      <w:r>
        <w:t>st in the autoLib generation in the P1278 Technology already present in the form.</w:t>
      </w:r>
    </w:p>
    <w:p w14:paraId="40C15CD3" w14:textId="3A26C758" w:rsidR="00021828" w:rsidRPr="00600A92" w:rsidRDefault="00021828" w:rsidP="00021828">
      <w:pPr>
        <w:pStyle w:val="Caption"/>
      </w:pPr>
      <w:bookmarkStart w:id="115" w:name="_Ref152950521"/>
      <w:bookmarkStart w:id="116" w:name="_Toc164238181"/>
      <w:bookmarkStart w:id="117" w:name="_Toc169527086"/>
      <w:r>
        <w:t xml:space="preserve">Figure </w:t>
      </w:r>
      <w:r>
        <w:rPr>
          <w:noProof/>
        </w:rPr>
        <w:fldChar w:fldCharType="begin"/>
      </w:r>
      <w:r>
        <w:rPr>
          <w:noProof/>
        </w:rPr>
        <w:instrText xml:space="preserve"> SEQ Figure \* ARABIC </w:instrText>
      </w:r>
      <w:r>
        <w:rPr>
          <w:noProof/>
        </w:rPr>
        <w:fldChar w:fldCharType="separate"/>
      </w:r>
      <w:r w:rsidR="000C0CA7">
        <w:rPr>
          <w:noProof/>
        </w:rPr>
        <w:t>7</w:t>
      </w:r>
      <w:r>
        <w:rPr>
          <w:noProof/>
        </w:rPr>
        <w:fldChar w:fldCharType="end"/>
      </w:r>
      <w:bookmarkEnd w:id="115"/>
      <w:r>
        <w:t>:</w:t>
      </w:r>
      <w:r w:rsidRPr="00E70778">
        <w:t xml:space="preserve"> </w:t>
      </w:r>
      <w:r>
        <w:t>D</w:t>
      </w:r>
      <w:r w:rsidRPr="005804EA">
        <w:rPr>
          <w:rStyle w:val="Body1Char"/>
        </w:rPr>
        <w:t>efault view for the Auto Lib View Generation form</w:t>
      </w:r>
      <w:bookmarkEnd w:id="116"/>
      <w:bookmarkEnd w:id="117"/>
    </w:p>
    <w:tbl>
      <w:tblPr>
        <w:tblStyle w:val="Table02"/>
        <w:tblW w:w="5000" w:type="pct"/>
        <w:tblLook w:val="04A0" w:firstRow="1" w:lastRow="0" w:firstColumn="1" w:lastColumn="0" w:noHBand="0" w:noVBand="1"/>
      </w:tblPr>
      <w:tblGrid>
        <w:gridCol w:w="10070"/>
      </w:tblGrid>
      <w:tr w:rsidR="00021828" w14:paraId="50F42606" w14:textId="77777777" w:rsidTr="007176DC">
        <w:trPr>
          <w:cnfStyle w:val="100000000000" w:firstRow="1" w:lastRow="0" w:firstColumn="0" w:lastColumn="0" w:oddVBand="0" w:evenVBand="0" w:oddHBand="0" w:evenHBand="0" w:firstRowFirstColumn="0" w:firstRowLastColumn="0" w:lastRowFirstColumn="0" w:lastRowLastColumn="0"/>
        </w:trPr>
        <w:tc>
          <w:tcPr>
            <w:tcW w:w="5000" w:type="pct"/>
            <w:vAlign w:val="bottom"/>
          </w:tcPr>
          <w:p w14:paraId="5512E551" w14:textId="7212BF82" w:rsidR="00021828" w:rsidRDefault="00EA077B" w:rsidP="007176DC">
            <w:pPr>
              <w:pStyle w:val="TableBody1"/>
            </w:pPr>
            <w:r>
              <w:rPr>
                <w:noProof/>
              </w:rPr>
              <w:drawing>
                <wp:inline distT="0" distB="0" distL="0" distR="0" wp14:anchorId="18D51AF7" wp14:editId="21DA7EE9">
                  <wp:extent cx="4048690" cy="3419952"/>
                  <wp:effectExtent l="0" t="0" r="9525" b="9525"/>
                  <wp:docPr id="36216715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67152" name="Picture 2"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048690" cy="3419952"/>
                          </a:xfrm>
                          <a:prstGeom prst="rect">
                            <a:avLst/>
                          </a:prstGeom>
                        </pic:spPr>
                      </pic:pic>
                    </a:graphicData>
                  </a:graphic>
                </wp:inline>
              </w:drawing>
            </w:r>
          </w:p>
        </w:tc>
      </w:tr>
    </w:tbl>
    <w:p w14:paraId="4163869A" w14:textId="77777777" w:rsidR="00021828" w:rsidRPr="00453374" w:rsidRDefault="00021828" w:rsidP="00021828">
      <w:pPr>
        <w:pStyle w:val="Body1"/>
        <w:rPr>
          <w:b/>
          <w:bCs/>
        </w:rPr>
      </w:pPr>
      <w:r w:rsidRPr="00453374">
        <w:rPr>
          <w:b/>
          <w:bCs/>
        </w:rPr>
        <w:t>Mode:</w:t>
      </w:r>
    </w:p>
    <w:p w14:paraId="222F944B" w14:textId="0BE46F74" w:rsidR="00021828" w:rsidRDefault="00021828" w:rsidP="00021828">
      <w:pPr>
        <w:pStyle w:val="Bullet2"/>
        <w:numPr>
          <w:ilvl w:val="0"/>
          <w:numId w:val="0"/>
        </w:numPr>
      </w:pPr>
      <w:r>
        <w:t xml:space="preserve">There are </w:t>
      </w:r>
      <w:r w:rsidR="00ED2F67">
        <w:t>four</w:t>
      </w:r>
      <w:r>
        <w:t xml:space="preserve"> Modes for output generation (</w:t>
      </w:r>
      <w:r w:rsidRPr="00EE6150">
        <w:rPr>
          <w:rStyle w:val="Link"/>
        </w:rPr>
        <w:fldChar w:fldCharType="begin"/>
      </w:r>
      <w:r w:rsidRPr="00EE6150">
        <w:rPr>
          <w:rStyle w:val="Link"/>
        </w:rPr>
        <w:instrText xml:space="preserve"> REF _Ref153272519 \h </w:instrText>
      </w:r>
      <w:r>
        <w:rPr>
          <w:rStyle w:val="Link"/>
        </w:rPr>
        <w:instrText xml:space="preserve"> \* MERGEFORMAT </w:instrText>
      </w:r>
      <w:r w:rsidRPr="00EE6150">
        <w:rPr>
          <w:rStyle w:val="Link"/>
        </w:rPr>
      </w:r>
      <w:r w:rsidRPr="00EE6150">
        <w:rPr>
          <w:rStyle w:val="Link"/>
        </w:rPr>
        <w:fldChar w:fldCharType="separate"/>
      </w:r>
      <w:r w:rsidR="001E647E" w:rsidRPr="001E647E">
        <w:rPr>
          <w:rStyle w:val="Link"/>
        </w:rPr>
        <w:t>Figure 7</w:t>
      </w:r>
      <w:r w:rsidRPr="00EE6150">
        <w:rPr>
          <w:rStyle w:val="Link"/>
        </w:rPr>
        <w:fldChar w:fldCharType="end"/>
      </w:r>
      <w:r>
        <w:t>):</w:t>
      </w:r>
    </w:p>
    <w:p w14:paraId="1658CCA0" w14:textId="77777777" w:rsidR="00021828" w:rsidRDefault="00021828" w:rsidP="00ED2B95">
      <w:pPr>
        <w:pStyle w:val="Bullet2"/>
        <w:numPr>
          <w:ilvl w:val="0"/>
          <w:numId w:val="43"/>
        </w:numPr>
      </w:pPr>
      <w:r>
        <w:t xml:space="preserve">GDS </w:t>
      </w:r>
      <w:r w:rsidRPr="00E534A0">
        <w:t>for</w:t>
      </w:r>
      <w:r>
        <w:t xml:space="preserve"> the entire library</w:t>
      </w:r>
    </w:p>
    <w:p w14:paraId="5FB08902" w14:textId="26993B6E" w:rsidR="00EA077B" w:rsidRDefault="00EA077B" w:rsidP="00ED2B95">
      <w:pPr>
        <w:pStyle w:val="Bullet2"/>
        <w:numPr>
          <w:ilvl w:val="0"/>
          <w:numId w:val="43"/>
        </w:numPr>
      </w:pPr>
      <w:r w:rsidRPr="00EA077B">
        <w:t>OASIS for the entire library</w:t>
      </w:r>
    </w:p>
    <w:p w14:paraId="67AEE59F" w14:textId="20E5C7A3" w:rsidR="00021828" w:rsidRPr="00E534A0" w:rsidRDefault="00021828" w:rsidP="00ED2B95">
      <w:pPr>
        <w:pStyle w:val="Bullet2"/>
        <w:numPr>
          <w:ilvl w:val="0"/>
          <w:numId w:val="43"/>
        </w:numPr>
      </w:pPr>
      <w:r w:rsidRPr="00E534A0">
        <w:t xml:space="preserve">CDL for the entire </w:t>
      </w:r>
      <w:r w:rsidR="00EA077B">
        <w:t>l</w:t>
      </w:r>
      <w:r w:rsidRPr="00E534A0">
        <w:t>ibrary</w:t>
      </w:r>
    </w:p>
    <w:p w14:paraId="3BABFA40" w14:textId="77777777" w:rsidR="00021828" w:rsidRDefault="00021828" w:rsidP="00ED2B95">
      <w:pPr>
        <w:pStyle w:val="Bullet2"/>
        <w:numPr>
          <w:ilvl w:val="0"/>
          <w:numId w:val="43"/>
        </w:numPr>
      </w:pPr>
      <w:r w:rsidRPr="00E534A0">
        <w:t>SP</w:t>
      </w:r>
      <w:r w:rsidRPr="00386BC9">
        <w:t>E</w:t>
      </w:r>
      <w:r>
        <w:t>F or Cell.spf for each cell in the library</w:t>
      </w:r>
    </w:p>
    <w:p w14:paraId="4FAC3BE5" w14:textId="42D0A99D" w:rsidR="00021828" w:rsidRPr="00600A92" w:rsidRDefault="00021828" w:rsidP="00021828">
      <w:pPr>
        <w:pStyle w:val="Caption"/>
      </w:pPr>
      <w:bookmarkStart w:id="118" w:name="_Ref153272519"/>
      <w:bookmarkStart w:id="119" w:name="_Toc164238182"/>
      <w:bookmarkStart w:id="120" w:name="_Toc169527087"/>
      <w:r>
        <w:t xml:space="preserve">Figure </w:t>
      </w:r>
      <w:r>
        <w:rPr>
          <w:noProof/>
        </w:rPr>
        <w:fldChar w:fldCharType="begin"/>
      </w:r>
      <w:r>
        <w:rPr>
          <w:noProof/>
        </w:rPr>
        <w:instrText xml:space="preserve"> SEQ Figure \* ARABIC </w:instrText>
      </w:r>
      <w:r>
        <w:rPr>
          <w:noProof/>
        </w:rPr>
        <w:fldChar w:fldCharType="separate"/>
      </w:r>
      <w:r w:rsidR="000C0CA7">
        <w:rPr>
          <w:noProof/>
        </w:rPr>
        <w:t>8</w:t>
      </w:r>
      <w:r>
        <w:rPr>
          <w:noProof/>
        </w:rPr>
        <w:fldChar w:fldCharType="end"/>
      </w:r>
      <w:bookmarkEnd w:id="118"/>
      <w:r>
        <w:t>:</w:t>
      </w:r>
      <w:r w:rsidRPr="00E70778">
        <w:t xml:space="preserve"> </w:t>
      </w:r>
      <w:r>
        <w:t>Mode options for output generation</w:t>
      </w:r>
      <w:bookmarkEnd w:id="119"/>
      <w:bookmarkEnd w:id="120"/>
    </w:p>
    <w:tbl>
      <w:tblPr>
        <w:tblStyle w:val="Table02"/>
        <w:tblW w:w="5000" w:type="pct"/>
        <w:tblLook w:val="04A0" w:firstRow="1" w:lastRow="0" w:firstColumn="1" w:lastColumn="0" w:noHBand="0" w:noVBand="1"/>
      </w:tblPr>
      <w:tblGrid>
        <w:gridCol w:w="10070"/>
      </w:tblGrid>
      <w:tr w:rsidR="00021828" w14:paraId="385E7F6E" w14:textId="77777777" w:rsidTr="007176DC">
        <w:trPr>
          <w:cnfStyle w:val="100000000000" w:firstRow="1" w:lastRow="0" w:firstColumn="0" w:lastColumn="0" w:oddVBand="0" w:evenVBand="0" w:oddHBand="0" w:evenHBand="0" w:firstRowFirstColumn="0" w:firstRowLastColumn="0" w:lastRowFirstColumn="0" w:lastRowLastColumn="0"/>
        </w:trPr>
        <w:tc>
          <w:tcPr>
            <w:tcW w:w="5000" w:type="pct"/>
            <w:vAlign w:val="bottom"/>
          </w:tcPr>
          <w:p w14:paraId="1D82A772" w14:textId="3ECB36BE" w:rsidR="00021828" w:rsidRDefault="00EA077B" w:rsidP="007176DC">
            <w:pPr>
              <w:pStyle w:val="TableBody1"/>
            </w:pPr>
            <w:r>
              <w:rPr>
                <w:noProof/>
              </w:rPr>
              <w:drawing>
                <wp:inline distT="0" distB="0" distL="0" distR="0" wp14:anchorId="53A0AAD2" wp14:editId="0119C0B2">
                  <wp:extent cx="2991267" cy="1476581"/>
                  <wp:effectExtent l="0" t="0" r="0" b="9525"/>
                  <wp:docPr id="44882033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20338" name="Picture 3"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991267" cy="1476581"/>
                          </a:xfrm>
                          <a:prstGeom prst="rect">
                            <a:avLst/>
                          </a:prstGeom>
                        </pic:spPr>
                      </pic:pic>
                    </a:graphicData>
                  </a:graphic>
                </wp:inline>
              </w:drawing>
            </w:r>
          </w:p>
        </w:tc>
      </w:tr>
    </w:tbl>
    <w:p w14:paraId="1C4B6F96" w14:textId="77777777" w:rsidR="00021828" w:rsidRDefault="00021828" w:rsidP="00021828">
      <w:pPr>
        <w:pStyle w:val="Body2"/>
        <w:ind w:left="0"/>
      </w:pPr>
      <w:r>
        <w:lastRenderedPageBreak/>
        <w:t xml:space="preserve">Each output mode can be run independently or there are two options for combined modes. The SPEF mode </w:t>
      </w:r>
      <w:r w:rsidRPr="00E534A0">
        <w:t>generates</w:t>
      </w:r>
      <w:r>
        <w:t xml:space="preserve"> a </w:t>
      </w:r>
      <w:r w:rsidRPr="00E534A0">
        <w:t>container</w:t>
      </w:r>
      <w:r>
        <w:t xml:space="preserve"> cell from library layout and calls in layout_extract. Cadence Pegasus* LVS is run on this container cell to generate needed information for Cadence Quantus* extraction and .spf generation.</w:t>
      </w:r>
    </w:p>
    <w:p w14:paraId="1504920E" w14:textId="77777777" w:rsidR="00021828" w:rsidRPr="00E15138" w:rsidRDefault="00021828" w:rsidP="00021828">
      <w:pPr>
        <w:pStyle w:val="Bullet1"/>
        <w:keepNext/>
        <w:numPr>
          <w:ilvl w:val="0"/>
          <w:numId w:val="0"/>
        </w:numPr>
        <w:rPr>
          <w:b/>
          <w:bCs/>
        </w:rPr>
      </w:pPr>
      <w:r w:rsidRPr="00E15138">
        <w:rPr>
          <w:b/>
          <w:bCs/>
        </w:rPr>
        <w:t>Run Type:</w:t>
      </w:r>
    </w:p>
    <w:p w14:paraId="6B63DE47" w14:textId="3D2B3205" w:rsidR="00021828" w:rsidRDefault="00021828" w:rsidP="00021828">
      <w:pPr>
        <w:pStyle w:val="Body2"/>
        <w:keepNext/>
        <w:ind w:left="0"/>
      </w:pPr>
      <w:r>
        <w:t>There are two options for Run Type to specify a cell list for the autoLib to work with (</w:t>
      </w:r>
      <w:r w:rsidRPr="003B0EA2">
        <w:rPr>
          <w:rStyle w:val="Link"/>
        </w:rPr>
        <w:fldChar w:fldCharType="begin"/>
      </w:r>
      <w:r w:rsidRPr="003B0EA2">
        <w:rPr>
          <w:rStyle w:val="Link"/>
        </w:rPr>
        <w:instrText xml:space="preserve"> REF _Ref153535180 \h </w:instrText>
      </w:r>
      <w:r>
        <w:rPr>
          <w:rStyle w:val="Link"/>
        </w:rPr>
        <w:instrText xml:space="preserve"> \* MERGEFORMAT </w:instrText>
      </w:r>
      <w:r w:rsidRPr="003B0EA2">
        <w:rPr>
          <w:rStyle w:val="Link"/>
        </w:rPr>
      </w:r>
      <w:r w:rsidRPr="003B0EA2">
        <w:rPr>
          <w:rStyle w:val="Link"/>
        </w:rPr>
        <w:fldChar w:fldCharType="separate"/>
      </w:r>
      <w:r w:rsidR="001E647E" w:rsidRPr="001E647E">
        <w:rPr>
          <w:rStyle w:val="Link"/>
        </w:rPr>
        <w:t>Figure 8</w:t>
      </w:r>
      <w:r w:rsidRPr="003B0EA2">
        <w:rPr>
          <w:rStyle w:val="Link"/>
        </w:rPr>
        <w:fldChar w:fldCharType="end"/>
      </w:r>
      <w:r>
        <w:t>).</w:t>
      </w:r>
    </w:p>
    <w:p w14:paraId="715336A9" w14:textId="1793AF1A" w:rsidR="00021828" w:rsidRDefault="00021828" w:rsidP="00ED2B95">
      <w:pPr>
        <w:pStyle w:val="Bullet2"/>
        <w:numPr>
          <w:ilvl w:val="0"/>
          <w:numId w:val="44"/>
        </w:numPr>
      </w:pPr>
      <w:r w:rsidRPr="00770D6F">
        <w:rPr>
          <w:b/>
          <w:bCs/>
        </w:rPr>
        <w:t>All cells in lib:</w:t>
      </w:r>
      <w:r>
        <w:t xml:space="preserve"> </w:t>
      </w:r>
      <w:r w:rsidR="00290094">
        <w:t>T</w:t>
      </w:r>
      <w:r>
        <w:t xml:space="preserve">he entire </w:t>
      </w:r>
      <w:r w:rsidRPr="00386BC9">
        <w:t>set</w:t>
      </w:r>
      <w:r>
        <w:t xml:space="preserve"> of cells from the library specified in the </w:t>
      </w:r>
      <w:r w:rsidR="00084832" w:rsidRPr="00084832">
        <w:rPr>
          <w:i/>
          <w:iCs/>
        </w:rPr>
        <w:t>L</w:t>
      </w:r>
      <w:r w:rsidRPr="00084832">
        <w:rPr>
          <w:i/>
          <w:iCs/>
        </w:rPr>
        <w:t>ib</w:t>
      </w:r>
      <w:r>
        <w:t xml:space="preserve"> field are run for the specified </w:t>
      </w:r>
      <w:r w:rsidR="0010208A">
        <w:t>m</w:t>
      </w:r>
      <w:r>
        <w:t>odes.</w:t>
      </w:r>
    </w:p>
    <w:p w14:paraId="2064EEC0" w14:textId="764ED094" w:rsidR="00021828" w:rsidRDefault="00021828" w:rsidP="00ED2B95">
      <w:pPr>
        <w:pStyle w:val="Bullet2"/>
        <w:numPr>
          <w:ilvl w:val="0"/>
          <w:numId w:val="44"/>
        </w:numPr>
      </w:pPr>
      <w:r w:rsidRPr="00770D6F">
        <w:rPr>
          <w:b/>
          <w:bCs/>
        </w:rPr>
        <w:t>Input file:</w:t>
      </w:r>
      <w:r>
        <w:t xml:space="preserve"> </w:t>
      </w:r>
      <w:r w:rsidR="00290094">
        <w:t>S</w:t>
      </w:r>
      <w:r>
        <w:t>elected operations are only performed on the lib/cell pairs listed in the file.</w:t>
      </w:r>
    </w:p>
    <w:p w14:paraId="5B28113E" w14:textId="2164BE5C" w:rsidR="00021828" w:rsidRPr="00600A92" w:rsidRDefault="00021828" w:rsidP="00021828">
      <w:pPr>
        <w:pStyle w:val="Caption"/>
      </w:pPr>
      <w:bookmarkStart w:id="121" w:name="_Ref153535180"/>
      <w:bookmarkStart w:id="122" w:name="_Toc164238183"/>
      <w:bookmarkStart w:id="123" w:name="_Toc169527088"/>
      <w:r>
        <w:t xml:space="preserve">Figure </w:t>
      </w:r>
      <w:r>
        <w:rPr>
          <w:noProof/>
        </w:rPr>
        <w:fldChar w:fldCharType="begin"/>
      </w:r>
      <w:r>
        <w:rPr>
          <w:noProof/>
        </w:rPr>
        <w:instrText xml:space="preserve"> SEQ Figure \* ARABIC </w:instrText>
      </w:r>
      <w:r>
        <w:rPr>
          <w:noProof/>
        </w:rPr>
        <w:fldChar w:fldCharType="separate"/>
      </w:r>
      <w:r w:rsidR="000C0CA7">
        <w:rPr>
          <w:noProof/>
        </w:rPr>
        <w:t>9</w:t>
      </w:r>
      <w:r>
        <w:rPr>
          <w:noProof/>
        </w:rPr>
        <w:fldChar w:fldCharType="end"/>
      </w:r>
      <w:bookmarkEnd w:id="121"/>
      <w:r>
        <w:t>:</w:t>
      </w:r>
      <w:r w:rsidRPr="00E70778">
        <w:t xml:space="preserve"> </w:t>
      </w:r>
      <w:r>
        <w:t>Run Type options</w:t>
      </w:r>
      <w:bookmarkEnd w:id="122"/>
      <w:bookmarkEnd w:id="123"/>
    </w:p>
    <w:tbl>
      <w:tblPr>
        <w:tblStyle w:val="Table02"/>
        <w:tblW w:w="5000" w:type="pct"/>
        <w:tblLook w:val="04A0" w:firstRow="1" w:lastRow="0" w:firstColumn="1" w:lastColumn="0" w:noHBand="0" w:noVBand="1"/>
      </w:tblPr>
      <w:tblGrid>
        <w:gridCol w:w="10070"/>
      </w:tblGrid>
      <w:tr w:rsidR="00021828" w14:paraId="12F2FDC7" w14:textId="77777777" w:rsidTr="007176DC">
        <w:trPr>
          <w:cnfStyle w:val="100000000000" w:firstRow="1" w:lastRow="0" w:firstColumn="0" w:lastColumn="0" w:oddVBand="0" w:evenVBand="0" w:oddHBand="0" w:evenHBand="0" w:firstRowFirstColumn="0" w:firstRowLastColumn="0" w:lastRowFirstColumn="0" w:lastRowLastColumn="0"/>
        </w:trPr>
        <w:tc>
          <w:tcPr>
            <w:tcW w:w="5000" w:type="pct"/>
            <w:vAlign w:val="bottom"/>
          </w:tcPr>
          <w:p w14:paraId="2B2A5B08" w14:textId="77777777" w:rsidR="00021828" w:rsidRDefault="00021828" w:rsidP="007176DC">
            <w:pPr>
              <w:pStyle w:val="TableBody1"/>
            </w:pPr>
            <w:r>
              <w:rPr>
                <w:noProof/>
              </w:rPr>
              <w:drawing>
                <wp:inline distT="0" distB="0" distL="0" distR="0" wp14:anchorId="5924AF5D" wp14:editId="34F58EE5">
                  <wp:extent cx="3675054" cy="1130122"/>
                  <wp:effectExtent l="0" t="0" r="1905" b="0"/>
                  <wp:docPr id="654091039" name="Picture 6540910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91039" name="Picture 654091039"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675054" cy="1130122"/>
                          </a:xfrm>
                          <a:prstGeom prst="rect">
                            <a:avLst/>
                          </a:prstGeom>
                          <a:effectLst/>
                        </pic:spPr>
                      </pic:pic>
                    </a:graphicData>
                  </a:graphic>
                </wp:inline>
              </w:drawing>
            </w:r>
          </w:p>
        </w:tc>
      </w:tr>
    </w:tbl>
    <w:p w14:paraId="0EFE73CB" w14:textId="2717A135" w:rsidR="00021828" w:rsidRDefault="00021828" w:rsidP="00021828">
      <w:pPr>
        <w:pStyle w:val="Body2"/>
        <w:ind w:left="0"/>
      </w:pPr>
      <w:r>
        <w:t xml:space="preserve">The Input file should contain </w:t>
      </w:r>
      <w:r w:rsidRPr="00386BC9">
        <w:t>only</w:t>
      </w:r>
      <w:r>
        <w:t xml:space="preserve"> two columns of lib and cell </w:t>
      </w:r>
      <w:r w:rsidRPr="0085753F">
        <w:t>names</w:t>
      </w:r>
      <w:r>
        <w:t>.</w:t>
      </w:r>
      <w:r w:rsidR="003C70AD">
        <w:t xml:space="preserve"> </w:t>
      </w:r>
      <w:r w:rsidR="00EB5A4A" w:rsidRPr="00EB5A4A">
        <w:rPr>
          <w:rStyle w:val="Link"/>
        </w:rPr>
        <w:fldChar w:fldCharType="begin"/>
      </w:r>
      <w:r w:rsidR="00EB5A4A" w:rsidRPr="00EB5A4A">
        <w:rPr>
          <w:rStyle w:val="Link"/>
        </w:rPr>
        <w:instrText xml:space="preserve"> REF _Ref153272627 \h </w:instrText>
      </w:r>
      <w:r w:rsidR="00EB5A4A">
        <w:rPr>
          <w:rStyle w:val="Link"/>
        </w:rPr>
        <w:instrText xml:space="preserve"> \* MERGEFORMAT </w:instrText>
      </w:r>
      <w:r w:rsidR="00EB5A4A" w:rsidRPr="00EB5A4A">
        <w:rPr>
          <w:rStyle w:val="Link"/>
        </w:rPr>
      </w:r>
      <w:r w:rsidR="00EB5A4A" w:rsidRPr="00EB5A4A">
        <w:rPr>
          <w:rStyle w:val="Link"/>
        </w:rPr>
        <w:fldChar w:fldCharType="separate"/>
      </w:r>
      <w:r w:rsidR="001E647E" w:rsidRPr="001E647E">
        <w:rPr>
          <w:rStyle w:val="Link"/>
        </w:rPr>
        <w:t>Figure 9</w:t>
      </w:r>
      <w:r w:rsidR="00EB5A4A" w:rsidRPr="00EB5A4A">
        <w:rPr>
          <w:rStyle w:val="Link"/>
        </w:rPr>
        <w:fldChar w:fldCharType="end"/>
      </w:r>
      <w:r>
        <w:t xml:space="preserve"> </w:t>
      </w:r>
      <w:r w:rsidR="003C70AD">
        <w:t>shows</w:t>
      </w:r>
      <w:r>
        <w:t xml:space="preserve"> the </w:t>
      </w:r>
      <w:r w:rsidRPr="000530F9">
        <w:t>libCellFile</w:t>
      </w:r>
      <w:r>
        <w:t xml:space="preserve"> provided in the current working directory</w:t>
      </w:r>
      <w:r w:rsidR="00EB5A4A">
        <w:t>:</w:t>
      </w:r>
    </w:p>
    <w:p w14:paraId="52ACE493" w14:textId="6C88AA00" w:rsidR="00021828" w:rsidRPr="00600A92" w:rsidRDefault="00021828" w:rsidP="00021828">
      <w:pPr>
        <w:pStyle w:val="Caption"/>
      </w:pPr>
      <w:bookmarkStart w:id="124" w:name="_Ref153272627"/>
      <w:bookmarkStart w:id="125" w:name="_Toc164238184"/>
      <w:bookmarkStart w:id="126" w:name="_Toc169527089"/>
      <w:r>
        <w:t xml:space="preserve">Figure </w:t>
      </w:r>
      <w:r>
        <w:rPr>
          <w:noProof/>
        </w:rPr>
        <w:fldChar w:fldCharType="begin"/>
      </w:r>
      <w:r>
        <w:rPr>
          <w:noProof/>
        </w:rPr>
        <w:instrText xml:space="preserve"> SEQ Figure \* ARABIC </w:instrText>
      </w:r>
      <w:r>
        <w:rPr>
          <w:noProof/>
        </w:rPr>
        <w:fldChar w:fldCharType="separate"/>
      </w:r>
      <w:r w:rsidR="000C0CA7">
        <w:rPr>
          <w:noProof/>
        </w:rPr>
        <w:t>10</w:t>
      </w:r>
      <w:r>
        <w:rPr>
          <w:noProof/>
        </w:rPr>
        <w:fldChar w:fldCharType="end"/>
      </w:r>
      <w:bookmarkEnd w:id="124"/>
      <w:r>
        <w:t>:</w:t>
      </w:r>
      <w:r w:rsidRPr="00E70778">
        <w:t xml:space="preserve"> </w:t>
      </w:r>
      <w:r w:rsidRPr="003B0EA2">
        <w:t>Input file example file structure</w:t>
      </w:r>
      <w:bookmarkEnd w:id="125"/>
      <w:bookmarkEnd w:id="126"/>
    </w:p>
    <w:tbl>
      <w:tblPr>
        <w:tblStyle w:val="Table02"/>
        <w:tblW w:w="5000" w:type="pct"/>
        <w:tblLook w:val="04A0" w:firstRow="1" w:lastRow="0" w:firstColumn="1" w:lastColumn="0" w:noHBand="0" w:noVBand="1"/>
      </w:tblPr>
      <w:tblGrid>
        <w:gridCol w:w="10070"/>
      </w:tblGrid>
      <w:tr w:rsidR="00021828" w14:paraId="4D074B08" w14:textId="77777777" w:rsidTr="007176DC">
        <w:trPr>
          <w:cnfStyle w:val="100000000000" w:firstRow="1" w:lastRow="0" w:firstColumn="0" w:lastColumn="0" w:oddVBand="0" w:evenVBand="0" w:oddHBand="0" w:evenHBand="0" w:firstRowFirstColumn="0" w:firstRowLastColumn="0" w:lastRowFirstColumn="0" w:lastRowLastColumn="0"/>
        </w:trPr>
        <w:tc>
          <w:tcPr>
            <w:tcW w:w="5000" w:type="pct"/>
            <w:vAlign w:val="bottom"/>
          </w:tcPr>
          <w:p w14:paraId="4DC9AD39" w14:textId="77777777" w:rsidR="00021828" w:rsidRDefault="00021828" w:rsidP="007176DC">
            <w:pPr>
              <w:pStyle w:val="TableBody1"/>
            </w:pPr>
            <w:r>
              <w:rPr>
                <w:noProof/>
              </w:rPr>
              <w:drawing>
                <wp:inline distT="0" distB="0" distL="0" distR="0" wp14:anchorId="14B2D566" wp14:editId="2BB16D6B">
                  <wp:extent cx="2238451" cy="449139"/>
                  <wp:effectExtent l="0" t="0" r="0" b="8255"/>
                  <wp:docPr id="1808752346" name="Picture 1808752346"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52346" name="Picture 1808752346" descr="A black background with white letter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244090" cy="450270"/>
                          </a:xfrm>
                          <a:prstGeom prst="rect">
                            <a:avLst/>
                          </a:prstGeom>
                        </pic:spPr>
                      </pic:pic>
                    </a:graphicData>
                  </a:graphic>
                </wp:inline>
              </w:drawing>
            </w:r>
          </w:p>
        </w:tc>
      </w:tr>
    </w:tbl>
    <w:p w14:paraId="2BD65E41" w14:textId="77777777" w:rsidR="00021828" w:rsidRDefault="00021828" w:rsidP="00021828">
      <w:pPr>
        <w:pStyle w:val="Heading4"/>
      </w:pPr>
      <w:bookmarkStart w:id="127" w:name="_Ref153186213"/>
      <w:r>
        <w:lastRenderedPageBreak/>
        <w:t>Mode GDS/CDL generation</w:t>
      </w:r>
      <w:bookmarkEnd w:id="127"/>
    </w:p>
    <w:p w14:paraId="59EAB01D" w14:textId="046C3DE1" w:rsidR="00021828" w:rsidRDefault="00021828" w:rsidP="00ED2B95">
      <w:pPr>
        <w:pStyle w:val="Number1"/>
        <w:keepNext/>
        <w:numPr>
          <w:ilvl w:val="0"/>
          <w:numId w:val="24"/>
        </w:numPr>
      </w:pPr>
      <w:r>
        <w:t xml:space="preserve">In the </w:t>
      </w:r>
      <w:r w:rsidRPr="0017343A">
        <w:t xml:space="preserve">Auto Lib View Generation </w:t>
      </w:r>
      <w:r>
        <w:t xml:space="preserve">form, select </w:t>
      </w:r>
      <w:r w:rsidRPr="00EE6150">
        <w:rPr>
          <w:b/>
          <w:bCs/>
        </w:rPr>
        <w:t>Mode – GDS/CDL</w:t>
      </w:r>
      <w:r>
        <w:t>.</w:t>
      </w:r>
    </w:p>
    <w:p w14:paraId="1B7333D6" w14:textId="77777777" w:rsidR="00021828" w:rsidRDefault="00021828" w:rsidP="00ED2B95">
      <w:pPr>
        <w:pStyle w:val="Number1"/>
        <w:keepNext/>
        <w:numPr>
          <w:ilvl w:val="0"/>
          <w:numId w:val="24"/>
        </w:numPr>
      </w:pPr>
      <w:r>
        <w:t xml:space="preserve">Select </w:t>
      </w:r>
      <w:r w:rsidRPr="00EE6150">
        <w:rPr>
          <w:b/>
          <w:bCs/>
        </w:rPr>
        <w:t>Run type – Input file.</w:t>
      </w:r>
      <w:r>
        <w:t xml:space="preserve"> The </w:t>
      </w:r>
      <w:r w:rsidRPr="00084832">
        <w:rPr>
          <w:i/>
          <w:iCs/>
        </w:rPr>
        <w:t>Cell file</w:t>
      </w:r>
      <w:r>
        <w:t xml:space="preserve"> field is now editable, while the </w:t>
      </w:r>
      <w:r w:rsidRPr="00084832">
        <w:rPr>
          <w:i/>
          <w:iCs/>
        </w:rPr>
        <w:t>Lib</w:t>
      </w:r>
      <w:r>
        <w:t xml:space="preserve"> field is not.</w:t>
      </w:r>
    </w:p>
    <w:p w14:paraId="2D98506A" w14:textId="54BF6F39" w:rsidR="00021828" w:rsidRDefault="00021828" w:rsidP="00ED2B95">
      <w:pPr>
        <w:pStyle w:val="Number1"/>
        <w:keepNext/>
        <w:numPr>
          <w:ilvl w:val="0"/>
          <w:numId w:val="24"/>
        </w:numPr>
      </w:pPr>
      <w:r>
        <w:t xml:space="preserve">Select the file chooser on the right of the </w:t>
      </w:r>
      <w:r w:rsidRPr="0081578F">
        <w:rPr>
          <w:i/>
          <w:iCs/>
        </w:rPr>
        <w:t>Cell file</w:t>
      </w:r>
      <w:r>
        <w:t xml:space="preserve"> field to open a UNIX Browser (</w:t>
      </w:r>
      <w:r w:rsidRPr="00EE6150">
        <w:rPr>
          <w:rStyle w:val="Link"/>
        </w:rPr>
        <w:fldChar w:fldCharType="begin"/>
      </w:r>
      <w:r w:rsidRPr="00EE6150">
        <w:rPr>
          <w:rStyle w:val="Link"/>
        </w:rPr>
        <w:instrText xml:space="preserve"> REF _Ref153272655 \h </w:instrText>
      </w:r>
      <w:r>
        <w:rPr>
          <w:rStyle w:val="Link"/>
        </w:rPr>
        <w:instrText xml:space="preserve"> \* MERGEFORMAT </w:instrText>
      </w:r>
      <w:r w:rsidRPr="00EE6150">
        <w:rPr>
          <w:rStyle w:val="Link"/>
        </w:rPr>
      </w:r>
      <w:r w:rsidRPr="00EE6150">
        <w:rPr>
          <w:rStyle w:val="Link"/>
        </w:rPr>
        <w:fldChar w:fldCharType="separate"/>
      </w:r>
      <w:r w:rsidR="001E647E" w:rsidRPr="001E647E">
        <w:rPr>
          <w:rStyle w:val="Link"/>
        </w:rPr>
        <w:t>Figure 10</w:t>
      </w:r>
      <w:r w:rsidRPr="00EE6150">
        <w:rPr>
          <w:rStyle w:val="Link"/>
        </w:rPr>
        <w:fldChar w:fldCharType="end"/>
      </w:r>
      <w:r>
        <w:t>).</w:t>
      </w:r>
    </w:p>
    <w:p w14:paraId="4751CAC6" w14:textId="77777777" w:rsidR="00021828" w:rsidRDefault="00021828" w:rsidP="00ED2B95">
      <w:pPr>
        <w:pStyle w:val="Number1"/>
        <w:keepNext/>
        <w:numPr>
          <w:ilvl w:val="0"/>
          <w:numId w:val="24"/>
        </w:numPr>
      </w:pPr>
      <w:r>
        <w:t xml:space="preserve">Select </w:t>
      </w:r>
      <w:r w:rsidRPr="00EE6150">
        <w:rPr>
          <w:b/>
          <w:bCs/>
        </w:rPr>
        <w:t>libCellFile</w:t>
      </w:r>
      <w:r>
        <w:t>.</w:t>
      </w:r>
    </w:p>
    <w:p w14:paraId="27DCE6B9" w14:textId="77777777" w:rsidR="00021828" w:rsidRDefault="00021828" w:rsidP="00ED2B95">
      <w:pPr>
        <w:pStyle w:val="Number1"/>
        <w:keepNext/>
        <w:numPr>
          <w:ilvl w:val="0"/>
          <w:numId w:val="24"/>
        </w:numPr>
      </w:pPr>
      <w:r>
        <w:t xml:space="preserve">Click </w:t>
      </w:r>
      <w:r w:rsidRPr="00EE6150">
        <w:rPr>
          <w:b/>
          <w:bCs/>
        </w:rPr>
        <w:t>Choose</w:t>
      </w:r>
      <w:r>
        <w:t>.</w:t>
      </w:r>
    </w:p>
    <w:p w14:paraId="608C040C" w14:textId="474964E7" w:rsidR="00021828" w:rsidRPr="00600A92" w:rsidRDefault="00021828" w:rsidP="00021828">
      <w:pPr>
        <w:pStyle w:val="Caption"/>
      </w:pPr>
      <w:bookmarkStart w:id="128" w:name="_Ref153272655"/>
      <w:bookmarkStart w:id="129" w:name="_Toc164238185"/>
      <w:bookmarkStart w:id="130" w:name="_Toc169527090"/>
      <w:r>
        <w:t xml:space="preserve">Figure </w:t>
      </w:r>
      <w:r>
        <w:rPr>
          <w:noProof/>
        </w:rPr>
        <w:fldChar w:fldCharType="begin"/>
      </w:r>
      <w:r>
        <w:rPr>
          <w:noProof/>
        </w:rPr>
        <w:instrText xml:space="preserve"> SEQ Figure \* ARABIC </w:instrText>
      </w:r>
      <w:r>
        <w:rPr>
          <w:noProof/>
        </w:rPr>
        <w:fldChar w:fldCharType="separate"/>
      </w:r>
      <w:r w:rsidR="000C0CA7">
        <w:rPr>
          <w:noProof/>
        </w:rPr>
        <w:t>11</w:t>
      </w:r>
      <w:r>
        <w:rPr>
          <w:noProof/>
        </w:rPr>
        <w:fldChar w:fldCharType="end"/>
      </w:r>
      <w:bookmarkEnd w:id="128"/>
      <w:r>
        <w:t>:</w:t>
      </w:r>
      <w:r w:rsidRPr="00E70778">
        <w:t xml:space="preserve"> </w:t>
      </w:r>
      <w:r>
        <w:t>UNIX b</w:t>
      </w:r>
      <w:r w:rsidRPr="003B0EA2">
        <w:t xml:space="preserve">rowser for Cell file </w:t>
      </w:r>
      <w:r>
        <w:t>field</w:t>
      </w:r>
      <w:bookmarkEnd w:id="129"/>
      <w:bookmarkEnd w:id="130"/>
    </w:p>
    <w:tbl>
      <w:tblPr>
        <w:tblStyle w:val="Table02"/>
        <w:tblW w:w="5000" w:type="pct"/>
        <w:tblLook w:val="04A0" w:firstRow="1" w:lastRow="0" w:firstColumn="1" w:lastColumn="0" w:noHBand="0" w:noVBand="1"/>
      </w:tblPr>
      <w:tblGrid>
        <w:gridCol w:w="10070"/>
      </w:tblGrid>
      <w:tr w:rsidR="00021828" w:rsidRPr="005804EA" w14:paraId="47C2479C" w14:textId="77777777" w:rsidTr="00626A21">
        <w:trPr>
          <w:cnfStyle w:val="100000000000" w:firstRow="1" w:lastRow="0" w:firstColumn="0" w:lastColumn="0" w:oddVBand="0" w:evenVBand="0" w:oddHBand="0" w:evenHBand="0" w:firstRowFirstColumn="0" w:firstRowLastColumn="0" w:lastRowFirstColumn="0" w:lastRowLastColumn="0"/>
        </w:trPr>
        <w:tc>
          <w:tcPr>
            <w:tcW w:w="5000" w:type="pct"/>
            <w:vAlign w:val="bottom"/>
          </w:tcPr>
          <w:p w14:paraId="76842D14" w14:textId="77777777" w:rsidR="00021828" w:rsidRPr="005804EA" w:rsidRDefault="00021828" w:rsidP="007176DC">
            <w:pPr>
              <w:pStyle w:val="TableBody1"/>
            </w:pPr>
            <w:r w:rsidRPr="005804EA">
              <w:rPr>
                <w:noProof/>
              </w:rPr>
              <mc:AlternateContent>
                <mc:Choice Requires="wpg">
                  <w:drawing>
                    <wp:inline distT="0" distB="0" distL="0" distR="0" wp14:anchorId="50BF60A9" wp14:editId="58EC1579">
                      <wp:extent cx="3641725" cy="2795905"/>
                      <wp:effectExtent l="38100" t="38100" r="92075" b="99695"/>
                      <wp:docPr id="940852098" name="Group 940852098"/>
                      <wp:cNvGraphicFramePr/>
                      <a:graphic xmlns:a="http://schemas.openxmlformats.org/drawingml/2006/main">
                        <a:graphicData uri="http://schemas.microsoft.com/office/word/2010/wordprocessingGroup">
                          <wpg:wgp>
                            <wpg:cNvGrpSpPr/>
                            <wpg:grpSpPr>
                              <a:xfrm>
                                <a:off x="0" y="0"/>
                                <a:ext cx="3641725" cy="2795905"/>
                                <a:chOff x="0" y="0"/>
                                <a:chExt cx="3641725" cy="2795905"/>
                              </a:xfrm>
                            </wpg:grpSpPr>
                            <pic:pic xmlns:pic="http://schemas.openxmlformats.org/drawingml/2006/picture">
                              <pic:nvPicPr>
                                <pic:cNvPr id="704815333" name="Picture 704815333"/>
                                <pic:cNvPicPr>
                                  <a:picLocks noChangeAspect="1"/>
                                </pic:cNvPicPr>
                              </pic:nvPicPr>
                              <pic:blipFill>
                                <a:blip r:embed="rId24"/>
                                <a:stretch>
                                  <a:fillRect/>
                                </a:stretch>
                              </pic:blipFill>
                              <pic:spPr>
                                <a:xfrm>
                                  <a:off x="0" y="0"/>
                                  <a:ext cx="3641725" cy="2795905"/>
                                </a:xfrm>
                                <a:prstGeom prst="rect">
                                  <a:avLst/>
                                </a:prstGeom>
                                <a:ln w="31750">
                                  <a:noFill/>
                                </a:ln>
                                <a:effectLst>
                                  <a:outerShdw blurRad="50800" dist="38100" dir="2700000" algn="tl" rotWithShape="0">
                                    <a:prstClr val="black">
                                      <a:alpha val="40000"/>
                                    </a:prstClr>
                                  </a:outerShdw>
                                </a:effectLst>
                              </pic:spPr>
                            </pic:pic>
                            <wps:wsp>
                              <wps:cNvPr id="1192462625" name="Rectangle 1192462625"/>
                              <wps:cNvSpPr/>
                              <wps:spPr>
                                <a:xfrm>
                                  <a:off x="548509" y="666750"/>
                                  <a:ext cx="1450427" cy="228600"/>
                                </a:xfrm>
                                <a:prstGeom prst="rect">
                                  <a:avLst/>
                                </a:prstGeom>
                                <a:noFill/>
                                <a:ln w="349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5894889" name="Rectangle 1965894889"/>
                              <wps:cNvSpPr/>
                              <wps:spPr>
                                <a:xfrm>
                                  <a:off x="36130" y="2306364"/>
                                  <a:ext cx="3559175" cy="236220"/>
                                </a:xfrm>
                                <a:prstGeom prst="rect">
                                  <a:avLst/>
                                </a:prstGeom>
                                <a:noFill/>
                                <a:ln w="349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B4E3A6A" id="Group 940852098" o:spid="_x0000_s1026" style="width:286.75pt;height:220.15pt;mso-position-horizontal-relative:char;mso-position-vertical-relative:line" coordsize="36417,27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04815333" o:spid="_x0000_s1027" type="#_x0000_t75" style="position:absolute;width:36417;height:27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" strokeweight="2.5pt">
                        <v:imagedata r:id="rId25" o:title=""/>
                        <v:shadow on="t" color="black" opacity="26214f" origin="-.5,-.5" offset=".74836mm,.74836mm"/>
                      </v:shape>
                      <v:rect id="Rectangle 1192462625" o:spid="_x0000_s1028" style="position:absolute;left:5485;top:6667;width:14504;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" filled="f" strokecolor="#c00000" strokeweight="2.75pt"/>
                      <v:rect id="Rectangle 1965894889" o:spid="_x0000_s1029" style="position:absolute;left:361;top:23063;width:35592;height:2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" filled="f" strokecolor="#c00000" strokeweight="2.75pt"/>
                      <w10:anchorlock/>
                    </v:group>
                  </w:pict>
                </mc:Fallback>
              </mc:AlternateContent>
            </w:r>
          </w:p>
        </w:tc>
      </w:tr>
    </w:tbl>
    <w:p w14:paraId="03420285" w14:textId="46268FC6" w:rsidR="00021828" w:rsidRDefault="00021828" w:rsidP="00021828">
      <w:pPr>
        <w:pStyle w:val="Body2"/>
        <w:keepNext/>
      </w:pPr>
      <w:r w:rsidRPr="005804EA">
        <w:lastRenderedPageBreak/>
        <w:t xml:space="preserve">The </w:t>
      </w:r>
      <w:r w:rsidRPr="0081578F">
        <w:t>Auto Lib View Generation</w:t>
      </w:r>
      <w:r w:rsidRPr="005804EA">
        <w:t xml:space="preserve"> form should look like </w:t>
      </w:r>
      <w:r w:rsidRPr="0085753F">
        <w:rPr>
          <w:rStyle w:val="Link"/>
        </w:rPr>
        <w:fldChar w:fldCharType="begin"/>
      </w:r>
      <w:r w:rsidRPr="0085753F">
        <w:rPr>
          <w:rStyle w:val="Link"/>
        </w:rPr>
        <w:instrText xml:space="preserve"> REF _Ref153190937 \h </w:instrText>
      </w:r>
      <w:r>
        <w:rPr>
          <w:rStyle w:val="Link"/>
        </w:rPr>
        <w:instrText xml:space="preserve"> \* MERGEFORMAT </w:instrText>
      </w:r>
      <w:r w:rsidRPr="0085753F">
        <w:rPr>
          <w:rStyle w:val="Link"/>
        </w:rPr>
      </w:r>
      <w:r w:rsidRPr="0085753F">
        <w:rPr>
          <w:rStyle w:val="Link"/>
        </w:rPr>
        <w:fldChar w:fldCharType="separate"/>
      </w:r>
      <w:r w:rsidR="001E647E" w:rsidRPr="001E647E">
        <w:rPr>
          <w:rStyle w:val="Link"/>
        </w:rPr>
        <w:t>Figure 11</w:t>
      </w:r>
      <w:r w:rsidRPr="0085753F">
        <w:rPr>
          <w:rStyle w:val="Link"/>
        </w:rPr>
        <w:fldChar w:fldCharType="end"/>
      </w:r>
      <w:r w:rsidR="005A05FA">
        <w:t>:</w:t>
      </w:r>
    </w:p>
    <w:p w14:paraId="16674970" w14:textId="04C6EFAA" w:rsidR="00021828" w:rsidRPr="003B0EA2" w:rsidRDefault="00021828" w:rsidP="00021828">
      <w:pPr>
        <w:pStyle w:val="Caption"/>
        <w:rPr>
          <w:b w:val="0"/>
          <w:bCs/>
        </w:rPr>
      </w:pPr>
      <w:bookmarkStart w:id="131" w:name="_Ref153190937"/>
      <w:bookmarkStart w:id="132" w:name="_Toc164238186"/>
      <w:bookmarkStart w:id="133" w:name="_Toc169527091"/>
      <w:r>
        <w:t xml:space="preserve">Figure </w:t>
      </w:r>
      <w:r>
        <w:rPr>
          <w:noProof/>
        </w:rPr>
        <w:fldChar w:fldCharType="begin"/>
      </w:r>
      <w:r>
        <w:rPr>
          <w:noProof/>
        </w:rPr>
        <w:instrText xml:space="preserve"> SEQ Figure \* ARABIC </w:instrText>
      </w:r>
      <w:r>
        <w:rPr>
          <w:noProof/>
        </w:rPr>
        <w:fldChar w:fldCharType="separate"/>
      </w:r>
      <w:r w:rsidR="000C0CA7">
        <w:rPr>
          <w:noProof/>
        </w:rPr>
        <w:t>12</w:t>
      </w:r>
      <w:r>
        <w:rPr>
          <w:noProof/>
        </w:rPr>
        <w:fldChar w:fldCharType="end"/>
      </w:r>
      <w:bookmarkEnd w:id="131"/>
      <w:r>
        <w:t>:</w:t>
      </w:r>
      <w:r w:rsidRPr="00E70778">
        <w:t xml:space="preserve"> </w:t>
      </w:r>
      <w:r w:rsidRPr="003B0EA2">
        <w:t xml:space="preserve">Auto Lib View Generation form in </w:t>
      </w:r>
      <w:r>
        <w:t>G</w:t>
      </w:r>
      <w:r w:rsidRPr="003B0EA2">
        <w:t xml:space="preserve">DS/CDL </w:t>
      </w:r>
      <w:r>
        <w:t>m</w:t>
      </w:r>
      <w:r w:rsidRPr="003B0EA2">
        <w:t>ode</w:t>
      </w:r>
      <w:bookmarkEnd w:id="132"/>
      <w:bookmarkEnd w:id="133"/>
    </w:p>
    <w:tbl>
      <w:tblPr>
        <w:tblStyle w:val="Table02"/>
        <w:tblW w:w="5000" w:type="pct"/>
        <w:tblLook w:val="04A0" w:firstRow="1" w:lastRow="0" w:firstColumn="1" w:lastColumn="0" w:noHBand="0" w:noVBand="1"/>
      </w:tblPr>
      <w:tblGrid>
        <w:gridCol w:w="10070"/>
      </w:tblGrid>
      <w:tr w:rsidR="00021828" w:rsidRPr="00386BC9" w14:paraId="25D23E0E" w14:textId="77777777" w:rsidTr="00746162">
        <w:trPr>
          <w:cnfStyle w:val="100000000000" w:firstRow="1" w:lastRow="0" w:firstColumn="0" w:lastColumn="0" w:oddVBand="0" w:evenVBand="0" w:oddHBand="0" w:evenHBand="0" w:firstRowFirstColumn="0" w:firstRowLastColumn="0" w:lastRowFirstColumn="0" w:lastRowLastColumn="0"/>
        </w:trPr>
        <w:tc>
          <w:tcPr>
            <w:tcW w:w="5000" w:type="pct"/>
            <w:vAlign w:val="bottom"/>
          </w:tcPr>
          <w:p w14:paraId="13790C1C" w14:textId="78821A07" w:rsidR="00021828" w:rsidRPr="00386BC9" w:rsidRDefault="00B3664C" w:rsidP="00626A21">
            <w:pPr>
              <w:pStyle w:val="TableBody1"/>
            </w:pPr>
            <w:r>
              <w:rPr>
                <w:noProof/>
              </w:rPr>
              <w:drawing>
                <wp:inline distT="0" distB="0" distL="0" distR="0" wp14:anchorId="39B78748" wp14:editId="0208A54F">
                  <wp:extent cx="4039164" cy="3429479"/>
                  <wp:effectExtent l="0" t="0" r="0" b="0"/>
                  <wp:docPr id="11554895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8956" name="Picture 4"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039164" cy="3429479"/>
                          </a:xfrm>
                          <a:prstGeom prst="rect">
                            <a:avLst/>
                          </a:prstGeom>
                        </pic:spPr>
                      </pic:pic>
                    </a:graphicData>
                  </a:graphic>
                </wp:inline>
              </w:drawing>
            </w:r>
          </w:p>
        </w:tc>
      </w:tr>
    </w:tbl>
    <w:p w14:paraId="0DA35530" w14:textId="77777777" w:rsidR="00021828" w:rsidRDefault="00021828" w:rsidP="00021828">
      <w:pPr>
        <w:pStyle w:val="Number1"/>
      </w:pPr>
      <w:r w:rsidRPr="005804EA">
        <w:t xml:space="preserve">Click </w:t>
      </w:r>
      <w:r w:rsidRPr="00EE6150">
        <w:rPr>
          <w:b/>
          <w:bCs/>
        </w:rPr>
        <w:t>Apply</w:t>
      </w:r>
      <w:r w:rsidRPr="005804EA">
        <w:t>.</w:t>
      </w:r>
    </w:p>
    <w:p w14:paraId="4E07CB75" w14:textId="41669A5F" w:rsidR="00021828" w:rsidRDefault="00021828" w:rsidP="00021828">
      <w:pPr>
        <w:pStyle w:val="Body2"/>
        <w:keepNext/>
      </w:pPr>
      <w:r>
        <w:t xml:space="preserve">The default Run directory name is ./autoLib; you can change the name, as </w:t>
      </w:r>
      <w:r w:rsidR="005A05FA">
        <w:t>desir</w:t>
      </w:r>
      <w:r>
        <w:t>ed.</w:t>
      </w:r>
    </w:p>
    <w:p w14:paraId="1C152A1D" w14:textId="18AEF762" w:rsidR="00021828" w:rsidRDefault="00021828" w:rsidP="00021828">
      <w:pPr>
        <w:pStyle w:val="Body2"/>
      </w:pPr>
      <w:r>
        <w:t xml:space="preserve">Several messages are displayed in the CIW output pane. </w:t>
      </w:r>
      <w:bookmarkStart w:id="134" w:name="_Hlk152836121"/>
      <w:r>
        <w:t>The entire operation is complete when the final message "Total time taken" displays</w:t>
      </w:r>
      <w:bookmarkEnd w:id="134"/>
      <w:r>
        <w:t xml:space="preserve"> (</w:t>
      </w:r>
      <w:r w:rsidRPr="00EE6150">
        <w:rPr>
          <w:rStyle w:val="Link"/>
        </w:rPr>
        <w:fldChar w:fldCharType="begin"/>
      </w:r>
      <w:r w:rsidRPr="00EE6150">
        <w:rPr>
          <w:rStyle w:val="Link"/>
        </w:rPr>
        <w:instrText xml:space="preserve"> REF _Ref153272741 \h </w:instrText>
      </w:r>
      <w:r>
        <w:rPr>
          <w:rStyle w:val="Link"/>
        </w:rPr>
        <w:instrText xml:space="preserve"> \* MERGEFORMAT </w:instrText>
      </w:r>
      <w:r w:rsidRPr="00EE6150">
        <w:rPr>
          <w:rStyle w:val="Link"/>
        </w:rPr>
      </w:r>
      <w:r w:rsidRPr="00EE6150">
        <w:rPr>
          <w:rStyle w:val="Link"/>
        </w:rPr>
        <w:fldChar w:fldCharType="separate"/>
      </w:r>
      <w:r w:rsidR="001E647E" w:rsidRPr="001E647E">
        <w:rPr>
          <w:rStyle w:val="Link"/>
        </w:rPr>
        <w:t>Figure 12</w:t>
      </w:r>
      <w:r w:rsidRPr="00EE6150">
        <w:rPr>
          <w:rStyle w:val="Link"/>
        </w:rPr>
        <w:fldChar w:fldCharType="end"/>
      </w:r>
      <w:r>
        <w:t>).</w:t>
      </w:r>
    </w:p>
    <w:p w14:paraId="72FD4F82" w14:textId="329FBE02" w:rsidR="00021828" w:rsidRPr="00600A92" w:rsidRDefault="00021828" w:rsidP="00021828">
      <w:pPr>
        <w:pStyle w:val="Caption"/>
      </w:pPr>
      <w:bookmarkStart w:id="135" w:name="_Ref153272741"/>
      <w:bookmarkStart w:id="136" w:name="_Toc164238187"/>
      <w:bookmarkStart w:id="137" w:name="_Toc169527092"/>
      <w:r>
        <w:t xml:space="preserve">Figure </w:t>
      </w:r>
      <w:r>
        <w:rPr>
          <w:noProof/>
        </w:rPr>
        <w:fldChar w:fldCharType="begin"/>
      </w:r>
      <w:r>
        <w:rPr>
          <w:noProof/>
        </w:rPr>
        <w:instrText xml:space="preserve"> SEQ Figure \* ARABIC </w:instrText>
      </w:r>
      <w:r>
        <w:rPr>
          <w:noProof/>
        </w:rPr>
        <w:fldChar w:fldCharType="separate"/>
      </w:r>
      <w:r w:rsidR="000C0CA7">
        <w:rPr>
          <w:noProof/>
        </w:rPr>
        <w:t>13</w:t>
      </w:r>
      <w:r>
        <w:rPr>
          <w:noProof/>
        </w:rPr>
        <w:fldChar w:fldCharType="end"/>
      </w:r>
      <w:bookmarkEnd w:id="135"/>
      <w:r>
        <w:t>:</w:t>
      </w:r>
      <w:r w:rsidRPr="00E70778">
        <w:t xml:space="preserve"> </w:t>
      </w:r>
      <w:r w:rsidRPr="003B0EA2">
        <w:t xml:space="preserve">CIW </w:t>
      </w:r>
      <w:r>
        <w:t>o</w:t>
      </w:r>
      <w:r w:rsidRPr="003B0EA2">
        <w:t>utput messages</w:t>
      </w:r>
      <w:bookmarkEnd w:id="136"/>
      <w:bookmarkEnd w:id="137"/>
    </w:p>
    <w:tbl>
      <w:tblPr>
        <w:tblStyle w:val="Table02"/>
        <w:tblW w:w="5000" w:type="pct"/>
        <w:tblLook w:val="04A0" w:firstRow="1" w:lastRow="0" w:firstColumn="1" w:lastColumn="0" w:noHBand="0" w:noVBand="1"/>
      </w:tblPr>
      <w:tblGrid>
        <w:gridCol w:w="10070"/>
      </w:tblGrid>
      <w:tr w:rsidR="00021828" w14:paraId="020C4A32" w14:textId="77777777" w:rsidTr="00746162">
        <w:trPr>
          <w:cnfStyle w:val="100000000000" w:firstRow="1" w:lastRow="0" w:firstColumn="0" w:lastColumn="0" w:oddVBand="0" w:evenVBand="0" w:oddHBand="0" w:evenHBand="0" w:firstRowFirstColumn="0" w:firstRowLastColumn="0" w:lastRowFirstColumn="0" w:lastRowLastColumn="0"/>
          <w:trHeight w:val="1296"/>
        </w:trPr>
        <w:tc>
          <w:tcPr>
            <w:tcW w:w="5000" w:type="pct"/>
            <w:vAlign w:val="bottom"/>
          </w:tcPr>
          <w:p w14:paraId="7AE0182C" w14:textId="522678DE" w:rsidR="00021828" w:rsidRPr="00746162" w:rsidRDefault="00995EB0" w:rsidP="00746162">
            <w:pPr>
              <w:pStyle w:val="TableBody1"/>
            </w:pPr>
            <w:r w:rsidRPr="00746162">
              <w:rPr>
                <w:noProof/>
              </w:rPr>
              <w:drawing>
                <wp:inline distT="0" distB="0" distL="0" distR="0" wp14:anchorId="51A94A98" wp14:editId="06C5F0D4">
                  <wp:extent cx="6400800" cy="980440"/>
                  <wp:effectExtent l="0" t="0" r="0" b="0"/>
                  <wp:docPr id="79528551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85519" name="Picture 5"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400800" cy="980440"/>
                          </a:xfrm>
                          <a:prstGeom prst="rect">
                            <a:avLst/>
                          </a:prstGeom>
                        </pic:spPr>
                      </pic:pic>
                    </a:graphicData>
                  </a:graphic>
                </wp:inline>
              </w:drawing>
            </w:r>
          </w:p>
        </w:tc>
      </w:tr>
    </w:tbl>
    <w:p w14:paraId="2C871D88" w14:textId="2EC7AF32" w:rsidR="00021828" w:rsidRDefault="00021828" w:rsidP="00021828">
      <w:pPr>
        <w:pStyle w:val="Body2"/>
        <w:keepNext/>
      </w:pPr>
      <w:r>
        <w:lastRenderedPageBreak/>
        <w:t xml:space="preserve">The structure of Run directory </w:t>
      </w:r>
      <w:r w:rsidRPr="006C332F">
        <w:t>autoLib</w:t>
      </w:r>
      <w:r>
        <w:t xml:space="preserve"> is shown in </w:t>
      </w:r>
      <w:r w:rsidRPr="00386BC9">
        <w:rPr>
          <w:rStyle w:val="Link"/>
        </w:rPr>
        <w:fldChar w:fldCharType="begin"/>
      </w:r>
      <w:r w:rsidRPr="00386BC9">
        <w:rPr>
          <w:rStyle w:val="Link"/>
        </w:rPr>
        <w:instrText xml:space="preserve"> REF _Ref152950804 \h </w:instrText>
      </w:r>
      <w:r>
        <w:rPr>
          <w:rStyle w:val="Link"/>
        </w:rPr>
        <w:instrText xml:space="preserve"> \* MERGEFORMAT </w:instrText>
      </w:r>
      <w:r w:rsidRPr="00386BC9">
        <w:rPr>
          <w:rStyle w:val="Link"/>
        </w:rPr>
      </w:r>
      <w:r w:rsidRPr="00386BC9">
        <w:rPr>
          <w:rStyle w:val="Link"/>
        </w:rPr>
        <w:fldChar w:fldCharType="separate"/>
      </w:r>
      <w:r w:rsidR="001E647E" w:rsidRPr="001E647E">
        <w:rPr>
          <w:rStyle w:val="Link"/>
        </w:rPr>
        <w:t>Figure 13</w:t>
      </w:r>
      <w:r w:rsidRPr="00386BC9">
        <w:rPr>
          <w:rStyle w:val="Link"/>
        </w:rPr>
        <w:fldChar w:fldCharType="end"/>
      </w:r>
      <w:r>
        <w:t>. The individual directories that are also cell names contain the cell-level gds and cdl files. These cell level files are combined for the library level in the ldk_demo_lib.gds and ldk_demo_lib.cdl file</w:t>
      </w:r>
      <w:r w:rsidR="0099618A">
        <w:t xml:space="preserve"> </w:t>
      </w:r>
      <w:r w:rsidR="0099618A" w:rsidRPr="0099618A">
        <w:t xml:space="preserve">when the option </w:t>
      </w:r>
      <w:r w:rsidR="0099618A" w:rsidRPr="0099618A">
        <w:rPr>
          <w:i/>
          <w:iCs/>
        </w:rPr>
        <w:t>Copy to delivery dir</w:t>
      </w:r>
      <w:r w:rsidR="0099618A" w:rsidRPr="0099618A">
        <w:t xml:space="preserve"> is enabled</w:t>
      </w:r>
      <w:r>
        <w:t>.</w:t>
      </w:r>
    </w:p>
    <w:p w14:paraId="5684BB2E" w14:textId="740020CA" w:rsidR="00021828" w:rsidRDefault="00021828" w:rsidP="00021828">
      <w:pPr>
        <w:pStyle w:val="Caption"/>
      </w:pPr>
      <w:bookmarkStart w:id="138" w:name="_Ref152950804"/>
      <w:bookmarkStart w:id="139" w:name="_Toc164238188"/>
      <w:bookmarkStart w:id="140" w:name="_Toc169527093"/>
      <w:r>
        <w:t xml:space="preserve">Figure </w:t>
      </w:r>
      <w:r>
        <w:rPr>
          <w:noProof/>
        </w:rPr>
        <w:fldChar w:fldCharType="begin"/>
      </w:r>
      <w:r>
        <w:rPr>
          <w:noProof/>
        </w:rPr>
        <w:instrText xml:space="preserve"> SEQ Figure \* ARABIC </w:instrText>
      </w:r>
      <w:r>
        <w:rPr>
          <w:noProof/>
        </w:rPr>
        <w:fldChar w:fldCharType="separate"/>
      </w:r>
      <w:r w:rsidR="000C0CA7">
        <w:rPr>
          <w:noProof/>
        </w:rPr>
        <w:t>14</w:t>
      </w:r>
      <w:r>
        <w:rPr>
          <w:noProof/>
        </w:rPr>
        <w:fldChar w:fldCharType="end"/>
      </w:r>
      <w:bookmarkEnd w:id="138"/>
      <w:r>
        <w:t>:</w:t>
      </w:r>
      <w:r w:rsidRPr="00E70778">
        <w:t xml:space="preserve"> </w:t>
      </w:r>
      <w:r w:rsidRPr="003B0EA2">
        <w:t>Run dir autoLib directory structure</w:t>
      </w:r>
      <w:bookmarkEnd w:id="139"/>
      <w:bookmarkEnd w:id="140"/>
    </w:p>
    <w:tbl>
      <w:tblPr>
        <w:tblStyle w:val="TableGrid"/>
        <w:tblW w:w="0" w:type="auto"/>
        <w:tblLook w:val="04A0" w:firstRow="1" w:lastRow="0" w:firstColumn="1" w:lastColumn="0" w:noHBand="0" w:noVBand="1"/>
      </w:tblPr>
      <w:tblGrid>
        <w:gridCol w:w="10070"/>
      </w:tblGrid>
      <w:tr w:rsidR="00746162" w14:paraId="5D3504BA" w14:textId="77777777" w:rsidTr="00746162">
        <w:trPr>
          <w:trHeight w:val="5328"/>
        </w:trPr>
        <w:tc>
          <w:tcPr>
            <w:tcW w:w="10070" w:type="dxa"/>
            <w:vAlign w:val="bottom"/>
          </w:tcPr>
          <w:p w14:paraId="62A48952" w14:textId="3B3CBC7A" w:rsidR="00746162" w:rsidRDefault="00746162" w:rsidP="00746162">
            <w:pPr>
              <w:pStyle w:val="Body1"/>
              <w:jc w:val="center"/>
            </w:pPr>
            <w:r>
              <w:rPr>
                <w:noProof/>
              </w:rPr>
              <w:drawing>
                <wp:inline distT="0" distB="0" distL="0" distR="0" wp14:anchorId="241763BF" wp14:editId="305A5E8B">
                  <wp:extent cx="2596551" cy="3253596"/>
                  <wp:effectExtent l="0" t="0" r="0" b="4445"/>
                  <wp:docPr id="1154423670"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23670" name="Picture 6" descr="A screenshot of a computer program&#10;&#10;Description automatically generated"/>
                          <pic:cNvPicPr/>
                        </pic:nvPicPr>
                        <pic:blipFill rotWithShape="1">
                          <a:blip r:embed="rId28">
                            <a:extLst>
                              <a:ext uri="{28A0092B-C50C-407E-A947-70E740481C1C}">
                                <a14:useLocalDpi xmlns:a14="http://schemas.microsoft.com/office/drawing/2010/main" val="0"/>
                              </a:ext>
                            </a:extLst>
                          </a:blip>
                          <a:srcRect t="9153" r="52425"/>
                          <a:stretch/>
                        </pic:blipFill>
                        <pic:spPr bwMode="auto">
                          <a:xfrm>
                            <a:off x="0" y="0"/>
                            <a:ext cx="2596914" cy="32540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6A50E59" w14:textId="77777777" w:rsidR="00746162" w:rsidRPr="00746162" w:rsidRDefault="00746162" w:rsidP="00746162">
      <w:pPr>
        <w:pStyle w:val="Body1"/>
      </w:pPr>
    </w:p>
    <w:p w14:paraId="23625CBB" w14:textId="77777777" w:rsidR="00021828" w:rsidRDefault="00021828" w:rsidP="00021828">
      <w:pPr>
        <w:pStyle w:val="Heading4"/>
      </w:pPr>
      <w:bookmarkStart w:id="141" w:name="_Ref153186225"/>
      <w:bookmarkStart w:id="142" w:name="_Hlk153548780"/>
      <w:r>
        <w:t>Mode SPEF generation</w:t>
      </w:r>
      <w:bookmarkEnd w:id="141"/>
    </w:p>
    <w:bookmarkEnd w:id="142"/>
    <w:p w14:paraId="0F8C41BC" w14:textId="77777777" w:rsidR="00021828" w:rsidRDefault="00021828" w:rsidP="00021828">
      <w:pPr>
        <w:pStyle w:val="Body1"/>
      </w:pPr>
      <w:r>
        <w:t>SPEF (.spf) file generation is only run on one set of PVT corners at a time. The file is of dspf format but referred to as SPEF in this LDK. To enable automation for each cell in a library or Input file, a qrc_cmd.template file is used by the autoLib utility to customize the command file for each cell when running Cadence Quantus*.</w:t>
      </w:r>
    </w:p>
    <w:p w14:paraId="12C28DEF" w14:textId="6641C7C3" w:rsidR="00021828" w:rsidRDefault="00021828" w:rsidP="00ED2B95">
      <w:pPr>
        <w:pStyle w:val="Number1"/>
        <w:numPr>
          <w:ilvl w:val="0"/>
          <w:numId w:val="25"/>
        </w:numPr>
      </w:pPr>
      <w:r>
        <w:t>Using your preferred editor, open the ./qrc_cmd.template file. This file requires very little editing and only when switching between the two covered PVT corners in the delivery directory. View the area for process_technology</w:t>
      </w:r>
      <w:r w:rsidR="00747667">
        <w:t xml:space="preserve"> (</w:t>
      </w:r>
      <w:r w:rsidR="00747667" w:rsidRPr="00EE6150">
        <w:rPr>
          <w:rStyle w:val="Link"/>
        </w:rPr>
        <w:fldChar w:fldCharType="begin"/>
      </w:r>
      <w:r w:rsidR="00747667" w:rsidRPr="00EE6150">
        <w:rPr>
          <w:rStyle w:val="Link"/>
        </w:rPr>
        <w:instrText xml:space="preserve"> REF _Ref152950861 \h  \* MERGEFORMAT </w:instrText>
      </w:r>
      <w:r w:rsidR="00747667" w:rsidRPr="00EE6150">
        <w:rPr>
          <w:rStyle w:val="Link"/>
        </w:rPr>
      </w:r>
      <w:r w:rsidR="00747667" w:rsidRPr="00EE6150">
        <w:rPr>
          <w:rStyle w:val="Link"/>
        </w:rPr>
        <w:fldChar w:fldCharType="separate"/>
      </w:r>
      <w:r w:rsidR="001E647E" w:rsidRPr="001E647E">
        <w:rPr>
          <w:rStyle w:val="Link"/>
        </w:rPr>
        <w:t>Figure 14</w:t>
      </w:r>
      <w:r w:rsidR="00747667" w:rsidRPr="00EE6150">
        <w:rPr>
          <w:rStyle w:val="Link"/>
        </w:rPr>
        <w:fldChar w:fldCharType="end"/>
      </w:r>
      <w:r w:rsidR="00747667">
        <w:t>)</w:t>
      </w:r>
      <w:r>
        <w:t>. Close the file when done viewing.</w:t>
      </w:r>
    </w:p>
    <w:p w14:paraId="4CCBCBFC" w14:textId="4CDDD024" w:rsidR="00021828" w:rsidRPr="00600A92" w:rsidRDefault="00021828" w:rsidP="00021828">
      <w:pPr>
        <w:pStyle w:val="Caption"/>
      </w:pPr>
      <w:bookmarkStart w:id="143" w:name="_Ref152950861"/>
      <w:bookmarkStart w:id="144" w:name="_Toc164238189"/>
      <w:bookmarkStart w:id="145" w:name="_Toc169527094"/>
      <w:r>
        <w:t xml:space="preserve">Figure </w:t>
      </w:r>
      <w:r>
        <w:rPr>
          <w:noProof/>
        </w:rPr>
        <w:fldChar w:fldCharType="begin"/>
      </w:r>
      <w:r>
        <w:rPr>
          <w:noProof/>
        </w:rPr>
        <w:instrText xml:space="preserve"> SEQ Figure \* ARABIC </w:instrText>
      </w:r>
      <w:r>
        <w:rPr>
          <w:noProof/>
        </w:rPr>
        <w:fldChar w:fldCharType="separate"/>
      </w:r>
      <w:r w:rsidR="000C0CA7">
        <w:rPr>
          <w:noProof/>
        </w:rPr>
        <w:t>15</w:t>
      </w:r>
      <w:r>
        <w:rPr>
          <w:noProof/>
        </w:rPr>
        <w:fldChar w:fldCharType="end"/>
      </w:r>
      <w:bookmarkEnd w:id="143"/>
      <w:r>
        <w:t>:</w:t>
      </w:r>
      <w:r w:rsidRPr="00E70778">
        <w:t xml:space="preserve"> </w:t>
      </w:r>
      <w:r w:rsidRPr="003B0EA2">
        <w:t>Technology section of qrc_cmd.template file</w:t>
      </w:r>
      <w:bookmarkEnd w:id="144"/>
      <w:bookmarkEnd w:id="145"/>
    </w:p>
    <w:tbl>
      <w:tblPr>
        <w:tblStyle w:val="Table02"/>
        <w:tblW w:w="5000" w:type="pct"/>
        <w:tblLook w:val="04A0" w:firstRow="1" w:lastRow="0" w:firstColumn="1" w:lastColumn="0" w:noHBand="0" w:noVBand="1"/>
      </w:tblPr>
      <w:tblGrid>
        <w:gridCol w:w="10070"/>
      </w:tblGrid>
      <w:tr w:rsidR="00021828" w14:paraId="37EA19E7" w14:textId="77777777" w:rsidTr="00615B03">
        <w:trPr>
          <w:cnfStyle w:val="100000000000" w:firstRow="1" w:lastRow="0" w:firstColumn="0" w:lastColumn="0" w:oddVBand="0" w:evenVBand="0" w:oddHBand="0" w:evenHBand="0" w:firstRowFirstColumn="0" w:firstRowLastColumn="0" w:lastRowFirstColumn="0" w:lastRowLastColumn="0"/>
        </w:trPr>
        <w:tc>
          <w:tcPr>
            <w:tcW w:w="5000" w:type="pct"/>
            <w:vAlign w:val="bottom"/>
          </w:tcPr>
          <w:p w14:paraId="415D6B4C" w14:textId="77777777" w:rsidR="00021828" w:rsidRDefault="00021828" w:rsidP="00615B03">
            <w:pPr>
              <w:pStyle w:val="TableBody1"/>
            </w:pPr>
            <w:r>
              <w:rPr>
                <w:noProof/>
              </w:rPr>
              <w:drawing>
                <wp:inline distT="0" distB="0" distL="0" distR="0" wp14:anchorId="7EC2CC1B" wp14:editId="121D21B8">
                  <wp:extent cx="5691861" cy="949511"/>
                  <wp:effectExtent l="0" t="0" r="4445" b="3175"/>
                  <wp:docPr id="183146723" name="Picture 18314672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6723" name="Picture 183146723" descr="A black background with white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13727" cy="953159"/>
                          </a:xfrm>
                          <a:prstGeom prst="rect">
                            <a:avLst/>
                          </a:prstGeom>
                        </pic:spPr>
                      </pic:pic>
                    </a:graphicData>
                  </a:graphic>
                </wp:inline>
              </w:drawing>
            </w:r>
          </w:p>
        </w:tc>
      </w:tr>
    </w:tbl>
    <w:p w14:paraId="2AF07DD9" w14:textId="719FDDA1" w:rsidR="00021828" w:rsidRDefault="00021828" w:rsidP="00021828">
      <w:pPr>
        <w:pStyle w:val="Body2"/>
        <w:keepNext/>
      </w:pPr>
      <w:r w:rsidRPr="005804EA">
        <w:rPr>
          <w:b/>
          <w:bCs/>
        </w:rPr>
        <w:lastRenderedPageBreak/>
        <w:t>Note:</w:t>
      </w:r>
      <w:r>
        <w:t xml:space="preserve"> You can use other corners in the SPEF generation operation, however, the other corners are not available in the delivery directory. Ensure the </w:t>
      </w:r>
      <w:r w:rsidRPr="002C12F2">
        <w:rPr>
          <w:i/>
          <w:iCs/>
        </w:rPr>
        <w:t>Copy to delivery dir</w:t>
      </w:r>
      <w:r>
        <w:t xml:space="preserve"> option is deselected if corners other than those listed in the delivery directory are used. Other corners are written in the specified Run dir (</w:t>
      </w:r>
      <w:r w:rsidRPr="00EE6150">
        <w:rPr>
          <w:rStyle w:val="Link"/>
        </w:rPr>
        <w:fldChar w:fldCharType="begin"/>
      </w:r>
      <w:r w:rsidRPr="00EE6150">
        <w:rPr>
          <w:rStyle w:val="Link"/>
        </w:rPr>
        <w:instrText xml:space="preserve"> REF _Ref153269863 \h </w:instrText>
      </w:r>
      <w:r>
        <w:rPr>
          <w:rStyle w:val="Link"/>
        </w:rPr>
        <w:instrText xml:space="preserve"> \* MERGEFORMAT </w:instrText>
      </w:r>
      <w:r w:rsidRPr="00EE6150">
        <w:rPr>
          <w:rStyle w:val="Link"/>
        </w:rPr>
      </w:r>
      <w:r w:rsidRPr="00EE6150">
        <w:rPr>
          <w:rStyle w:val="Link"/>
        </w:rPr>
        <w:fldChar w:fldCharType="separate"/>
      </w:r>
      <w:r w:rsidR="001E647E" w:rsidRPr="001E647E">
        <w:rPr>
          <w:rStyle w:val="Link"/>
        </w:rPr>
        <w:t>Figure 15</w:t>
      </w:r>
      <w:r w:rsidRPr="00EE6150">
        <w:rPr>
          <w:rStyle w:val="Link"/>
        </w:rPr>
        <w:fldChar w:fldCharType="end"/>
      </w:r>
      <w:r>
        <w:t>).</w:t>
      </w:r>
    </w:p>
    <w:p w14:paraId="6718B9E2" w14:textId="4F5E2363" w:rsidR="00021828" w:rsidRPr="007B70F9" w:rsidRDefault="00021828" w:rsidP="00021828">
      <w:pPr>
        <w:pStyle w:val="Caption"/>
      </w:pPr>
      <w:bookmarkStart w:id="146" w:name="_Ref153269863"/>
      <w:bookmarkStart w:id="147" w:name="_Toc164238190"/>
      <w:bookmarkStart w:id="148" w:name="_Toc169527095"/>
      <w:r w:rsidRPr="007B70F9">
        <w:t xml:space="preserve">Figure </w:t>
      </w:r>
      <w:r>
        <w:fldChar w:fldCharType="begin"/>
      </w:r>
      <w:r>
        <w:instrText xml:space="preserve"> SEQ Figure \* ARABIC </w:instrText>
      </w:r>
      <w:r>
        <w:fldChar w:fldCharType="separate"/>
      </w:r>
      <w:r w:rsidR="000C0CA7">
        <w:rPr>
          <w:noProof/>
        </w:rPr>
        <w:t>16</w:t>
      </w:r>
      <w:r>
        <w:rPr>
          <w:noProof/>
        </w:rPr>
        <w:fldChar w:fldCharType="end"/>
      </w:r>
      <w:bookmarkEnd w:id="146"/>
      <w:r w:rsidRPr="007B70F9">
        <w:t>: Delivery directory structure</w:t>
      </w:r>
      <w:bookmarkEnd w:id="147"/>
      <w:bookmarkEnd w:id="148"/>
    </w:p>
    <w:tbl>
      <w:tblPr>
        <w:tblStyle w:val="Table02"/>
        <w:tblW w:w="5000" w:type="pct"/>
        <w:tblLook w:val="04A0" w:firstRow="1" w:lastRow="0" w:firstColumn="1" w:lastColumn="0" w:noHBand="0" w:noVBand="1"/>
      </w:tblPr>
      <w:tblGrid>
        <w:gridCol w:w="10070"/>
      </w:tblGrid>
      <w:tr w:rsidR="00021828" w:rsidRPr="005804EA" w14:paraId="266B330A" w14:textId="77777777" w:rsidTr="00D91F54">
        <w:trPr>
          <w:cnfStyle w:val="100000000000" w:firstRow="1" w:lastRow="0" w:firstColumn="0" w:lastColumn="0" w:oddVBand="0" w:evenVBand="0" w:oddHBand="0" w:evenHBand="0" w:firstRowFirstColumn="0" w:firstRowLastColumn="0" w:lastRowFirstColumn="0" w:lastRowLastColumn="0"/>
        </w:trPr>
        <w:tc>
          <w:tcPr>
            <w:tcW w:w="5000" w:type="pct"/>
            <w:vAlign w:val="bottom"/>
          </w:tcPr>
          <w:p w14:paraId="3A9FFAF4" w14:textId="77777777" w:rsidR="00021828" w:rsidRPr="005804EA" w:rsidRDefault="00021828" w:rsidP="00D91F54">
            <w:pPr>
              <w:pStyle w:val="TableBody1"/>
            </w:pPr>
            <w:r w:rsidRPr="005804EA">
              <w:rPr>
                <w:noProof/>
              </w:rPr>
              <w:drawing>
                <wp:inline distT="0" distB="0" distL="0" distR="0" wp14:anchorId="02A357B4" wp14:editId="4F684F49">
                  <wp:extent cx="2721254" cy="562715"/>
                  <wp:effectExtent l="0" t="0" r="3175" b="8890"/>
                  <wp:docPr id="717286462" name="Picture 71728646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86462" name="Picture 717286462" descr="A black background with white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723440" cy="563167"/>
                          </a:xfrm>
                          <a:prstGeom prst="rect">
                            <a:avLst/>
                          </a:prstGeom>
                        </pic:spPr>
                      </pic:pic>
                    </a:graphicData>
                  </a:graphic>
                </wp:inline>
              </w:drawing>
            </w:r>
          </w:p>
        </w:tc>
      </w:tr>
    </w:tbl>
    <w:p w14:paraId="7991DCA6" w14:textId="77777777" w:rsidR="00021828" w:rsidRDefault="00021828" w:rsidP="00021828">
      <w:pPr>
        <w:pStyle w:val="Number1"/>
        <w:keepNext/>
      </w:pPr>
      <w:r>
        <w:t>SPEF generation requires Cadence Pegasus* LVS to be run before Cadence Quantus* extraction. The autoLib utility needs the full path to the lvs.pvl.</w:t>
      </w:r>
    </w:p>
    <w:p w14:paraId="6BCABA39" w14:textId="77777777" w:rsidR="00021828" w:rsidRDefault="00021828" w:rsidP="00021828">
      <w:pPr>
        <w:pStyle w:val="Body2"/>
        <w:keepNext/>
      </w:pPr>
      <w:r>
        <w:t>In the UNIX window enter the following:</w:t>
      </w:r>
    </w:p>
    <w:tbl>
      <w:tblPr>
        <w:tblStyle w:val="Table03"/>
        <w:tblW w:w="9720" w:type="dxa"/>
        <w:tblInd w:w="355" w:type="dxa"/>
        <w:tblLook w:val="04A0" w:firstRow="1" w:lastRow="0" w:firstColumn="1" w:lastColumn="0" w:noHBand="0" w:noVBand="1"/>
      </w:tblPr>
      <w:tblGrid>
        <w:gridCol w:w="9720"/>
      </w:tblGrid>
      <w:tr w:rsidR="00021828" w14:paraId="34EF0B92" w14:textId="77777777" w:rsidTr="00DA00A0">
        <w:tc>
          <w:tcPr>
            <w:tcW w:w="9720" w:type="dxa"/>
          </w:tcPr>
          <w:p w14:paraId="5B570887" w14:textId="77777777" w:rsidR="00021828" w:rsidRDefault="00021828" w:rsidP="00480A43">
            <w:pPr>
              <w:pStyle w:val="TableBody1"/>
              <w:keepNext/>
            </w:pPr>
            <w:r>
              <w:t>echo $INTEL_PDK/runsets/pegasus/pvl/lvs.pvl</w:t>
            </w:r>
          </w:p>
        </w:tc>
      </w:tr>
    </w:tbl>
    <w:p w14:paraId="0C0F05B5" w14:textId="77777777" w:rsidR="00AD3077" w:rsidRDefault="00021828" w:rsidP="00021828">
      <w:pPr>
        <w:pStyle w:val="Body2"/>
        <w:keepNext/>
      </w:pPr>
      <w:r>
        <w:t>The output in the UNIX terminal is the &lt;full_path_to_lvs.pvl&gt; for the loaded PDK.</w:t>
      </w:r>
    </w:p>
    <w:p w14:paraId="519BA26D" w14:textId="5900D37D" w:rsidR="00021828" w:rsidRDefault="00A70B7C" w:rsidP="00021828">
      <w:pPr>
        <w:pStyle w:val="Body2"/>
        <w:keepNext/>
      </w:pPr>
      <w:r w:rsidRPr="00A70B7C">
        <w:t xml:space="preserve">Copy/paste the full path into the </w:t>
      </w:r>
      <w:r w:rsidRPr="00F914FE">
        <w:rPr>
          <w:i/>
          <w:iCs/>
        </w:rPr>
        <w:t>LVS rules file</w:t>
      </w:r>
      <w:r w:rsidRPr="00A70B7C">
        <w:t xml:space="preserve"> field of the </w:t>
      </w:r>
      <w:r w:rsidRPr="00F914FE">
        <w:rPr>
          <w:i/>
          <w:iCs/>
        </w:rPr>
        <w:t>Auto Lib View Generation</w:t>
      </w:r>
      <w:r w:rsidRPr="00A70B7C">
        <w:t xml:space="preserve"> UI.</w:t>
      </w:r>
    </w:p>
    <w:p w14:paraId="4F949587" w14:textId="69304358" w:rsidR="00021828" w:rsidRDefault="00021828" w:rsidP="00021828">
      <w:pPr>
        <w:pStyle w:val="Number1"/>
      </w:pPr>
      <w:r>
        <w:t xml:space="preserve">If the </w:t>
      </w:r>
      <w:r w:rsidRPr="005C5F4F">
        <w:t xml:space="preserve">Auto Lib View Generation </w:t>
      </w:r>
      <w:r>
        <w:t xml:space="preserve">form was closed, select </w:t>
      </w:r>
      <w:r w:rsidRPr="00EE6150">
        <w:rPr>
          <w:b/>
          <w:bCs/>
        </w:rPr>
        <w:t>Bindkey</w:t>
      </w:r>
      <w:r>
        <w:t xml:space="preserve"> &lt;F10&gt;.</w:t>
      </w:r>
    </w:p>
    <w:p w14:paraId="123943E6" w14:textId="77777777" w:rsidR="00021828" w:rsidRDefault="00021828" w:rsidP="00021828">
      <w:pPr>
        <w:pStyle w:val="Body2"/>
      </w:pPr>
      <w:r>
        <w:t xml:space="preserve">If running subsequent operations, it is recommended to use </w:t>
      </w:r>
      <w:r w:rsidRPr="00EE6150">
        <w:rPr>
          <w:b/>
          <w:bCs/>
        </w:rPr>
        <w:t>Apply</w:t>
      </w:r>
      <w:r>
        <w:t xml:space="preserve"> instead of </w:t>
      </w:r>
      <w:r w:rsidRPr="00EE6150">
        <w:rPr>
          <w:b/>
          <w:bCs/>
        </w:rPr>
        <w:t>O</w:t>
      </w:r>
      <w:r>
        <w:rPr>
          <w:b/>
          <w:bCs/>
        </w:rPr>
        <w:t>K</w:t>
      </w:r>
      <w:r>
        <w:t xml:space="preserve"> on the form to retain entry field values.</w:t>
      </w:r>
    </w:p>
    <w:p w14:paraId="39EE7897" w14:textId="5A6381D2" w:rsidR="00021828" w:rsidRDefault="00021828" w:rsidP="00021828">
      <w:pPr>
        <w:pStyle w:val="Number1"/>
      </w:pPr>
      <w:r>
        <w:t xml:space="preserve">See </w:t>
      </w:r>
      <w:r w:rsidRPr="00EE6150">
        <w:rPr>
          <w:rStyle w:val="Link"/>
        </w:rPr>
        <w:fldChar w:fldCharType="begin"/>
      </w:r>
      <w:r w:rsidRPr="00EE6150">
        <w:rPr>
          <w:rStyle w:val="Link"/>
        </w:rPr>
        <w:instrText xml:space="preserve"> REF _Ref152950927 \h  \* MERGEFORMAT </w:instrText>
      </w:r>
      <w:r w:rsidRPr="00EE6150">
        <w:rPr>
          <w:rStyle w:val="Link"/>
        </w:rPr>
      </w:r>
      <w:r w:rsidRPr="00EE6150">
        <w:rPr>
          <w:rStyle w:val="Link"/>
        </w:rPr>
        <w:fldChar w:fldCharType="separate"/>
      </w:r>
      <w:r w:rsidR="001E647E" w:rsidRPr="001E647E">
        <w:rPr>
          <w:rStyle w:val="Link"/>
        </w:rPr>
        <w:t>Figure 16</w:t>
      </w:r>
      <w:r w:rsidRPr="00EE6150">
        <w:rPr>
          <w:rStyle w:val="Link"/>
        </w:rPr>
        <w:fldChar w:fldCharType="end"/>
      </w:r>
      <w:r>
        <w:t xml:space="preserve"> </w:t>
      </w:r>
      <w:r w:rsidRPr="00350DE0">
        <w:rPr>
          <w:rFonts w:eastAsiaTheme="minorHAnsi" w:cstheme="minorBidi"/>
          <w:szCs w:val="20"/>
        </w:rPr>
        <w:t xml:space="preserve">for the values for the Auto Lib View Generation form. The </w:t>
      </w:r>
      <w:r w:rsidRPr="00F65914">
        <w:rPr>
          <w:rFonts w:eastAsiaTheme="minorHAnsi" w:cstheme="minorBidi"/>
          <w:i/>
          <w:iCs/>
          <w:szCs w:val="20"/>
        </w:rPr>
        <w:t>Run type</w:t>
      </w:r>
      <w:r w:rsidRPr="00350DE0">
        <w:rPr>
          <w:rFonts w:eastAsiaTheme="minorHAnsi" w:cstheme="minorBidi"/>
          <w:szCs w:val="20"/>
        </w:rPr>
        <w:t xml:space="preserve"> is now </w:t>
      </w:r>
      <w:r w:rsidRPr="00F65914">
        <w:rPr>
          <w:rFonts w:eastAsiaTheme="minorHAnsi" w:cstheme="minorBidi"/>
          <w:b/>
          <w:bCs/>
          <w:szCs w:val="20"/>
        </w:rPr>
        <w:t>All cells in lib</w:t>
      </w:r>
      <w:r w:rsidRPr="00350DE0">
        <w:rPr>
          <w:rFonts w:eastAsiaTheme="minorHAnsi" w:cstheme="minorBidi"/>
          <w:szCs w:val="20"/>
        </w:rPr>
        <w:t xml:space="preserve">. Choose </w:t>
      </w:r>
      <w:r w:rsidRPr="00566E40">
        <w:rPr>
          <w:rFonts w:eastAsiaTheme="minorHAnsi" w:cstheme="minorBidi"/>
          <w:b/>
          <w:bCs/>
          <w:szCs w:val="20"/>
        </w:rPr>
        <w:t>ldk_demo_lib</w:t>
      </w:r>
      <w:r w:rsidRPr="00350DE0">
        <w:rPr>
          <w:rFonts w:eastAsiaTheme="minorHAnsi" w:cstheme="minorBidi"/>
          <w:szCs w:val="20"/>
        </w:rPr>
        <w:t xml:space="preserve"> from the </w:t>
      </w:r>
      <w:r w:rsidRPr="00D120F5">
        <w:rPr>
          <w:rFonts w:eastAsiaTheme="minorHAnsi" w:cstheme="minorBidi"/>
          <w:i/>
          <w:iCs/>
          <w:szCs w:val="20"/>
        </w:rPr>
        <w:t>Lib</w:t>
      </w:r>
      <w:r w:rsidRPr="00350DE0">
        <w:rPr>
          <w:rFonts w:eastAsiaTheme="minorHAnsi" w:cstheme="minorBidi"/>
          <w:szCs w:val="20"/>
        </w:rPr>
        <w:t xml:space="preserve"> </w:t>
      </w:r>
      <w:r w:rsidR="00D120F5">
        <w:rPr>
          <w:rFonts w:eastAsiaTheme="minorHAnsi" w:cstheme="minorBidi"/>
          <w:szCs w:val="20"/>
        </w:rPr>
        <w:t>menu</w:t>
      </w:r>
      <w:r w:rsidRPr="00350DE0">
        <w:rPr>
          <w:rFonts w:eastAsiaTheme="minorHAnsi" w:cstheme="minorBidi"/>
          <w:szCs w:val="20"/>
        </w:rPr>
        <w:t xml:space="preserve">. </w:t>
      </w:r>
      <w:r>
        <w:rPr>
          <w:rFonts w:eastAsiaTheme="minorHAnsi" w:cstheme="minorBidi"/>
          <w:szCs w:val="20"/>
        </w:rPr>
        <w:t xml:space="preserve">Select </w:t>
      </w:r>
      <w:r w:rsidRPr="002F6659">
        <w:rPr>
          <w:rFonts w:eastAsiaTheme="minorHAnsi" w:cstheme="minorBidi"/>
          <w:b/>
          <w:bCs/>
          <w:szCs w:val="20"/>
        </w:rPr>
        <w:t>SPEF</w:t>
      </w:r>
      <w:r>
        <w:rPr>
          <w:rFonts w:eastAsiaTheme="minorHAnsi" w:cstheme="minorBidi"/>
          <w:szCs w:val="20"/>
        </w:rPr>
        <w:t xml:space="preserve"> from the</w:t>
      </w:r>
      <w:r w:rsidRPr="00350DE0">
        <w:rPr>
          <w:rFonts w:eastAsiaTheme="minorHAnsi" w:cstheme="minorBidi"/>
          <w:szCs w:val="20"/>
        </w:rPr>
        <w:t xml:space="preserve"> </w:t>
      </w:r>
      <w:r w:rsidRPr="00D120F5">
        <w:rPr>
          <w:rFonts w:eastAsiaTheme="minorHAnsi" w:cstheme="minorBidi"/>
          <w:i/>
          <w:iCs/>
          <w:szCs w:val="20"/>
        </w:rPr>
        <w:t>Mode</w:t>
      </w:r>
      <w:r w:rsidRPr="00350DE0">
        <w:rPr>
          <w:rFonts w:eastAsiaTheme="minorHAnsi" w:cstheme="minorBidi"/>
          <w:szCs w:val="20"/>
        </w:rPr>
        <w:t xml:space="preserve"> </w:t>
      </w:r>
      <w:r>
        <w:rPr>
          <w:rFonts w:eastAsiaTheme="minorHAnsi" w:cstheme="minorBidi"/>
          <w:szCs w:val="20"/>
        </w:rPr>
        <w:t xml:space="preserve">menu </w:t>
      </w:r>
      <w:r w:rsidRPr="00350DE0">
        <w:rPr>
          <w:rFonts w:eastAsiaTheme="minorHAnsi" w:cstheme="minorBidi"/>
          <w:szCs w:val="20"/>
        </w:rPr>
        <w:t xml:space="preserve">and ensure </w:t>
      </w:r>
      <w:r w:rsidRPr="00C332D9">
        <w:rPr>
          <w:rFonts w:eastAsiaTheme="minorHAnsi" w:cstheme="minorBidi"/>
          <w:b/>
          <w:bCs/>
          <w:szCs w:val="20"/>
        </w:rPr>
        <w:t>Copy to delivery dir</w:t>
      </w:r>
      <w:r w:rsidRPr="00350DE0">
        <w:rPr>
          <w:rFonts w:eastAsiaTheme="minorHAnsi" w:cstheme="minorBidi"/>
          <w:szCs w:val="20"/>
        </w:rPr>
        <w:t xml:space="preserve"> is </w:t>
      </w:r>
      <w:r>
        <w:rPr>
          <w:rFonts w:eastAsiaTheme="minorHAnsi" w:cstheme="minorBidi"/>
          <w:szCs w:val="20"/>
        </w:rPr>
        <w:t>selected</w:t>
      </w:r>
      <w:r w:rsidR="009F43A8">
        <w:rPr>
          <w:rFonts w:eastAsiaTheme="minorHAnsi" w:cstheme="minorBidi"/>
          <w:szCs w:val="20"/>
        </w:rPr>
        <w:t>. S</w:t>
      </w:r>
      <w:r>
        <w:rPr>
          <w:rFonts w:eastAsiaTheme="minorHAnsi" w:cstheme="minorBidi"/>
          <w:szCs w:val="20"/>
        </w:rPr>
        <w:t>et</w:t>
      </w:r>
      <w:r w:rsidRPr="00350DE0">
        <w:rPr>
          <w:rFonts w:eastAsiaTheme="minorHAnsi" w:cstheme="minorBidi"/>
          <w:szCs w:val="20"/>
        </w:rPr>
        <w:t xml:space="preserve"> </w:t>
      </w:r>
      <w:r w:rsidRPr="009F43A8">
        <w:rPr>
          <w:rFonts w:eastAsiaTheme="minorHAnsi" w:cstheme="minorBidi"/>
          <w:i/>
          <w:iCs/>
          <w:szCs w:val="20"/>
        </w:rPr>
        <w:t>QTS gnd net</w:t>
      </w:r>
      <w:r w:rsidRPr="00350DE0">
        <w:rPr>
          <w:rFonts w:eastAsiaTheme="minorHAnsi" w:cstheme="minorBidi"/>
          <w:szCs w:val="20"/>
        </w:rPr>
        <w:t xml:space="preserve"> to </w:t>
      </w:r>
      <w:r w:rsidR="00EF3C47" w:rsidRPr="009F43A8">
        <w:rPr>
          <w:rFonts w:eastAsiaTheme="minorHAnsi" w:cstheme="minorBidi"/>
          <w:b/>
          <w:bCs/>
          <w:szCs w:val="20"/>
        </w:rPr>
        <w:t>vssx</w:t>
      </w:r>
      <w:r w:rsidRPr="00350DE0">
        <w:rPr>
          <w:rFonts w:eastAsiaTheme="minorHAnsi" w:cstheme="minorBidi"/>
          <w:szCs w:val="20"/>
        </w:rPr>
        <w:t>.</w:t>
      </w:r>
    </w:p>
    <w:p w14:paraId="0C950EE0" w14:textId="636E493C" w:rsidR="00021828" w:rsidRDefault="00021828" w:rsidP="00021828">
      <w:pPr>
        <w:pStyle w:val="Caption"/>
      </w:pPr>
      <w:bookmarkStart w:id="149" w:name="_Ref152950927"/>
      <w:bookmarkStart w:id="150" w:name="_Toc164238191"/>
      <w:bookmarkStart w:id="151" w:name="_Toc169527096"/>
      <w:r>
        <w:lastRenderedPageBreak/>
        <w:t xml:space="preserve">Figure </w:t>
      </w:r>
      <w:r>
        <w:rPr>
          <w:noProof/>
        </w:rPr>
        <w:fldChar w:fldCharType="begin"/>
      </w:r>
      <w:r>
        <w:rPr>
          <w:noProof/>
        </w:rPr>
        <w:instrText xml:space="preserve"> SEQ Figure \* ARABIC </w:instrText>
      </w:r>
      <w:r>
        <w:rPr>
          <w:noProof/>
        </w:rPr>
        <w:fldChar w:fldCharType="separate"/>
      </w:r>
      <w:r w:rsidR="000C0CA7">
        <w:rPr>
          <w:noProof/>
        </w:rPr>
        <w:t>17</w:t>
      </w:r>
      <w:r>
        <w:rPr>
          <w:noProof/>
        </w:rPr>
        <w:fldChar w:fldCharType="end"/>
      </w:r>
      <w:bookmarkEnd w:id="149"/>
      <w:r>
        <w:t>:</w:t>
      </w:r>
      <w:r w:rsidRPr="00E70778">
        <w:t xml:space="preserve"> </w:t>
      </w:r>
      <w:r w:rsidRPr="003B0EA2">
        <w:t>Auto Lib View Generation form in SPEF mode</w:t>
      </w:r>
      <w:bookmarkEnd w:id="150"/>
      <w:bookmarkEnd w:id="151"/>
    </w:p>
    <w:tbl>
      <w:tblPr>
        <w:tblStyle w:val="Table02"/>
        <w:tblW w:w="0" w:type="auto"/>
        <w:tblLook w:val="04A0" w:firstRow="1" w:lastRow="0" w:firstColumn="1" w:lastColumn="0" w:noHBand="0" w:noVBand="1"/>
      </w:tblPr>
      <w:tblGrid>
        <w:gridCol w:w="10070"/>
      </w:tblGrid>
      <w:tr w:rsidR="001E4078" w14:paraId="08F0E3B7" w14:textId="77777777" w:rsidTr="001E4078">
        <w:trPr>
          <w:cnfStyle w:val="100000000000" w:firstRow="1" w:lastRow="0" w:firstColumn="0" w:lastColumn="0" w:oddVBand="0" w:evenVBand="0" w:oddHBand="0" w:evenHBand="0" w:firstRowFirstColumn="0" w:firstRowLastColumn="0" w:lastRowFirstColumn="0" w:lastRowLastColumn="0"/>
          <w:trHeight w:val="5760"/>
        </w:trPr>
        <w:tc>
          <w:tcPr>
            <w:tcW w:w="10070" w:type="dxa"/>
            <w:vAlign w:val="bottom"/>
          </w:tcPr>
          <w:p w14:paraId="38434D15" w14:textId="2D650599" w:rsidR="001E4078" w:rsidRDefault="001E4078" w:rsidP="001E4078">
            <w:pPr>
              <w:pStyle w:val="Body1"/>
            </w:pPr>
            <w:r>
              <w:rPr>
                <w:noProof/>
              </w:rPr>
              <w:drawing>
                <wp:inline distT="0" distB="0" distL="0" distR="0" wp14:anchorId="17949726" wp14:editId="3A775B1B">
                  <wp:extent cx="4039164" cy="3543795"/>
                  <wp:effectExtent l="0" t="0" r="0" b="0"/>
                  <wp:docPr id="162573667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36676" name="Picture 7"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039164" cy="3543795"/>
                          </a:xfrm>
                          <a:prstGeom prst="rect">
                            <a:avLst/>
                          </a:prstGeom>
                        </pic:spPr>
                      </pic:pic>
                    </a:graphicData>
                  </a:graphic>
                </wp:inline>
              </w:drawing>
            </w:r>
          </w:p>
        </w:tc>
      </w:tr>
    </w:tbl>
    <w:p w14:paraId="6DC34832" w14:textId="5ED675F1" w:rsidR="00021828" w:rsidRDefault="001E4078" w:rsidP="001E4078">
      <w:pPr>
        <w:pStyle w:val="Number1"/>
      </w:pPr>
      <w:r>
        <w:t>C</w:t>
      </w:r>
      <w:r w:rsidRPr="001E4078">
        <w:t xml:space="preserve"> </w:t>
      </w:r>
      <w:r>
        <w:t xml:space="preserve">lick </w:t>
      </w:r>
      <w:r w:rsidRPr="00EE6150">
        <w:rPr>
          <w:b/>
          <w:bCs/>
        </w:rPr>
        <w:t>Apply</w:t>
      </w:r>
      <w:r>
        <w:t>. Several messages display in the CIW. The first operation is to create a container cell. A GDS is output for &lt;cell&gt;/layout_extract. A CDL file is written for the &lt;cell&gt;. LVS file and is then run. This can take several minutes for each cell (</w:t>
      </w:r>
      <w:r w:rsidRPr="00EE6150">
        <w:rPr>
          <w:rStyle w:val="Link"/>
        </w:rPr>
        <w:fldChar w:fldCharType="begin"/>
      </w:r>
      <w:r w:rsidRPr="00EE6150">
        <w:rPr>
          <w:rStyle w:val="Link"/>
        </w:rPr>
        <w:instrText xml:space="preserve"> REF _Ref153269937 \h </w:instrText>
      </w:r>
      <w:r>
        <w:rPr>
          <w:rStyle w:val="Link"/>
        </w:rPr>
        <w:instrText xml:space="preserve"> \* MERGEFORMAT </w:instrText>
      </w:r>
      <w:r w:rsidRPr="00EE6150">
        <w:rPr>
          <w:rStyle w:val="Link"/>
        </w:rPr>
      </w:r>
      <w:r w:rsidRPr="00EE6150">
        <w:rPr>
          <w:rStyle w:val="Link"/>
        </w:rPr>
        <w:fldChar w:fldCharType="separate"/>
      </w:r>
      <w:r w:rsidR="001E647E" w:rsidRPr="001E647E">
        <w:rPr>
          <w:rStyle w:val="Link"/>
        </w:rPr>
        <w:t>Figure 17</w:t>
      </w:r>
      <w:r w:rsidRPr="00EE6150">
        <w:rPr>
          <w:rStyle w:val="Link"/>
        </w:rPr>
        <w:fldChar w:fldCharType="end"/>
      </w:r>
      <w:r>
        <w:t>).</w:t>
      </w:r>
    </w:p>
    <w:p w14:paraId="77B5A790" w14:textId="77777777" w:rsidR="00021828" w:rsidRDefault="00021828" w:rsidP="001E4078">
      <w:pPr>
        <w:pStyle w:val="Body1"/>
        <w:ind w:left="360"/>
      </w:pPr>
      <w:r w:rsidRPr="00EE6150">
        <w:rPr>
          <w:b/>
          <w:bCs/>
        </w:rPr>
        <w:t>Note:</w:t>
      </w:r>
      <w:r>
        <w:t xml:space="preserve"> The VALE messages can be ignored and will be removed in a future release.</w:t>
      </w:r>
    </w:p>
    <w:p w14:paraId="0EEA33D4" w14:textId="32CEB4B9" w:rsidR="00021828" w:rsidRPr="00600A92" w:rsidRDefault="00021828" w:rsidP="00021828">
      <w:pPr>
        <w:pStyle w:val="Caption"/>
      </w:pPr>
      <w:bookmarkStart w:id="152" w:name="_Ref153269937"/>
      <w:bookmarkStart w:id="153" w:name="_Toc164238192"/>
      <w:bookmarkStart w:id="154" w:name="_Toc169527097"/>
      <w:r>
        <w:lastRenderedPageBreak/>
        <w:t xml:space="preserve">Figure </w:t>
      </w:r>
      <w:r>
        <w:rPr>
          <w:noProof/>
        </w:rPr>
        <w:fldChar w:fldCharType="begin"/>
      </w:r>
      <w:r>
        <w:rPr>
          <w:noProof/>
        </w:rPr>
        <w:instrText xml:space="preserve"> SEQ Figure \* ARABIC </w:instrText>
      </w:r>
      <w:r>
        <w:rPr>
          <w:noProof/>
        </w:rPr>
        <w:fldChar w:fldCharType="separate"/>
      </w:r>
      <w:r w:rsidR="000C0CA7">
        <w:rPr>
          <w:noProof/>
        </w:rPr>
        <w:t>18</w:t>
      </w:r>
      <w:r>
        <w:rPr>
          <w:noProof/>
        </w:rPr>
        <w:fldChar w:fldCharType="end"/>
      </w:r>
      <w:bookmarkEnd w:id="152"/>
      <w:r>
        <w:t>:</w:t>
      </w:r>
      <w:r w:rsidRPr="00E70778">
        <w:t xml:space="preserve"> </w:t>
      </w:r>
      <w:r w:rsidRPr="003B0EA2">
        <w:t>CIW Output messages during SPEF generation</w:t>
      </w:r>
      <w:bookmarkEnd w:id="153"/>
      <w:bookmarkEnd w:id="154"/>
    </w:p>
    <w:tbl>
      <w:tblPr>
        <w:tblStyle w:val="Table02"/>
        <w:tblW w:w="0" w:type="auto"/>
        <w:tblLook w:val="04A0" w:firstRow="1" w:lastRow="0" w:firstColumn="1" w:lastColumn="0" w:noHBand="0" w:noVBand="1"/>
      </w:tblPr>
      <w:tblGrid>
        <w:gridCol w:w="10070"/>
      </w:tblGrid>
      <w:tr w:rsidR="00021828" w14:paraId="413B3871" w14:textId="77777777" w:rsidTr="00480A43">
        <w:trPr>
          <w:cnfStyle w:val="100000000000" w:firstRow="1" w:lastRow="0" w:firstColumn="0" w:lastColumn="0" w:oddVBand="0" w:evenVBand="0" w:oddHBand="0" w:evenHBand="0" w:firstRowFirstColumn="0" w:firstRowLastColumn="0" w:lastRowFirstColumn="0" w:lastRowLastColumn="0"/>
        </w:trPr>
        <w:tc>
          <w:tcPr>
            <w:tcW w:w="9360" w:type="dxa"/>
          </w:tcPr>
          <w:p w14:paraId="49D310E0" w14:textId="380D42B4" w:rsidR="00021828" w:rsidRDefault="00A92E0E" w:rsidP="00480A43">
            <w:pPr>
              <w:pStyle w:val="TableBody1"/>
            </w:pPr>
            <w:r>
              <w:rPr>
                <w:noProof/>
              </w:rPr>
              <w:drawing>
                <wp:inline distT="0" distB="0" distL="0" distR="0" wp14:anchorId="6FC4C68F" wp14:editId="74C68426">
                  <wp:extent cx="6400800" cy="3406140"/>
                  <wp:effectExtent l="0" t="0" r="0" b="3810"/>
                  <wp:docPr id="1203284138"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84138" name="Picture 8" descr="A screenshot of a computer pro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400800" cy="3406140"/>
                          </a:xfrm>
                          <a:prstGeom prst="rect">
                            <a:avLst/>
                          </a:prstGeom>
                        </pic:spPr>
                      </pic:pic>
                    </a:graphicData>
                  </a:graphic>
                </wp:inline>
              </w:drawing>
            </w:r>
          </w:p>
        </w:tc>
      </w:tr>
    </w:tbl>
    <w:p w14:paraId="17F12371" w14:textId="0AFE1734" w:rsidR="00021828" w:rsidRDefault="00021828" w:rsidP="00021828">
      <w:pPr>
        <w:pStyle w:val="Body2"/>
        <w:keepLines/>
      </w:pPr>
      <w:r>
        <w:t xml:space="preserve">The Keyword messages are displayed while the qrc_cmd.template file is customized for the cell under operation. When the operation is complete after the last cell, a message is displayed to indicate copying of output files to the delivery directory when the </w:t>
      </w:r>
      <w:r w:rsidRPr="00EE6150">
        <w:rPr>
          <w:b/>
          <w:bCs/>
        </w:rPr>
        <w:t>Copy to delivery dir</w:t>
      </w:r>
      <w:r>
        <w:t xml:space="preserve"> option is set. When the final message "Total time taken" displays, the entire operation is complete (</w:t>
      </w:r>
      <w:r w:rsidRPr="00EE6150">
        <w:rPr>
          <w:rStyle w:val="Link"/>
        </w:rPr>
        <w:fldChar w:fldCharType="begin"/>
      </w:r>
      <w:r w:rsidRPr="00EE6150">
        <w:rPr>
          <w:rStyle w:val="Link"/>
        </w:rPr>
        <w:instrText xml:space="preserve"> REF _Ref153269956 \h </w:instrText>
      </w:r>
      <w:r>
        <w:rPr>
          <w:rStyle w:val="Link"/>
        </w:rPr>
        <w:instrText xml:space="preserve"> \* MERGEFORMAT </w:instrText>
      </w:r>
      <w:r w:rsidRPr="00EE6150">
        <w:rPr>
          <w:rStyle w:val="Link"/>
        </w:rPr>
      </w:r>
      <w:r w:rsidRPr="00EE6150">
        <w:rPr>
          <w:rStyle w:val="Link"/>
        </w:rPr>
        <w:fldChar w:fldCharType="separate"/>
      </w:r>
      <w:r w:rsidR="001E647E" w:rsidRPr="001E647E">
        <w:rPr>
          <w:rStyle w:val="Link"/>
        </w:rPr>
        <w:t>Figure 18</w:t>
      </w:r>
      <w:r w:rsidRPr="00EE6150">
        <w:rPr>
          <w:rStyle w:val="Link"/>
        </w:rPr>
        <w:fldChar w:fldCharType="end"/>
      </w:r>
      <w:r>
        <w:t>).</w:t>
      </w:r>
    </w:p>
    <w:p w14:paraId="18E9581B" w14:textId="524D55A3" w:rsidR="00021828" w:rsidRPr="00600A92" w:rsidRDefault="00021828" w:rsidP="00021828">
      <w:pPr>
        <w:pStyle w:val="Caption"/>
      </w:pPr>
      <w:bookmarkStart w:id="155" w:name="_Ref153269956"/>
      <w:bookmarkStart w:id="156" w:name="_Toc164238193"/>
      <w:bookmarkStart w:id="157" w:name="_Toc169527098"/>
      <w:r>
        <w:t xml:space="preserve">Figure </w:t>
      </w:r>
      <w:r>
        <w:rPr>
          <w:noProof/>
        </w:rPr>
        <w:fldChar w:fldCharType="begin"/>
      </w:r>
      <w:r>
        <w:rPr>
          <w:noProof/>
        </w:rPr>
        <w:instrText xml:space="preserve"> SEQ Figure \* ARABIC </w:instrText>
      </w:r>
      <w:r>
        <w:rPr>
          <w:noProof/>
        </w:rPr>
        <w:fldChar w:fldCharType="separate"/>
      </w:r>
      <w:r w:rsidR="000C0CA7">
        <w:rPr>
          <w:noProof/>
        </w:rPr>
        <w:t>19</w:t>
      </w:r>
      <w:r>
        <w:rPr>
          <w:noProof/>
        </w:rPr>
        <w:fldChar w:fldCharType="end"/>
      </w:r>
      <w:bookmarkEnd w:id="155"/>
      <w:r>
        <w:t>:</w:t>
      </w:r>
      <w:r w:rsidRPr="00E70778">
        <w:t xml:space="preserve"> </w:t>
      </w:r>
      <w:r w:rsidRPr="003B0EA2">
        <w:t>CIW Output message after SPEF generation</w:t>
      </w:r>
      <w:bookmarkEnd w:id="156"/>
      <w:bookmarkEnd w:id="157"/>
    </w:p>
    <w:tbl>
      <w:tblPr>
        <w:tblStyle w:val="Table02"/>
        <w:tblW w:w="0" w:type="auto"/>
        <w:tblLook w:val="04A0" w:firstRow="1" w:lastRow="0" w:firstColumn="1" w:lastColumn="0" w:noHBand="0" w:noVBand="1"/>
      </w:tblPr>
      <w:tblGrid>
        <w:gridCol w:w="10070"/>
      </w:tblGrid>
      <w:tr w:rsidR="00021828" w:rsidRPr="005804EA" w14:paraId="6BA3A6F2" w14:textId="77777777" w:rsidTr="00480A43">
        <w:trPr>
          <w:cnfStyle w:val="100000000000" w:firstRow="1" w:lastRow="0" w:firstColumn="0" w:lastColumn="0" w:oddVBand="0" w:evenVBand="0" w:oddHBand="0" w:evenHBand="0" w:firstRowFirstColumn="0" w:firstRowLastColumn="0" w:lastRowFirstColumn="0" w:lastRowLastColumn="0"/>
        </w:trPr>
        <w:tc>
          <w:tcPr>
            <w:tcW w:w="8905" w:type="dxa"/>
          </w:tcPr>
          <w:p w14:paraId="4AE5C42C" w14:textId="1A44DD6A" w:rsidR="00021828" w:rsidRPr="005804EA" w:rsidRDefault="00A156DB" w:rsidP="00480A43">
            <w:pPr>
              <w:pStyle w:val="TableBody1"/>
            </w:pPr>
            <w:r>
              <w:rPr>
                <w:noProof/>
              </w:rPr>
              <w:drawing>
                <wp:inline distT="0" distB="0" distL="0" distR="0" wp14:anchorId="5EEEFD2E" wp14:editId="5100F33A">
                  <wp:extent cx="6400800" cy="1393190"/>
                  <wp:effectExtent l="0" t="0" r="0" b="0"/>
                  <wp:docPr id="1300168654"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68654" name="Picture 9" descr="A screen 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400800" cy="1393190"/>
                          </a:xfrm>
                          <a:prstGeom prst="rect">
                            <a:avLst/>
                          </a:prstGeom>
                        </pic:spPr>
                      </pic:pic>
                    </a:graphicData>
                  </a:graphic>
                </wp:inline>
              </w:drawing>
            </w:r>
          </w:p>
        </w:tc>
      </w:tr>
    </w:tbl>
    <w:p w14:paraId="00487F63" w14:textId="15A00302" w:rsidR="00021828" w:rsidRDefault="00021828" w:rsidP="00015DFE">
      <w:pPr>
        <w:pStyle w:val="Body2"/>
        <w:rPr>
          <w:noProof/>
        </w:rPr>
      </w:pPr>
      <w:r>
        <w:rPr>
          <w:noProof/>
        </w:rPr>
        <w:t>The delivery directory now contains the &lt;cell&gt;.spf files for the specific corner (</w:t>
      </w:r>
      <w:r w:rsidRPr="00EE6150">
        <w:rPr>
          <w:rStyle w:val="Link"/>
        </w:rPr>
        <w:fldChar w:fldCharType="begin"/>
      </w:r>
      <w:r w:rsidRPr="00EE6150">
        <w:rPr>
          <w:rStyle w:val="Link"/>
        </w:rPr>
        <w:instrText xml:space="preserve"> REF _Ref153269983 \h </w:instrText>
      </w:r>
      <w:r>
        <w:rPr>
          <w:rStyle w:val="Link"/>
        </w:rPr>
        <w:instrText xml:space="preserve"> \* MERGEFORMAT </w:instrText>
      </w:r>
      <w:r w:rsidRPr="00EE6150">
        <w:rPr>
          <w:rStyle w:val="Link"/>
        </w:rPr>
      </w:r>
      <w:r w:rsidRPr="00EE6150">
        <w:rPr>
          <w:rStyle w:val="Link"/>
        </w:rPr>
        <w:fldChar w:fldCharType="separate"/>
      </w:r>
      <w:r w:rsidR="001E647E" w:rsidRPr="001E647E">
        <w:rPr>
          <w:rStyle w:val="Link"/>
        </w:rPr>
        <w:t>Figure 19</w:t>
      </w:r>
      <w:r w:rsidRPr="00EE6150">
        <w:rPr>
          <w:rStyle w:val="Link"/>
        </w:rPr>
        <w:fldChar w:fldCharType="end"/>
      </w:r>
      <w:r>
        <w:rPr>
          <w:noProof/>
        </w:rPr>
        <w:t>).</w:t>
      </w:r>
    </w:p>
    <w:p w14:paraId="784BBAF9" w14:textId="226C2C06" w:rsidR="00021828" w:rsidRPr="00600A92" w:rsidRDefault="00021828" w:rsidP="00021828">
      <w:pPr>
        <w:pStyle w:val="Caption"/>
      </w:pPr>
      <w:bookmarkStart w:id="158" w:name="_Ref153269983"/>
      <w:bookmarkStart w:id="159" w:name="_Toc164238194"/>
      <w:bookmarkStart w:id="160" w:name="_Toc169527099"/>
      <w:r>
        <w:lastRenderedPageBreak/>
        <w:t xml:space="preserve">Figure </w:t>
      </w:r>
      <w:r>
        <w:rPr>
          <w:noProof/>
        </w:rPr>
        <w:fldChar w:fldCharType="begin"/>
      </w:r>
      <w:r>
        <w:rPr>
          <w:noProof/>
        </w:rPr>
        <w:instrText xml:space="preserve"> SEQ Figure \* ARABIC </w:instrText>
      </w:r>
      <w:r>
        <w:rPr>
          <w:noProof/>
        </w:rPr>
        <w:fldChar w:fldCharType="separate"/>
      </w:r>
      <w:r w:rsidR="000C0CA7">
        <w:rPr>
          <w:noProof/>
        </w:rPr>
        <w:t>20</w:t>
      </w:r>
      <w:r>
        <w:rPr>
          <w:noProof/>
        </w:rPr>
        <w:fldChar w:fldCharType="end"/>
      </w:r>
      <w:bookmarkEnd w:id="158"/>
      <w:r>
        <w:t>:</w:t>
      </w:r>
      <w:r w:rsidRPr="00E70778">
        <w:t xml:space="preserve"> </w:t>
      </w:r>
      <w:r w:rsidRPr="003B0EA2">
        <w:t>Delivery directory - spf first corner</w:t>
      </w:r>
      <w:bookmarkEnd w:id="159"/>
      <w:bookmarkEnd w:id="160"/>
    </w:p>
    <w:tbl>
      <w:tblPr>
        <w:tblStyle w:val="Table02"/>
        <w:tblW w:w="5000" w:type="pct"/>
        <w:tblLook w:val="04A0" w:firstRow="1" w:lastRow="0" w:firstColumn="1" w:lastColumn="0" w:noHBand="0" w:noVBand="1"/>
      </w:tblPr>
      <w:tblGrid>
        <w:gridCol w:w="10070"/>
      </w:tblGrid>
      <w:tr w:rsidR="00021828" w:rsidRPr="005804EA" w14:paraId="1639ABC6" w14:textId="77777777" w:rsidTr="000A6B2E">
        <w:trPr>
          <w:cnfStyle w:val="100000000000" w:firstRow="1" w:lastRow="0" w:firstColumn="0" w:lastColumn="0" w:oddVBand="0" w:evenVBand="0" w:oddHBand="0" w:evenHBand="0" w:firstRowFirstColumn="0" w:firstRowLastColumn="0" w:lastRowFirstColumn="0" w:lastRowLastColumn="0"/>
        </w:trPr>
        <w:tc>
          <w:tcPr>
            <w:tcW w:w="5000" w:type="pct"/>
            <w:vAlign w:val="bottom"/>
          </w:tcPr>
          <w:p w14:paraId="0C50E3A3" w14:textId="0DB4AA16" w:rsidR="00021828" w:rsidRPr="005804EA" w:rsidRDefault="00A156DB" w:rsidP="000A6B2E">
            <w:pPr>
              <w:pStyle w:val="TableBody1"/>
            </w:pPr>
            <w:r>
              <w:rPr>
                <w:noProof/>
              </w:rPr>
              <w:drawing>
                <wp:inline distT="0" distB="0" distL="0" distR="0" wp14:anchorId="66EDBDA5" wp14:editId="744C59B8">
                  <wp:extent cx="2972215" cy="2953162"/>
                  <wp:effectExtent l="0" t="0" r="0" b="0"/>
                  <wp:docPr id="1722209264"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09264" name="Picture 10" descr="A screen 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972215" cy="2953162"/>
                          </a:xfrm>
                          <a:prstGeom prst="rect">
                            <a:avLst/>
                          </a:prstGeom>
                        </pic:spPr>
                      </pic:pic>
                    </a:graphicData>
                  </a:graphic>
                </wp:inline>
              </w:drawing>
            </w:r>
          </w:p>
        </w:tc>
      </w:tr>
    </w:tbl>
    <w:p w14:paraId="3D7F9050" w14:textId="2F20C8C2" w:rsidR="00021828" w:rsidRDefault="00021828" w:rsidP="00021828">
      <w:pPr>
        <w:pStyle w:val="Number1"/>
      </w:pPr>
      <w:r>
        <w:t>Using your preferred editor, open the ./qrc_cmd.template file for editing (</w:t>
      </w:r>
      <w:r w:rsidRPr="00EE6150">
        <w:rPr>
          <w:rStyle w:val="Link"/>
        </w:rPr>
        <w:fldChar w:fldCharType="begin"/>
      </w:r>
      <w:r w:rsidRPr="00EE6150">
        <w:rPr>
          <w:rStyle w:val="Link"/>
        </w:rPr>
        <w:instrText xml:space="preserve"> REF _Ref153270080 \h </w:instrText>
      </w:r>
      <w:r>
        <w:rPr>
          <w:rStyle w:val="Link"/>
        </w:rPr>
        <w:instrText xml:space="preserve"> \* MERGEFORMAT </w:instrText>
      </w:r>
      <w:r w:rsidRPr="00EE6150">
        <w:rPr>
          <w:rStyle w:val="Link"/>
        </w:rPr>
      </w:r>
      <w:r w:rsidRPr="00EE6150">
        <w:rPr>
          <w:rStyle w:val="Link"/>
        </w:rPr>
        <w:fldChar w:fldCharType="separate"/>
      </w:r>
      <w:r w:rsidR="001E647E" w:rsidRPr="001E647E">
        <w:rPr>
          <w:rStyle w:val="Link"/>
        </w:rPr>
        <w:t>Figure 20</w:t>
      </w:r>
      <w:r w:rsidRPr="00EE6150">
        <w:rPr>
          <w:rStyle w:val="Link"/>
        </w:rPr>
        <w:fldChar w:fldCharType="end"/>
      </w:r>
      <w:r>
        <w:t>).</w:t>
      </w:r>
    </w:p>
    <w:p w14:paraId="61D02E8B" w14:textId="75F39825" w:rsidR="00021828" w:rsidRDefault="00021828" w:rsidP="00021828">
      <w:pPr>
        <w:pStyle w:val="Number2"/>
      </w:pPr>
      <w:r>
        <w:t xml:space="preserve">Comment out the original technology_corner </w:t>
      </w:r>
      <w:r w:rsidR="00C1517D">
        <w:t>“</w:t>
      </w:r>
      <w:r>
        <w:t>tttt</w:t>
      </w:r>
      <w:r w:rsidR="00C1517D">
        <w:t>”</w:t>
      </w:r>
      <w:r>
        <w:t xml:space="preserve"> and uncomment the technology_corner </w:t>
      </w:r>
      <w:r w:rsidR="00C1517D">
        <w:t>“</w:t>
      </w:r>
      <w:r>
        <w:t>pcss</w:t>
      </w:r>
      <w:r w:rsidR="00C1517D">
        <w:t>”</w:t>
      </w:r>
      <w:r>
        <w:t>.</w:t>
      </w:r>
    </w:p>
    <w:p w14:paraId="0A967067" w14:textId="5081489F" w:rsidR="00021828" w:rsidRDefault="00021828" w:rsidP="00021828">
      <w:pPr>
        <w:pStyle w:val="Number2"/>
      </w:pPr>
      <w:r>
        <w:t xml:space="preserve">Comment out the original temperature </w:t>
      </w:r>
      <w:r w:rsidR="00B92245">
        <w:t>“</w:t>
      </w:r>
      <w:r>
        <w:t>85.0</w:t>
      </w:r>
      <w:r w:rsidR="00B92245">
        <w:t>”</w:t>
      </w:r>
      <w:r>
        <w:t>.</w:t>
      </w:r>
    </w:p>
    <w:p w14:paraId="4862D418" w14:textId="79426EED" w:rsidR="00021828" w:rsidRDefault="00021828" w:rsidP="00021828">
      <w:pPr>
        <w:pStyle w:val="Number2"/>
      </w:pPr>
      <w:r>
        <w:t>Uncomment t</w:t>
      </w:r>
      <w:r w:rsidRPr="00386BC9">
        <w:t>he</w:t>
      </w:r>
      <w:r>
        <w:t xml:space="preserve"> temperature line for </w:t>
      </w:r>
      <w:r w:rsidR="00C1517D">
        <w:t>“</w:t>
      </w:r>
      <w:r>
        <w:t>-40.0</w:t>
      </w:r>
      <w:r w:rsidR="00C1517D">
        <w:t>”</w:t>
      </w:r>
      <w:r>
        <w:t>.</w:t>
      </w:r>
    </w:p>
    <w:p w14:paraId="126F6ACC" w14:textId="77777777" w:rsidR="00021828" w:rsidRDefault="00021828" w:rsidP="00021828">
      <w:pPr>
        <w:pStyle w:val="Number2"/>
      </w:pPr>
      <w:r>
        <w:t>Save and close the file.</w:t>
      </w:r>
    </w:p>
    <w:p w14:paraId="5760D1ED" w14:textId="63830375" w:rsidR="00021828" w:rsidRDefault="00021828" w:rsidP="00021828">
      <w:pPr>
        <w:pStyle w:val="Caption"/>
      </w:pPr>
      <w:bookmarkStart w:id="161" w:name="_Ref153270080"/>
      <w:bookmarkStart w:id="162" w:name="_Toc164238195"/>
      <w:bookmarkStart w:id="163" w:name="_Toc169527100"/>
      <w:r>
        <w:lastRenderedPageBreak/>
        <w:t xml:space="preserve">Figure </w:t>
      </w:r>
      <w:r>
        <w:rPr>
          <w:noProof/>
        </w:rPr>
        <w:fldChar w:fldCharType="begin"/>
      </w:r>
      <w:r>
        <w:rPr>
          <w:noProof/>
        </w:rPr>
        <w:instrText xml:space="preserve"> SEQ Figure \* ARABIC </w:instrText>
      </w:r>
      <w:r>
        <w:rPr>
          <w:noProof/>
        </w:rPr>
        <w:fldChar w:fldCharType="separate"/>
      </w:r>
      <w:r w:rsidR="000C0CA7">
        <w:rPr>
          <w:noProof/>
        </w:rPr>
        <w:t>21</w:t>
      </w:r>
      <w:r>
        <w:rPr>
          <w:noProof/>
        </w:rPr>
        <w:fldChar w:fldCharType="end"/>
      </w:r>
      <w:bookmarkEnd w:id="161"/>
      <w:r>
        <w:t>:</w:t>
      </w:r>
      <w:r w:rsidRPr="00E70778">
        <w:t xml:space="preserve"> </w:t>
      </w:r>
      <w:r w:rsidRPr="003B0EA2">
        <w:t>qrc_cmd.template edits for spf alternate corner</w:t>
      </w:r>
      <w:bookmarkEnd w:id="162"/>
      <w:bookmarkEnd w:id="163"/>
    </w:p>
    <w:tbl>
      <w:tblPr>
        <w:tblStyle w:val="TableGrid"/>
        <w:tblW w:w="5000" w:type="pct"/>
        <w:tblLook w:val="04A0" w:firstRow="1" w:lastRow="0" w:firstColumn="1" w:lastColumn="0" w:noHBand="0" w:noVBand="1"/>
      </w:tblPr>
      <w:tblGrid>
        <w:gridCol w:w="10070"/>
      </w:tblGrid>
      <w:tr w:rsidR="001E4078" w14:paraId="1DEAC409" w14:textId="77777777" w:rsidTr="000A6B2E">
        <w:trPr>
          <w:trHeight w:val="5472"/>
        </w:trPr>
        <w:tc>
          <w:tcPr>
            <w:tcW w:w="5000" w:type="pct"/>
            <w:vAlign w:val="bottom"/>
          </w:tcPr>
          <w:p w14:paraId="41A97B44" w14:textId="478834B5" w:rsidR="001E4078" w:rsidRPr="00BE09B1" w:rsidRDefault="001E4078" w:rsidP="000A6B2E">
            <w:pPr>
              <w:pStyle w:val="Body1"/>
              <w:jc w:val="center"/>
            </w:pPr>
            <w:r>
              <w:rPr>
                <w:noProof/>
              </w:rPr>
              <mc:AlternateContent>
                <mc:Choice Requires="wpg">
                  <w:drawing>
                    <wp:inline distT="0" distB="0" distL="0" distR="0" wp14:anchorId="4F5AE336" wp14:editId="6CCB7830">
                      <wp:extent cx="4390390" cy="3279140"/>
                      <wp:effectExtent l="0" t="0" r="0" b="0"/>
                      <wp:docPr id="915630362" name="Group 915630362"/>
                      <wp:cNvGraphicFramePr/>
                      <a:graphic xmlns:a="http://schemas.openxmlformats.org/drawingml/2006/main">
                        <a:graphicData uri="http://schemas.microsoft.com/office/word/2010/wordprocessingGroup">
                          <wpg:wgp>
                            <wpg:cNvGrpSpPr/>
                            <wpg:grpSpPr>
                              <a:xfrm>
                                <a:off x="0" y="0"/>
                                <a:ext cx="4390390" cy="3279140"/>
                                <a:chOff x="0" y="0"/>
                                <a:chExt cx="4534535" cy="3334341"/>
                              </a:xfrm>
                            </wpg:grpSpPr>
                            <wpg:grpSp>
                              <wpg:cNvPr id="1117406493" name="Group 1117406493"/>
                              <wpg:cNvGrpSpPr/>
                              <wpg:grpSpPr>
                                <a:xfrm>
                                  <a:off x="181304" y="0"/>
                                  <a:ext cx="3992245" cy="1545590"/>
                                  <a:chOff x="0" y="0"/>
                                  <a:chExt cx="3992245" cy="1545590"/>
                                </a:xfrm>
                              </wpg:grpSpPr>
                              <pic:pic xmlns:pic="http://schemas.openxmlformats.org/drawingml/2006/picture">
                                <pic:nvPicPr>
                                  <pic:cNvPr id="196542575" name="Picture 196542575"/>
                                  <pic:cNvPicPr>
                                    <a:picLocks noChangeAspect="1"/>
                                  </pic:cNvPicPr>
                                </pic:nvPicPr>
                                <pic:blipFill>
                                  <a:blip r:embed="rId35"/>
                                  <a:stretch>
                                    <a:fillRect/>
                                  </a:stretch>
                                </pic:blipFill>
                                <pic:spPr>
                                  <a:xfrm>
                                    <a:off x="0" y="0"/>
                                    <a:ext cx="3992245" cy="1545590"/>
                                  </a:xfrm>
                                  <a:prstGeom prst="rect">
                                    <a:avLst/>
                                  </a:prstGeom>
                                </pic:spPr>
                              </pic:pic>
                              <wps:wsp>
                                <wps:cNvPr id="669237837" name="Text Box 669237837"/>
                                <wps:cNvSpPr txBox="1"/>
                                <wps:spPr>
                                  <a:xfrm>
                                    <a:off x="2833195" y="50581"/>
                                    <a:ext cx="1052830" cy="275590"/>
                                  </a:xfrm>
                                  <a:prstGeom prst="rect">
                                    <a:avLst/>
                                  </a:prstGeom>
                                  <a:solidFill>
                                    <a:schemeClr val="lt1"/>
                                  </a:solidFill>
                                  <a:ln w="31750">
                                    <a:solidFill>
                                      <a:srgbClr val="C00000"/>
                                    </a:solidFill>
                                  </a:ln>
                                </wps:spPr>
                                <wps:txbx>
                                  <w:txbxContent>
                                    <w:p w14:paraId="533F579C" w14:textId="77777777" w:rsidR="001E4078" w:rsidRPr="00A242D9" w:rsidRDefault="001E4078" w:rsidP="001E4078">
                                      <w:pPr>
                                        <w:rPr>
                                          <w14:textOutline w14:w="9525" w14:cap="rnd" w14:cmpd="sng" w14:algn="ctr">
                                            <w14:solidFill>
                                              <w14:srgbClr w14:val="C00000"/>
                                            </w14:solidFill>
                                            <w14:prstDash w14:val="solid"/>
                                            <w14:bevel/>
                                          </w14:textOutline>
                                        </w:rPr>
                                      </w:pPr>
                                      <w:r>
                                        <w:t>Before Edits</w:t>
                                      </w:r>
                                    </w:p>
                                    <w:p w14:paraId="4010EF36" w14:textId="77777777" w:rsidR="001E4078" w:rsidRDefault="001E4078" w:rsidP="001E407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19277212" name="Group 719277212"/>
                              <wpg:cNvGrpSpPr/>
                              <wpg:grpSpPr>
                                <a:xfrm>
                                  <a:off x="0" y="1789386"/>
                                  <a:ext cx="4534535" cy="1544955"/>
                                  <a:chOff x="-149772" y="-23648"/>
                                  <a:chExt cx="4534535" cy="1544955"/>
                                </a:xfrm>
                              </wpg:grpSpPr>
                              <pic:pic xmlns:pic="http://schemas.openxmlformats.org/drawingml/2006/picture">
                                <pic:nvPicPr>
                                  <pic:cNvPr id="563612834" name="Picture 563612834"/>
                                  <pic:cNvPicPr>
                                    <a:picLocks noChangeAspect="1"/>
                                  </pic:cNvPicPr>
                                </pic:nvPicPr>
                                <pic:blipFill>
                                  <a:blip r:embed="rId36"/>
                                  <a:stretch>
                                    <a:fillRect/>
                                  </a:stretch>
                                </pic:blipFill>
                                <pic:spPr>
                                  <a:xfrm>
                                    <a:off x="-149772" y="-23648"/>
                                    <a:ext cx="4534535" cy="1544955"/>
                                  </a:xfrm>
                                  <a:prstGeom prst="rect">
                                    <a:avLst/>
                                  </a:prstGeom>
                                </pic:spPr>
                              </pic:pic>
                              <wps:wsp>
                                <wps:cNvPr id="960191536" name="Text Box 960191536"/>
                                <wps:cNvSpPr txBox="1"/>
                                <wps:spPr>
                                  <a:xfrm>
                                    <a:off x="2885090" y="47297"/>
                                    <a:ext cx="1052830" cy="275590"/>
                                  </a:xfrm>
                                  <a:prstGeom prst="rect">
                                    <a:avLst/>
                                  </a:prstGeom>
                                  <a:solidFill>
                                    <a:schemeClr val="lt1"/>
                                  </a:solidFill>
                                  <a:ln w="31750">
                                    <a:solidFill>
                                      <a:srgbClr val="C00000"/>
                                    </a:solidFill>
                                  </a:ln>
                                </wps:spPr>
                                <wps:txbx>
                                  <w:txbxContent>
                                    <w:p w14:paraId="64B5C7E7" w14:textId="77777777" w:rsidR="001E4078" w:rsidRPr="00A242D9" w:rsidRDefault="001E4078" w:rsidP="001E4078">
                                      <w:pPr>
                                        <w:rPr>
                                          <w14:textOutline w14:w="9525" w14:cap="rnd" w14:cmpd="sng" w14:algn="ctr">
                                            <w14:solidFill>
                                              <w14:srgbClr w14:val="C00000"/>
                                            </w14:solidFill>
                                            <w14:prstDash w14:val="solid"/>
                                            <w14:bevel/>
                                          </w14:textOutline>
                                        </w:rPr>
                                      </w:pPr>
                                      <w:r>
                                        <w:t>After Edits</w:t>
                                      </w:r>
                                    </w:p>
                                    <w:p w14:paraId="2CC2C83A" w14:textId="77777777" w:rsidR="001E4078" w:rsidRDefault="001E4078" w:rsidP="001E407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4F5AE336" id="Group 915630362" o:spid="_x0000_s1026" style="width:345.7pt;height:258.2pt;mso-position-horizontal-relative:char;mso-position-vertical-relative:line" coordsize="45345,33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">
                      <v:group id="Group 1117406493" o:spid="_x0000_s1027" style="position:absolute;left:1813;width:39922;height:15455" coordsize="39922,15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">
                        <v:shape id="Picture 196542575" o:spid="_x0000_s1028" type="#_x0000_t75" style="position:absolute;width:39922;height:15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">
                          <v:imagedata r:id="rId37" o:title=""/>
                        </v:shape>
                        <v:shapetype id="_x0000_t202" coordsize="21600,21600" o:spt="202" path="m,l,21600r21600,l21600,xe">
                          <v:stroke joinstyle="miter"/>
                          <v:path gradientshapeok="t" o:connecttype="rect"/>
                        </v:shapetype>
                        <v:shape id="Text Box 669237837" o:spid="_x0000_s1029" type="#_x0000_t202" style="position:absolute;left:28331;top:505;width:10529;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" fillcolor="white [3201]" strokecolor="#c00000" strokeweight="2.5pt">
                          <v:textbox>
                            <w:txbxContent>
                              <w:p w14:paraId="533F579C" w14:textId="77777777" w:rsidR="001E4078" w:rsidRPr="00A242D9" w:rsidRDefault="001E4078" w:rsidP="001E4078">
                                <w:pPr>
                                  <w:rPr>
                                    <w14:textOutline w14:w="9525" w14:cap="rnd" w14:cmpd="sng" w14:algn="ctr">
                                      <w14:solidFill>
                                        <w14:srgbClr w14:val="C00000"/>
                                      </w14:solidFill>
                                      <w14:prstDash w14:val="solid"/>
                                      <w14:bevel/>
                                    </w14:textOutline>
                                  </w:rPr>
                                </w:pPr>
                                <w:r>
                                  <w:t>Before Edits</w:t>
                                </w:r>
                              </w:p>
                              <w:p w14:paraId="4010EF36" w14:textId="77777777" w:rsidR="001E4078" w:rsidRDefault="001E4078" w:rsidP="001E4078"/>
                            </w:txbxContent>
                          </v:textbox>
                        </v:shape>
                      </v:group>
                      <v:group id="Group 719277212" o:spid="_x0000_s1030" style="position:absolute;top:17893;width:45345;height:15450" coordorigin="-1497,-236" coordsize="45345,15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">
                        <v:shape id="Picture 563612834" o:spid="_x0000_s1031" type="#_x0000_t75" style="position:absolute;left:-1497;top:-236;width:45344;height:15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">
                          <v:imagedata r:id="rId38" o:title=""/>
                        </v:shape>
                        <v:shape id="Text Box 960191536" o:spid="_x0000_s1032" type="#_x0000_t202" style="position:absolute;left:28850;top:472;width:10529;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" fillcolor="white [3201]" strokecolor="#c00000" strokeweight="2.5pt">
                          <v:textbox>
                            <w:txbxContent>
                              <w:p w14:paraId="64B5C7E7" w14:textId="77777777" w:rsidR="001E4078" w:rsidRPr="00A242D9" w:rsidRDefault="001E4078" w:rsidP="001E4078">
                                <w:pPr>
                                  <w:rPr>
                                    <w14:textOutline w14:w="9525" w14:cap="rnd" w14:cmpd="sng" w14:algn="ctr">
                                      <w14:solidFill>
                                        <w14:srgbClr w14:val="C00000"/>
                                      </w14:solidFill>
                                      <w14:prstDash w14:val="solid"/>
                                      <w14:bevel/>
                                    </w14:textOutline>
                                  </w:rPr>
                                </w:pPr>
                                <w:r>
                                  <w:t>After Edits</w:t>
                                </w:r>
                              </w:p>
                              <w:p w14:paraId="2CC2C83A" w14:textId="77777777" w:rsidR="001E4078" w:rsidRDefault="001E4078" w:rsidP="001E4078"/>
                            </w:txbxContent>
                          </v:textbox>
                        </v:shape>
                      </v:group>
                      <w10:anchorlock/>
                    </v:group>
                  </w:pict>
                </mc:Fallback>
              </mc:AlternateContent>
            </w:r>
          </w:p>
        </w:tc>
      </w:tr>
    </w:tbl>
    <w:p w14:paraId="60B170D0" w14:textId="77777777" w:rsidR="001E4078" w:rsidRPr="001E4078" w:rsidRDefault="001E4078" w:rsidP="001E4078">
      <w:pPr>
        <w:pStyle w:val="Body1"/>
      </w:pPr>
    </w:p>
    <w:p w14:paraId="76C38D82" w14:textId="06A334B0" w:rsidR="00021828" w:rsidRDefault="00021828" w:rsidP="00AC692D">
      <w:pPr>
        <w:pStyle w:val="Number1"/>
      </w:pPr>
      <w:r>
        <w:t xml:space="preserve">Complete the </w:t>
      </w:r>
      <w:r w:rsidRPr="00C1517D">
        <w:t>Auto Lib View Generation</w:t>
      </w:r>
      <w:r w:rsidRPr="00EE6150">
        <w:rPr>
          <w:b/>
          <w:bCs/>
        </w:rPr>
        <w:t xml:space="preserve"> </w:t>
      </w:r>
      <w:r>
        <w:t>form as</w:t>
      </w:r>
      <w:r w:rsidR="00C1517D">
        <w:t xml:space="preserve"> shown</w:t>
      </w:r>
      <w:r>
        <w:t xml:space="preserve"> in </w:t>
      </w:r>
      <w:r w:rsidRPr="00EE6150">
        <w:rPr>
          <w:rStyle w:val="Link"/>
        </w:rPr>
        <w:fldChar w:fldCharType="begin"/>
      </w:r>
      <w:r w:rsidRPr="00EE6150">
        <w:rPr>
          <w:rStyle w:val="Link"/>
        </w:rPr>
        <w:instrText xml:space="preserve"> REF _Ref153267847 \h </w:instrText>
      </w:r>
      <w:r>
        <w:rPr>
          <w:rStyle w:val="Link"/>
        </w:rPr>
        <w:instrText xml:space="preserve"> \* MERGEFORMAT </w:instrText>
      </w:r>
      <w:r w:rsidRPr="00EE6150">
        <w:rPr>
          <w:rStyle w:val="Link"/>
        </w:rPr>
      </w:r>
      <w:r w:rsidRPr="00EE6150">
        <w:rPr>
          <w:rStyle w:val="Link"/>
        </w:rPr>
        <w:fldChar w:fldCharType="separate"/>
      </w:r>
      <w:r w:rsidR="001E647E" w:rsidRPr="001E647E">
        <w:rPr>
          <w:rStyle w:val="Link"/>
        </w:rPr>
        <w:t>Figure 21</w:t>
      </w:r>
      <w:r w:rsidRPr="00EE6150">
        <w:rPr>
          <w:rStyle w:val="Link"/>
        </w:rPr>
        <w:fldChar w:fldCharType="end"/>
      </w:r>
      <w:r>
        <w:t xml:space="preserve">, and then click </w:t>
      </w:r>
      <w:r w:rsidRPr="00EE6150">
        <w:rPr>
          <w:b/>
          <w:bCs/>
        </w:rPr>
        <w:t>Apply</w:t>
      </w:r>
      <w:r>
        <w:t>.</w:t>
      </w:r>
    </w:p>
    <w:p w14:paraId="4718B314" w14:textId="77777777" w:rsidR="00021828" w:rsidRDefault="00021828" w:rsidP="00AC692D">
      <w:pPr>
        <w:pStyle w:val="Body1"/>
        <w:ind w:left="360"/>
      </w:pPr>
      <w:r>
        <w:t>All three modes (GDS/CDL/SPEF) will be run.</w:t>
      </w:r>
    </w:p>
    <w:p w14:paraId="199AF40A" w14:textId="17F429BB" w:rsidR="00021828" w:rsidRPr="00600A92" w:rsidRDefault="00021828" w:rsidP="00021828">
      <w:pPr>
        <w:pStyle w:val="Caption"/>
      </w:pPr>
      <w:bookmarkStart w:id="164" w:name="_Ref153267847"/>
      <w:bookmarkStart w:id="165" w:name="_Toc164238196"/>
      <w:bookmarkStart w:id="166" w:name="_Toc169527101"/>
      <w:r>
        <w:lastRenderedPageBreak/>
        <w:t xml:space="preserve">Figure </w:t>
      </w:r>
      <w:r>
        <w:rPr>
          <w:noProof/>
        </w:rPr>
        <w:fldChar w:fldCharType="begin"/>
      </w:r>
      <w:r>
        <w:rPr>
          <w:noProof/>
        </w:rPr>
        <w:instrText xml:space="preserve"> SEQ Figure \* ARABIC </w:instrText>
      </w:r>
      <w:r>
        <w:rPr>
          <w:noProof/>
        </w:rPr>
        <w:fldChar w:fldCharType="separate"/>
      </w:r>
      <w:r w:rsidR="000C0CA7">
        <w:rPr>
          <w:noProof/>
        </w:rPr>
        <w:t>22</w:t>
      </w:r>
      <w:r>
        <w:rPr>
          <w:noProof/>
        </w:rPr>
        <w:fldChar w:fldCharType="end"/>
      </w:r>
      <w:bookmarkEnd w:id="164"/>
      <w:r>
        <w:t>:</w:t>
      </w:r>
      <w:r w:rsidRPr="00E70778">
        <w:t xml:space="preserve"> </w:t>
      </w:r>
      <w:r w:rsidRPr="003B0EA2">
        <w:t>Auto Lib View Generation form GDS/CDL/SPEF mode</w:t>
      </w:r>
      <w:bookmarkEnd w:id="165"/>
      <w:bookmarkEnd w:id="166"/>
    </w:p>
    <w:tbl>
      <w:tblPr>
        <w:tblStyle w:val="Table02"/>
        <w:tblW w:w="5000" w:type="pct"/>
        <w:tblLook w:val="04A0" w:firstRow="1" w:lastRow="0" w:firstColumn="1" w:lastColumn="0" w:noHBand="0" w:noVBand="1"/>
      </w:tblPr>
      <w:tblGrid>
        <w:gridCol w:w="10070"/>
      </w:tblGrid>
      <w:tr w:rsidR="00021828" w:rsidRPr="00E1001B" w14:paraId="183177FE" w14:textId="77777777" w:rsidTr="00DA5233">
        <w:trPr>
          <w:cnfStyle w:val="100000000000" w:firstRow="1" w:lastRow="0" w:firstColumn="0" w:lastColumn="0" w:oddVBand="0" w:evenVBand="0" w:oddHBand="0" w:evenHBand="0" w:firstRowFirstColumn="0" w:firstRowLastColumn="0" w:lastRowFirstColumn="0" w:lastRowLastColumn="0"/>
        </w:trPr>
        <w:tc>
          <w:tcPr>
            <w:tcW w:w="5000" w:type="pct"/>
            <w:vAlign w:val="bottom"/>
          </w:tcPr>
          <w:p w14:paraId="6890DB14" w14:textId="56847E83" w:rsidR="00021828" w:rsidRPr="00E1001B" w:rsidRDefault="00311635" w:rsidP="00DA5233">
            <w:pPr>
              <w:pStyle w:val="TableBody1"/>
            </w:pPr>
            <w:r>
              <w:rPr>
                <w:noProof/>
              </w:rPr>
              <w:drawing>
                <wp:inline distT="0" distB="0" distL="0" distR="0" wp14:anchorId="33F65E47" wp14:editId="593C2AB5">
                  <wp:extent cx="4039164" cy="3543795"/>
                  <wp:effectExtent l="0" t="0" r="0" b="0"/>
                  <wp:docPr id="142740562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05623" name="Picture 1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039164" cy="3543795"/>
                          </a:xfrm>
                          <a:prstGeom prst="rect">
                            <a:avLst/>
                          </a:prstGeom>
                        </pic:spPr>
                      </pic:pic>
                    </a:graphicData>
                  </a:graphic>
                </wp:inline>
              </w:drawing>
            </w:r>
          </w:p>
        </w:tc>
      </w:tr>
    </w:tbl>
    <w:p w14:paraId="3CD50A10" w14:textId="27DF35FB" w:rsidR="00021828" w:rsidRDefault="00021828" w:rsidP="00AC692D">
      <w:pPr>
        <w:pStyle w:val="Body1"/>
      </w:pPr>
      <w:r w:rsidRPr="00386BC9">
        <w:t>When the operation is done, &lt;library&gt;.gds</w:t>
      </w:r>
      <w:r>
        <w:t xml:space="preserve"> and </w:t>
      </w:r>
      <w:r w:rsidRPr="00386BC9">
        <w:t>&lt;library&gt;.cdl are also created</w:t>
      </w:r>
      <w:r>
        <w:t xml:space="preserve">; </w:t>
      </w:r>
      <w:r w:rsidRPr="00386BC9">
        <w:t xml:space="preserve">all outputs </w:t>
      </w:r>
      <w:r>
        <w:t xml:space="preserve">are </w:t>
      </w:r>
      <w:r w:rsidRPr="00386BC9">
        <w:t>copied to the delivery directory</w:t>
      </w:r>
      <w:r>
        <w:t xml:space="preserve"> (</w:t>
      </w:r>
      <w:r w:rsidRPr="00EE6150">
        <w:rPr>
          <w:rStyle w:val="Link"/>
        </w:rPr>
        <w:fldChar w:fldCharType="begin"/>
      </w:r>
      <w:r w:rsidRPr="00EE6150">
        <w:rPr>
          <w:rStyle w:val="Link"/>
        </w:rPr>
        <w:instrText xml:space="preserve"> REF _Ref153267925 \h </w:instrText>
      </w:r>
      <w:r>
        <w:rPr>
          <w:rStyle w:val="Link"/>
        </w:rPr>
        <w:instrText xml:space="preserve"> \* MERGEFORMAT </w:instrText>
      </w:r>
      <w:r w:rsidRPr="00EE6150">
        <w:rPr>
          <w:rStyle w:val="Link"/>
        </w:rPr>
      </w:r>
      <w:r w:rsidRPr="00EE6150">
        <w:rPr>
          <w:rStyle w:val="Link"/>
        </w:rPr>
        <w:fldChar w:fldCharType="separate"/>
      </w:r>
      <w:r w:rsidR="001E647E" w:rsidRPr="001E647E">
        <w:rPr>
          <w:rStyle w:val="Link"/>
        </w:rPr>
        <w:t>Figure 22</w:t>
      </w:r>
      <w:r w:rsidRPr="00EE6150">
        <w:rPr>
          <w:rStyle w:val="Link"/>
        </w:rPr>
        <w:fldChar w:fldCharType="end"/>
      </w:r>
      <w:r w:rsidRPr="00EE6150">
        <w:t xml:space="preserve"> and </w:t>
      </w:r>
      <w:r w:rsidRPr="00EE6150">
        <w:rPr>
          <w:rStyle w:val="Link"/>
        </w:rPr>
        <w:fldChar w:fldCharType="begin"/>
      </w:r>
      <w:r w:rsidRPr="00EE6150">
        <w:rPr>
          <w:rStyle w:val="Link"/>
        </w:rPr>
        <w:instrText xml:space="preserve"> REF _Ref153267946 \h </w:instrText>
      </w:r>
      <w:r>
        <w:rPr>
          <w:rStyle w:val="Link"/>
        </w:rPr>
        <w:instrText xml:space="preserve"> \* MERGEFORMAT </w:instrText>
      </w:r>
      <w:r w:rsidRPr="00EE6150">
        <w:rPr>
          <w:rStyle w:val="Link"/>
        </w:rPr>
      </w:r>
      <w:r w:rsidRPr="00EE6150">
        <w:rPr>
          <w:rStyle w:val="Link"/>
        </w:rPr>
        <w:fldChar w:fldCharType="separate"/>
      </w:r>
      <w:r w:rsidR="001E647E" w:rsidRPr="001E647E">
        <w:rPr>
          <w:rStyle w:val="Link"/>
        </w:rPr>
        <w:t>Figure 23</w:t>
      </w:r>
      <w:r w:rsidRPr="00EE6150">
        <w:rPr>
          <w:rStyle w:val="Link"/>
        </w:rPr>
        <w:fldChar w:fldCharType="end"/>
      </w:r>
      <w:r>
        <w:t>)</w:t>
      </w:r>
      <w:r w:rsidRPr="00386BC9">
        <w:t>.</w:t>
      </w:r>
    </w:p>
    <w:p w14:paraId="53EFE9E5" w14:textId="2B5B9FC8" w:rsidR="00021828" w:rsidRPr="00600A92" w:rsidRDefault="00021828" w:rsidP="00021828">
      <w:pPr>
        <w:pStyle w:val="Caption"/>
      </w:pPr>
      <w:bookmarkStart w:id="167" w:name="_Ref153267925"/>
      <w:bookmarkStart w:id="168" w:name="_Toc164238197"/>
      <w:bookmarkStart w:id="169" w:name="_Toc169527102"/>
      <w:r>
        <w:t xml:space="preserve">Figure </w:t>
      </w:r>
      <w:r>
        <w:rPr>
          <w:noProof/>
        </w:rPr>
        <w:fldChar w:fldCharType="begin"/>
      </w:r>
      <w:r>
        <w:rPr>
          <w:noProof/>
        </w:rPr>
        <w:instrText xml:space="preserve"> SEQ Figure \* ARABIC </w:instrText>
      </w:r>
      <w:r>
        <w:rPr>
          <w:noProof/>
        </w:rPr>
        <w:fldChar w:fldCharType="separate"/>
      </w:r>
      <w:r w:rsidR="000C0CA7">
        <w:rPr>
          <w:noProof/>
        </w:rPr>
        <w:t>23</w:t>
      </w:r>
      <w:r>
        <w:rPr>
          <w:noProof/>
        </w:rPr>
        <w:fldChar w:fldCharType="end"/>
      </w:r>
      <w:bookmarkEnd w:id="167"/>
      <w:r>
        <w:t>:</w:t>
      </w:r>
      <w:r w:rsidRPr="00E70778">
        <w:t xml:space="preserve"> </w:t>
      </w:r>
      <w:r w:rsidRPr="003B0EA2">
        <w:t>CIW Output messages - All files moved to delivery directory</w:t>
      </w:r>
      <w:bookmarkEnd w:id="168"/>
      <w:bookmarkEnd w:id="169"/>
    </w:p>
    <w:tbl>
      <w:tblPr>
        <w:tblStyle w:val="Table02"/>
        <w:tblW w:w="5000" w:type="pct"/>
        <w:tblLook w:val="04A0" w:firstRow="1" w:lastRow="0" w:firstColumn="1" w:lastColumn="0" w:noHBand="0" w:noVBand="1"/>
      </w:tblPr>
      <w:tblGrid>
        <w:gridCol w:w="10070"/>
      </w:tblGrid>
      <w:tr w:rsidR="00021828" w14:paraId="579F83F7" w14:textId="77777777" w:rsidTr="00DA5233">
        <w:trPr>
          <w:cnfStyle w:val="100000000000" w:firstRow="1" w:lastRow="0" w:firstColumn="0" w:lastColumn="0" w:oddVBand="0" w:evenVBand="0" w:oddHBand="0" w:evenHBand="0" w:firstRowFirstColumn="0" w:firstRowLastColumn="0" w:lastRowFirstColumn="0" w:lastRowLastColumn="0"/>
        </w:trPr>
        <w:tc>
          <w:tcPr>
            <w:tcW w:w="5000" w:type="pct"/>
            <w:vAlign w:val="bottom"/>
          </w:tcPr>
          <w:p w14:paraId="35ECC71D" w14:textId="77777777" w:rsidR="00021828" w:rsidRDefault="00021828" w:rsidP="00DA5233">
            <w:pPr>
              <w:pStyle w:val="TableBody1"/>
            </w:pPr>
            <w:r>
              <w:rPr>
                <w:noProof/>
              </w:rPr>
              <w:drawing>
                <wp:inline distT="0" distB="0" distL="0" distR="0" wp14:anchorId="5A6D3398" wp14:editId="4CD85E63">
                  <wp:extent cx="5750224" cy="976187"/>
                  <wp:effectExtent l="38100" t="38100" r="98425" b="90805"/>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56587" cy="977267"/>
                          </a:xfrm>
                          <a:prstGeom prst="rect">
                            <a:avLst/>
                          </a:prstGeom>
                          <a:effectLst>
                            <a:outerShdw blurRad="50800" dist="38100" dir="2700000" algn="tl" rotWithShape="0">
                              <a:prstClr val="black">
                                <a:alpha val="40000"/>
                              </a:prstClr>
                            </a:outerShdw>
                          </a:effectLst>
                        </pic:spPr>
                      </pic:pic>
                    </a:graphicData>
                  </a:graphic>
                </wp:inline>
              </w:drawing>
            </w:r>
          </w:p>
        </w:tc>
      </w:tr>
    </w:tbl>
    <w:p w14:paraId="1D96922B" w14:textId="03BD48ED" w:rsidR="00021828" w:rsidRPr="00600A92" w:rsidRDefault="00021828" w:rsidP="00021828">
      <w:pPr>
        <w:pStyle w:val="Caption"/>
      </w:pPr>
      <w:bookmarkStart w:id="170" w:name="_Ref153267946"/>
      <w:bookmarkStart w:id="171" w:name="_Toc164238198"/>
      <w:bookmarkStart w:id="172" w:name="_Toc169527103"/>
      <w:r>
        <w:lastRenderedPageBreak/>
        <w:t xml:space="preserve">Figure </w:t>
      </w:r>
      <w:r>
        <w:rPr>
          <w:noProof/>
        </w:rPr>
        <w:fldChar w:fldCharType="begin"/>
      </w:r>
      <w:r>
        <w:rPr>
          <w:noProof/>
        </w:rPr>
        <w:instrText xml:space="preserve"> SEQ Figure \* ARABIC </w:instrText>
      </w:r>
      <w:r>
        <w:rPr>
          <w:noProof/>
        </w:rPr>
        <w:fldChar w:fldCharType="separate"/>
      </w:r>
      <w:r w:rsidR="000C0CA7">
        <w:rPr>
          <w:noProof/>
        </w:rPr>
        <w:t>24</w:t>
      </w:r>
      <w:r>
        <w:rPr>
          <w:noProof/>
        </w:rPr>
        <w:fldChar w:fldCharType="end"/>
      </w:r>
      <w:bookmarkEnd w:id="170"/>
      <w:r>
        <w:t>:</w:t>
      </w:r>
      <w:r w:rsidRPr="00E70778">
        <w:t xml:space="preserve"> </w:t>
      </w:r>
      <w:r w:rsidRPr="003B0EA2">
        <w:t>Final step delivery directory output files</w:t>
      </w:r>
      <w:bookmarkEnd w:id="171"/>
      <w:bookmarkEnd w:id="172"/>
    </w:p>
    <w:tbl>
      <w:tblPr>
        <w:tblStyle w:val="Table02"/>
        <w:tblW w:w="5000" w:type="pct"/>
        <w:tblLook w:val="04A0" w:firstRow="1" w:lastRow="0" w:firstColumn="1" w:lastColumn="0" w:noHBand="0" w:noVBand="1"/>
      </w:tblPr>
      <w:tblGrid>
        <w:gridCol w:w="10070"/>
      </w:tblGrid>
      <w:tr w:rsidR="00021828" w14:paraId="1E994052" w14:textId="77777777" w:rsidTr="009D2B66">
        <w:trPr>
          <w:cnfStyle w:val="100000000000" w:firstRow="1" w:lastRow="0" w:firstColumn="0" w:lastColumn="0" w:oddVBand="0" w:evenVBand="0" w:oddHBand="0" w:evenHBand="0" w:firstRowFirstColumn="0" w:firstRowLastColumn="0" w:lastRowFirstColumn="0" w:lastRowLastColumn="0"/>
        </w:trPr>
        <w:tc>
          <w:tcPr>
            <w:tcW w:w="5000" w:type="pct"/>
            <w:vAlign w:val="bottom"/>
          </w:tcPr>
          <w:p w14:paraId="347243A1" w14:textId="5B807E36" w:rsidR="00021828" w:rsidRDefault="00EC3512" w:rsidP="009D2B66">
            <w:pPr>
              <w:pStyle w:val="TableBody1"/>
            </w:pPr>
            <w:r>
              <w:rPr>
                <w:noProof/>
              </w:rPr>
              <w:drawing>
                <wp:inline distT="0" distB="0" distL="0" distR="0" wp14:anchorId="6B76C936" wp14:editId="35FCAF58">
                  <wp:extent cx="3124636" cy="4296375"/>
                  <wp:effectExtent l="0" t="0" r="0" b="9525"/>
                  <wp:docPr id="117351765"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1765" name="Picture 12" descr="A screenshot of a computer scree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124636" cy="4296375"/>
                          </a:xfrm>
                          <a:prstGeom prst="rect">
                            <a:avLst/>
                          </a:prstGeom>
                        </pic:spPr>
                      </pic:pic>
                    </a:graphicData>
                  </a:graphic>
                </wp:inline>
              </w:drawing>
            </w:r>
          </w:p>
        </w:tc>
      </w:tr>
    </w:tbl>
    <w:p w14:paraId="7845528B" w14:textId="77777777" w:rsidR="00021828" w:rsidRDefault="00021828" w:rsidP="00021828">
      <w:pPr>
        <w:pStyle w:val="Heading1"/>
      </w:pPr>
      <w:bookmarkStart w:id="173" w:name="_Ref153272278"/>
      <w:bookmarkStart w:id="174" w:name="_Ref153272282"/>
      <w:bookmarkStart w:id="175" w:name="_Toc164238107"/>
      <w:bookmarkStart w:id="176" w:name="_Toc169527005"/>
      <w:r>
        <w:lastRenderedPageBreak/>
        <w:t>Timing (Liberty) and Verilog</w:t>
      </w:r>
      <w:bookmarkEnd w:id="173"/>
      <w:bookmarkEnd w:id="174"/>
      <w:bookmarkEnd w:id="175"/>
      <w:bookmarkEnd w:id="176"/>
    </w:p>
    <w:p w14:paraId="167C86A6" w14:textId="77777777" w:rsidR="00021828" w:rsidRDefault="00021828" w:rsidP="00021828">
      <w:pPr>
        <w:pStyle w:val="Heading2"/>
      </w:pPr>
      <w:bookmarkStart w:id="177" w:name="_Toc164238108"/>
      <w:bookmarkStart w:id="178" w:name="_Toc169527006"/>
      <w:r>
        <w:t>Timing (Liberty)</w:t>
      </w:r>
      <w:bookmarkEnd w:id="177"/>
      <w:bookmarkEnd w:id="178"/>
    </w:p>
    <w:p w14:paraId="4246545D" w14:textId="6A2C341A" w:rsidR="00021828" w:rsidRPr="00B73D04" w:rsidRDefault="00021828" w:rsidP="00021828">
      <w:pPr>
        <w:pStyle w:val="Body1"/>
      </w:pPr>
      <w:r w:rsidRPr="00B73D04">
        <w:t xml:space="preserve">The Liberty timing view is a high-level representation of the timing of the standard cell. It also </w:t>
      </w:r>
      <w:r>
        <w:t>contains</w:t>
      </w:r>
      <w:r w:rsidRPr="00B73D04">
        <w:t xml:space="preserve"> </w:t>
      </w:r>
      <w:r>
        <w:t xml:space="preserve">a </w:t>
      </w:r>
      <w:r w:rsidRPr="00B73D04">
        <w:t xml:space="preserve">model of the cell’s power consumption. The Liberty model is used by </w:t>
      </w:r>
      <w:r w:rsidR="008504CE" w:rsidRPr="00B73D04">
        <w:t xml:space="preserve">STA </w:t>
      </w:r>
      <w:r w:rsidR="008504CE">
        <w:t>(</w:t>
      </w:r>
      <w:r w:rsidRPr="00B73D04">
        <w:t>Static Path Timing Analysis) tools</w:t>
      </w:r>
      <w:r>
        <w:t>,</w:t>
      </w:r>
      <w:r w:rsidRPr="00B73D04">
        <w:t xml:space="preserve"> such as </w:t>
      </w:r>
      <w:r>
        <w:t>Cadence Innovus*</w:t>
      </w:r>
      <w:r w:rsidRPr="00B73D04">
        <w:t xml:space="preserve"> and </w:t>
      </w:r>
      <w:r>
        <w:t xml:space="preserve">Cadence </w:t>
      </w:r>
      <w:r w:rsidRPr="00B73D04">
        <w:t>Tempus</w:t>
      </w:r>
      <w:r>
        <w:t>*</w:t>
      </w:r>
      <w:r w:rsidRPr="00B73D04">
        <w:t xml:space="preserve"> for </w:t>
      </w:r>
      <w:r>
        <w:t>chip-level</w:t>
      </w:r>
      <w:r w:rsidRPr="00B73D04">
        <w:t xml:space="preserve"> timing analysis. It is also used by Power Analysis tools such as </w:t>
      </w:r>
      <w:r>
        <w:t>Cadence Voltus*</w:t>
      </w:r>
      <w:r w:rsidRPr="00B73D04">
        <w:t xml:space="preserve"> for </w:t>
      </w:r>
      <w:r>
        <w:t>chip-level</w:t>
      </w:r>
      <w:r w:rsidRPr="00B73D04">
        <w:t xml:space="preserve"> power analysis.</w:t>
      </w:r>
    </w:p>
    <w:p w14:paraId="1F1F4742" w14:textId="77777777" w:rsidR="00021828" w:rsidRDefault="00021828" w:rsidP="00021828">
      <w:pPr>
        <w:pStyle w:val="Body1"/>
      </w:pPr>
      <w:r>
        <w:t>Cadence Liberate* is the Cadence* library characterization tool that creates the Liberty timing view (.lib file) for standard cells. In this demonstration, Cadence Liberate* is used to characterize several cells from an existing Intel i0m standard cell library.</w:t>
      </w:r>
    </w:p>
    <w:p w14:paraId="0DFD6FCB" w14:textId="77777777" w:rsidR="00021828" w:rsidRDefault="00021828" w:rsidP="00021828">
      <w:pPr>
        <w:pStyle w:val="Body1"/>
        <w:keepNext/>
      </w:pPr>
      <w:r>
        <w:t>The standard cell characterization is a two-step process:</w:t>
      </w:r>
    </w:p>
    <w:p w14:paraId="4EB676CB" w14:textId="77777777" w:rsidR="00021828" w:rsidRDefault="00021828" w:rsidP="00ED2B95">
      <w:pPr>
        <w:pStyle w:val="Number1"/>
        <w:numPr>
          <w:ilvl w:val="0"/>
          <w:numId w:val="26"/>
        </w:numPr>
      </w:pPr>
      <w:r>
        <w:t>Generate template, user data, and other characterization setup files.</w:t>
      </w:r>
    </w:p>
    <w:p w14:paraId="48F81E7D" w14:textId="77777777" w:rsidR="00021828" w:rsidRDefault="00021828" w:rsidP="00021828">
      <w:pPr>
        <w:pStyle w:val="Bullet2"/>
        <w:numPr>
          <w:ilvl w:val="1"/>
          <w:numId w:val="1"/>
        </w:numPr>
      </w:pPr>
      <w:r>
        <w:t>The template file defines the information needed for the cell’s characterization.</w:t>
      </w:r>
    </w:p>
    <w:p w14:paraId="71B68BF5" w14:textId="77777777" w:rsidR="00021828" w:rsidRDefault="00021828" w:rsidP="00021828">
      <w:pPr>
        <w:pStyle w:val="Bullet2"/>
        <w:numPr>
          <w:ilvl w:val="2"/>
          <w:numId w:val="1"/>
        </w:numPr>
      </w:pPr>
      <w:r>
        <w:t>Basic cell information, such as pin name, pin direction, pin type (if it is a clock pin, asynchronous reset or set), supply pins, and so on</w:t>
      </w:r>
    </w:p>
    <w:p w14:paraId="03241B16" w14:textId="77777777" w:rsidR="00021828" w:rsidRDefault="00021828" w:rsidP="00021828">
      <w:pPr>
        <w:pStyle w:val="Bullet2"/>
        <w:numPr>
          <w:ilvl w:val="2"/>
          <w:numId w:val="1"/>
        </w:numPr>
      </w:pPr>
      <w:r>
        <w:t>Arc’s table size and index values</w:t>
      </w:r>
    </w:p>
    <w:p w14:paraId="1B2FCFD2" w14:textId="77777777" w:rsidR="00021828" w:rsidRDefault="00021828" w:rsidP="00021828">
      <w:pPr>
        <w:pStyle w:val="Bullet2"/>
        <w:numPr>
          <w:ilvl w:val="2"/>
          <w:numId w:val="1"/>
        </w:numPr>
      </w:pPr>
      <w:r>
        <w:t>Optionally, you can manually specify the cell arcs (delay, constraint, power, and so on). For a typical standard cell, Cadence Liberate* automatically determines the cell’s function and necessary characterization arcs. Manual arc definition is only done for special cells that Cadence Liberate* does not recognize.</w:t>
      </w:r>
    </w:p>
    <w:p w14:paraId="144460F1" w14:textId="03C35762" w:rsidR="00021828" w:rsidRDefault="00222B31" w:rsidP="00021828">
      <w:pPr>
        <w:pStyle w:val="Bullet2"/>
        <w:numPr>
          <w:ilvl w:val="1"/>
          <w:numId w:val="1"/>
        </w:numPr>
      </w:pPr>
      <w:r>
        <w:t>The u</w:t>
      </w:r>
      <w:r w:rsidR="00021828">
        <w:t>ser data file contains information in .lib file that cannot be determined through characterization data, such as cell or pin attributes. One example would be cell area. The user data file is used when Cadence Liberate* generates the final .lib files.</w:t>
      </w:r>
    </w:p>
    <w:p w14:paraId="1E47CA21" w14:textId="77777777" w:rsidR="00021828" w:rsidRDefault="00021828" w:rsidP="00021828">
      <w:pPr>
        <w:pStyle w:val="Number1"/>
      </w:pPr>
      <w:r>
        <w:t>Run characterization. In the small cell list, 5 of the 7 cells are in library base_ulvt. The other two cells (a latch and a flip-flop) are in library seq_ulvt. Thus, the demonstration directs you to perform two characterization runs (one for each library).</w:t>
      </w:r>
    </w:p>
    <w:p w14:paraId="43221FE4" w14:textId="77777777" w:rsidR="00021828" w:rsidRDefault="00021828" w:rsidP="00021828">
      <w:pPr>
        <w:pStyle w:val="Heading2"/>
      </w:pPr>
      <w:bookmarkStart w:id="179" w:name="_Toc164238109"/>
      <w:bookmarkStart w:id="180" w:name="_Toc169527007"/>
      <w:r>
        <w:t>Setup environment and run directory</w:t>
      </w:r>
      <w:bookmarkEnd w:id="179"/>
      <w:bookmarkEnd w:id="180"/>
    </w:p>
    <w:p w14:paraId="0F2E47BF" w14:textId="19D9991C" w:rsidR="00021828" w:rsidRDefault="00021828" w:rsidP="00021828">
      <w:pPr>
        <w:pStyle w:val="Body1"/>
      </w:pPr>
      <w:r w:rsidRPr="003B0EA2">
        <w:rPr>
          <w:b/>
          <w:bCs/>
        </w:rPr>
        <w:t>Important:</w:t>
      </w:r>
      <w:r w:rsidRPr="003B0EA2">
        <w:t xml:space="preserve"> Before proceeding with this </w:t>
      </w:r>
      <w:r>
        <w:t xml:space="preserve">section, you must </w:t>
      </w:r>
      <w:r w:rsidRPr="003B0EA2">
        <w:t>perform</w:t>
      </w:r>
      <w:r>
        <w:t xml:space="preserve"> </w:t>
      </w:r>
      <w:r w:rsidRPr="003B0EA2">
        <w:t xml:space="preserve">the actions in </w:t>
      </w:r>
      <w:r>
        <w:t>S</w:t>
      </w:r>
      <w:r w:rsidRPr="003B0EA2">
        <w:t xml:space="preserve">ection </w:t>
      </w:r>
      <w:r w:rsidRPr="003B0EA2">
        <w:rPr>
          <w:rStyle w:val="Link"/>
        </w:rPr>
        <w:fldChar w:fldCharType="begin"/>
      </w:r>
      <w:r w:rsidRPr="003B0EA2">
        <w:rPr>
          <w:rStyle w:val="Link"/>
        </w:rPr>
        <w:instrText xml:space="preserve"> REF _Ref153536468 \n \h </w:instrText>
      </w:r>
      <w:r>
        <w:rPr>
          <w:rStyle w:val="Link"/>
        </w:rPr>
        <w:instrText xml:space="preserve"> \* MERGEFORMAT </w:instrText>
      </w:r>
      <w:r w:rsidRPr="003B0EA2">
        <w:rPr>
          <w:rStyle w:val="Link"/>
        </w:rPr>
      </w:r>
      <w:r w:rsidRPr="003B0EA2">
        <w:rPr>
          <w:rStyle w:val="Link"/>
        </w:rPr>
        <w:fldChar w:fldCharType="separate"/>
      </w:r>
      <w:r w:rsidR="001E647E">
        <w:rPr>
          <w:rStyle w:val="Link"/>
        </w:rPr>
        <w:t>1.3.4</w:t>
      </w:r>
      <w:r w:rsidRPr="003B0EA2">
        <w:rPr>
          <w:rStyle w:val="Link"/>
        </w:rPr>
        <w:fldChar w:fldCharType="end"/>
      </w:r>
      <w:r>
        <w:t>,</w:t>
      </w:r>
      <w:r w:rsidRPr="003B0EA2">
        <w:t xml:space="preserve"> Environment setup for lab user</w:t>
      </w:r>
      <w:r>
        <w:t>.</w:t>
      </w:r>
    </w:p>
    <w:p w14:paraId="7D831CA9" w14:textId="286B3D2B" w:rsidR="00021828" w:rsidRPr="00EE6150" w:rsidRDefault="00021828" w:rsidP="00ED2B95">
      <w:pPr>
        <w:pStyle w:val="Number1"/>
        <w:numPr>
          <w:ilvl w:val="0"/>
          <w:numId w:val="27"/>
        </w:numPr>
      </w:pPr>
      <w:r w:rsidRPr="00EE6150">
        <w:t>Change the directory to the LDK work</w:t>
      </w:r>
      <w:r w:rsidR="00C408C4">
        <w:t>ing</w:t>
      </w:r>
      <w:r w:rsidRPr="00EE6150">
        <w:t xml:space="preserve"> area ./ldk_r0.9_cdns/training/setup/cadence/ldk.</w:t>
      </w:r>
    </w:p>
    <w:p w14:paraId="29EF7B07" w14:textId="77777777" w:rsidR="00021828" w:rsidRDefault="00021828" w:rsidP="00021828">
      <w:pPr>
        <w:pStyle w:val="Number1"/>
      </w:pPr>
      <w:r>
        <w:t xml:space="preserve">Source the </w:t>
      </w:r>
      <w:r w:rsidRPr="00EE6150">
        <w:t>sourceme</w:t>
      </w:r>
      <w:r>
        <w:t xml:space="preserve"> file if this is the first time launching Cadence tools from the shell you are working in.</w:t>
      </w:r>
    </w:p>
    <w:p w14:paraId="634F8A4A" w14:textId="564F6A02" w:rsidR="00021828" w:rsidRPr="00FC7227" w:rsidRDefault="00021828" w:rsidP="00021828">
      <w:pPr>
        <w:pStyle w:val="Body2"/>
      </w:pPr>
      <w:r>
        <w:t>To set up the job distribution command, edit the Cadence Liberate* Cluster section in the file $LDK_WORKAREA/training/libraries/char/Trio_Flow_setup/</w:t>
      </w:r>
      <w:r w:rsidRPr="007B70F9">
        <w:t>Version1p10</w:t>
      </w:r>
      <w:r>
        <w:t xml:space="preserve">/char_tcls/char.tcl </w:t>
      </w:r>
      <w:r w:rsidRPr="00FC7227">
        <w:t>(</w:t>
      </w:r>
      <w:r w:rsidRPr="00FC7227">
        <w:rPr>
          <w:rStyle w:val="Link"/>
        </w:rPr>
        <w:fldChar w:fldCharType="begin"/>
      </w:r>
      <w:r w:rsidRPr="00FC7227">
        <w:rPr>
          <w:rStyle w:val="Link"/>
        </w:rPr>
        <w:instrText xml:space="preserve"> REF _Ref153268043 \h  \* MERGEFORMAT </w:instrText>
      </w:r>
      <w:r w:rsidRPr="00FC7227">
        <w:rPr>
          <w:rStyle w:val="Link"/>
        </w:rPr>
      </w:r>
      <w:r w:rsidRPr="00FC7227">
        <w:rPr>
          <w:rStyle w:val="Link"/>
        </w:rPr>
        <w:fldChar w:fldCharType="separate"/>
      </w:r>
      <w:r w:rsidR="001E647E" w:rsidRPr="001E647E">
        <w:rPr>
          <w:rStyle w:val="Link"/>
        </w:rPr>
        <w:t>Figure 24</w:t>
      </w:r>
      <w:r w:rsidRPr="00FC7227">
        <w:rPr>
          <w:rStyle w:val="Link"/>
        </w:rPr>
        <w:fldChar w:fldCharType="end"/>
      </w:r>
      <w:r w:rsidRPr="00FC7227">
        <w:t>).</w:t>
      </w:r>
    </w:p>
    <w:p w14:paraId="7D793569" w14:textId="21DF33F2" w:rsidR="00021828" w:rsidRPr="00600A92" w:rsidRDefault="00021828" w:rsidP="00021828">
      <w:pPr>
        <w:pStyle w:val="Caption"/>
      </w:pPr>
      <w:bookmarkStart w:id="181" w:name="_Ref153268043"/>
      <w:bookmarkStart w:id="182" w:name="_Toc164238199"/>
      <w:bookmarkStart w:id="183" w:name="_Toc169527104"/>
      <w:r>
        <w:lastRenderedPageBreak/>
        <w:t xml:space="preserve">Figure </w:t>
      </w:r>
      <w:r>
        <w:rPr>
          <w:noProof/>
        </w:rPr>
        <w:fldChar w:fldCharType="begin"/>
      </w:r>
      <w:r>
        <w:rPr>
          <w:noProof/>
        </w:rPr>
        <w:instrText xml:space="preserve"> SEQ Figure \* ARABIC </w:instrText>
      </w:r>
      <w:r>
        <w:rPr>
          <w:noProof/>
        </w:rPr>
        <w:fldChar w:fldCharType="separate"/>
      </w:r>
      <w:r w:rsidR="000C0CA7">
        <w:rPr>
          <w:noProof/>
        </w:rPr>
        <w:t>25</w:t>
      </w:r>
      <w:r>
        <w:rPr>
          <w:noProof/>
        </w:rPr>
        <w:fldChar w:fldCharType="end"/>
      </w:r>
      <w:bookmarkEnd w:id="181"/>
      <w:r>
        <w:t>:</w:t>
      </w:r>
      <w:r w:rsidR="00F24783">
        <w:t xml:space="preserve"> </w:t>
      </w:r>
      <w:r>
        <w:rPr>
          <w:b w:val="0"/>
          <w:bCs/>
          <w:color w:val="0070C0"/>
        </w:rPr>
        <w:t>File char.tcl, Cadence Liberate* Cluster section</w:t>
      </w:r>
      <w:bookmarkEnd w:id="182"/>
      <w:bookmarkEnd w:id="183"/>
    </w:p>
    <w:tbl>
      <w:tblPr>
        <w:tblStyle w:val="Table02"/>
        <w:tblW w:w="5000" w:type="pct"/>
        <w:tblLook w:val="04A0" w:firstRow="1" w:lastRow="0" w:firstColumn="1" w:lastColumn="0" w:noHBand="0" w:noVBand="1"/>
      </w:tblPr>
      <w:tblGrid>
        <w:gridCol w:w="10070"/>
      </w:tblGrid>
      <w:tr w:rsidR="00021828" w14:paraId="43175894" w14:textId="77777777" w:rsidTr="0000350F">
        <w:trPr>
          <w:cnfStyle w:val="100000000000" w:firstRow="1" w:lastRow="0" w:firstColumn="0" w:lastColumn="0" w:oddVBand="0" w:evenVBand="0" w:oddHBand="0" w:evenHBand="0" w:firstRowFirstColumn="0" w:firstRowLastColumn="0" w:lastRowFirstColumn="0" w:lastRowLastColumn="0"/>
        </w:trPr>
        <w:tc>
          <w:tcPr>
            <w:tcW w:w="5000" w:type="pct"/>
            <w:vAlign w:val="bottom"/>
          </w:tcPr>
          <w:p w14:paraId="2E02F901" w14:textId="77777777" w:rsidR="00021828" w:rsidRDefault="00021828" w:rsidP="0000350F">
            <w:pPr>
              <w:pStyle w:val="TableBody1"/>
            </w:pPr>
            <w:r>
              <w:rPr>
                <w:noProof/>
              </w:rPr>
              <w:drawing>
                <wp:inline distT="0" distB="0" distL="0" distR="0" wp14:anchorId="0E5E1852" wp14:editId="4AD7C72C">
                  <wp:extent cx="5575300" cy="1130300"/>
                  <wp:effectExtent l="0" t="0" r="0" b="0"/>
                  <wp:docPr id="2005603729" name="Picture 2"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03729" name="Picture 2" descr="A computer code on a white background&#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575300" cy="1130300"/>
                          </a:xfrm>
                          <a:prstGeom prst="rect">
                            <a:avLst/>
                          </a:prstGeom>
                        </pic:spPr>
                      </pic:pic>
                    </a:graphicData>
                  </a:graphic>
                </wp:inline>
              </w:drawing>
            </w:r>
          </w:p>
        </w:tc>
      </w:tr>
    </w:tbl>
    <w:p w14:paraId="71AE0EF6" w14:textId="77777777" w:rsidR="00021828" w:rsidRPr="00EE6150" w:rsidRDefault="00021828" w:rsidP="00021828">
      <w:pPr>
        <w:pStyle w:val="Body2"/>
        <w:rPr>
          <w:b/>
          <w:bCs/>
        </w:rPr>
      </w:pPr>
      <w:r w:rsidRPr="00EE6150">
        <w:rPr>
          <w:b/>
          <w:bCs/>
        </w:rPr>
        <w:t>Notes:</w:t>
      </w:r>
    </w:p>
    <w:p w14:paraId="3D80F478" w14:textId="77777777" w:rsidR="00021828" w:rsidRDefault="00021828" w:rsidP="00021828">
      <w:pPr>
        <w:pStyle w:val="Bullet2"/>
        <w:numPr>
          <w:ilvl w:val="1"/>
          <w:numId w:val="1"/>
        </w:numPr>
      </w:pPr>
      <w:r>
        <w:t xml:space="preserve">The first section is an example of Intel’s </w:t>
      </w:r>
      <w:r w:rsidRPr="00BA3DF0">
        <w:rPr>
          <w:rStyle w:val="TableCode1Char"/>
        </w:rPr>
        <w:t>nbjobs</w:t>
      </w:r>
      <w:r>
        <w:t xml:space="preserve"> command.</w:t>
      </w:r>
    </w:p>
    <w:p w14:paraId="172F783D" w14:textId="77777777" w:rsidR="00021828" w:rsidRDefault="00021828" w:rsidP="00021828">
      <w:pPr>
        <w:pStyle w:val="Body2"/>
        <w:ind w:left="720"/>
      </w:pPr>
      <w:r>
        <w:t xml:space="preserve">The second section is an example of </w:t>
      </w:r>
      <w:r w:rsidRPr="00BA3DF0">
        <w:rPr>
          <w:rStyle w:val="TableCode1Char"/>
          <w:rFonts w:eastAsiaTheme="minorHAnsi"/>
        </w:rPr>
        <w:t>lsf</w:t>
      </w:r>
      <w:r>
        <w:t xml:space="preserve"> commands used by Cadence*.</w:t>
      </w:r>
    </w:p>
    <w:p w14:paraId="13246B11" w14:textId="77777777" w:rsidR="00021828" w:rsidRDefault="00021828" w:rsidP="00021828">
      <w:pPr>
        <w:pStyle w:val="Body2"/>
        <w:ind w:left="720"/>
      </w:pPr>
      <w:r>
        <w:t>The third section is an example of running on a local machine with multiple CPU cores.</w:t>
      </w:r>
    </w:p>
    <w:p w14:paraId="772C39C6" w14:textId="57692E27" w:rsidR="00021828" w:rsidRDefault="00021828" w:rsidP="00021828">
      <w:pPr>
        <w:pStyle w:val="Bullet2"/>
        <w:numPr>
          <w:ilvl w:val="1"/>
          <w:numId w:val="1"/>
        </w:numPr>
      </w:pPr>
      <w:r>
        <w:t xml:space="preserve">The back slash character is needed to escape double quote and square bracket used in </w:t>
      </w:r>
      <w:r w:rsidRPr="00BA3DF0">
        <w:rPr>
          <w:rStyle w:val="TableCode1Char"/>
        </w:rPr>
        <w:t>rsh_cmd</w:t>
      </w:r>
      <w:r>
        <w:t>.</w:t>
      </w:r>
    </w:p>
    <w:p w14:paraId="76B14F85" w14:textId="77777777" w:rsidR="00021828" w:rsidRDefault="00021828" w:rsidP="00021828">
      <w:pPr>
        <w:pStyle w:val="Number1"/>
      </w:pPr>
      <w:r>
        <w:t>Intel standard cell characterization uses driver cell to drive input of standard cells (instead of using an ideal voltage driver).</w:t>
      </w:r>
    </w:p>
    <w:p w14:paraId="0B44A56B" w14:textId="77777777" w:rsidR="00021828" w:rsidRDefault="00021828" w:rsidP="00021828">
      <w:pPr>
        <w:pStyle w:val="Number2"/>
      </w:pPr>
      <w:r>
        <w:t>Update the file $LDK_WORKAREA/training/libraries/char/setup/char_tcls/init.tcl.</w:t>
      </w:r>
    </w:p>
    <w:p w14:paraId="638AB656" w14:textId="77777777" w:rsidR="00021828" w:rsidRDefault="00021828" w:rsidP="00021828">
      <w:pPr>
        <w:pStyle w:val="Number2"/>
      </w:pPr>
      <w:r>
        <w:t>Change set DRIVER_CELL_netlist_dir &lt;DRIVER_CELL_dir&gt; to the driver cell netlist directory.</w:t>
      </w:r>
    </w:p>
    <w:p w14:paraId="5B81F17C" w14:textId="77777777" w:rsidR="00021828" w:rsidRDefault="00021828" w:rsidP="00021828">
      <w:pPr>
        <w:pStyle w:val="Number1"/>
      </w:pPr>
      <w:r>
        <w:t>Cadence Liberate* characterization requires the use of the Cadence Liberate* Bolt Server for job control and distribution.</w:t>
      </w:r>
    </w:p>
    <w:p w14:paraId="2319FFA2" w14:textId="77777777" w:rsidR="00021828" w:rsidRPr="00EE6150" w:rsidRDefault="00021828" w:rsidP="00021828">
      <w:pPr>
        <w:pStyle w:val="Bullet2"/>
        <w:numPr>
          <w:ilvl w:val="1"/>
          <w:numId w:val="1"/>
        </w:numPr>
      </w:pPr>
      <w:r w:rsidRPr="00EE6150">
        <w:t xml:space="preserve">If </w:t>
      </w:r>
      <w:r>
        <w:t xml:space="preserve">the Cadence </w:t>
      </w:r>
      <w:r w:rsidRPr="00EE6150">
        <w:t>Liberate</w:t>
      </w:r>
      <w:r>
        <w:t>*</w:t>
      </w:r>
      <w:r w:rsidRPr="00EE6150">
        <w:t xml:space="preserve"> Bolt server is already set</w:t>
      </w:r>
      <w:r>
        <w:t xml:space="preserve"> </w:t>
      </w:r>
      <w:r w:rsidRPr="00EE6150">
        <w:t xml:space="preserve">up, set </w:t>
      </w:r>
      <w:r>
        <w:t xml:space="preserve">the </w:t>
      </w:r>
      <w:r w:rsidRPr="00EE6150">
        <w:t>shell environment variable to point to the Bolt server</w:t>
      </w:r>
      <w:r>
        <w:t>:</w:t>
      </w:r>
    </w:p>
    <w:tbl>
      <w:tblPr>
        <w:tblStyle w:val="Table03"/>
        <w:tblW w:w="9360" w:type="dxa"/>
        <w:tblInd w:w="715" w:type="dxa"/>
        <w:tblLook w:val="04A0" w:firstRow="1" w:lastRow="0" w:firstColumn="1" w:lastColumn="0" w:noHBand="0" w:noVBand="1"/>
      </w:tblPr>
      <w:tblGrid>
        <w:gridCol w:w="9360"/>
      </w:tblGrid>
      <w:tr w:rsidR="00021828" w14:paraId="7B4F97A2" w14:textId="77777777" w:rsidTr="0000350F">
        <w:tc>
          <w:tcPr>
            <w:tcW w:w="9360" w:type="dxa"/>
          </w:tcPr>
          <w:p w14:paraId="3770BEAC" w14:textId="77777777" w:rsidR="00021828" w:rsidRDefault="00021828" w:rsidP="00480A43">
            <w:pPr>
              <w:pStyle w:val="TableCode1"/>
            </w:pPr>
            <w:r>
              <w:t>setenv CDS_BOLT_SERVER &lt;server&gt;</w:t>
            </w:r>
          </w:p>
        </w:tc>
      </w:tr>
    </w:tbl>
    <w:p w14:paraId="3779292C" w14:textId="77777777" w:rsidR="00021828" w:rsidRDefault="00021828" w:rsidP="00021828">
      <w:pPr>
        <w:pStyle w:val="Bullet2"/>
        <w:numPr>
          <w:ilvl w:val="1"/>
          <w:numId w:val="1"/>
        </w:numPr>
      </w:pPr>
      <w:r>
        <w:t>If the Cadence Liberate* Bolt server is not already setup, then start the server on your local machine:</w:t>
      </w:r>
    </w:p>
    <w:tbl>
      <w:tblPr>
        <w:tblStyle w:val="Table03"/>
        <w:tblW w:w="9360" w:type="dxa"/>
        <w:tblInd w:w="715" w:type="dxa"/>
        <w:tblLook w:val="04A0" w:firstRow="1" w:lastRow="0" w:firstColumn="1" w:lastColumn="0" w:noHBand="0" w:noVBand="1"/>
      </w:tblPr>
      <w:tblGrid>
        <w:gridCol w:w="9360"/>
      </w:tblGrid>
      <w:tr w:rsidR="00021828" w14:paraId="5D8E6CEB" w14:textId="77777777" w:rsidTr="0000350F">
        <w:tc>
          <w:tcPr>
            <w:tcW w:w="9360" w:type="dxa"/>
          </w:tcPr>
          <w:p w14:paraId="3E2D589F" w14:textId="77777777" w:rsidR="00021828" w:rsidRDefault="00021828" w:rsidP="00480A43">
            <w:pPr>
              <w:pStyle w:val="TableCode1"/>
            </w:pPr>
            <w:r>
              <w:t>$ALTOSHOME/bin/start_bolt</w:t>
            </w:r>
          </w:p>
          <w:p w14:paraId="6CADAB38" w14:textId="77777777" w:rsidR="00021828" w:rsidRDefault="00021828" w:rsidP="00480A43">
            <w:pPr>
              <w:pStyle w:val="TableCode1"/>
            </w:pPr>
            <w:r>
              <w:t>setenv CDS_BOLT_SERVER `hostname`</w:t>
            </w:r>
          </w:p>
        </w:tc>
      </w:tr>
    </w:tbl>
    <w:p w14:paraId="3BF54AAA" w14:textId="77777777" w:rsidR="00021828" w:rsidRDefault="00021828" w:rsidP="00021828">
      <w:pPr>
        <w:pStyle w:val="Number1"/>
      </w:pPr>
      <w:r>
        <w:t>Change to the characterization working directory:</w:t>
      </w:r>
    </w:p>
    <w:tbl>
      <w:tblPr>
        <w:tblStyle w:val="Table03"/>
        <w:tblW w:w="9720" w:type="dxa"/>
        <w:tblInd w:w="355" w:type="dxa"/>
        <w:tblLook w:val="04A0" w:firstRow="1" w:lastRow="0" w:firstColumn="1" w:lastColumn="0" w:noHBand="0" w:noVBand="1"/>
      </w:tblPr>
      <w:tblGrid>
        <w:gridCol w:w="9720"/>
      </w:tblGrid>
      <w:tr w:rsidR="00021828" w14:paraId="075EF9FE" w14:textId="77777777" w:rsidTr="0000350F">
        <w:tc>
          <w:tcPr>
            <w:tcW w:w="9720" w:type="dxa"/>
          </w:tcPr>
          <w:p w14:paraId="4C3E26B0" w14:textId="77777777" w:rsidR="00021828" w:rsidRDefault="00021828" w:rsidP="00480A43">
            <w:pPr>
              <w:pStyle w:val="TableCode1"/>
            </w:pPr>
            <w:r>
              <w:t>cd $LDK_WORKAREA/</w:t>
            </w:r>
            <w:r w:rsidRPr="004D3D9B">
              <w:t>training/</w:t>
            </w:r>
            <w:r>
              <w:t>setup/cadence/ldk/char</w:t>
            </w:r>
          </w:p>
        </w:tc>
      </w:tr>
    </w:tbl>
    <w:p w14:paraId="61A946C2" w14:textId="77777777" w:rsidR="00021828" w:rsidRDefault="00021828" w:rsidP="00021828">
      <w:pPr>
        <w:pStyle w:val="Heading2"/>
      </w:pPr>
      <w:bookmarkStart w:id="184" w:name="_Toc164238110"/>
      <w:bookmarkStart w:id="185" w:name="_Toc169527008"/>
      <w:r>
        <w:lastRenderedPageBreak/>
        <w:t>Generate template</w:t>
      </w:r>
      <w:bookmarkEnd w:id="184"/>
      <w:bookmarkEnd w:id="185"/>
    </w:p>
    <w:p w14:paraId="360C773D" w14:textId="77777777" w:rsidR="00021828" w:rsidRDefault="00021828" w:rsidP="00ED2B95">
      <w:pPr>
        <w:pStyle w:val="Number1"/>
        <w:keepNext/>
        <w:numPr>
          <w:ilvl w:val="0"/>
          <w:numId w:val="28"/>
        </w:numPr>
      </w:pPr>
      <w:r>
        <w:t>Run the setup script to create the template generation run directory, and then cd to that directory:</w:t>
      </w:r>
    </w:p>
    <w:tbl>
      <w:tblPr>
        <w:tblStyle w:val="Table03"/>
        <w:tblW w:w="9720" w:type="dxa"/>
        <w:tblInd w:w="355" w:type="dxa"/>
        <w:tblLook w:val="04A0" w:firstRow="1" w:lastRow="0" w:firstColumn="1" w:lastColumn="0" w:noHBand="0" w:noVBand="1"/>
      </w:tblPr>
      <w:tblGrid>
        <w:gridCol w:w="9720"/>
      </w:tblGrid>
      <w:tr w:rsidR="00021828" w14:paraId="40CE3573" w14:textId="77777777" w:rsidTr="00E41E73">
        <w:tc>
          <w:tcPr>
            <w:tcW w:w="9720" w:type="dxa"/>
          </w:tcPr>
          <w:p w14:paraId="1747352E" w14:textId="77777777" w:rsidR="00021828" w:rsidRPr="004D3D9B" w:rsidRDefault="00021828" w:rsidP="00480A43">
            <w:pPr>
              <w:pStyle w:val="TableCode1"/>
              <w:keepNext/>
            </w:pPr>
            <w:r w:rsidRPr="004D3D9B">
              <w:t>$INTEL_LDK/training/</w:t>
            </w:r>
            <w:r>
              <w:t>libraries/</w:t>
            </w:r>
            <w:r w:rsidRPr="004D3D9B">
              <w:t xml:space="preserve">char/setup/CreateSetup.csh </w:t>
            </w:r>
            <w:r>
              <w:t>genTemp</w:t>
            </w:r>
          </w:p>
          <w:p w14:paraId="21CFED45" w14:textId="77777777" w:rsidR="00021828" w:rsidRDefault="00021828" w:rsidP="00480A43">
            <w:pPr>
              <w:pStyle w:val="TableCode1"/>
              <w:keepNext/>
            </w:pPr>
            <w:r>
              <w:t>cd genTemp</w:t>
            </w:r>
          </w:p>
        </w:tc>
      </w:tr>
    </w:tbl>
    <w:p w14:paraId="41E55E42" w14:textId="77777777" w:rsidR="00021828" w:rsidRDefault="00021828" w:rsidP="00021828">
      <w:pPr>
        <w:pStyle w:val="Number1"/>
        <w:keepNext/>
      </w:pPr>
      <w:r w:rsidRPr="00EE6150">
        <w:t xml:space="preserve">To generate </w:t>
      </w:r>
      <w:r>
        <w:t xml:space="preserve">the </w:t>
      </w:r>
      <w:r w:rsidRPr="00EE6150">
        <w:t xml:space="preserve">characterization setup files, run </w:t>
      </w:r>
      <w:r>
        <w:t xml:space="preserve">the </w:t>
      </w:r>
      <w:r w:rsidRPr="00EE6150">
        <w:t xml:space="preserve">script </w:t>
      </w:r>
      <w:r w:rsidRPr="00BA3DF0">
        <w:rPr>
          <w:rStyle w:val="TableCode1Char"/>
        </w:rPr>
        <w:t>run.csh</w:t>
      </w:r>
      <w:r>
        <w:t>:</w:t>
      </w:r>
    </w:p>
    <w:tbl>
      <w:tblPr>
        <w:tblStyle w:val="Table03"/>
        <w:tblW w:w="9720" w:type="dxa"/>
        <w:tblInd w:w="355" w:type="dxa"/>
        <w:tblLook w:val="04A0" w:firstRow="1" w:lastRow="0" w:firstColumn="1" w:lastColumn="0" w:noHBand="0" w:noVBand="1"/>
      </w:tblPr>
      <w:tblGrid>
        <w:gridCol w:w="9720"/>
      </w:tblGrid>
      <w:tr w:rsidR="00021828" w14:paraId="09C865C8" w14:textId="77777777" w:rsidTr="00655F03">
        <w:tc>
          <w:tcPr>
            <w:tcW w:w="9720" w:type="dxa"/>
          </w:tcPr>
          <w:p w14:paraId="175DEFE2" w14:textId="77777777" w:rsidR="00021828" w:rsidRDefault="00021828" w:rsidP="00480A43">
            <w:pPr>
              <w:pStyle w:val="TableCode1"/>
              <w:keepNext/>
            </w:pPr>
            <w:r>
              <w:t>./run.csh</w:t>
            </w:r>
          </w:p>
        </w:tc>
      </w:tr>
    </w:tbl>
    <w:p w14:paraId="67F5515E" w14:textId="41E1B154" w:rsidR="00021828" w:rsidRPr="00EE6150" w:rsidRDefault="00021828" w:rsidP="00021828">
      <w:pPr>
        <w:pStyle w:val="Body2"/>
        <w:keepNext/>
      </w:pPr>
      <w:r w:rsidRPr="00EE6150">
        <w:t>The run reads all Liberty files in the file list and generates the characterization setup files (</w:t>
      </w:r>
      <w:r w:rsidRPr="00EE6150">
        <w:rPr>
          <w:rStyle w:val="Link"/>
        </w:rPr>
        <w:fldChar w:fldCharType="begin"/>
      </w:r>
      <w:r w:rsidRPr="00EE6150">
        <w:rPr>
          <w:rStyle w:val="Link"/>
        </w:rPr>
        <w:instrText xml:space="preserve"> REF _Ref153268216 \h  \* MERGEFORMAT </w:instrText>
      </w:r>
      <w:r w:rsidRPr="00EE6150">
        <w:rPr>
          <w:rStyle w:val="Link"/>
        </w:rPr>
      </w:r>
      <w:r w:rsidRPr="00EE6150">
        <w:rPr>
          <w:rStyle w:val="Link"/>
        </w:rPr>
        <w:fldChar w:fldCharType="separate"/>
      </w:r>
      <w:r w:rsidR="001E647E" w:rsidRPr="001E647E">
        <w:rPr>
          <w:rStyle w:val="Link"/>
        </w:rPr>
        <w:t>Table 12</w:t>
      </w:r>
      <w:r w:rsidRPr="00EE6150">
        <w:rPr>
          <w:rStyle w:val="Link"/>
        </w:rPr>
        <w:fldChar w:fldCharType="end"/>
      </w:r>
      <w:r w:rsidRPr="00EE6150">
        <w:t>)</w:t>
      </w:r>
      <w:r>
        <w:t>.</w:t>
      </w:r>
    </w:p>
    <w:p w14:paraId="493F6754" w14:textId="52E604C1" w:rsidR="00021828" w:rsidRDefault="00021828" w:rsidP="00021828">
      <w:pPr>
        <w:pStyle w:val="Caption"/>
      </w:pPr>
      <w:bookmarkStart w:id="186" w:name="_Ref153268216"/>
      <w:bookmarkStart w:id="187" w:name="_Ref153268170"/>
      <w:bookmarkStart w:id="188" w:name="_Ref153268207"/>
      <w:bookmarkStart w:id="189" w:name="_Toc164238164"/>
      <w:bookmarkStart w:id="190" w:name="_Toc169527070"/>
      <w:r>
        <w:t xml:space="preserve">Table </w:t>
      </w:r>
      <w:r>
        <w:rPr>
          <w:noProof/>
        </w:rPr>
        <w:fldChar w:fldCharType="begin"/>
      </w:r>
      <w:r>
        <w:rPr>
          <w:noProof/>
        </w:rPr>
        <w:instrText xml:space="preserve"> SEQ Table \* ARABIC </w:instrText>
      </w:r>
      <w:r>
        <w:rPr>
          <w:noProof/>
        </w:rPr>
        <w:fldChar w:fldCharType="separate"/>
      </w:r>
      <w:r w:rsidR="001E647E">
        <w:rPr>
          <w:noProof/>
        </w:rPr>
        <w:t>12</w:t>
      </w:r>
      <w:r>
        <w:rPr>
          <w:noProof/>
        </w:rPr>
        <w:fldChar w:fldCharType="end"/>
      </w:r>
      <w:bookmarkEnd w:id="186"/>
      <w:r>
        <w:t>:</w:t>
      </w:r>
      <w:bookmarkEnd w:id="187"/>
      <w:bookmarkEnd w:id="188"/>
      <w:r>
        <w:t xml:space="preserve"> C</w:t>
      </w:r>
      <w:r w:rsidRPr="00EE6150">
        <w:t>haracterization setup files</w:t>
      </w:r>
      <w:bookmarkEnd w:id="189"/>
      <w:bookmarkEnd w:id="190"/>
    </w:p>
    <w:tbl>
      <w:tblPr>
        <w:tblStyle w:val="Table01"/>
        <w:tblW w:w="0" w:type="auto"/>
        <w:tblInd w:w="355" w:type="dxa"/>
        <w:tblLook w:val="04A0" w:firstRow="1" w:lastRow="0" w:firstColumn="1" w:lastColumn="0" w:noHBand="0" w:noVBand="1"/>
      </w:tblPr>
      <w:tblGrid>
        <w:gridCol w:w="3960"/>
        <w:gridCol w:w="5755"/>
      </w:tblGrid>
      <w:tr w:rsidR="00021828" w14:paraId="0CB9F087" w14:textId="77777777" w:rsidTr="00DF5000">
        <w:trPr>
          <w:cnfStyle w:val="100000000000" w:firstRow="1" w:lastRow="0" w:firstColumn="0" w:lastColumn="0" w:oddVBand="0" w:evenVBand="0" w:oddHBand="0" w:evenHBand="0" w:firstRowFirstColumn="0" w:firstRowLastColumn="0" w:lastRowFirstColumn="0" w:lastRowLastColumn="0"/>
        </w:trPr>
        <w:tc>
          <w:tcPr>
            <w:tcW w:w="3960" w:type="dxa"/>
          </w:tcPr>
          <w:p w14:paraId="206BD5BD" w14:textId="77777777" w:rsidR="00021828" w:rsidRDefault="00021828" w:rsidP="00480A43">
            <w:pPr>
              <w:pStyle w:val="TableHeading"/>
            </w:pPr>
            <w:r>
              <w:t>File</w:t>
            </w:r>
          </w:p>
        </w:tc>
        <w:tc>
          <w:tcPr>
            <w:tcW w:w="5755" w:type="dxa"/>
          </w:tcPr>
          <w:p w14:paraId="63F36D6E" w14:textId="77777777" w:rsidR="00021828" w:rsidRDefault="00021828" w:rsidP="00480A43">
            <w:pPr>
              <w:pStyle w:val="TableHeading"/>
            </w:pPr>
            <w:r>
              <w:t>Purpose</w:t>
            </w:r>
          </w:p>
        </w:tc>
      </w:tr>
      <w:tr w:rsidR="00021828" w14:paraId="13314245" w14:textId="77777777" w:rsidTr="00DF5000">
        <w:tc>
          <w:tcPr>
            <w:tcW w:w="3960" w:type="dxa"/>
          </w:tcPr>
          <w:p w14:paraId="544D1D2B" w14:textId="77777777" w:rsidR="00021828" w:rsidRDefault="00021828" w:rsidP="00480A43">
            <w:pPr>
              <w:pStyle w:val="TableBody1"/>
              <w:keepNext/>
            </w:pPr>
            <w:r>
              <w:t>templates_fi</w:t>
            </w:r>
          </w:p>
        </w:tc>
        <w:tc>
          <w:tcPr>
            <w:tcW w:w="5755" w:type="dxa"/>
          </w:tcPr>
          <w:p w14:paraId="2D64E851" w14:textId="77777777" w:rsidR="00021828" w:rsidRDefault="00021828" w:rsidP="00480A43">
            <w:pPr>
              <w:pStyle w:val="TableBody1"/>
              <w:keepNext/>
            </w:pPr>
            <w:r>
              <w:t>Template for each cell.</w:t>
            </w:r>
          </w:p>
        </w:tc>
      </w:tr>
      <w:tr w:rsidR="00021828" w14:paraId="77602DD1" w14:textId="77777777" w:rsidTr="00DF5000">
        <w:tc>
          <w:tcPr>
            <w:tcW w:w="3960" w:type="dxa"/>
          </w:tcPr>
          <w:p w14:paraId="63C8188C" w14:textId="77777777" w:rsidR="00021828" w:rsidRDefault="00021828" w:rsidP="00480A43">
            <w:pPr>
              <w:pStyle w:val="TableBody1"/>
              <w:keepNext/>
            </w:pPr>
            <w:r>
              <w:t>user_data</w:t>
            </w:r>
          </w:p>
        </w:tc>
        <w:tc>
          <w:tcPr>
            <w:tcW w:w="5755" w:type="dxa"/>
          </w:tcPr>
          <w:p w14:paraId="0E6297A4" w14:textId="77777777" w:rsidR="00021828" w:rsidRDefault="00021828" w:rsidP="00480A43">
            <w:pPr>
              <w:pStyle w:val="TableBody1"/>
              <w:keepNext/>
            </w:pPr>
            <w:r>
              <w:t>User data file for each cell.</w:t>
            </w:r>
          </w:p>
        </w:tc>
      </w:tr>
      <w:tr w:rsidR="00021828" w14:paraId="0502E595" w14:textId="77777777" w:rsidTr="00DF5000">
        <w:tc>
          <w:tcPr>
            <w:tcW w:w="3960" w:type="dxa"/>
          </w:tcPr>
          <w:p w14:paraId="3FCA9074" w14:textId="77777777" w:rsidR="00021828" w:rsidRDefault="00021828" w:rsidP="00480A43">
            <w:pPr>
              <w:pStyle w:val="TableBody1"/>
              <w:keepNext/>
            </w:pPr>
            <w:r>
              <w:t>cells.list_*</w:t>
            </w:r>
          </w:p>
        </w:tc>
        <w:tc>
          <w:tcPr>
            <w:tcW w:w="5755" w:type="dxa"/>
          </w:tcPr>
          <w:p w14:paraId="591490C6" w14:textId="77777777" w:rsidR="00021828" w:rsidRDefault="00021828" w:rsidP="00480A43">
            <w:pPr>
              <w:pStyle w:val="TableBody1"/>
              <w:keepNext/>
            </w:pPr>
            <w:r>
              <w:t>Cell list for each library.</w:t>
            </w:r>
          </w:p>
        </w:tc>
      </w:tr>
      <w:tr w:rsidR="00021828" w14:paraId="4B826B3B" w14:textId="77777777" w:rsidTr="00DF5000">
        <w:tc>
          <w:tcPr>
            <w:tcW w:w="3960" w:type="dxa"/>
          </w:tcPr>
          <w:p w14:paraId="5B2E3CF3" w14:textId="77777777" w:rsidR="00021828" w:rsidRDefault="00021828" w:rsidP="00480A43">
            <w:pPr>
              <w:pStyle w:val="TableBody1"/>
            </w:pPr>
            <w:r>
              <w:t>tsl_node_*</w:t>
            </w:r>
          </w:p>
        </w:tc>
        <w:tc>
          <w:tcPr>
            <w:tcW w:w="5755" w:type="dxa"/>
          </w:tcPr>
          <w:p w14:paraId="17E51C7B" w14:textId="77777777" w:rsidR="00021828" w:rsidRDefault="00021828" w:rsidP="00480A43">
            <w:pPr>
              <w:pStyle w:val="TableBody1"/>
            </w:pPr>
            <w:r>
              <w:t>Custom Intel cell attributes.</w:t>
            </w:r>
          </w:p>
        </w:tc>
      </w:tr>
    </w:tbl>
    <w:p w14:paraId="65589A63" w14:textId="77777777" w:rsidR="00021828" w:rsidRPr="00EE6150" w:rsidRDefault="00021828" w:rsidP="00021828">
      <w:pPr>
        <w:pStyle w:val="Body2"/>
      </w:pPr>
      <w:r w:rsidRPr="00EE6150">
        <w:t xml:space="preserve">The file </w:t>
      </w:r>
      <w:r w:rsidRPr="00EE6150">
        <w:rPr>
          <w:rStyle w:val="Body1Char"/>
        </w:rPr>
        <w:t>list</w:t>
      </w:r>
      <w:r w:rsidRPr="00EE6150">
        <w:t xml:space="preserve"> (copy of</w:t>
      </w:r>
      <w:r>
        <w:t xml:space="preserve"> the</w:t>
      </w:r>
      <w:r w:rsidRPr="00EE6150">
        <w:t xml:space="preserve"> file genTep_list_libs_ldk_startup) contain</w:t>
      </w:r>
      <w:r>
        <w:t>s</w:t>
      </w:r>
      <w:r w:rsidRPr="00EE6150">
        <w:t xml:space="preserve"> only </w:t>
      </w:r>
      <w:r>
        <w:t>four</w:t>
      </w:r>
      <w:r w:rsidRPr="00EE6150">
        <w:t xml:space="preserve"> library files. They cover the </w:t>
      </w:r>
      <w:r>
        <w:t>seven</w:t>
      </w:r>
      <w:r w:rsidRPr="00EE6150">
        <w:t xml:space="preserve"> cells and</w:t>
      </w:r>
      <w:r>
        <w:t xml:space="preserve"> two</w:t>
      </w:r>
      <w:r w:rsidRPr="00EE6150">
        <w:t xml:space="preserve"> PVTs for the small cell list. The full LDK library list is specified in the file genTemp_list_libs_ldk.</w:t>
      </w:r>
    </w:p>
    <w:p w14:paraId="1327ADA5" w14:textId="77777777" w:rsidR="00021828" w:rsidRPr="00F953A9" w:rsidRDefault="00021828" w:rsidP="00021828">
      <w:pPr>
        <w:pStyle w:val="Body2"/>
      </w:pPr>
      <w:r>
        <w:t>The run</w:t>
      </w:r>
      <w:r w:rsidRPr="00F953A9">
        <w:t xml:space="preserve"> time for the </w:t>
      </w:r>
      <w:r>
        <w:t>four</w:t>
      </w:r>
      <w:r w:rsidRPr="00F953A9">
        <w:t xml:space="preserve"> libs </w:t>
      </w:r>
      <w:r>
        <w:t>is about</w:t>
      </w:r>
      <w:r w:rsidRPr="00F953A9">
        <w:t xml:space="preserve"> </w:t>
      </w:r>
      <w:r>
        <w:t>40</w:t>
      </w:r>
      <w:r w:rsidRPr="00F953A9">
        <w:t xml:space="preserve"> minutes</w:t>
      </w:r>
      <w:r>
        <w:t>.</w:t>
      </w:r>
    </w:p>
    <w:p w14:paraId="743D5912" w14:textId="77777777" w:rsidR="00021828" w:rsidRDefault="00021828" w:rsidP="00021828">
      <w:pPr>
        <w:pStyle w:val="Number1"/>
      </w:pPr>
      <w:r>
        <w:t xml:space="preserve">(Optional) To generate characterization setup files for the large cell list </w:t>
      </w:r>
      <w:r w:rsidRPr="003B0EA2">
        <w:t>which contains 154 files</w:t>
      </w:r>
      <w:r>
        <w:t>:</w:t>
      </w:r>
    </w:p>
    <w:tbl>
      <w:tblPr>
        <w:tblStyle w:val="Table03"/>
        <w:tblW w:w="9630" w:type="dxa"/>
        <w:tblInd w:w="445" w:type="dxa"/>
        <w:tblLook w:val="04A0" w:firstRow="1" w:lastRow="0" w:firstColumn="1" w:lastColumn="0" w:noHBand="0" w:noVBand="1"/>
      </w:tblPr>
      <w:tblGrid>
        <w:gridCol w:w="9630"/>
      </w:tblGrid>
      <w:tr w:rsidR="00021828" w14:paraId="3DD11620" w14:textId="77777777" w:rsidTr="00E41E73">
        <w:tc>
          <w:tcPr>
            <w:tcW w:w="9630" w:type="dxa"/>
          </w:tcPr>
          <w:p w14:paraId="708F0857" w14:textId="77777777" w:rsidR="00021828" w:rsidRPr="003D0C9F" w:rsidRDefault="00021828" w:rsidP="00480A43">
            <w:pPr>
              <w:pStyle w:val="TableCode1"/>
            </w:pPr>
            <w:r>
              <w:t>cp genTemp_list_libs_ldk list</w:t>
            </w:r>
          </w:p>
          <w:p w14:paraId="3A3FD4BC" w14:textId="77777777" w:rsidR="00021828" w:rsidRDefault="00021828" w:rsidP="00480A43">
            <w:pPr>
              <w:pStyle w:val="TableCode1"/>
            </w:pPr>
            <w:r>
              <w:t>./run.csh</w:t>
            </w:r>
          </w:p>
        </w:tc>
      </w:tr>
    </w:tbl>
    <w:p w14:paraId="194A9DB2" w14:textId="77777777" w:rsidR="00021828" w:rsidRDefault="00021828" w:rsidP="00021828">
      <w:pPr>
        <w:pStyle w:val="Heading2"/>
      </w:pPr>
      <w:bookmarkStart w:id="191" w:name="_Toc164238111"/>
      <w:bookmarkStart w:id="192" w:name="_Toc169527009"/>
      <w:r>
        <w:t>Run characterization – library base_ulvt</w:t>
      </w:r>
      <w:bookmarkEnd w:id="191"/>
      <w:bookmarkEnd w:id="192"/>
    </w:p>
    <w:p w14:paraId="5E9087DC" w14:textId="77777777" w:rsidR="00021828" w:rsidRDefault="00021828" w:rsidP="00ED2B95">
      <w:pPr>
        <w:pStyle w:val="Number1"/>
        <w:keepNext/>
        <w:numPr>
          <w:ilvl w:val="0"/>
          <w:numId w:val="29"/>
        </w:numPr>
      </w:pPr>
      <w:r>
        <w:t>Return to your characterization work directory:</w:t>
      </w:r>
    </w:p>
    <w:tbl>
      <w:tblPr>
        <w:tblStyle w:val="Table03"/>
        <w:tblW w:w="9720" w:type="dxa"/>
        <w:tblInd w:w="355" w:type="dxa"/>
        <w:tblLook w:val="04A0" w:firstRow="1" w:lastRow="0" w:firstColumn="1" w:lastColumn="0" w:noHBand="0" w:noVBand="1"/>
      </w:tblPr>
      <w:tblGrid>
        <w:gridCol w:w="9720"/>
      </w:tblGrid>
      <w:tr w:rsidR="00021828" w14:paraId="7578454F" w14:textId="77777777" w:rsidTr="007152C3">
        <w:tc>
          <w:tcPr>
            <w:tcW w:w="9720" w:type="dxa"/>
          </w:tcPr>
          <w:p w14:paraId="69B8E6B9" w14:textId="77777777" w:rsidR="00021828" w:rsidRDefault="00021828" w:rsidP="00480A43">
            <w:pPr>
              <w:pStyle w:val="TableCode1"/>
              <w:keepNext/>
            </w:pPr>
            <w:r w:rsidRPr="00EE6150">
              <w:t>cd ..</w:t>
            </w:r>
          </w:p>
        </w:tc>
      </w:tr>
    </w:tbl>
    <w:p w14:paraId="2207DC71" w14:textId="33FD0493" w:rsidR="00021828" w:rsidRDefault="00021828" w:rsidP="00021828">
      <w:pPr>
        <w:pStyle w:val="Number1"/>
      </w:pPr>
      <w:r>
        <w:t>Run the setup script to create the library characterization run directory, then cd to th</w:t>
      </w:r>
      <w:r w:rsidR="00892D96">
        <w:t>is</w:t>
      </w:r>
      <w:r>
        <w:t xml:space="preserve"> directory:</w:t>
      </w:r>
    </w:p>
    <w:tbl>
      <w:tblPr>
        <w:tblStyle w:val="Table03"/>
        <w:tblW w:w="9720" w:type="dxa"/>
        <w:tblInd w:w="355" w:type="dxa"/>
        <w:tblLook w:val="04A0" w:firstRow="1" w:lastRow="0" w:firstColumn="1" w:lastColumn="0" w:noHBand="0" w:noVBand="1"/>
      </w:tblPr>
      <w:tblGrid>
        <w:gridCol w:w="9720"/>
      </w:tblGrid>
      <w:tr w:rsidR="00021828" w14:paraId="08D71FE0" w14:textId="77777777" w:rsidTr="00E41E73">
        <w:tc>
          <w:tcPr>
            <w:tcW w:w="9720" w:type="dxa"/>
          </w:tcPr>
          <w:p w14:paraId="22A08E87" w14:textId="77777777" w:rsidR="00021828" w:rsidRDefault="00021828" w:rsidP="00480A43">
            <w:pPr>
              <w:pStyle w:val="TableCode1"/>
            </w:pPr>
            <w:r w:rsidRPr="004D3D9B">
              <w:t>$INTEL_LDK/training/</w:t>
            </w:r>
            <w:r>
              <w:t>libraries/</w:t>
            </w:r>
            <w:r w:rsidRPr="004D3D9B">
              <w:t>char/setup/CreateSetup.csh i0m base ulvt</w:t>
            </w:r>
          </w:p>
          <w:p w14:paraId="0488A2B8" w14:textId="77777777" w:rsidR="00021828" w:rsidRDefault="00021828" w:rsidP="00480A43">
            <w:pPr>
              <w:pStyle w:val="TableCode1"/>
            </w:pPr>
            <w:r>
              <w:t>cd i0m_base_ulvt</w:t>
            </w:r>
          </w:p>
        </w:tc>
      </w:tr>
    </w:tbl>
    <w:p w14:paraId="3FEE7C3D" w14:textId="31463113" w:rsidR="00021828" w:rsidRDefault="00021828" w:rsidP="00021828">
      <w:pPr>
        <w:pStyle w:val="Number1"/>
      </w:pPr>
      <w:r>
        <w:t>If desired, edit init.tcl</w:t>
      </w:r>
      <w:r w:rsidR="006D1F2A">
        <w:t>,</w:t>
      </w:r>
      <w:r>
        <w:t xml:space="preserve"> and</w:t>
      </w:r>
      <w:r w:rsidR="006D1F2A">
        <w:t xml:space="preserve"> then</w:t>
      </w:r>
      <w:r>
        <w:t>:</w:t>
      </w:r>
    </w:p>
    <w:p w14:paraId="3B20FBEA" w14:textId="5E95548B" w:rsidR="00021828" w:rsidRDefault="00021828" w:rsidP="00021828">
      <w:pPr>
        <w:pStyle w:val="Number2"/>
      </w:pPr>
      <w:r>
        <w:t>Change number of the client jobs</w:t>
      </w:r>
      <w:r w:rsidR="00632B60">
        <w:t>:</w:t>
      </w:r>
    </w:p>
    <w:tbl>
      <w:tblPr>
        <w:tblStyle w:val="Table03"/>
        <w:tblW w:w="9090" w:type="dxa"/>
        <w:tblInd w:w="985" w:type="dxa"/>
        <w:tblLook w:val="04A0" w:firstRow="1" w:lastRow="0" w:firstColumn="1" w:lastColumn="0" w:noHBand="0" w:noVBand="1"/>
      </w:tblPr>
      <w:tblGrid>
        <w:gridCol w:w="9090"/>
      </w:tblGrid>
      <w:tr w:rsidR="00021828" w:rsidRPr="003B0EA2" w14:paraId="2171A36E" w14:textId="77777777" w:rsidTr="00A95D62">
        <w:tc>
          <w:tcPr>
            <w:tcW w:w="9090" w:type="dxa"/>
          </w:tcPr>
          <w:p w14:paraId="7B6D0BFB" w14:textId="77777777" w:rsidR="00021828" w:rsidRPr="003B0EA2" w:rsidRDefault="00021828" w:rsidP="00480A43">
            <w:pPr>
              <w:pStyle w:val="TableCode1"/>
            </w:pPr>
            <w:r w:rsidRPr="003B0EA2">
              <w:t>set client &lt;#jobs&gt;</w:t>
            </w:r>
          </w:p>
        </w:tc>
      </w:tr>
    </w:tbl>
    <w:p w14:paraId="1F97878F" w14:textId="77777777" w:rsidR="00021828" w:rsidRPr="00A30FD7" w:rsidRDefault="00021828" w:rsidP="00021828">
      <w:pPr>
        <w:pStyle w:val="Body2"/>
        <w:ind w:left="720"/>
        <w:rPr>
          <w:rFonts w:ascii="Courier New" w:hAnsi="Courier New" w:cs="Courier New"/>
        </w:rPr>
      </w:pPr>
      <w:r>
        <w:t xml:space="preserve">The run time for 20 </w:t>
      </w:r>
      <w:r w:rsidRPr="00EE6150">
        <w:t>jobs</w:t>
      </w:r>
      <w:r>
        <w:t xml:space="preserve"> is about 12 minutes.</w:t>
      </w:r>
    </w:p>
    <w:p w14:paraId="13382F33" w14:textId="245D2C46" w:rsidR="00021828" w:rsidRPr="00A815F8" w:rsidRDefault="00021828" w:rsidP="00021828">
      <w:pPr>
        <w:pStyle w:val="Number2"/>
      </w:pPr>
      <w:r w:rsidRPr="00A815F8">
        <w:t xml:space="preserve">To use the extracted netlists generated in </w:t>
      </w:r>
      <w:r>
        <w:t>Section</w:t>
      </w:r>
      <w:r w:rsidRPr="00A815F8">
        <w:t xml:space="preserve"> </w:t>
      </w:r>
      <w:r w:rsidRPr="00A815F8">
        <w:rPr>
          <w:rStyle w:val="Link"/>
        </w:rPr>
        <w:fldChar w:fldCharType="begin"/>
      </w:r>
      <w:r w:rsidRPr="00A815F8">
        <w:rPr>
          <w:rStyle w:val="Link"/>
        </w:rPr>
        <w:instrText xml:space="preserve"> REF _Ref153178968 \n \h </w:instrText>
      </w:r>
      <w:r>
        <w:rPr>
          <w:rStyle w:val="Link"/>
        </w:rPr>
        <w:instrText xml:space="preserve"> \* MERGEFORMAT </w:instrText>
      </w:r>
      <w:r w:rsidRPr="00A815F8">
        <w:rPr>
          <w:rStyle w:val="Link"/>
        </w:rPr>
      </w:r>
      <w:r w:rsidRPr="00A815F8">
        <w:rPr>
          <w:rStyle w:val="Link"/>
        </w:rPr>
        <w:fldChar w:fldCharType="separate"/>
      </w:r>
      <w:r w:rsidR="001E647E">
        <w:rPr>
          <w:rStyle w:val="Link"/>
        </w:rPr>
        <w:t>2</w:t>
      </w:r>
      <w:r w:rsidRPr="00A815F8">
        <w:rPr>
          <w:rStyle w:val="Link"/>
        </w:rPr>
        <w:fldChar w:fldCharType="end"/>
      </w:r>
      <w:r w:rsidRPr="00A815F8">
        <w:t xml:space="preserve"> for characterization, uncomment the following lines:</w:t>
      </w:r>
    </w:p>
    <w:tbl>
      <w:tblPr>
        <w:tblStyle w:val="Table03"/>
        <w:tblW w:w="0" w:type="auto"/>
        <w:tblInd w:w="985" w:type="dxa"/>
        <w:tblLook w:val="04A0" w:firstRow="1" w:lastRow="0" w:firstColumn="1" w:lastColumn="0" w:noHBand="0" w:noVBand="1"/>
      </w:tblPr>
      <w:tblGrid>
        <w:gridCol w:w="9085"/>
      </w:tblGrid>
      <w:tr w:rsidR="00021828" w:rsidRPr="003B0EA2" w14:paraId="5C754F14" w14:textId="77777777" w:rsidTr="00480A43">
        <w:tc>
          <w:tcPr>
            <w:tcW w:w="9085" w:type="dxa"/>
          </w:tcPr>
          <w:p w14:paraId="6D777E7B" w14:textId="77777777" w:rsidR="00021828" w:rsidRDefault="00021828" w:rsidP="00480A43">
            <w:pPr>
              <w:pStyle w:val="TableCode1"/>
            </w:pPr>
            <w:r>
              <w:t>set netlist_dir  $env(LDK_WORKAREA)/training/setup/cadence/ldk/stdcells_1278.ldk_demo_lib/spf/</w:t>
            </w:r>
          </w:p>
          <w:p w14:paraId="1C3C356A" w14:textId="77777777" w:rsidR="00021828" w:rsidRDefault="00021828" w:rsidP="00480A43">
            <w:pPr>
              <w:pStyle w:val="TableCode1"/>
            </w:pPr>
          </w:p>
          <w:p w14:paraId="4CD9D961" w14:textId="77777777" w:rsidR="00021828" w:rsidRPr="003B0EA2" w:rsidRDefault="00021828" w:rsidP="00480A43">
            <w:pPr>
              <w:pStyle w:val="TableCode1"/>
            </w:pPr>
            <w:r>
              <w:t>set netlist_area ldk_demo_lib_${spf_temp}c_${stat_skew}_c${default_grp_modeling}</w:t>
            </w:r>
          </w:p>
        </w:tc>
      </w:tr>
    </w:tbl>
    <w:p w14:paraId="1B67A13D" w14:textId="77777777" w:rsidR="00021828" w:rsidRDefault="00021828" w:rsidP="00021828">
      <w:pPr>
        <w:pStyle w:val="Number1"/>
        <w:keepNext/>
      </w:pPr>
      <w:r>
        <w:lastRenderedPageBreak/>
        <w:t xml:space="preserve">Execute the </w:t>
      </w:r>
      <w:r w:rsidRPr="00EE6150">
        <w:t>script run.csh to</w:t>
      </w:r>
      <w:r>
        <w:t xml:space="preserve"> run characterization:</w:t>
      </w:r>
    </w:p>
    <w:tbl>
      <w:tblPr>
        <w:tblStyle w:val="Table03"/>
        <w:tblW w:w="9720" w:type="dxa"/>
        <w:tblInd w:w="355" w:type="dxa"/>
        <w:tblLook w:val="04A0" w:firstRow="1" w:lastRow="0" w:firstColumn="1" w:lastColumn="0" w:noHBand="0" w:noVBand="1"/>
      </w:tblPr>
      <w:tblGrid>
        <w:gridCol w:w="9720"/>
      </w:tblGrid>
      <w:tr w:rsidR="00021828" w14:paraId="5547223D" w14:textId="77777777" w:rsidTr="00774E12">
        <w:tc>
          <w:tcPr>
            <w:tcW w:w="9720" w:type="dxa"/>
          </w:tcPr>
          <w:p w14:paraId="71A15502" w14:textId="77777777" w:rsidR="00021828" w:rsidRDefault="00021828" w:rsidP="00480A43">
            <w:pPr>
              <w:pStyle w:val="TableCode1"/>
            </w:pPr>
            <w:r>
              <w:t>./run.csh</w:t>
            </w:r>
          </w:p>
        </w:tc>
      </w:tr>
    </w:tbl>
    <w:p w14:paraId="24F96962" w14:textId="7937E455" w:rsidR="00021828" w:rsidRDefault="00021828" w:rsidP="00021828">
      <w:pPr>
        <w:pStyle w:val="Body2"/>
        <w:keepNext/>
      </w:pPr>
      <w:r>
        <w:t xml:space="preserve">The run characterizes cells specified </w:t>
      </w:r>
      <w:r w:rsidRPr="00EE6150">
        <w:t>in</w:t>
      </w:r>
      <w:r>
        <w:t xml:space="preserve"> the</w:t>
      </w:r>
      <w:r w:rsidRPr="00EE6150">
        <w:t xml:space="preserve"> file cell_list and PVT specified in </w:t>
      </w:r>
      <w:r>
        <w:t xml:space="preserve">the </w:t>
      </w:r>
      <w:r w:rsidRPr="00EE6150">
        <w:t xml:space="preserve">file active_pvt.pvts in a single run. Two .lib files (per PVT) </w:t>
      </w:r>
      <w:r>
        <w:t>are</w:t>
      </w:r>
      <w:r w:rsidRPr="00EE6150">
        <w:t xml:space="preserve"> genera</w:t>
      </w:r>
      <w:r>
        <w:t>ted (</w:t>
      </w:r>
      <w:r w:rsidRPr="00EE6150">
        <w:rPr>
          <w:rStyle w:val="Link"/>
        </w:rPr>
        <w:fldChar w:fldCharType="begin"/>
      </w:r>
      <w:r w:rsidRPr="00EE6150">
        <w:rPr>
          <w:rStyle w:val="Link"/>
        </w:rPr>
        <w:instrText xml:space="preserve"> REF _Ref153265267 \h </w:instrText>
      </w:r>
      <w:r>
        <w:rPr>
          <w:rStyle w:val="Link"/>
        </w:rPr>
        <w:instrText xml:space="preserve"> \* MERGEFORMAT </w:instrText>
      </w:r>
      <w:r w:rsidRPr="00EE6150">
        <w:rPr>
          <w:rStyle w:val="Link"/>
        </w:rPr>
      </w:r>
      <w:r w:rsidRPr="00EE6150">
        <w:rPr>
          <w:rStyle w:val="Link"/>
        </w:rPr>
        <w:fldChar w:fldCharType="separate"/>
      </w:r>
      <w:r w:rsidR="001E647E" w:rsidRPr="001E647E">
        <w:rPr>
          <w:rStyle w:val="Link"/>
        </w:rPr>
        <w:t>Table 13</w:t>
      </w:r>
      <w:r w:rsidRPr="00EE6150">
        <w:rPr>
          <w:rStyle w:val="Link"/>
        </w:rPr>
        <w:fldChar w:fldCharType="end"/>
      </w:r>
      <w:r>
        <w:t>).</w:t>
      </w:r>
    </w:p>
    <w:p w14:paraId="0F4CABAC" w14:textId="0D0D5EA0" w:rsidR="00021828" w:rsidRDefault="00021828" w:rsidP="00021828">
      <w:pPr>
        <w:pStyle w:val="Caption"/>
      </w:pPr>
      <w:bookmarkStart w:id="193" w:name="_Ref153265267"/>
      <w:bookmarkStart w:id="194" w:name="_Toc164238165"/>
      <w:bookmarkStart w:id="195" w:name="_Toc169527071"/>
      <w:r>
        <w:t xml:space="preserve">Table </w:t>
      </w:r>
      <w:r>
        <w:rPr>
          <w:noProof/>
        </w:rPr>
        <w:fldChar w:fldCharType="begin"/>
      </w:r>
      <w:r>
        <w:rPr>
          <w:noProof/>
        </w:rPr>
        <w:instrText xml:space="preserve"> SEQ Table \* ARABIC </w:instrText>
      </w:r>
      <w:r>
        <w:rPr>
          <w:noProof/>
        </w:rPr>
        <w:fldChar w:fldCharType="separate"/>
      </w:r>
      <w:r w:rsidR="001E647E">
        <w:rPr>
          <w:noProof/>
        </w:rPr>
        <w:t>13</w:t>
      </w:r>
      <w:r>
        <w:rPr>
          <w:noProof/>
        </w:rPr>
        <w:fldChar w:fldCharType="end"/>
      </w:r>
      <w:bookmarkEnd w:id="193"/>
      <w:r>
        <w:t>: Lib files generated</w:t>
      </w:r>
      <w:bookmarkEnd w:id="194"/>
      <w:bookmarkEnd w:id="195"/>
    </w:p>
    <w:tbl>
      <w:tblPr>
        <w:tblStyle w:val="Table01"/>
        <w:tblW w:w="10075" w:type="dxa"/>
        <w:tblLook w:val="04A0" w:firstRow="1" w:lastRow="0" w:firstColumn="1" w:lastColumn="0" w:noHBand="0" w:noVBand="1"/>
      </w:tblPr>
      <w:tblGrid>
        <w:gridCol w:w="2245"/>
        <w:gridCol w:w="7830"/>
      </w:tblGrid>
      <w:tr w:rsidR="00021828" w:rsidRPr="00DD4B84" w14:paraId="2410544F" w14:textId="77777777" w:rsidTr="00612454">
        <w:trPr>
          <w:cnfStyle w:val="100000000000" w:firstRow="1" w:lastRow="0" w:firstColumn="0" w:lastColumn="0" w:oddVBand="0" w:evenVBand="0" w:oddHBand="0" w:evenHBand="0" w:firstRowFirstColumn="0" w:firstRowLastColumn="0" w:lastRowFirstColumn="0" w:lastRowLastColumn="0"/>
        </w:trPr>
        <w:tc>
          <w:tcPr>
            <w:tcW w:w="2245" w:type="dxa"/>
          </w:tcPr>
          <w:p w14:paraId="0B629B83" w14:textId="77777777" w:rsidR="00021828" w:rsidRPr="00DD4B84" w:rsidRDefault="00021828" w:rsidP="00480A43">
            <w:pPr>
              <w:pStyle w:val="TableHeading"/>
            </w:pPr>
            <w:r>
              <w:t xml:space="preserve">.lib </w:t>
            </w:r>
            <w:r w:rsidRPr="00DD4B84">
              <w:t>File</w:t>
            </w:r>
          </w:p>
        </w:tc>
        <w:tc>
          <w:tcPr>
            <w:tcW w:w="7830" w:type="dxa"/>
          </w:tcPr>
          <w:p w14:paraId="60F4A2A4" w14:textId="77777777" w:rsidR="00021828" w:rsidRPr="00DD4B84" w:rsidRDefault="00021828" w:rsidP="00480A43">
            <w:pPr>
              <w:pStyle w:val="TableHeading"/>
            </w:pPr>
            <w:r w:rsidRPr="00DD4B84">
              <w:t>Models</w:t>
            </w:r>
          </w:p>
        </w:tc>
      </w:tr>
      <w:tr w:rsidR="00021828" w:rsidRPr="00DD4B84" w14:paraId="5AC11B91" w14:textId="77777777" w:rsidTr="00612454">
        <w:tc>
          <w:tcPr>
            <w:tcW w:w="2245" w:type="dxa"/>
          </w:tcPr>
          <w:p w14:paraId="217F0F4D" w14:textId="77777777" w:rsidR="00021828" w:rsidRPr="00DD4B84" w:rsidRDefault="00021828" w:rsidP="00480A43">
            <w:pPr>
              <w:pStyle w:val="TableBody1"/>
            </w:pPr>
            <w:r w:rsidRPr="00DD4B84">
              <w:t xml:space="preserve">*_nldm.lib </w:t>
            </w:r>
          </w:p>
        </w:tc>
        <w:tc>
          <w:tcPr>
            <w:tcW w:w="7830" w:type="dxa"/>
          </w:tcPr>
          <w:p w14:paraId="227AC415" w14:textId="60E74B46" w:rsidR="00021828" w:rsidRPr="00DD4B84" w:rsidRDefault="000803C9" w:rsidP="00480A43">
            <w:pPr>
              <w:pStyle w:val="TableBody1"/>
            </w:pPr>
            <w:r>
              <w:t>B</w:t>
            </w:r>
            <w:r w:rsidR="00021828" w:rsidRPr="00DD4B84">
              <w:t>asic NLDM / NLPM table model</w:t>
            </w:r>
            <w:r>
              <w:t>.</w:t>
            </w:r>
          </w:p>
        </w:tc>
      </w:tr>
      <w:tr w:rsidR="00021828" w:rsidRPr="00DD4B84" w14:paraId="7BF90C42" w14:textId="77777777" w:rsidTr="00612454">
        <w:tc>
          <w:tcPr>
            <w:tcW w:w="2245" w:type="dxa"/>
          </w:tcPr>
          <w:p w14:paraId="3D4B5D85" w14:textId="77777777" w:rsidR="00021828" w:rsidRPr="00DD4B84" w:rsidRDefault="00021828" w:rsidP="00480A43">
            <w:pPr>
              <w:pStyle w:val="TableBody1"/>
            </w:pPr>
            <w:r w:rsidRPr="00DD4B84">
              <w:t xml:space="preserve">*_ccslnt.lib </w:t>
            </w:r>
          </w:p>
        </w:tc>
        <w:tc>
          <w:tcPr>
            <w:tcW w:w="7830" w:type="dxa"/>
          </w:tcPr>
          <w:p w14:paraId="0F4F9AF9" w14:textId="6E72C2C9" w:rsidR="00021828" w:rsidRPr="00DD4B84" w:rsidRDefault="00021828" w:rsidP="00480A43">
            <w:pPr>
              <w:pStyle w:val="TableBody1"/>
            </w:pPr>
            <w:r w:rsidRPr="00DD4B84">
              <w:t>NLDM / NLPM, CCS, CCSN, Variation</w:t>
            </w:r>
            <w:r w:rsidR="000803C9">
              <w:t>.</w:t>
            </w:r>
          </w:p>
        </w:tc>
      </w:tr>
    </w:tbl>
    <w:p w14:paraId="1C583CF6" w14:textId="784CEE0F" w:rsidR="00021828" w:rsidRDefault="00021828" w:rsidP="00021828">
      <w:pPr>
        <w:pStyle w:val="Number1"/>
        <w:keepNext/>
      </w:pPr>
      <w:r w:rsidRPr="00EE6150">
        <w:t>Review the resulting .lib files in the directory ./out_dir_probe_fix_index/PV/allcells/</w:t>
      </w:r>
      <w:r>
        <w:t xml:space="preserve"> and then c</w:t>
      </w:r>
      <w:r w:rsidRPr="00EE6150">
        <w:t>opy the .lib files</w:t>
      </w:r>
      <w:r>
        <w:t xml:space="preserve"> to the golden database area (</w:t>
      </w:r>
      <w:r w:rsidRPr="00EE6150">
        <w:rPr>
          <w:rStyle w:val="Link"/>
        </w:rPr>
        <w:fldChar w:fldCharType="begin"/>
      </w:r>
      <w:r w:rsidRPr="00EE6150">
        <w:rPr>
          <w:rStyle w:val="Link"/>
        </w:rPr>
        <w:instrText xml:space="preserve"> REF _Ref153265267 \h </w:instrText>
      </w:r>
      <w:r>
        <w:rPr>
          <w:rStyle w:val="Link"/>
        </w:rPr>
        <w:instrText xml:space="preserve"> \* MERGEFORMAT </w:instrText>
      </w:r>
      <w:r w:rsidRPr="00EE6150">
        <w:rPr>
          <w:rStyle w:val="Link"/>
        </w:rPr>
      </w:r>
      <w:r w:rsidRPr="00EE6150">
        <w:rPr>
          <w:rStyle w:val="Link"/>
        </w:rPr>
        <w:fldChar w:fldCharType="separate"/>
      </w:r>
      <w:r w:rsidR="001E647E" w:rsidRPr="001E647E">
        <w:rPr>
          <w:rStyle w:val="Link"/>
        </w:rPr>
        <w:t>Table 13</w:t>
      </w:r>
      <w:r w:rsidRPr="00EE6150">
        <w:rPr>
          <w:rStyle w:val="Link"/>
        </w:rPr>
        <w:fldChar w:fldCharType="end"/>
      </w:r>
      <w:r>
        <w:t>).</w:t>
      </w:r>
    </w:p>
    <w:tbl>
      <w:tblPr>
        <w:tblStyle w:val="Table03"/>
        <w:tblW w:w="0" w:type="auto"/>
        <w:tblInd w:w="355" w:type="dxa"/>
        <w:tblLook w:val="04A0" w:firstRow="1" w:lastRow="0" w:firstColumn="1" w:lastColumn="0" w:noHBand="0" w:noVBand="1"/>
      </w:tblPr>
      <w:tblGrid>
        <w:gridCol w:w="9715"/>
      </w:tblGrid>
      <w:tr w:rsidR="00021828" w14:paraId="15EF17C3" w14:textId="77777777" w:rsidTr="00480A43">
        <w:tc>
          <w:tcPr>
            <w:tcW w:w="9715" w:type="dxa"/>
          </w:tcPr>
          <w:p w14:paraId="00275BF3" w14:textId="77777777" w:rsidR="00021828" w:rsidRDefault="00021828" w:rsidP="00480A43">
            <w:pPr>
              <w:pStyle w:val="TableCode1"/>
            </w:pPr>
            <w:r>
              <w:t>mkdir -p $LDK_WORKAREA/</w:t>
            </w:r>
            <w:r w:rsidRPr="004D3D9B">
              <w:t>training/</w:t>
            </w:r>
            <w:r>
              <w:t>setup/cadence/ldk/stdcells_1278.ldk_demo_lib/lib/base_ulvt</w:t>
            </w:r>
          </w:p>
          <w:p w14:paraId="00FF1DB2" w14:textId="77777777" w:rsidR="00021828" w:rsidRDefault="00021828" w:rsidP="00480A43">
            <w:pPr>
              <w:pStyle w:val="TableCode1"/>
            </w:pPr>
          </w:p>
          <w:p w14:paraId="5622F3C8" w14:textId="77777777" w:rsidR="00021828" w:rsidRDefault="00021828" w:rsidP="00480A43">
            <w:pPr>
              <w:pStyle w:val="TableCode1"/>
            </w:pPr>
            <w:r>
              <w:t>cp out_dir_probe_fix_index/PV/allcells/*.lib $LDK_WORKAREA/</w:t>
            </w:r>
            <w:r w:rsidRPr="004D3D9B">
              <w:t>training/</w:t>
            </w:r>
            <w:r>
              <w:t>setup/cadence/ldk/stdcells_1278.ldk_demo_lib/lib/base_ulvt/</w:t>
            </w:r>
          </w:p>
        </w:tc>
      </w:tr>
    </w:tbl>
    <w:p w14:paraId="106F534F" w14:textId="23820C5E" w:rsidR="00021828" w:rsidRDefault="00021828" w:rsidP="00021828">
      <w:pPr>
        <w:pStyle w:val="Body2"/>
        <w:keepNext/>
      </w:pPr>
      <w:r w:rsidRPr="00EE6150">
        <w:rPr>
          <w:rStyle w:val="Link"/>
        </w:rPr>
        <w:fldChar w:fldCharType="begin"/>
      </w:r>
      <w:r w:rsidRPr="00EE6150">
        <w:rPr>
          <w:rStyle w:val="Link"/>
        </w:rPr>
        <w:instrText xml:space="preserve"> REF _Ref153265495 \h </w:instrText>
      </w:r>
      <w:r>
        <w:rPr>
          <w:rStyle w:val="Link"/>
        </w:rPr>
        <w:instrText xml:space="preserve"> \* MERGEFORMAT </w:instrText>
      </w:r>
      <w:r w:rsidRPr="00EE6150">
        <w:rPr>
          <w:rStyle w:val="Link"/>
        </w:rPr>
      </w:r>
      <w:r w:rsidRPr="00EE6150">
        <w:rPr>
          <w:rStyle w:val="Link"/>
        </w:rPr>
        <w:fldChar w:fldCharType="separate"/>
      </w:r>
      <w:r w:rsidR="001E647E" w:rsidRPr="001E647E">
        <w:rPr>
          <w:rStyle w:val="Link"/>
        </w:rPr>
        <w:t>Table 14</w:t>
      </w:r>
      <w:r w:rsidRPr="00EE6150">
        <w:rPr>
          <w:rStyle w:val="Link"/>
        </w:rPr>
        <w:fldChar w:fldCharType="end"/>
      </w:r>
      <w:r>
        <w:t xml:space="preserve"> lists some characterization files to note</w:t>
      </w:r>
      <w:r w:rsidR="004B3DF5">
        <w:t>:</w:t>
      </w:r>
    </w:p>
    <w:p w14:paraId="19DBAB68" w14:textId="69440145" w:rsidR="00021828" w:rsidRDefault="00021828" w:rsidP="00021828">
      <w:pPr>
        <w:pStyle w:val="Caption"/>
      </w:pPr>
      <w:bookmarkStart w:id="196" w:name="_Ref153265495"/>
      <w:bookmarkStart w:id="197" w:name="_Toc164238166"/>
      <w:bookmarkStart w:id="198" w:name="_Toc169527072"/>
      <w:r>
        <w:t xml:space="preserve">Table </w:t>
      </w:r>
      <w:r>
        <w:rPr>
          <w:noProof/>
        </w:rPr>
        <w:fldChar w:fldCharType="begin"/>
      </w:r>
      <w:r>
        <w:rPr>
          <w:noProof/>
        </w:rPr>
        <w:instrText xml:space="preserve"> SEQ Table \* ARABIC </w:instrText>
      </w:r>
      <w:r>
        <w:rPr>
          <w:noProof/>
        </w:rPr>
        <w:fldChar w:fldCharType="separate"/>
      </w:r>
      <w:r w:rsidR="001E647E">
        <w:rPr>
          <w:noProof/>
        </w:rPr>
        <w:t>14</w:t>
      </w:r>
      <w:r>
        <w:rPr>
          <w:noProof/>
        </w:rPr>
        <w:fldChar w:fldCharType="end"/>
      </w:r>
      <w:bookmarkEnd w:id="196"/>
      <w:r>
        <w:t>: Characterization files</w:t>
      </w:r>
      <w:bookmarkEnd w:id="197"/>
      <w:bookmarkEnd w:id="198"/>
    </w:p>
    <w:tbl>
      <w:tblPr>
        <w:tblStyle w:val="Table01"/>
        <w:tblW w:w="10075" w:type="dxa"/>
        <w:tblLook w:val="04A0" w:firstRow="1" w:lastRow="0" w:firstColumn="1" w:lastColumn="0" w:noHBand="0" w:noVBand="1"/>
      </w:tblPr>
      <w:tblGrid>
        <w:gridCol w:w="2695"/>
        <w:gridCol w:w="7380"/>
      </w:tblGrid>
      <w:tr w:rsidR="00021828" w:rsidRPr="00EE6150" w14:paraId="2005B9DE" w14:textId="77777777" w:rsidTr="00612454">
        <w:trPr>
          <w:cnfStyle w:val="100000000000" w:firstRow="1" w:lastRow="0" w:firstColumn="0" w:lastColumn="0" w:oddVBand="0" w:evenVBand="0" w:oddHBand="0" w:evenHBand="0" w:firstRowFirstColumn="0" w:firstRowLastColumn="0" w:lastRowFirstColumn="0" w:lastRowLastColumn="0"/>
        </w:trPr>
        <w:tc>
          <w:tcPr>
            <w:tcW w:w="2695" w:type="dxa"/>
          </w:tcPr>
          <w:p w14:paraId="1B4B86FB" w14:textId="77777777" w:rsidR="00021828" w:rsidRPr="00EE6150" w:rsidRDefault="00021828" w:rsidP="00480A43">
            <w:pPr>
              <w:pStyle w:val="TableHeading"/>
            </w:pPr>
            <w:r>
              <w:t>Characterization f</w:t>
            </w:r>
            <w:r w:rsidRPr="00EE6150">
              <w:t>ile</w:t>
            </w:r>
          </w:p>
        </w:tc>
        <w:tc>
          <w:tcPr>
            <w:tcW w:w="7380" w:type="dxa"/>
          </w:tcPr>
          <w:p w14:paraId="3B8608A0" w14:textId="77777777" w:rsidR="00021828" w:rsidRPr="00EE6150" w:rsidRDefault="00021828" w:rsidP="00480A43">
            <w:pPr>
              <w:pStyle w:val="TableHeading"/>
            </w:pPr>
            <w:r w:rsidRPr="00EE6150">
              <w:t>Description</w:t>
            </w:r>
          </w:p>
        </w:tc>
      </w:tr>
      <w:tr w:rsidR="00021828" w:rsidRPr="00A30FD7" w14:paraId="155F19C0" w14:textId="77777777" w:rsidTr="00612454">
        <w:tc>
          <w:tcPr>
            <w:tcW w:w="2695" w:type="dxa"/>
          </w:tcPr>
          <w:p w14:paraId="16B84807" w14:textId="77777777" w:rsidR="00021828" w:rsidRPr="00A30FD7" w:rsidRDefault="00021828" w:rsidP="00480A43">
            <w:pPr>
              <w:pStyle w:val="TableBody1"/>
            </w:pPr>
            <w:r w:rsidRPr="00A30FD7">
              <w:t>cell_list</w:t>
            </w:r>
          </w:p>
        </w:tc>
        <w:tc>
          <w:tcPr>
            <w:tcW w:w="7380" w:type="dxa"/>
          </w:tcPr>
          <w:p w14:paraId="36AFE7DF" w14:textId="77777777" w:rsidR="00021828" w:rsidRPr="00A30FD7" w:rsidRDefault="00021828" w:rsidP="00480A43">
            <w:pPr>
              <w:pStyle w:val="TableBody1"/>
            </w:pPr>
            <w:r>
              <w:t>L</w:t>
            </w:r>
            <w:r w:rsidRPr="00A30FD7">
              <w:t>ist of cells to be characterized</w:t>
            </w:r>
            <w:r>
              <w:t>.</w:t>
            </w:r>
          </w:p>
        </w:tc>
      </w:tr>
      <w:tr w:rsidR="00021828" w:rsidRPr="00A30FD7" w14:paraId="7A290F30" w14:textId="77777777" w:rsidTr="00612454">
        <w:tc>
          <w:tcPr>
            <w:tcW w:w="2695" w:type="dxa"/>
          </w:tcPr>
          <w:p w14:paraId="7C6B9604" w14:textId="77777777" w:rsidR="00021828" w:rsidRPr="00A30FD7" w:rsidRDefault="00021828" w:rsidP="00480A43">
            <w:pPr>
              <w:pStyle w:val="TableBody1"/>
            </w:pPr>
            <w:r w:rsidRPr="00A30FD7">
              <w:t>cell_list.*_ldk</w:t>
            </w:r>
          </w:p>
        </w:tc>
        <w:tc>
          <w:tcPr>
            <w:tcW w:w="7380" w:type="dxa"/>
          </w:tcPr>
          <w:p w14:paraId="46670B4B" w14:textId="77777777" w:rsidR="00021828" w:rsidRPr="00A30FD7" w:rsidRDefault="00021828" w:rsidP="00480A43">
            <w:pPr>
              <w:pStyle w:val="TableBody1"/>
            </w:pPr>
            <w:r>
              <w:t>R</w:t>
            </w:r>
            <w:r w:rsidRPr="00A30FD7">
              <w:t>eference cell list of LDK cells</w:t>
            </w:r>
            <w:r>
              <w:t>.</w:t>
            </w:r>
          </w:p>
        </w:tc>
      </w:tr>
      <w:tr w:rsidR="00021828" w:rsidRPr="00A30FD7" w14:paraId="5EF6C71D" w14:textId="77777777" w:rsidTr="00612454">
        <w:tc>
          <w:tcPr>
            <w:tcW w:w="2695" w:type="dxa"/>
          </w:tcPr>
          <w:p w14:paraId="1438A791" w14:textId="77777777" w:rsidR="00021828" w:rsidRPr="00A30FD7" w:rsidRDefault="00021828" w:rsidP="00480A43">
            <w:pPr>
              <w:pStyle w:val="TableBody1"/>
            </w:pPr>
            <w:r w:rsidRPr="00A30FD7">
              <w:t>cell_list.*_ldk_startup</w:t>
            </w:r>
          </w:p>
        </w:tc>
        <w:tc>
          <w:tcPr>
            <w:tcW w:w="7380" w:type="dxa"/>
          </w:tcPr>
          <w:p w14:paraId="5C81145B" w14:textId="77777777" w:rsidR="00021828" w:rsidRPr="00A30FD7" w:rsidRDefault="00021828" w:rsidP="00480A43">
            <w:pPr>
              <w:pStyle w:val="TableBody1"/>
            </w:pPr>
            <w:r>
              <w:t>R</w:t>
            </w:r>
            <w:r w:rsidRPr="00A30FD7">
              <w:t>eference cell list of LDK startup cells</w:t>
            </w:r>
            <w:r>
              <w:t>.</w:t>
            </w:r>
          </w:p>
        </w:tc>
      </w:tr>
      <w:tr w:rsidR="00021828" w:rsidRPr="00A30FD7" w14:paraId="4F02B0EC" w14:textId="77777777" w:rsidTr="00612454">
        <w:tc>
          <w:tcPr>
            <w:tcW w:w="2695" w:type="dxa"/>
          </w:tcPr>
          <w:p w14:paraId="3C419E7E" w14:textId="77777777" w:rsidR="00021828" w:rsidRPr="00A30FD7" w:rsidRDefault="00021828" w:rsidP="00480A43">
            <w:pPr>
              <w:pStyle w:val="TableBody1"/>
            </w:pPr>
            <w:r w:rsidRPr="00A30FD7">
              <w:t xml:space="preserve">pvt.tcl </w:t>
            </w:r>
          </w:p>
        </w:tc>
        <w:tc>
          <w:tcPr>
            <w:tcW w:w="7380" w:type="dxa"/>
          </w:tcPr>
          <w:p w14:paraId="3C6A2463" w14:textId="77777777" w:rsidR="00021828" w:rsidRPr="00A30FD7" w:rsidRDefault="00021828" w:rsidP="00480A43">
            <w:pPr>
              <w:pStyle w:val="TableBody1"/>
            </w:pPr>
            <w:r>
              <w:t>D</w:t>
            </w:r>
            <w:r w:rsidRPr="00A30FD7">
              <w:t>efine</w:t>
            </w:r>
            <w:r>
              <w:t>s</w:t>
            </w:r>
            <w:r w:rsidRPr="00A30FD7">
              <w:t xml:space="preserve"> all PVT</w:t>
            </w:r>
            <w:r>
              <w:t>s</w:t>
            </w:r>
            <w:r w:rsidRPr="00A30FD7">
              <w:t xml:space="preserve"> (</w:t>
            </w:r>
            <w:r>
              <w:t>large list</w:t>
            </w:r>
            <w:r w:rsidRPr="00A30FD7">
              <w:t xml:space="preserve"> </w:t>
            </w:r>
            <w:r>
              <w:t>with seven</w:t>
            </w:r>
            <w:r w:rsidRPr="00A30FD7">
              <w:t xml:space="preserve"> PVT</w:t>
            </w:r>
            <w:r>
              <w:t>s</w:t>
            </w:r>
            <w:r w:rsidRPr="00A30FD7">
              <w:t>)</w:t>
            </w:r>
            <w:r>
              <w:t>.</w:t>
            </w:r>
          </w:p>
        </w:tc>
      </w:tr>
      <w:tr w:rsidR="00021828" w:rsidRPr="00A30FD7" w14:paraId="55DF0B87" w14:textId="77777777" w:rsidTr="00612454">
        <w:tc>
          <w:tcPr>
            <w:tcW w:w="2695" w:type="dxa"/>
          </w:tcPr>
          <w:p w14:paraId="354A2819" w14:textId="77777777" w:rsidR="00021828" w:rsidRPr="00A30FD7" w:rsidRDefault="00021828" w:rsidP="00480A43">
            <w:pPr>
              <w:pStyle w:val="TableBody1"/>
            </w:pPr>
            <w:r w:rsidRPr="00A30FD7">
              <w:t>active_pvts.list</w:t>
            </w:r>
          </w:p>
        </w:tc>
        <w:tc>
          <w:tcPr>
            <w:tcW w:w="7380" w:type="dxa"/>
          </w:tcPr>
          <w:p w14:paraId="78F1232A" w14:textId="77777777" w:rsidR="00021828" w:rsidRPr="00A30FD7" w:rsidRDefault="00021828" w:rsidP="00480A43">
            <w:pPr>
              <w:pStyle w:val="TableBody1"/>
            </w:pPr>
            <w:r>
              <w:t>L</w:t>
            </w:r>
            <w:r w:rsidRPr="00A30FD7">
              <w:t xml:space="preserve">ist of PVT to characterize (subset of PVT defined in </w:t>
            </w:r>
            <w:r w:rsidRPr="00EE6150">
              <w:t>file pvt.tcl)</w:t>
            </w:r>
            <w:r>
              <w:t>.</w:t>
            </w:r>
          </w:p>
        </w:tc>
      </w:tr>
      <w:tr w:rsidR="00021828" w:rsidRPr="00A30FD7" w14:paraId="5BC86070" w14:textId="77777777" w:rsidTr="00612454">
        <w:tc>
          <w:tcPr>
            <w:tcW w:w="2695" w:type="dxa"/>
          </w:tcPr>
          <w:p w14:paraId="68CA0AE3" w14:textId="77777777" w:rsidR="00021828" w:rsidRPr="00A30FD7" w:rsidRDefault="00021828" w:rsidP="00480A43">
            <w:pPr>
              <w:pStyle w:val="TableBody1"/>
            </w:pPr>
            <w:r w:rsidRPr="00A30FD7">
              <w:t>char.tcl</w:t>
            </w:r>
          </w:p>
        </w:tc>
        <w:tc>
          <w:tcPr>
            <w:tcW w:w="7380" w:type="dxa"/>
          </w:tcPr>
          <w:p w14:paraId="2A10A64B" w14:textId="77777777" w:rsidR="00021828" w:rsidRPr="00A30FD7" w:rsidRDefault="00021828" w:rsidP="00480A43">
            <w:pPr>
              <w:pStyle w:val="TableBody1"/>
            </w:pPr>
            <w:r>
              <w:t>C</w:t>
            </w:r>
            <w:r w:rsidRPr="00A30FD7">
              <w:t>haracterization run script</w:t>
            </w:r>
            <w:r>
              <w:t>.</w:t>
            </w:r>
          </w:p>
        </w:tc>
      </w:tr>
      <w:tr w:rsidR="00021828" w:rsidRPr="00A30FD7" w14:paraId="3CB6F875" w14:textId="77777777" w:rsidTr="00612454">
        <w:tc>
          <w:tcPr>
            <w:tcW w:w="2695" w:type="dxa"/>
          </w:tcPr>
          <w:p w14:paraId="312896AF" w14:textId="77777777" w:rsidR="00021828" w:rsidRPr="00A30FD7" w:rsidRDefault="00021828" w:rsidP="00480A43">
            <w:pPr>
              <w:pStyle w:val="TableBody1"/>
            </w:pPr>
            <w:r w:rsidRPr="00A30FD7">
              <w:t>init.tcl</w:t>
            </w:r>
          </w:p>
        </w:tc>
        <w:tc>
          <w:tcPr>
            <w:tcW w:w="7380" w:type="dxa"/>
          </w:tcPr>
          <w:p w14:paraId="7D2983EC" w14:textId="77777777" w:rsidR="00021828" w:rsidRPr="00A30FD7" w:rsidRDefault="00021828" w:rsidP="00480A43">
            <w:pPr>
              <w:pStyle w:val="TableBody1"/>
            </w:pPr>
            <w:r>
              <w:t>S</w:t>
            </w:r>
            <w:r w:rsidRPr="00A30FD7">
              <w:t>ource</w:t>
            </w:r>
            <w:r>
              <w:t>d by char.tcl; used for initial user variable setting.</w:t>
            </w:r>
          </w:p>
        </w:tc>
      </w:tr>
    </w:tbl>
    <w:p w14:paraId="526686EE" w14:textId="77777777" w:rsidR="00021828" w:rsidRDefault="00021828" w:rsidP="00021828">
      <w:pPr>
        <w:pStyle w:val="Heading2"/>
      </w:pPr>
      <w:bookmarkStart w:id="199" w:name="_Toc164238112"/>
      <w:bookmarkStart w:id="200" w:name="_Toc169527010"/>
      <w:r>
        <w:t>Generate Verilog model – library base_ulvt</w:t>
      </w:r>
      <w:bookmarkEnd w:id="199"/>
      <w:bookmarkEnd w:id="200"/>
    </w:p>
    <w:p w14:paraId="42533DEA" w14:textId="77777777" w:rsidR="00021828" w:rsidRDefault="00021828" w:rsidP="00ED2B95">
      <w:pPr>
        <w:pStyle w:val="Number1"/>
        <w:numPr>
          <w:ilvl w:val="0"/>
          <w:numId w:val="30"/>
        </w:numPr>
      </w:pPr>
      <w:r>
        <w:t>Use Cadence Liberate* to create the Verilog model. The tool uses the .lib file as the source information for the cells:</w:t>
      </w:r>
    </w:p>
    <w:tbl>
      <w:tblPr>
        <w:tblStyle w:val="Table03"/>
        <w:tblW w:w="0" w:type="auto"/>
        <w:tblInd w:w="355" w:type="dxa"/>
        <w:tblLook w:val="04A0" w:firstRow="1" w:lastRow="0" w:firstColumn="1" w:lastColumn="0" w:noHBand="0" w:noVBand="1"/>
      </w:tblPr>
      <w:tblGrid>
        <w:gridCol w:w="9715"/>
      </w:tblGrid>
      <w:tr w:rsidR="00021828" w14:paraId="225F0163" w14:textId="77777777" w:rsidTr="00480A43">
        <w:tc>
          <w:tcPr>
            <w:tcW w:w="9715" w:type="dxa"/>
          </w:tcPr>
          <w:p w14:paraId="0E7B119A" w14:textId="77777777" w:rsidR="00021828" w:rsidRDefault="00021828" w:rsidP="00480A43">
            <w:pPr>
              <w:pStyle w:val="TableCode1"/>
            </w:pPr>
            <w:r>
              <w:t xml:space="preserve">liberate --trio </w:t>
            </w:r>
            <w:r w:rsidRPr="004D3D9B">
              <w:t>$INTEL_L</w:t>
            </w:r>
            <w:r>
              <w:t>C</w:t>
            </w:r>
            <w:r w:rsidRPr="004D3D9B">
              <w:t>K/</w:t>
            </w:r>
            <w:r>
              <w:t>common_tcls/gen_verilog.tcl out_dir_probe_fix_index/PV/allcells/lib783_i0m_180h_50pp_base_ulvt_tttt_0p700v_85c_tttt_ctyp_nldm.lib lib783_i0m_180h_50pp_base_ulvt |&amp; tee logs/gen_verilog.log</w:t>
            </w:r>
          </w:p>
        </w:tc>
      </w:tr>
    </w:tbl>
    <w:p w14:paraId="31C4EE89" w14:textId="29B590EF" w:rsidR="00021828" w:rsidRDefault="00021828" w:rsidP="00021828">
      <w:pPr>
        <w:pStyle w:val="Body2"/>
      </w:pPr>
      <w:r>
        <w:t xml:space="preserve">Two Verilog model files are created: cell module and </w:t>
      </w:r>
      <w:r w:rsidR="009217FD">
        <w:t>UDP (U</w:t>
      </w:r>
      <w:r>
        <w:t>ser-</w:t>
      </w:r>
      <w:r w:rsidR="009217FD">
        <w:t>D</w:t>
      </w:r>
      <w:r>
        <w:t xml:space="preserve">efined </w:t>
      </w:r>
      <w:r w:rsidR="009217FD">
        <w:t>P</w:t>
      </w:r>
      <w:r>
        <w:t>rimitives).</w:t>
      </w:r>
    </w:p>
    <w:p w14:paraId="6AFFC0C1" w14:textId="77777777" w:rsidR="00021828" w:rsidRPr="00EE6150" w:rsidRDefault="00021828" w:rsidP="00021828">
      <w:pPr>
        <w:pStyle w:val="Number1"/>
      </w:pPr>
      <w:r w:rsidRPr="00EE6150">
        <w:t xml:space="preserve">Review Verilog model files in </w:t>
      </w:r>
      <w:r>
        <w:t xml:space="preserve">the </w:t>
      </w:r>
      <w:r w:rsidRPr="00EE6150">
        <w:t>directory ./</w:t>
      </w:r>
      <w:r>
        <w:t xml:space="preserve">verilog, and then </w:t>
      </w:r>
      <w:r w:rsidRPr="00EE6150">
        <w:t xml:space="preserve">copy </w:t>
      </w:r>
      <w:r>
        <w:t xml:space="preserve">them </w:t>
      </w:r>
      <w:r w:rsidRPr="00EE6150">
        <w:t xml:space="preserve">to </w:t>
      </w:r>
      <w:r>
        <w:t xml:space="preserve">the </w:t>
      </w:r>
      <w:r w:rsidRPr="00EE6150">
        <w:t xml:space="preserve">golden </w:t>
      </w:r>
      <w:r>
        <w:t>database</w:t>
      </w:r>
      <w:r w:rsidRPr="00EE6150">
        <w:t xml:space="preserve"> area</w:t>
      </w:r>
      <w:r>
        <w:t>:</w:t>
      </w:r>
    </w:p>
    <w:tbl>
      <w:tblPr>
        <w:tblStyle w:val="Table03"/>
        <w:tblW w:w="9720" w:type="dxa"/>
        <w:tblInd w:w="355" w:type="dxa"/>
        <w:tblLook w:val="04A0" w:firstRow="1" w:lastRow="0" w:firstColumn="1" w:lastColumn="0" w:noHBand="0" w:noVBand="1"/>
      </w:tblPr>
      <w:tblGrid>
        <w:gridCol w:w="9720"/>
      </w:tblGrid>
      <w:tr w:rsidR="00021828" w14:paraId="4262D9C8" w14:textId="77777777" w:rsidTr="00C41BCB">
        <w:tc>
          <w:tcPr>
            <w:tcW w:w="9720" w:type="dxa"/>
          </w:tcPr>
          <w:p w14:paraId="709294C9" w14:textId="77777777" w:rsidR="00021828" w:rsidRDefault="00021828" w:rsidP="00480A43">
            <w:pPr>
              <w:pStyle w:val="TableCode1"/>
            </w:pPr>
            <w:r>
              <w:t>cp verilog/*.v $LDK_WORKAREA/</w:t>
            </w:r>
            <w:r w:rsidRPr="004D3D9B">
              <w:t>training/</w:t>
            </w:r>
            <w:r>
              <w:t>setup/cadence/ldk/stdcells_1278.ldk_demo_lib/verilog/</w:t>
            </w:r>
          </w:p>
        </w:tc>
      </w:tr>
    </w:tbl>
    <w:p w14:paraId="6549A3BF" w14:textId="77777777" w:rsidR="00021828" w:rsidRDefault="00021828" w:rsidP="00021828">
      <w:pPr>
        <w:pStyle w:val="Heading2"/>
      </w:pPr>
      <w:bookmarkStart w:id="201" w:name="_Toc164238113"/>
      <w:bookmarkStart w:id="202" w:name="_Toc169527011"/>
      <w:r>
        <w:lastRenderedPageBreak/>
        <w:t>Run characterization – library seq_ulvt</w:t>
      </w:r>
      <w:bookmarkEnd w:id="201"/>
      <w:bookmarkEnd w:id="202"/>
    </w:p>
    <w:p w14:paraId="551BCB46" w14:textId="77777777" w:rsidR="00021828" w:rsidRDefault="00021828" w:rsidP="00ED2B95">
      <w:pPr>
        <w:pStyle w:val="Number1"/>
        <w:numPr>
          <w:ilvl w:val="0"/>
          <w:numId w:val="31"/>
        </w:numPr>
      </w:pPr>
      <w:r>
        <w:t>Return to your characterization work directory:</w:t>
      </w:r>
    </w:p>
    <w:tbl>
      <w:tblPr>
        <w:tblStyle w:val="Table03"/>
        <w:tblW w:w="9720" w:type="dxa"/>
        <w:tblInd w:w="355" w:type="dxa"/>
        <w:tblLook w:val="04A0" w:firstRow="1" w:lastRow="0" w:firstColumn="1" w:lastColumn="0" w:noHBand="0" w:noVBand="1"/>
      </w:tblPr>
      <w:tblGrid>
        <w:gridCol w:w="9720"/>
      </w:tblGrid>
      <w:tr w:rsidR="00021828" w14:paraId="383E0EF1" w14:textId="77777777" w:rsidTr="00AF386E">
        <w:tc>
          <w:tcPr>
            <w:tcW w:w="9720" w:type="dxa"/>
          </w:tcPr>
          <w:p w14:paraId="2652240F" w14:textId="77777777" w:rsidR="00021828" w:rsidRDefault="00021828" w:rsidP="00480A43">
            <w:pPr>
              <w:pStyle w:val="TableCode1"/>
            </w:pPr>
            <w:r>
              <w:t>cd ..</w:t>
            </w:r>
          </w:p>
        </w:tc>
      </w:tr>
    </w:tbl>
    <w:p w14:paraId="3FD015EF" w14:textId="77777777" w:rsidR="00021828" w:rsidRDefault="00021828" w:rsidP="00021828">
      <w:pPr>
        <w:pStyle w:val="Number1"/>
      </w:pPr>
      <w:r>
        <w:t>Run the setup script to create the library characterization run directory, and then cd to the directory:</w:t>
      </w:r>
    </w:p>
    <w:tbl>
      <w:tblPr>
        <w:tblStyle w:val="Table03"/>
        <w:tblW w:w="9720" w:type="dxa"/>
        <w:tblInd w:w="355" w:type="dxa"/>
        <w:tblLook w:val="04A0" w:firstRow="1" w:lastRow="0" w:firstColumn="1" w:lastColumn="0" w:noHBand="0" w:noVBand="1"/>
      </w:tblPr>
      <w:tblGrid>
        <w:gridCol w:w="9720"/>
      </w:tblGrid>
      <w:tr w:rsidR="00021828" w14:paraId="511B55AB" w14:textId="77777777" w:rsidTr="00AF386E">
        <w:tc>
          <w:tcPr>
            <w:tcW w:w="9720" w:type="dxa"/>
          </w:tcPr>
          <w:p w14:paraId="2CE63842" w14:textId="77777777" w:rsidR="00021828" w:rsidRPr="004D3D9B" w:rsidRDefault="00021828" w:rsidP="00480A43">
            <w:pPr>
              <w:pStyle w:val="TableCode1"/>
            </w:pPr>
            <w:r w:rsidRPr="004D3D9B">
              <w:t>$INTEL_LDK/training/</w:t>
            </w:r>
            <w:r>
              <w:t>libraries/</w:t>
            </w:r>
            <w:r w:rsidRPr="004D3D9B">
              <w:t xml:space="preserve">char/setup/CreateSetup.csh i0m </w:t>
            </w:r>
            <w:r>
              <w:t>seq</w:t>
            </w:r>
            <w:r w:rsidRPr="004D3D9B">
              <w:t xml:space="preserve"> ulvt</w:t>
            </w:r>
          </w:p>
          <w:p w14:paraId="17090BEE" w14:textId="77777777" w:rsidR="00021828" w:rsidRDefault="00021828" w:rsidP="00480A43">
            <w:pPr>
              <w:pStyle w:val="TableCode1"/>
            </w:pPr>
            <w:r>
              <w:t>cd i0m_seq_ulvt</w:t>
            </w:r>
          </w:p>
        </w:tc>
      </w:tr>
    </w:tbl>
    <w:p w14:paraId="20B26168" w14:textId="77777777" w:rsidR="00021828" w:rsidRDefault="00021828" w:rsidP="00021828">
      <w:pPr>
        <w:pStyle w:val="Number1"/>
        <w:keepNext/>
      </w:pPr>
      <w:r>
        <w:t xml:space="preserve">Execute the </w:t>
      </w:r>
      <w:r w:rsidRPr="00EE6150">
        <w:t>script run.csh to</w:t>
      </w:r>
      <w:r>
        <w:t xml:space="preserve"> run characterization:</w:t>
      </w:r>
    </w:p>
    <w:tbl>
      <w:tblPr>
        <w:tblStyle w:val="Table03"/>
        <w:tblW w:w="9720" w:type="dxa"/>
        <w:tblInd w:w="355" w:type="dxa"/>
        <w:tblLook w:val="04A0" w:firstRow="1" w:lastRow="0" w:firstColumn="1" w:lastColumn="0" w:noHBand="0" w:noVBand="1"/>
      </w:tblPr>
      <w:tblGrid>
        <w:gridCol w:w="9720"/>
      </w:tblGrid>
      <w:tr w:rsidR="00021828" w14:paraId="6637289E" w14:textId="77777777" w:rsidTr="00AF386E">
        <w:tc>
          <w:tcPr>
            <w:tcW w:w="9720" w:type="dxa"/>
          </w:tcPr>
          <w:p w14:paraId="764F95EA" w14:textId="77777777" w:rsidR="00021828" w:rsidRDefault="00021828" w:rsidP="00480A43">
            <w:pPr>
              <w:pStyle w:val="TableCode1"/>
              <w:keepNext/>
            </w:pPr>
            <w:r>
              <w:t>./run.csh</w:t>
            </w:r>
          </w:p>
        </w:tc>
      </w:tr>
    </w:tbl>
    <w:p w14:paraId="6D1E23EA" w14:textId="77777777" w:rsidR="00021828" w:rsidRPr="00EC6786" w:rsidRDefault="00021828" w:rsidP="00021828">
      <w:pPr>
        <w:pStyle w:val="Body2"/>
        <w:rPr>
          <w:rFonts w:ascii="Courier New" w:hAnsi="Courier New" w:cs="Courier New"/>
        </w:rPr>
      </w:pPr>
      <w:r>
        <w:t>The run time for 20 jobs is about 25 minutes.</w:t>
      </w:r>
    </w:p>
    <w:p w14:paraId="3854C524" w14:textId="77777777" w:rsidR="00021828" w:rsidRPr="00EE6150" w:rsidRDefault="00021828" w:rsidP="00021828">
      <w:pPr>
        <w:pStyle w:val="Number1"/>
        <w:rPr>
          <w:rFonts w:ascii="Courier New" w:hAnsi="Courier New" w:cs="Courier New"/>
        </w:rPr>
      </w:pPr>
      <w:r w:rsidRPr="00EE6150">
        <w:t>Review the resulting .lib files in</w:t>
      </w:r>
      <w:r>
        <w:t xml:space="preserve"> the</w:t>
      </w:r>
      <w:r w:rsidRPr="00EE6150">
        <w:t xml:space="preserve"> directory ./out_dir_probe_fix_index/PV/allcells/ and </w:t>
      </w:r>
      <w:r>
        <w:t xml:space="preserve">then </w:t>
      </w:r>
      <w:r w:rsidRPr="00EE6150">
        <w:t xml:space="preserve">copy </w:t>
      </w:r>
      <w:r>
        <w:t xml:space="preserve">them </w:t>
      </w:r>
      <w:r w:rsidRPr="00EE6150">
        <w:t xml:space="preserve">to </w:t>
      </w:r>
      <w:r>
        <w:t xml:space="preserve">the </w:t>
      </w:r>
      <w:r w:rsidRPr="00EE6150">
        <w:t>golden DB</w:t>
      </w:r>
      <w:r>
        <w:t xml:space="preserve"> area:</w:t>
      </w:r>
    </w:p>
    <w:tbl>
      <w:tblPr>
        <w:tblStyle w:val="Table03"/>
        <w:tblW w:w="0" w:type="auto"/>
        <w:tblInd w:w="355" w:type="dxa"/>
        <w:tblLook w:val="04A0" w:firstRow="1" w:lastRow="0" w:firstColumn="1" w:lastColumn="0" w:noHBand="0" w:noVBand="1"/>
      </w:tblPr>
      <w:tblGrid>
        <w:gridCol w:w="9715"/>
      </w:tblGrid>
      <w:tr w:rsidR="00021828" w14:paraId="62AF9F22" w14:textId="77777777" w:rsidTr="00480A43">
        <w:tc>
          <w:tcPr>
            <w:tcW w:w="9715" w:type="dxa"/>
          </w:tcPr>
          <w:p w14:paraId="271BB6BE" w14:textId="77777777" w:rsidR="00021828" w:rsidRDefault="00021828" w:rsidP="00480A43">
            <w:pPr>
              <w:pStyle w:val="TableCode1"/>
            </w:pPr>
            <w:r>
              <w:t>mkdir -p $LDK_WORKAREA/</w:t>
            </w:r>
            <w:r w:rsidRPr="004D3D9B">
              <w:t>training/</w:t>
            </w:r>
            <w:r>
              <w:t>setup/cadence/ldk/stdcells_1278.ldk_demo_lib/lib/seq_ulvt</w:t>
            </w:r>
          </w:p>
          <w:p w14:paraId="6D3E677E" w14:textId="77777777" w:rsidR="00021828" w:rsidRDefault="00021828" w:rsidP="00480A43">
            <w:pPr>
              <w:pStyle w:val="TableCode1"/>
            </w:pPr>
          </w:p>
          <w:p w14:paraId="0E155020" w14:textId="77777777" w:rsidR="00021828" w:rsidRDefault="00021828" w:rsidP="00480A43">
            <w:pPr>
              <w:pStyle w:val="TableCode1"/>
            </w:pPr>
            <w:r>
              <w:t>cp out_dir_probe_fix_index/PV/allcells/*.lib $LDK_WORKAREA/</w:t>
            </w:r>
            <w:r w:rsidRPr="004D3D9B">
              <w:t>training/</w:t>
            </w:r>
            <w:r>
              <w:t>setup/cadence/ldk/stdcells_1278.ldk_demo_lib/lib/seq_ulvt/</w:t>
            </w:r>
          </w:p>
        </w:tc>
      </w:tr>
    </w:tbl>
    <w:p w14:paraId="0678CE72" w14:textId="77777777" w:rsidR="00021828" w:rsidRDefault="00021828" w:rsidP="00021828">
      <w:pPr>
        <w:pStyle w:val="Heading2"/>
      </w:pPr>
      <w:bookmarkStart w:id="203" w:name="_Toc164238114"/>
      <w:bookmarkStart w:id="204" w:name="_Toc169527012"/>
      <w:r>
        <w:t>Generate Verilog model – library seq_ulvt</w:t>
      </w:r>
      <w:bookmarkEnd w:id="203"/>
      <w:bookmarkEnd w:id="204"/>
    </w:p>
    <w:p w14:paraId="63949EE3" w14:textId="77777777" w:rsidR="00021828" w:rsidRDefault="00021828" w:rsidP="00ED2B95">
      <w:pPr>
        <w:pStyle w:val="Number1"/>
        <w:keepNext/>
        <w:numPr>
          <w:ilvl w:val="0"/>
          <w:numId w:val="32"/>
        </w:numPr>
      </w:pPr>
      <w:r>
        <w:t>Use Cadence Liberate* to create the Verilog model. The tool uses the .lib file as the source information for the cells:</w:t>
      </w:r>
    </w:p>
    <w:tbl>
      <w:tblPr>
        <w:tblStyle w:val="Table03"/>
        <w:tblW w:w="0" w:type="auto"/>
        <w:tblInd w:w="355" w:type="dxa"/>
        <w:tblLook w:val="04A0" w:firstRow="1" w:lastRow="0" w:firstColumn="1" w:lastColumn="0" w:noHBand="0" w:noVBand="1"/>
      </w:tblPr>
      <w:tblGrid>
        <w:gridCol w:w="9715"/>
      </w:tblGrid>
      <w:tr w:rsidR="00021828" w14:paraId="3EEFA1E4" w14:textId="77777777" w:rsidTr="00480A43">
        <w:tc>
          <w:tcPr>
            <w:tcW w:w="9715" w:type="dxa"/>
          </w:tcPr>
          <w:p w14:paraId="57A06280" w14:textId="77777777" w:rsidR="00021828" w:rsidRDefault="00021828" w:rsidP="00480A43">
            <w:pPr>
              <w:pStyle w:val="TableCode1"/>
            </w:pPr>
            <w:r>
              <w:t xml:space="preserve">liberate --trio </w:t>
            </w:r>
            <w:r w:rsidRPr="004D3D9B">
              <w:t>$INTEL_L</w:t>
            </w:r>
            <w:r>
              <w:t>C</w:t>
            </w:r>
            <w:r w:rsidRPr="004D3D9B">
              <w:t>K/</w:t>
            </w:r>
            <w:r>
              <w:t>common_tcls/gen_verilog.tcl out_dir_probe_fix_index/PV/allcells/lib783_i0m_180h_50pp_seq_ulvt_tttt_0p700v_85c_tttt_ctyp_nldm.lib lib783_i0m_180h_50pp_seq_ulvt |&amp; tee logs/gen_verilog.log</w:t>
            </w:r>
          </w:p>
        </w:tc>
      </w:tr>
    </w:tbl>
    <w:p w14:paraId="0A22760F" w14:textId="1C9F9475" w:rsidR="00021828" w:rsidRDefault="00021828" w:rsidP="00021828">
      <w:pPr>
        <w:pStyle w:val="Number1"/>
        <w:keepNext/>
      </w:pPr>
      <w:r>
        <w:t xml:space="preserve">Review the Verilog model files in the </w:t>
      </w:r>
      <w:r w:rsidRPr="00EE6150">
        <w:t>directory ./verilog</w:t>
      </w:r>
      <w:r>
        <w:t>,</w:t>
      </w:r>
      <w:r w:rsidRPr="00EE6150">
        <w:t xml:space="preserve"> and</w:t>
      </w:r>
      <w:r>
        <w:t xml:space="preserve"> then copy to</w:t>
      </w:r>
      <w:r w:rsidR="00EA3A86">
        <w:t xml:space="preserve"> the</w:t>
      </w:r>
      <w:r>
        <w:t xml:space="preserve"> golden DB area:</w:t>
      </w:r>
    </w:p>
    <w:tbl>
      <w:tblPr>
        <w:tblStyle w:val="Table03"/>
        <w:tblW w:w="9720" w:type="dxa"/>
        <w:tblInd w:w="355" w:type="dxa"/>
        <w:tblLook w:val="04A0" w:firstRow="1" w:lastRow="0" w:firstColumn="1" w:lastColumn="0" w:noHBand="0" w:noVBand="1"/>
      </w:tblPr>
      <w:tblGrid>
        <w:gridCol w:w="9720"/>
      </w:tblGrid>
      <w:tr w:rsidR="00021828" w14:paraId="159A7E16" w14:textId="77777777" w:rsidTr="00AF386E">
        <w:tc>
          <w:tcPr>
            <w:tcW w:w="9720" w:type="dxa"/>
          </w:tcPr>
          <w:p w14:paraId="6717C2D6" w14:textId="77777777" w:rsidR="00021828" w:rsidRDefault="00021828" w:rsidP="00480A43">
            <w:pPr>
              <w:pStyle w:val="TableCode1"/>
            </w:pPr>
            <w:r>
              <w:t>cp verilog/*.v $LDK_WORKAREA/</w:t>
            </w:r>
            <w:r w:rsidRPr="004D3D9B">
              <w:t>training/</w:t>
            </w:r>
            <w:r>
              <w:t>setup/cadence/ldk/stdcells_1278.ldk_demo_lib/verilog/</w:t>
            </w:r>
          </w:p>
        </w:tc>
      </w:tr>
    </w:tbl>
    <w:p w14:paraId="571B1935" w14:textId="77777777" w:rsidR="005D4325" w:rsidRPr="00A04BD1" w:rsidRDefault="005D4325" w:rsidP="005D4325">
      <w:pPr>
        <w:pStyle w:val="Heading2"/>
      </w:pPr>
      <w:bookmarkStart w:id="205" w:name="_Toc169527013"/>
      <w:bookmarkStart w:id="206" w:name="_Ref153271473"/>
      <w:bookmarkStart w:id="207" w:name="_Toc164238115"/>
      <w:r>
        <w:t>Library Characterization Kit (LCK)</w:t>
      </w:r>
      <w:bookmarkEnd w:id="205"/>
    </w:p>
    <w:p w14:paraId="5C9FD9DD" w14:textId="3E6B455A" w:rsidR="00394BCD" w:rsidRDefault="00B53131" w:rsidP="00B53131">
      <w:pPr>
        <w:pStyle w:val="Heading3"/>
      </w:pPr>
      <w:bookmarkStart w:id="208" w:name="_Toc169527014"/>
      <w:r>
        <w:t>Overview</w:t>
      </w:r>
      <w:bookmarkEnd w:id="208"/>
    </w:p>
    <w:p w14:paraId="5E447551" w14:textId="77777777" w:rsidR="00AD1A59" w:rsidRDefault="00AD1A59" w:rsidP="000C5E51">
      <w:pPr>
        <w:pStyle w:val="Body1"/>
      </w:pPr>
      <w:r>
        <w:t>At a high level, Liberate characterization is separated into two major steps:</w:t>
      </w:r>
    </w:p>
    <w:p w14:paraId="7A2A3CF4" w14:textId="3382961F" w:rsidR="00B22884" w:rsidRDefault="00B22884" w:rsidP="000C5E51">
      <w:pPr>
        <w:pStyle w:val="Bullet1"/>
      </w:pPr>
      <w:r>
        <w:t xml:space="preserve">Template </w:t>
      </w:r>
      <w:r w:rsidR="002736AC">
        <w:t>c</w:t>
      </w:r>
      <w:r>
        <w:t>reation</w:t>
      </w:r>
    </w:p>
    <w:p w14:paraId="417142EB" w14:textId="77777777" w:rsidR="00B22884" w:rsidRDefault="00B22884" w:rsidP="000C5E51">
      <w:pPr>
        <w:pStyle w:val="Bullet1"/>
      </w:pPr>
      <w:r>
        <w:t>Characterization</w:t>
      </w:r>
    </w:p>
    <w:p w14:paraId="2E0E7162" w14:textId="39BE3665" w:rsidR="00AD1A59" w:rsidRDefault="001A5BDB" w:rsidP="001A5BDB">
      <w:pPr>
        <w:pStyle w:val="Caption"/>
      </w:pPr>
      <w:bookmarkStart w:id="209" w:name="_Toc169527105"/>
      <w:r>
        <w:lastRenderedPageBreak/>
        <w:t xml:space="preserve">Figure </w:t>
      </w:r>
      <w:r>
        <w:fldChar w:fldCharType="begin"/>
      </w:r>
      <w:r>
        <w:instrText xml:space="preserve"> SEQ Figure \* ARABIC </w:instrText>
      </w:r>
      <w:r>
        <w:fldChar w:fldCharType="separate"/>
      </w:r>
      <w:r w:rsidR="000C0CA7">
        <w:rPr>
          <w:noProof/>
        </w:rPr>
        <w:t>26</w:t>
      </w:r>
      <w:r>
        <w:fldChar w:fldCharType="end"/>
      </w:r>
      <w:r>
        <w:t xml:space="preserve">: </w:t>
      </w:r>
      <w:r w:rsidR="009A0124">
        <w:t>C</w:t>
      </w:r>
      <w:r w:rsidR="00720C37">
        <w:t>haracterization</w:t>
      </w:r>
      <w:r w:rsidR="009A0124">
        <w:t xml:space="preserve"> flow</w:t>
      </w:r>
      <w:bookmarkEnd w:id="209"/>
    </w:p>
    <w:tbl>
      <w:tblPr>
        <w:tblStyle w:val="Table02"/>
        <w:tblW w:w="5000" w:type="pct"/>
        <w:tblLook w:val="04A0" w:firstRow="1" w:lastRow="0" w:firstColumn="1" w:lastColumn="0" w:noHBand="0" w:noVBand="1"/>
      </w:tblPr>
      <w:tblGrid>
        <w:gridCol w:w="10070"/>
      </w:tblGrid>
      <w:tr w:rsidR="001A5BDB" w14:paraId="62B654AF" w14:textId="77777777" w:rsidTr="008C40DF">
        <w:trPr>
          <w:cnfStyle w:val="100000000000" w:firstRow="1" w:lastRow="0" w:firstColumn="0" w:lastColumn="0" w:oddVBand="0" w:evenVBand="0" w:oddHBand="0" w:evenHBand="0" w:firstRowFirstColumn="0" w:firstRowLastColumn="0" w:lastRowFirstColumn="0" w:lastRowLastColumn="0"/>
          <w:trHeight w:val="4320"/>
        </w:trPr>
        <w:tc>
          <w:tcPr>
            <w:tcW w:w="5000" w:type="pct"/>
            <w:vAlign w:val="bottom"/>
          </w:tcPr>
          <w:p w14:paraId="1AAFBB6F" w14:textId="5CA7B4A9" w:rsidR="001A5BDB" w:rsidRDefault="00004990" w:rsidP="00004990">
            <w:pPr>
              <w:pStyle w:val="Body1"/>
            </w:pPr>
            <w:r>
              <w:rPr>
                <w:noProof/>
              </w:rPr>
              <w:drawing>
                <wp:inline distT="0" distB="0" distL="0" distR="0" wp14:anchorId="28CA9714" wp14:editId="2BF86B30">
                  <wp:extent cx="6309360" cy="2483249"/>
                  <wp:effectExtent l="0" t="0" r="0" b="0"/>
                  <wp:docPr id="988838470"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38470" name="Graphic 1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309360" cy="2483249"/>
                          </a:xfrm>
                          <a:prstGeom prst="rect">
                            <a:avLst/>
                          </a:prstGeom>
                        </pic:spPr>
                      </pic:pic>
                    </a:graphicData>
                  </a:graphic>
                </wp:inline>
              </w:drawing>
            </w:r>
          </w:p>
        </w:tc>
      </w:tr>
    </w:tbl>
    <w:p w14:paraId="07E13AB9" w14:textId="77777777" w:rsidR="001A5BDB" w:rsidRPr="001A5BDB" w:rsidRDefault="001A5BDB" w:rsidP="001A5BDB">
      <w:pPr>
        <w:pStyle w:val="Body1"/>
      </w:pPr>
    </w:p>
    <w:p w14:paraId="5A59F77B" w14:textId="43495B25" w:rsidR="00D03E60" w:rsidRDefault="001B504E" w:rsidP="001B504E">
      <w:pPr>
        <w:pStyle w:val="Body1"/>
      </w:pPr>
      <w:r w:rsidRPr="00E656FC">
        <w:t xml:space="preserve">Note that the </w:t>
      </w:r>
      <w:r w:rsidR="00AD429C">
        <w:t>LCK (</w:t>
      </w:r>
      <w:r>
        <w:t xml:space="preserve">Library </w:t>
      </w:r>
      <w:r w:rsidRPr="00E656FC">
        <w:t>Characterization Kit</w:t>
      </w:r>
      <w:r>
        <w:t>)</w:t>
      </w:r>
      <w:r w:rsidRPr="00E656FC">
        <w:t xml:space="preserve"> released is independent of the</w:t>
      </w:r>
      <w:r w:rsidR="005C4E0D" w:rsidRPr="005C4E0D">
        <w:t xml:space="preserve"> </w:t>
      </w:r>
      <w:r w:rsidR="005C4E0D" w:rsidRPr="00E656FC">
        <w:t>LDK</w:t>
      </w:r>
      <w:r w:rsidRPr="00E656FC">
        <w:t xml:space="preserve">. </w:t>
      </w:r>
      <w:r>
        <w:t xml:space="preserve">For convenience, a version of LCK is included with the LDK release, but </w:t>
      </w:r>
      <w:r w:rsidR="00867D65">
        <w:t>might not be</w:t>
      </w:r>
      <w:r>
        <w:t xml:space="preserve"> the latest released version. </w:t>
      </w:r>
      <w:r w:rsidR="00E31BAB">
        <w:t>You</w:t>
      </w:r>
      <w:r>
        <w:t xml:space="preserve"> can s</w:t>
      </w:r>
      <w:r w:rsidRPr="00E656FC">
        <w:t>et</w:t>
      </w:r>
      <w:r w:rsidR="00E31BAB">
        <w:t xml:space="preserve"> the</w:t>
      </w:r>
      <w:r w:rsidRPr="00E656FC">
        <w:t xml:space="preserve"> shell environment variable INTEL_</w:t>
      </w:r>
      <w:r>
        <w:t>LC</w:t>
      </w:r>
      <w:r w:rsidRPr="00E656FC">
        <w:t>K to point to</w:t>
      </w:r>
      <w:r w:rsidR="00DF4FB1">
        <w:t xml:space="preserve"> the</w:t>
      </w:r>
      <w:r w:rsidRPr="00E656FC">
        <w:t xml:space="preserve"> </w:t>
      </w:r>
      <w:r>
        <w:t>latest</w:t>
      </w:r>
      <w:r w:rsidRPr="00E656FC">
        <w:t xml:space="preserve"> version.</w:t>
      </w:r>
    </w:p>
    <w:p w14:paraId="27367C4F" w14:textId="468DD638" w:rsidR="007528C5" w:rsidRDefault="00777565" w:rsidP="007528C5">
      <w:pPr>
        <w:pStyle w:val="Heading3"/>
      </w:pPr>
      <w:bookmarkStart w:id="210" w:name="_Toc169527015"/>
      <w:r>
        <w:t xml:space="preserve">Liberate </w:t>
      </w:r>
      <w:r w:rsidR="001D50C2">
        <w:t>s</w:t>
      </w:r>
      <w:r>
        <w:t xml:space="preserve">hell </w:t>
      </w:r>
      <w:r w:rsidR="001D50C2">
        <w:t>e</w:t>
      </w:r>
      <w:r>
        <w:t xml:space="preserve">nvironment </w:t>
      </w:r>
      <w:r w:rsidR="001D50C2">
        <w:t>v</w:t>
      </w:r>
      <w:r>
        <w:t xml:space="preserve">ariable </w:t>
      </w:r>
      <w:r w:rsidR="001D50C2">
        <w:t>s</w:t>
      </w:r>
      <w:r>
        <w:t>etup</w:t>
      </w:r>
      <w:bookmarkEnd w:id="210"/>
    </w:p>
    <w:p w14:paraId="13BFE9E8" w14:textId="0CAE3DCB" w:rsidR="00362049" w:rsidRPr="007528C5" w:rsidRDefault="00362049" w:rsidP="007528C5">
      <w:pPr>
        <w:pStyle w:val="Body1"/>
      </w:pPr>
      <w:r>
        <w:t>Use the following</w:t>
      </w:r>
      <w:r w:rsidR="00051BD7">
        <w:t xml:space="preserve"> variables</w:t>
      </w:r>
      <w:r w:rsidR="008A4DB8" w:rsidRPr="008A4DB8">
        <w:t xml:space="preserve"> </w:t>
      </w:r>
      <w:r w:rsidR="008A4DB8" w:rsidRPr="007528C5">
        <w:t>Liberate shell environment variables</w:t>
      </w:r>
      <w:r w:rsidR="00051BD7">
        <w:t xml:space="preserve"> to set up the Liberate</w:t>
      </w:r>
      <w:r w:rsidR="000B3A0A">
        <w:t xml:space="preserve"> environment</w:t>
      </w:r>
      <w:r w:rsidR="00051BD7">
        <w:t>:</w:t>
      </w:r>
    </w:p>
    <w:p w14:paraId="1D3187B3" w14:textId="304F3A87" w:rsidR="007528C5" w:rsidRPr="007528C5" w:rsidRDefault="007528C5" w:rsidP="007528C5">
      <w:pPr>
        <w:pStyle w:val="Body1"/>
      </w:pPr>
      <w:r w:rsidRPr="000B3A0A">
        <w:rPr>
          <w:b/>
          <w:bCs/>
        </w:rPr>
        <w:t>ALTOSHOME</w:t>
      </w:r>
      <w:r w:rsidR="000B3A0A" w:rsidRPr="000B3A0A">
        <w:rPr>
          <w:b/>
          <w:bCs/>
        </w:rPr>
        <w:t>:</w:t>
      </w:r>
      <w:r w:rsidRPr="007528C5">
        <w:t xml:space="preserve"> Liberate install path</w:t>
      </w:r>
      <w:r w:rsidR="00271B04">
        <w:t>:</w:t>
      </w:r>
    </w:p>
    <w:p w14:paraId="102F8F56" w14:textId="77777777" w:rsidR="007528C5" w:rsidRPr="007528C5" w:rsidRDefault="007528C5" w:rsidP="007528C5">
      <w:pPr>
        <w:pStyle w:val="Body1"/>
        <w:ind w:left="720"/>
      </w:pPr>
      <w:r w:rsidRPr="007528C5">
        <w:t>setenv ALTOSHOME &lt;Liberate install path&gt;</w:t>
      </w:r>
    </w:p>
    <w:p w14:paraId="0B9A8E4B" w14:textId="10936848" w:rsidR="007528C5" w:rsidRPr="007528C5" w:rsidRDefault="007528C5" w:rsidP="007528C5">
      <w:pPr>
        <w:pStyle w:val="Body1"/>
      </w:pPr>
      <w:r w:rsidRPr="000B3A0A">
        <w:rPr>
          <w:b/>
          <w:bCs/>
        </w:rPr>
        <w:t>PATH</w:t>
      </w:r>
      <w:r w:rsidR="000B3A0A" w:rsidRPr="000B3A0A">
        <w:rPr>
          <w:b/>
          <w:bCs/>
        </w:rPr>
        <w:t>:</w:t>
      </w:r>
      <w:r w:rsidRPr="007528C5">
        <w:t xml:space="preserve"> </w:t>
      </w:r>
      <w:r w:rsidR="00EE50DA">
        <w:t>A</w:t>
      </w:r>
      <w:r w:rsidRPr="007528C5">
        <w:t>dd Liberate executable path to shell search path</w:t>
      </w:r>
      <w:r w:rsidR="00271B04">
        <w:t>:</w:t>
      </w:r>
    </w:p>
    <w:p w14:paraId="435181A0" w14:textId="77777777" w:rsidR="007528C5" w:rsidRPr="007528C5" w:rsidRDefault="007528C5" w:rsidP="007528C5">
      <w:pPr>
        <w:pStyle w:val="Body1"/>
        <w:ind w:left="720"/>
      </w:pPr>
      <w:r w:rsidRPr="007528C5">
        <w:t>setenv PATH $ALTOSHOME.bin:$PATH</w:t>
      </w:r>
    </w:p>
    <w:p w14:paraId="28E6C1AD" w14:textId="57AFD0C9" w:rsidR="007528C5" w:rsidRPr="007528C5" w:rsidRDefault="007528C5" w:rsidP="007528C5">
      <w:pPr>
        <w:pStyle w:val="Body1"/>
      </w:pPr>
      <w:r w:rsidRPr="00EE50DA">
        <w:rPr>
          <w:b/>
          <w:bCs/>
        </w:rPr>
        <w:t>CDS_AUTO_64BI</w:t>
      </w:r>
      <w:r w:rsidRPr="00DD3A95">
        <w:t>T</w:t>
      </w:r>
      <w:r w:rsidR="00EE50DA" w:rsidRPr="00DD3A95">
        <w:t>:</w:t>
      </w:r>
      <w:r w:rsidRPr="007528C5">
        <w:t xml:space="preserve"> </w:t>
      </w:r>
      <w:r w:rsidR="00EE50DA">
        <w:t>U</w:t>
      </w:r>
      <w:r w:rsidRPr="007528C5">
        <w:t>se 64bit executable for both Liberate and Spectre</w:t>
      </w:r>
      <w:r w:rsidR="00271B04">
        <w:t>:</w:t>
      </w:r>
    </w:p>
    <w:p w14:paraId="37A0C890" w14:textId="77777777" w:rsidR="007528C5" w:rsidRPr="007528C5" w:rsidRDefault="007528C5" w:rsidP="007528C5">
      <w:pPr>
        <w:pStyle w:val="Body1"/>
        <w:ind w:left="720"/>
      </w:pPr>
      <w:r w:rsidRPr="007528C5">
        <w:t>setenv CDS_AUTO_64BIT ALL</w:t>
      </w:r>
    </w:p>
    <w:p w14:paraId="2E3B176D" w14:textId="04213FE5" w:rsidR="007528C5" w:rsidRPr="007528C5" w:rsidRDefault="007528C5" w:rsidP="007528C5">
      <w:pPr>
        <w:pStyle w:val="Body1"/>
      </w:pPr>
      <w:r w:rsidRPr="00EE50DA">
        <w:rPr>
          <w:b/>
          <w:bCs/>
        </w:rPr>
        <w:t>CDS_LIC_FI</w:t>
      </w:r>
      <w:r w:rsidRPr="00DD3A95">
        <w:t>LE</w:t>
      </w:r>
      <w:r w:rsidR="00EE50DA" w:rsidRPr="00DD3A95">
        <w:t>:</w:t>
      </w:r>
      <w:r w:rsidRPr="007528C5">
        <w:t xml:space="preserve"> </w:t>
      </w:r>
      <w:r w:rsidR="00EE50DA">
        <w:t>S</w:t>
      </w:r>
      <w:r w:rsidRPr="007528C5">
        <w:t>pecify license server; syntax = port@hostname</w:t>
      </w:r>
      <w:r w:rsidR="00B24BC9">
        <w:t>:</w:t>
      </w:r>
    </w:p>
    <w:p w14:paraId="2BFE85A5" w14:textId="77777777" w:rsidR="007528C5" w:rsidRPr="007528C5" w:rsidRDefault="007528C5" w:rsidP="007528C5">
      <w:pPr>
        <w:pStyle w:val="Body1"/>
        <w:ind w:left="720"/>
      </w:pPr>
      <w:r w:rsidRPr="007528C5">
        <w:t>setenv CDS_LIC_FILE 5280@linws21</w:t>
      </w:r>
    </w:p>
    <w:p w14:paraId="5E59C4A2" w14:textId="6C0378E5" w:rsidR="007528C5" w:rsidRPr="007528C5" w:rsidRDefault="007528C5" w:rsidP="007528C5">
      <w:pPr>
        <w:pStyle w:val="Body1"/>
      </w:pPr>
      <w:r w:rsidRPr="00EE50DA">
        <w:rPr>
          <w:b/>
          <w:bCs/>
        </w:rPr>
        <w:t>ALTOS_QUEUE</w:t>
      </w:r>
      <w:r w:rsidR="00EE50DA" w:rsidRPr="00EE50DA">
        <w:rPr>
          <w:b/>
          <w:bCs/>
        </w:rPr>
        <w:t>:</w:t>
      </w:r>
      <w:r w:rsidRPr="007528C5">
        <w:t xml:space="preserve"> Enable license queuing</w:t>
      </w:r>
      <w:r w:rsidR="00B24BC9">
        <w:t>:</w:t>
      </w:r>
    </w:p>
    <w:p w14:paraId="1F0FEBA7" w14:textId="18BE68BD" w:rsidR="00777565" w:rsidRDefault="007528C5" w:rsidP="007528C5">
      <w:pPr>
        <w:pStyle w:val="Body1"/>
        <w:ind w:left="720"/>
      </w:pPr>
      <w:r w:rsidRPr="007528C5">
        <w:t>setenv ALTOS_Q</w:t>
      </w:r>
      <w:r w:rsidRPr="002853A1">
        <w:t>UEUE 1</w:t>
      </w:r>
    </w:p>
    <w:p w14:paraId="5C83BAC1" w14:textId="77777777" w:rsidR="00FC24B6" w:rsidRPr="00A04BD1" w:rsidRDefault="00FC24B6" w:rsidP="00FC24B6">
      <w:pPr>
        <w:pStyle w:val="Heading3"/>
      </w:pPr>
      <w:bookmarkStart w:id="211" w:name="_Toc169527016"/>
      <w:r>
        <w:t>Template creation (GenTemp)</w:t>
      </w:r>
      <w:bookmarkEnd w:id="211"/>
    </w:p>
    <w:p w14:paraId="504083A9" w14:textId="3C2189D3" w:rsidR="00B70FF1" w:rsidRDefault="00B70FF1" w:rsidP="00B70FF1">
      <w:pPr>
        <w:pStyle w:val="Body1"/>
      </w:pPr>
      <w:r w:rsidRPr="00DA6703">
        <w:t xml:space="preserve">The template file specifies basic library </w:t>
      </w:r>
      <w:r>
        <w:t xml:space="preserve">parameters </w:t>
      </w:r>
      <w:r w:rsidRPr="00DA6703">
        <w:t>and cell</w:t>
      </w:r>
      <w:r w:rsidR="00641A64">
        <w:t>-</w:t>
      </w:r>
      <w:r w:rsidRPr="00DA6703">
        <w:t>specific details</w:t>
      </w:r>
      <w:r>
        <w:t>.</w:t>
      </w:r>
      <w:r w:rsidRPr="00DA6703">
        <w:t xml:space="preserve"> </w:t>
      </w:r>
      <w:r>
        <w:t xml:space="preserve">Library parameters </w:t>
      </w:r>
      <w:r w:rsidRPr="00DA6703">
        <w:t>such as delay and slew measurement thresholds, min_transition and max_transition</w:t>
      </w:r>
      <w:r>
        <w:t>, and cell specific details such as pin name, input slew</w:t>
      </w:r>
      <w:r w:rsidR="0062633C">
        <w:t>,</w:t>
      </w:r>
      <w:r>
        <w:t xml:space="preserve"> and output load. For this </w:t>
      </w:r>
      <w:r w:rsidR="008A4DB8">
        <w:t>P</w:t>
      </w:r>
      <w:r>
        <w:t>DK, the</w:t>
      </w:r>
      <w:r w:rsidRPr="00DA6703">
        <w:t xml:space="preserve"> </w:t>
      </w:r>
      <w:r>
        <w:t>template file information is</w:t>
      </w:r>
      <w:r w:rsidRPr="00DA6703">
        <w:t xml:space="preserve"> extracted from an existing </w:t>
      </w:r>
      <w:r>
        <w:t xml:space="preserve">Liberty file in the </w:t>
      </w:r>
      <w:r w:rsidR="00946082">
        <w:t>t</w:t>
      </w:r>
      <w:r>
        <w:t xml:space="preserve">emplate </w:t>
      </w:r>
      <w:r w:rsidR="00946082">
        <w:t>c</w:t>
      </w:r>
      <w:r>
        <w:t>reation step.</w:t>
      </w:r>
    </w:p>
    <w:p w14:paraId="38ECAE07" w14:textId="77777777" w:rsidR="007E3056" w:rsidRDefault="00BB17C3" w:rsidP="007E3056">
      <w:pPr>
        <w:pStyle w:val="Body1"/>
      </w:pPr>
      <w:r>
        <w:lastRenderedPageBreak/>
        <w:t>To generate template files:</w:t>
      </w:r>
    </w:p>
    <w:p w14:paraId="7D21F30C" w14:textId="50E0D81D" w:rsidR="005F17FF" w:rsidRDefault="00BB17C3" w:rsidP="007E3056">
      <w:pPr>
        <w:pStyle w:val="Bullet1"/>
      </w:pPr>
      <w:r w:rsidRPr="00CE312F">
        <w:rPr>
          <w:b/>
          <w:bCs/>
        </w:rPr>
        <w:t xml:space="preserve">Read Liberty file for cell list </w:t>
      </w:r>
      <w:r w:rsidR="00DC1B6C" w:rsidRPr="00CE312F">
        <w:rPr>
          <w:b/>
          <w:bCs/>
        </w:rPr>
        <w:t>and</w:t>
      </w:r>
      <w:r w:rsidRPr="00CE312F">
        <w:rPr>
          <w:b/>
          <w:bCs/>
        </w:rPr>
        <w:t xml:space="preserve"> tsl attributes.</w:t>
      </w:r>
      <w:r w:rsidRPr="00DA6703">
        <w:t xml:space="preserve"> </w:t>
      </w:r>
      <w:r w:rsidR="00CE312F">
        <w:t>O</w:t>
      </w:r>
      <w:r>
        <w:t>ther required</w:t>
      </w:r>
      <w:r w:rsidRPr="00DA6703">
        <w:t xml:space="preserve"> attribut</w:t>
      </w:r>
      <w:r>
        <w:t>e</w:t>
      </w:r>
      <w:r w:rsidR="00CE312F">
        <w:t>s</w:t>
      </w:r>
      <w:r>
        <w:t xml:space="preserve"> </w:t>
      </w:r>
      <w:r w:rsidR="00CE312F">
        <w:t>are</w:t>
      </w:r>
      <w:r w:rsidRPr="00DA6703">
        <w:t xml:space="preserve"> added here.</w:t>
      </w:r>
    </w:p>
    <w:p w14:paraId="6927CBB9" w14:textId="77777777" w:rsidR="005F17FF" w:rsidRPr="00CE312F" w:rsidRDefault="00BB17C3" w:rsidP="007E3056">
      <w:pPr>
        <w:pStyle w:val="Bullet1"/>
        <w:rPr>
          <w:b/>
          <w:bCs/>
        </w:rPr>
      </w:pPr>
      <w:r w:rsidRPr="00CE312F">
        <w:rPr>
          <w:b/>
          <w:bCs/>
        </w:rPr>
        <w:t>Write_template</w:t>
      </w:r>
    </w:p>
    <w:p w14:paraId="535F6970" w14:textId="5530FB39" w:rsidR="005F17FF" w:rsidRDefault="00BB17C3" w:rsidP="005F17FF">
      <w:pPr>
        <w:pStyle w:val="Bullet1"/>
      </w:pPr>
      <w:r w:rsidRPr="00CE312F">
        <w:rPr>
          <w:b/>
          <w:bCs/>
        </w:rPr>
        <w:t>Update template</w:t>
      </w:r>
      <w:r w:rsidR="00CE312F">
        <w:t>:</w:t>
      </w:r>
      <w:r>
        <w:t xml:space="preserve"> </w:t>
      </w:r>
      <w:r w:rsidR="00CE312F">
        <w:t>A</w:t>
      </w:r>
      <w:r w:rsidRPr="00DA6703">
        <w:t>ny custom update to</w:t>
      </w:r>
      <w:r w:rsidR="00DD507B">
        <w:t xml:space="preserve"> the</w:t>
      </w:r>
      <w:r w:rsidRPr="00DA6703">
        <w:t xml:space="preserve"> template </w:t>
      </w:r>
      <w:r>
        <w:t>is</w:t>
      </w:r>
      <w:r w:rsidRPr="00DA6703">
        <w:t xml:space="preserve"> </w:t>
      </w:r>
      <w:r>
        <w:t>performed</w:t>
      </w:r>
      <w:r w:rsidRPr="00DA6703">
        <w:t xml:space="preserve"> here.</w:t>
      </w:r>
    </w:p>
    <w:p w14:paraId="6B6A09C1" w14:textId="771E74DF" w:rsidR="005F17FF" w:rsidRDefault="00BB17C3" w:rsidP="005F17FF">
      <w:pPr>
        <w:pStyle w:val="Bullet2"/>
      </w:pPr>
      <w:r w:rsidRPr="00DA6703">
        <w:t>Added loop for define_leakage/</w:t>
      </w:r>
      <w:r w:rsidRPr="005F17FF">
        <w:rPr>
          <w:color w:val="FF0000"/>
        </w:rPr>
        <w:t xml:space="preserve">define </w:t>
      </w:r>
      <w:r w:rsidRPr="00DA6703">
        <w:t>to source on client only [Runtime advantage]</w:t>
      </w:r>
    </w:p>
    <w:p w14:paraId="3A6069F1" w14:textId="44F0F815" w:rsidR="00BB17C3" w:rsidRDefault="00BB17C3" w:rsidP="005F17FF">
      <w:pPr>
        <w:pStyle w:val="Bullet2"/>
      </w:pPr>
      <w:r w:rsidRPr="00DA6703">
        <w:t xml:space="preserve">Updated </w:t>
      </w:r>
      <w:r>
        <w:t>“special</w:t>
      </w:r>
      <w:r w:rsidRPr="00DA6703">
        <w:t xml:space="preserve"> cell</w:t>
      </w:r>
      <w:r>
        <w:t>”</w:t>
      </w:r>
      <w:r w:rsidRPr="00DA6703">
        <w:t xml:space="preserve"> template based on methodology</w:t>
      </w:r>
    </w:p>
    <w:p w14:paraId="2B3B7C27" w14:textId="64277CF0" w:rsidR="00FC24B6" w:rsidRDefault="00DC208F" w:rsidP="00DC208F">
      <w:pPr>
        <w:pStyle w:val="Caption"/>
      </w:pPr>
      <w:bookmarkStart w:id="212" w:name="_Toc169527106"/>
      <w:r>
        <w:t xml:space="preserve">Figure </w:t>
      </w:r>
      <w:r>
        <w:fldChar w:fldCharType="begin"/>
      </w:r>
      <w:r>
        <w:instrText xml:space="preserve"> SEQ Figure \* ARABIC </w:instrText>
      </w:r>
      <w:r>
        <w:fldChar w:fldCharType="separate"/>
      </w:r>
      <w:r w:rsidR="000C0CA7">
        <w:rPr>
          <w:noProof/>
        </w:rPr>
        <w:t>27</w:t>
      </w:r>
      <w:r>
        <w:fldChar w:fldCharType="end"/>
      </w:r>
      <w:r>
        <w:t xml:space="preserve">: </w:t>
      </w:r>
      <w:r w:rsidR="00647246" w:rsidRPr="00D3758F">
        <w:t xml:space="preserve">Section of </w:t>
      </w:r>
      <w:r w:rsidR="00647246">
        <w:t>file genTemp/</w:t>
      </w:r>
      <w:r w:rsidR="00647246" w:rsidRPr="00D3758F">
        <w:t>run.csh</w:t>
      </w:r>
      <w:bookmarkEnd w:id="212"/>
    </w:p>
    <w:tbl>
      <w:tblPr>
        <w:tblStyle w:val="Table02"/>
        <w:tblW w:w="5000" w:type="pct"/>
        <w:tblLook w:val="04A0" w:firstRow="1" w:lastRow="0" w:firstColumn="1" w:lastColumn="0" w:noHBand="0" w:noVBand="1"/>
      </w:tblPr>
      <w:tblGrid>
        <w:gridCol w:w="10070"/>
      </w:tblGrid>
      <w:tr w:rsidR="00DC208F" w14:paraId="062DDA3C" w14:textId="77777777" w:rsidTr="008C40DF">
        <w:trPr>
          <w:cnfStyle w:val="100000000000" w:firstRow="1" w:lastRow="0" w:firstColumn="0" w:lastColumn="0" w:oddVBand="0" w:evenVBand="0" w:oddHBand="0" w:evenHBand="0" w:firstRowFirstColumn="0" w:firstRowLastColumn="0" w:lastRowFirstColumn="0" w:lastRowLastColumn="0"/>
          <w:trHeight w:val="3456"/>
        </w:trPr>
        <w:tc>
          <w:tcPr>
            <w:tcW w:w="5000" w:type="pct"/>
            <w:vAlign w:val="bottom"/>
          </w:tcPr>
          <w:p w14:paraId="6C3D4931" w14:textId="2FD50711" w:rsidR="00DC208F" w:rsidRDefault="00A823C7" w:rsidP="003935BD">
            <w:pPr>
              <w:pStyle w:val="Body1"/>
            </w:pPr>
            <w:r w:rsidRPr="00DA6703">
              <w:rPr>
                <w:noProof/>
              </w:rPr>
              <w:drawing>
                <wp:inline distT="0" distB="0" distL="0" distR="0" wp14:anchorId="1A7CD2F9" wp14:editId="795C6F55">
                  <wp:extent cx="6195297" cy="2011680"/>
                  <wp:effectExtent l="19050" t="19050" r="15240" b="26670"/>
                  <wp:docPr id="18140047" name="Picture 4">
                    <a:extLst xmlns:a="http://schemas.openxmlformats.org/drawingml/2006/main">
                      <a:ext uri="{FF2B5EF4-FFF2-40B4-BE49-F238E27FC236}">
                        <a16:creationId xmlns:a16="http://schemas.microsoft.com/office/drawing/2014/main" id="{BB9E9827-341A-4788-85FC-9980436C14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B9E9827-341A-4788-85FC-9980436C14A0}"/>
                              </a:ext>
                            </a:extLst>
                          </pic:cNvPr>
                          <pic:cNvPicPr>
                            <a:picLocks noChangeAspect="1"/>
                          </pic:cNvPicPr>
                        </pic:nvPicPr>
                        <pic:blipFill>
                          <a:blip r:embed="rId43"/>
                          <a:stretch>
                            <a:fillRect/>
                          </a:stretch>
                        </pic:blipFill>
                        <pic:spPr>
                          <a:xfrm>
                            <a:off x="0" y="0"/>
                            <a:ext cx="6195297" cy="2011680"/>
                          </a:xfrm>
                          <a:prstGeom prst="rect">
                            <a:avLst/>
                          </a:prstGeom>
                          <a:ln w="9525">
                            <a:solidFill>
                              <a:schemeClr val="tx1"/>
                            </a:solidFill>
                          </a:ln>
                        </pic:spPr>
                      </pic:pic>
                    </a:graphicData>
                  </a:graphic>
                </wp:inline>
              </w:drawing>
            </w:r>
          </w:p>
        </w:tc>
      </w:tr>
    </w:tbl>
    <w:p w14:paraId="12925AF7" w14:textId="47D46884" w:rsidR="00652F04" w:rsidRDefault="00652F04" w:rsidP="00652F04">
      <w:pPr>
        <w:pStyle w:val="Body1"/>
      </w:pPr>
      <w:r>
        <w:t>Scripts used in the Template Creation (located in</w:t>
      </w:r>
      <w:r w:rsidR="00DD507B">
        <w:t xml:space="preserve"> the</w:t>
      </w:r>
      <w:r>
        <w:t xml:space="preserve"> directory common_tcls):</w:t>
      </w:r>
    </w:p>
    <w:p w14:paraId="13B87DE4" w14:textId="77777777" w:rsidR="00652F04" w:rsidRPr="00376B25" w:rsidRDefault="00652F04" w:rsidP="00652F04">
      <w:pPr>
        <w:pStyle w:val="Bullet1"/>
      </w:pPr>
      <w:r w:rsidRPr="00376B25">
        <w:t>genCellMap_fi.tcl</w:t>
      </w:r>
    </w:p>
    <w:p w14:paraId="27C2443C" w14:textId="77777777" w:rsidR="00652F04" w:rsidRPr="00376B25" w:rsidRDefault="00652F04" w:rsidP="00652F04">
      <w:pPr>
        <w:pStyle w:val="Bullet1"/>
      </w:pPr>
      <w:r w:rsidRPr="00376B25">
        <w:t>write_template.tcl</w:t>
      </w:r>
    </w:p>
    <w:p w14:paraId="62C0724F" w14:textId="77777777" w:rsidR="00652F04" w:rsidRPr="00376B25" w:rsidRDefault="00652F04" w:rsidP="00652F04">
      <w:pPr>
        <w:pStyle w:val="Bullet1"/>
      </w:pPr>
      <w:r w:rsidRPr="00376B25">
        <w:t>genfixIndexTmpl.tcl</w:t>
      </w:r>
    </w:p>
    <w:p w14:paraId="0BEE299A" w14:textId="77777777" w:rsidR="00652F04" w:rsidRPr="00376B25" w:rsidRDefault="00652F04" w:rsidP="00EC2474">
      <w:pPr>
        <w:pStyle w:val="Bullet2"/>
      </w:pPr>
      <w:r w:rsidRPr="00376B25">
        <w:t>Add packet_slave</w:t>
      </w:r>
    </w:p>
    <w:p w14:paraId="4ABEB7CF" w14:textId="77777777" w:rsidR="00652F04" w:rsidRPr="00376B25" w:rsidRDefault="00652F04" w:rsidP="00EC2474">
      <w:pPr>
        <w:pStyle w:val="Bullet2"/>
      </w:pPr>
      <w:r w:rsidRPr="00376B25">
        <w:t>set_pin_VDD/GND</w:t>
      </w:r>
    </w:p>
    <w:p w14:paraId="119E6940" w14:textId="77777777" w:rsidR="00652F04" w:rsidRPr="00376B25" w:rsidRDefault="00652F04" w:rsidP="00EC2474">
      <w:pPr>
        <w:pStyle w:val="Bullet2"/>
      </w:pPr>
      <w:r w:rsidRPr="00376B25">
        <w:t xml:space="preserve">Modified </w:t>
      </w:r>
      <w:r>
        <w:t xml:space="preserve">“special </w:t>
      </w:r>
      <w:r w:rsidRPr="00376B25">
        <w:t>cell</w:t>
      </w:r>
      <w:r>
        <w:t>”</w:t>
      </w:r>
      <w:r w:rsidRPr="00376B25">
        <w:t xml:space="preserve"> template</w:t>
      </w:r>
    </w:p>
    <w:p w14:paraId="0538890E" w14:textId="77777777" w:rsidR="00652F04" w:rsidRDefault="00652F04" w:rsidP="00652F04">
      <w:pPr>
        <w:pStyle w:val="Bullet1"/>
      </w:pPr>
      <w:r w:rsidRPr="00376B25">
        <w:t>genUserData.tcl</w:t>
      </w:r>
    </w:p>
    <w:p w14:paraId="64F7FBFB" w14:textId="77777777" w:rsidR="006A425B" w:rsidRPr="00A04BD1" w:rsidRDefault="006A425B" w:rsidP="006A425B">
      <w:pPr>
        <w:pStyle w:val="Heading3"/>
      </w:pPr>
      <w:bookmarkStart w:id="213" w:name="_Toc169527017"/>
      <w:r>
        <w:lastRenderedPageBreak/>
        <w:t>Characterization – Unified, MPVT</w:t>
      </w:r>
      <w:bookmarkEnd w:id="213"/>
    </w:p>
    <w:p w14:paraId="386DE7D7" w14:textId="7E059017" w:rsidR="006A425B" w:rsidRDefault="001A5BDB" w:rsidP="001A5BDB">
      <w:pPr>
        <w:pStyle w:val="Caption"/>
      </w:pPr>
      <w:bookmarkStart w:id="214" w:name="_Toc169527107"/>
      <w:r>
        <w:t xml:space="preserve">Figure </w:t>
      </w:r>
      <w:r>
        <w:fldChar w:fldCharType="begin"/>
      </w:r>
      <w:r>
        <w:instrText xml:space="preserve"> SEQ Figure \* ARABIC </w:instrText>
      </w:r>
      <w:r>
        <w:fldChar w:fldCharType="separate"/>
      </w:r>
      <w:r w:rsidR="000C0CA7">
        <w:rPr>
          <w:noProof/>
        </w:rPr>
        <w:t>28</w:t>
      </w:r>
      <w:r>
        <w:fldChar w:fldCharType="end"/>
      </w:r>
      <w:r>
        <w:t xml:space="preserve">: Liberate </w:t>
      </w:r>
      <w:r w:rsidR="00CD79AB">
        <w:t>a</w:t>
      </w:r>
      <w:r>
        <w:t xml:space="preserve">rchitecture </w:t>
      </w:r>
      <w:r w:rsidR="00CD79AB">
        <w:t>o</w:t>
      </w:r>
      <w:r>
        <w:t>verview</w:t>
      </w:r>
      <w:bookmarkEnd w:id="214"/>
    </w:p>
    <w:tbl>
      <w:tblPr>
        <w:tblStyle w:val="Table02"/>
        <w:tblW w:w="5000" w:type="pct"/>
        <w:tblLook w:val="04A0" w:firstRow="1" w:lastRow="0" w:firstColumn="1" w:lastColumn="0" w:noHBand="0" w:noVBand="1"/>
      </w:tblPr>
      <w:tblGrid>
        <w:gridCol w:w="10070"/>
      </w:tblGrid>
      <w:tr w:rsidR="001A5BDB" w14:paraId="45F02C09" w14:textId="77777777" w:rsidTr="00111094">
        <w:trPr>
          <w:cnfStyle w:val="100000000000" w:firstRow="1" w:lastRow="0" w:firstColumn="0" w:lastColumn="0" w:oddVBand="0" w:evenVBand="0" w:oddHBand="0" w:evenHBand="0" w:firstRowFirstColumn="0" w:firstRowLastColumn="0" w:lastRowFirstColumn="0" w:lastRowLastColumn="0"/>
          <w:trHeight w:val="7056"/>
        </w:trPr>
        <w:tc>
          <w:tcPr>
            <w:tcW w:w="5000" w:type="pct"/>
            <w:vAlign w:val="bottom"/>
          </w:tcPr>
          <w:p w14:paraId="67C32F08" w14:textId="1F420C4D" w:rsidR="001A5BDB" w:rsidRDefault="00111094" w:rsidP="00111094">
            <w:pPr>
              <w:pStyle w:val="Body1"/>
            </w:pPr>
            <w:r>
              <w:rPr>
                <w:noProof/>
              </w:rPr>
              <w:drawing>
                <wp:inline distT="0" distB="0" distL="0" distR="0" wp14:anchorId="43DEB745" wp14:editId="2D297EF6">
                  <wp:extent cx="6191250" cy="4321784"/>
                  <wp:effectExtent l="0" t="0" r="0" b="3175"/>
                  <wp:docPr id="1327933981"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33981" name="Graphic 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91250" cy="4321784"/>
                          </a:xfrm>
                          <a:prstGeom prst="rect">
                            <a:avLst/>
                          </a:prstGeom>
                        </pic:spPr>
                      </pic:pic>
                    </a:graphicData>
                  </a:graphic>
                </wp:inline>
              </w:drawing>
            </w:r>
          </w:p>
        </w:tc>
      </w:tr>
    </w:tbl>
    <w:p w14:paraId="425829AD" w14:textId="0B1BB591" w:rsidR="00DC208F" w:rsidRDefault="001F67BB" w:rsidP="001F67BB">
      <w:pPr>
        <w:pStyle w:val="Caption"/>
      </w:pPr>
      <w:bookmarkStart w:id="215" w:name="_Toc169527108"/>
      <w:r>
        <w:lastRenderedPageBreak/>
        <w:t xml:space="preserve">Figure </w:t>
      </w:r>
      <w:r>
        <w:fldChar w:fldCharType="begin"/>
      </w:r>
      <w:r>
        <w:instrText xml:space="preserve"> SEQ Figure \* ARABIC </w:instrText>
      </w:r>
      <w:r>
        <w:fldChar w:fldCharType="separate"/>
      </w:r>
      <w:r w:rsidR="000C0CA7">
        <w:rPr>
          <w:noProof/>
        </w:rPr>
        <w:t>29</w:t>
      </w:r>
      <w:r>
        <w:fldChar w:fldCharType="end"/>
      </w:r>
      <w:r>
        <w:t xml:space="preserve">: Characterization </w:t>
      </w:r>
      <w:r w:rsidR="00CD79AB">
        <w:t>f</w:t>
      </w:r>
      <w:r>
        <w:t xml:space="preserve">low </w:t>
      </w:r>
      <w:r w:rsidR="00CD79AB">
        <w:t>d</w:t>
      </w:r>
      <w:r>
        <w:t xml:space="preserve">irectory and </w:t>
      </w:r>
      <w:r w:rsidR="00CD79AB">
        <w:t>f</w:t>
      </w:r>
      <w:r>
        <w:t xml:space="preserve">ile </w:t>
      </w:r>
      <w:r w:rsidR="00CD79AB">
        <w:t>s</w:t>
      </w:r>
      <w:r>
        <w:t>tructure</w:t>
      </w:r>
      <w:bookmarkEnd w:id="215"/>
    </w:p>
    <w:tbl>
      <w:tblPr>
        <w:tblStyle w:val="Table02"/>
        <w:tblW w:w="5000" w:type="pct"/>
        <w:tblLook w:val="04A0" w:firstRow="1" w:lastRow="0" w:firstColumn="1" w:lastColumn="0" w:noHBand="0" w:noVBand="1"/>
      </w:tblPr>
      <w:tblGrid>
        <w:gridCol w:w="10070"/>
      </w:tblGrid>
      <w:tr w:rsidR="001F67BB" w14:paraId="19E3C704" w14:textId="77777777" w:rsidTr="007209D1">
        <w:trPr>
          <w:cnfStyle w:val="100000000000" w:firstRow="1" w:lastRow="0" w:firstColumn="0" w:lastColumn="0" w:oddVBand="0" w:evenVBand="0" w:oddHBand="0" w:evenHBand="0" w:firstRowFirstColumn="0" w:firstRowLastColumn="0" w:lastRowFirstColumn="0" w:lastRowLastColumn="0"/>
          <w:trHeight w:val="8208"/>
        </w:trPr>
        <w:tc>
          <w:tcPr>
            <w:tcW w:w="5000" w:type="pct"/>
            <w:vAlign w:val="bottom"/>
          </w:tcPr>
          <w:p w14:paraId="71AD214F" w14:textId="10E9A854" w:rsidR="001F67BB" w:rsidRDefault="002E0918" w:rsidP="00421AA3">
            <w:pPr>
              <w:pStyle w:val="Body1"/>
            </w:pPr>
            <w:r>
              <w:rPr>
                <w:noProof/>
              </w:rPr>
              <w:drawing>
                <wp:inline distT="0" distB="0" distL="0" distR="0" wp14:anchorId="6EEB4ED8" wp14:editId="17838F9F">
                  <wp:extent cx="5876556" cy="4943866"/>
                  <wp:effectExtent l="0" t="0" r="0" b="9525"/>
                  <wp:docPr id="1313764158"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64158" name="Picture 3" descr="A diagram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76556" cy="4943866"/>
                          </a:xfrm>
                          <a:prstGeom prst="rect">
                            <a:avLst/>
                          </a:prstGeom>
                        </pic:spPr>
                      </pic:pic>
                    </a:graphicData>
                  </a:graphic>
                </wp:inline>
              </w:drawing>
            </w:r>
          </w:p>
        </w:tc>
      </w:tr>
    </w:tbl>
    <w:p w14:paraId="16DBBFD0" w14:textId="68CA57B2" w:rsidR="008174B9" w:rsidRDefault="008174B9" w:rsidP="008174B9">
      <w:pPr>
        <w:pStyle w:val="Body1"/>
      </w:pPr>
      <w:r>
        <w:t xml:space="preserve">To </w:t>
      </w:r>
      <w:r w:rsidR="00D24965">
        <w:t>c</w:t>
      </w:r>
      <w:r>
        <w:t>reate Char setup</w:t>
      </w:r>
      <w:r w:rsidR="00D24965">
        <w:t>:</w:t>
      </w:r>
    </w:p>
    <w:p w14:paraId="075A5453" w14:textId="77777777" w:rsidR="008174B9" w:rsidRDefault="008174B9" w:rsidP="008174B9">
      <w:pPr>
        <w:pStyle w:val="Body1"/>
      </w:pPr>
      <w:r>
        <w:t>Source CreateSetup.csh &lt;Ref Area&gt; &lt;kits to run&gt;</w:t>
      </w:r>
    </w:p>
    <w:p w14:paraId="2F61ABC0" w14:textId="5E18ABEB" w:rsidR="008174B9" w:rsidRDefault="008174B9" w:rsidP="008174B9">
      <w:pPr>
        <w:pStyle w:val="Body1"/>
      </w:pPr>
      <w:r>
        <w:t>Ex</w:t>
      </w:r>
      <w:r w:rsidR="00D24965">
        <w:t>ample</w:t>
      </w:r>
      <w:r>
        <w:t xml:space="preserve">: </w:t>
      </w:r>
    </w:p>
    <w:tbl>
      <w:tblPr>
        <w:tblStyle w:val="Table03"/>
        <w:tblW w:w="0" w:type="auto"/>
        <w:tblLook w:val="04A0" w:firstRow="1" w:lastRow="0" w:firstColumn="1" w:lastColumn="0" w:noHBand="0" w:noVBand="1"/>
      </w:tblPr>
      <w:tblGrid>
        <w:gridCol w:w="10070"/>
      </w:tblGrid>
      <w:tr w:rsidR="00871104" w14:paraId="591FC942" w14:textId="77777777" w:rsidTr="00871104">
        <w:tc>
          <w:tcPr>
            <w:tcW w:w="10070" w:type="dxa"/>
          </w:tcPr>
          <w:p w14:paraId="3D0A8F14" w14:textId="792CE08B" w:rsidR="00871104" w:rsidRDefault="00871104" w:rsidP="00871104">
            <w:pPr>
              <w:pStyle w:val="TableCode1"/>
            </w:pPr>
            <w:r>
              <w:t>source CreateSetupcsh $INTEL_LCK</w:t>
            </w:r>
            <w:r w:rsidRPr="00C51042">
              <w:t xml:space="preserve"> kits</w:t>
            </w:r>
          </w:p>
        </w:tc>
      </w:tr>
    </w:tbl>
    <w:p w14:paraId="5106B60C" w14:textId="77777777" w:rsidR="008174B9" w:rsidRDefault="008174B9" w:rsidP="008174B9">
      <w:pPr>
        <w:pStyle w:val="Body1"/>
      </w:pPr>
      <w:r>
        <w:t>Update file CreateSetup.csh</w:t>
      </w:r>
    </w:p>
    <w:p w14:paraId="0982C746" w14:textId="5B5E323F" w:rsidR="008174B9" w:rsidRDefault="008174B9" w:rsidP="008174B9">
      <w:pPr>
        <w:pStyle w:val="Bullet1"/>
      </w:pPr>
      <w:r>
        <w:t xml:space="preserve">set vt=ulvt </w:t>
      </w:r>
      <w:r w:rsidR="00100E0F">
        <w:rPr>
          <w:rFonts w:cs="Intel Clear"/>
        </w:rPr>
        <w:t>→</w:t>
      </w:r>
      <w:r>
        <w:t xml:space="preserve"> set Vt type</w:t>
      </w:r>
    </w:p>
    <w:p w14:paraId="62AE356F" w14:textId="2F988906" w:rsidR="008174B9" w:rsidRDefault="008174B9" w:rsidP="008174B9">
      <w:pPr>
        <w:pStyle w:val="Bullet1"/>
      </w:pPr>
      <w:r>
        <w:t xml:space="preserve">set tech=i0m </w:t>
      </w:r>
      <w:r w:rsidR="00100E0F">
        <w:rPr>
          <w:rFonts w:cs="Intel Clear"/>
        </w:rPr>
        <w:t>→</w:t>
      </w:r>
      <w:r>
        <w:t xml:space="preserve"> set technology </w:t>
      </w:r>
    </w:p>
    <w:p w14:paraId="5044C10F" w14:textId="77777777" w:rsidR="008174B9" w:rsidRDefault="008174B9" w:rsidP="008174B9">
      <w:pPr>
        <w:pStyle w:val="Body1"/>
      </w:pPr>
      <w:r>
        <w:t>Critical input files:</w:t>
      </w:r>
    </w:p>
    <w:p w14:paraId="78AF3F34" w14:textId="6C116AD9" w:rsidR="008174B9" w:rsidRDefault="008174B9" w:rsidP="008174B9">
      <w:pPr>
        <w:pStyle w:val="Bullet1"/>
      </w:pPr>
      <w:r w:rsidRPr="00D44DBD">
        <w:rPr>
          <w:b/>
          <w:bCs/>
        </w:rPr>
        <w:t>run.csh</w:t>
      </w:r>
      <w:r w:rsidR="00D44DBD" w:rsidRPr="00D44DBD">
        <w:rPr>
          <w:b/>
          <w:bCs/>
        </w:rPr>
        <w:t>:</w:t>
      </w:r>
      <w:r>
        <w:t xml:space="preserve"> </w:t>
      </w:r>
      <w:r w:rsidR="00140D67">
        <w:t>S</w:t>
      </w:r>
      <w:r>
        <w:t>hell run script</w:t>
      </w:r>
    </w:p>
    <w:p w14:paraId="76189729" w14:textId="4FB1179C" w:rsidR="008174B9" w:rsidRDefault="008174B9" w:rsidP="008174B9">
      <w:pPr>
        <w:pStyle w:val="Bullet1"/>
      </w:pPr>
      <w:r w:rsidRPr="00D44DBD">
        <w:rPr>
          <w:b/>
          <w:bCs/>
        </w:rPr>
        <w:t>pvt.tcl, active_pvts.list</w:t>
      </w:r>
      <w:r w:rsidR="00D44DBD" w:rsidRPr="00D44DBD">
        <w:rPr>
          <w:b/>
          <w:bCs/>
        </w:rPr>
        <w:t>:</w:t>
      </w:r>
      <w:r>
        <w:t xml:space="preserve"> </w:t>
      </w:r>
      <w:r w:rsidR="00D44DBD">
        <w:t>D</w:t>
      </w:r>
      <w:r>
        <w:t>efine PVTs and the PVTs to characterize</w:t>
      </w:r>
    </w:p>
    <w:p w14:paraId="286C080A" w14:textId="41ADD88E" w:rsidR="008174B9" w:rsidRDefault="008174B9" w:rsidP="008174B9">
      <w:pPr>
        <w:pStyle w:val="Bullet1"/>
      </w:pPr>
      <w:r w:rsidRPr="001022D8">
        <w:rPr>
          <w:b/>
          <w:bCs/>
        </w:rPr>
        <w:lastRenderedPageBreak/>
        <w:t>init.tcl</w:t>
      </w:r>
      <w:r w:rsidR="001022D8" w:rsidRPr="001022D8">
        <w:rPr>
          <w:b/>
          <w:bCs/>
        </w:rPr>
        <w:t>:</w:t>
      </w:r>
      <w:r>
        <w:t xml:space="preserve"> </w:t>
      </w:r>
      <w:r w:rsidR="001022D8">
        <w:t>C</w:t>
      </w:r>
      <w:r>
        <w:t>ommon</w:t>
      </w:r>
      <w:r w:rsidR="001022D8">
        <w:t xml:space="preserve"> or</w:t>
      </w:r>
      <w:r>
        <w:t xml:space="preserve"> major characterization settings</w:t>
      </w:r>
    </w:p>
    <w:p w14:paraId="537D431F" w14:textId="514F5007" w:rsidR="008174B9" w:rsidRDefault="008174B9" w:rsidP="008174B9">
      <w:pPr>
        <w:pStyle w:val="Bullet1"/>
      </w:pPr>
      <w:r w:rsidRPr="001022D8">
        <w:rPr>
          <w:b/>
          <w:bCs/>
        </w:rPr>
        <w:t>probe.tcl</w:t>
      </w:r>
      <w:r w:rsidR="001022D8" w:rsidRPr="001022D8">
        <w:rPr>
          <w:b/>
          <w:bCs/>
        </w:rPr>
        <w:t>:</w:t>
      </w:r>
      <w:r w:rsidR="001022D8">
        <w:t xml:space="preserve"> D</w:t>
      </w:r>
      <w:r>
        <w:t>efine constraint probes</w:t>
      </w:r>
    </w:p>
    <w:p w14:paraId="0784CDCA" w14:textId="27CA9923" w:rsidR="008174B9" w:rsidRDefault="008174B9" w:rsidP="008174B9">
      <w:pPr>
        <w:pStyle w:val="Bullet1"/>
      </w:pPr>
      <w:r w:rsidRPr="001022D8">
        <w:rPr>
          <w:b/>
          <w:bCs/>
        </w:rPr>
        <w:t>driver.tcl</w:t>
      </w:r>
      <w:r w:rsidR="001022D8" w:rsidRPr="001022D8">
        <w:rPr>
          <w:b/>
          <w:bCs/>
        </w:rPr>
        <w:t>:</w:t>
      </w:r>
      <w:r w:rsidR="001022D8">
        <w:t xml:space="preserve"> D</w:t>
      </w:r>
      <w:r>
        <w:t>efine finite drivers</w:t>
      </w:r>
    </w:p>
    <w:p w14:paraId="0CD7637A" w14:textId="6E96CB38" w:rsidR="008174B9" w:rsidRDefault="008174B9" w:rsidP="008174B9">
      <w:pPr>
        <w:pStyle w:val="Bullet1"/>
      </w:pPr>
      <w:r w:rsidRPr="001022D8">
        <w:rPr>
          <w:b/>
          <w:bCs/>
        </w:rPr>
        <w:t>char.tcl</w:t>
      </w:r>
      <w:r w:rsidR="001022D8" w:rsidRPr="001022D8">
        <w:rPr>
          <w:b/>
          <w:bCs/>
        </w:rPr>
        <w:t>:</w:t>
      </w:r>
      <w:r w:rsidR="001022D8">
        <w:t xml:space="preserve"> </w:t>
      </w:r>
      <w:r>
        <w:t>Liberate characterization run script</w:t>
      </w:r>
    </w:p>
    <w:p w14:paraId="3E0FEF6D" w14:textId="77777777" w:rsidR="008174B9" w:rsidRDefault="008174B9" w:rsidP="008174B9">
      <w:pPr>
        <w:pStyle w:val="Body1"/>
      </w:pPr>
      <w:r>
        <w:t>run.csh</w:t>
      </w:r>
    </w:p>
    <w:p w14:paraId="217BB287" w14:textId="1998B47D" w:rsidR="001F67BB" w:rsidRDefault="00EE47CE" w:rsidP="00EE47CE">
      <w:pPr>
        <w:pStyle w:val="Caption"/>
      </w:pPr>
      <w:bookmarkStart w:id="216" w:name="_Toc169527109"/>
      <w:r>
        <w:t xml:space="preserve">Figure </w:t>
      </w:r>
      <w:r>
        <w:fldChar w:fldCharType="begin"/>
      </w:r>
      <w:r>
        <w:instrText xml:space="preserve"> SEQ Figure \* ARABIC </w:instrText>
      </w:r>
      <w:r>
        <w:fldChar w:fldCharType="separate"/>
      </w:r>
      <w:r w:rsidR="000C0CA7">
        <w:rPr>
          <w:noProof/>
        </w:rPr>
        <w:t>30</w:t>
      </w:r>
      <w:r>
        <w:fldChar w:fldCharType="end"/>
      </w:r>
      <w:r>
        <w:t>: Section of run.csh file related to characterization</w:t>
      </w:r>
      <w:bookmarkEnd w:id="216"/>
    </w:p>
    <w:tbl>
      <w:tblPr>
        <w:tblStyle w:val="Table02"/>
        <w:tblW w:w="5000" w:type="pct"/>
        <w:tblLook w:val="04A0" w:firstRow="1" w:lastRow="0" w:firstColumn="1" w:lastColumn="0" w:noHBand="0" w:noVBand="1"/>
      </w:tblPr>
      <w:tblGrid>
        <w:gridCol w:w="10070"/>
      </w:tblGrid>
      <w:tr w:rsidR="00EE47CE" w14:paraId="607986BC" w14:textId="77777777" w:rsidTr="007209D1">
        <w:trPr>
          <w:cnfStyle w:val="100000000000" w:firstRow="1" w:lastRow="0" w:firstColumn="0" w:lastColumn="0" w:oddVBand="0" w:evenVBand="0" w:oddHBand="0" w:evenHBand="0" w:firstRowFirstColumn="0" w:firstRowLastColumn="0" w:lastRowFirstColumn="0" w:lastRowLastColumn="0"/>
          <w:trHeight w:val="4320"/>
        </w:trPr>
        <w:tc>
          <w:tcPr>
            <w:tcW w:w="5000" w:type="pct"/>
            <w:vAlign w:val="bottom"/>
          </w:tcPr>
          <w:p w14:paraId="62A49F20" w14:textId="03408D39" w:rsidR="00EE47CE" w:rsidRDefault="007D4708" w:rsidP="00D17019">
            <w:pPr>
              <w:pStyle w:val="Body1"/>
            </w:pPr>
            <w:r w:rsidRPr="00B65794">
              <w:rPr>
                <w:noProof/>
              </w:rPr>
              <w:drawing>
                <wp:inline distT="0" distB="0" distL="0" distR="0" wp14:anchorId="5E7687AA" wp14:editId="200E9CAA">
                  <wp:extent cx="6309360" cy="2536154"/>
                  <wp:effectExtent l="0" t="0" r="0" b="0"/>
                  <wp:docPr id="1913027835" name="Picture 4">
                    <a:extLst xmlns:a="http://schemas.openxmlformats.org/drawingml/2006/main">
                      <a:ext uri="{FF2B5EF4-FFF2-40B4-BE49-F238E27FC236}">
                        <a16:creationId xmlns:a16="http://schemas.microsoft.com/office/drawing/2014/main" id="{181803BF-C71C-4C30-84E2-53BD2B88F3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81803BF-C71C-4C30-84E2-53BD2B88F362}"/>
                              </a:ext>
                            </a:extLst>
                          </pic:cNvPr>
                          <pic:cNvPicPr>
                            <a:picLocks noChangeAspect="1"/>
                          </pic:cNvPicPr>
                        </pic:nvPicPr>
                        <pic:blipFill>
                          <a:blip r:embed="rId46"/>
                          <a:stretch>
                            <a:fillRect/>
                          </a:stretch>
                        </pic:blipFill>
                        <pic:spPr>
                          <a:xfrm>
                            <a:off x="0" y="0"/>
                            <a:ext cx="6309360" cy="2536154"/>
                          </a:xfrm>
                          <a:prstGeom prst="rect">
                            <a:avLst/>
                          </a:prstGeom>
                        </pic:spPr>
                      </pic:pic>
                    </a:graphicData>
                  </a:graphic>
                </wp:inline>
              </w:drawing>
            </w:r>
          </w:p>
        </w:tc>
      </w:tr>
    </w:tbl>
    <w:p w14:paraId="2B5C104C" w14:textId="507BDF30" w:rsidR="0022611A" w:rsidRDefault="0022611A" w:rsidP="0022611A">
      <w:pPr>
        <w:pStyle w:val="Body1"/>
      </w:pPr>
      <w:r>
        <w:t>PVT</w:t>
      </w:r>
      <w:r w:rsidR="00C575BF">
        <w:t>-</w:t>
      </w:r>
      <w:r>
        <w:t>related files:</w:t>
      </w:r>
    </w:p>
    <w:p w14:paraId="449CC859" w14:textId="724180B1" w:rsidR="0022611A" w:rsidRPr="00C575BF" w:rsidRDefault="0022611A" w:rsidP="0022611A">
      <w:pPr>
        <w:pStyle w:val="Bullet1"/>
        <w:rPr>
          <w:b/>
          <w:bCs/>
        </w:rPr>
      </w:pPr>
      <w:r w:rsidRPr="00C575BF">
        <w:rPr>
          <w:b/>
          <w:bCs/>
        </w:rPr>
        <w:t>pvt.tcl</w:t>
      </w:r>
      <w:r w:rsidR="00C575BF">
        <w:rPr>
          <w:b/>
          <w:bCs/>
        </w:rPr>
        <w:t>:</w:t>
      </w:r>
    </w:p>
    <w:p w14:paraId="7EBF6A32" w14:textId="69113BD9" w:rsidR="0022611A" w:rsidRDefault="0022611A" w:rsidP="0022611A">
      <w:pPr>
        <w:pStyle w:val="Bullet2"/>
      </w:pPr>
      <w:r>
        <w:t>All PVTs are defined in this file</w:t>
      </w:r>
    </w:p>
    <w:p w14:paraId="105A0457" w14:textId="4016627B" w:rsidR="0022611A" w:rsidRDefault="0022611A" w:rsidP="0022611A">
      <w:pPr>
        <w:pStyle w:val="Bullet2"/>
      </w:pPr>
      <w:r>
        <w:t>Vector/</w:t>
      </w:r>
      <w:r w:rsidR="0083558A">
        <w:t>n</w:t>
      </w:r>
      <w:r>
        <w:t>umber of arcs of the default PVT are used across all PVTs</w:t>
      </w:r>
    </w:p>
    <w:p w14:paraId="686540F7" w14:textId="53EB8D44" w:rsidR="0022611A" w:rsidRPr="00C575BF" w:rsidRDefault="0022611A" w:rsidP="0022611A">
      <w:pPr>
        <w:pStyle w:val="Bullet1"/>
        <w:rPr>
          <w:b/>
          <w:bCs/>
        </w:rPr>
      </w:pPr>
      <w:r w:rsidRPr="00C575BF">
        <w:rPr>
          <w:b/>
          <w:bCs/>
        </w:rPr>
        <w:t>active_pvts.list</w:t>
      </w:r>
      <w:r w:rsidR="00C575BF">
        <w:rPr>
          <w:b/>
          <w:bCs/>
        </w:rPr>
        <w:t>:</w:t>
      </w:r>
    </w:p>
    <w:p w14:paraId="0F7A28E3" w14:textId="3DE4B4A8" w:rsidR="0022611A" w:rsidRDefault="009C1C2E" w:rsidP="0022611A">
      <w:pPr>
        <w:pStyle w:val="Bullet2"/>
      </w:pPr>
      <w:r>
        <w:t>S</w:t>
      </w:r>
      <w:r w:rsidR="0022611A">
        <w:t>pecify PVTs (defined in file pvt.tcl) to be characterized</w:t>
      </w:r>
    </w:p>
    <w:p w14:paraId="5C7F482E" w14:textId="12AE729B" w:rsidR="0022611A" w:rsidRDefault="0022611A" w:rsidP="0022611A">
      <w:pPr>
        <w:pStyle w:val="Body1"/>
      </w:pPr>
      <w:r>
        <w:t>Liberate PVT</w:t>
      </w:r>
      <w:r w:rsidR="00C575BF">
        <w:t>-</w:t>
      </w:r>
      <w:r>
        <w:t>related commands:</w:t>
      </w:r>
    </w:p>
    <w:p w14:paraId="1A010400" w14:textId="6F555B8E" w:rsidR="0022611A" w:rsidRDefault="0022611A" w:rsidP="0022611A">
      <w:pPr>
        <w:pStyle w:val="Bullet1"/>
      </w:pPr>
      <w:r w:rsidRPr="00C575BF">
        <w:rPr>
          <w:b/>
          <w:bCs/>
        </w:rPr>
        <w:t>define_pvt</w:t>
      </w:r>
      <w:r w:rsidR="00C575BF" w:rsidRPr="00C575BF">
        <w:rPr>
          <w:b/>
          <w:bCs/>
        </w:rPr>
        <w:t>:</w:t>
      </w:r>
      <w:r>
        <w:t xml:space="preserve"> </w:t>
      </w:r>
      <w:r w:rsidR="00C575BF">
        <w:t>D</w:t>
      </w:r>
      <w:r>
        <w:t>efine the PVTs</w:t>
      </w:r>
    </w:p>
    <w:p w14:paraId="34032E12" w14:textId="1F93C5B6" w:rsidR="0022611A" w:rsidRDefault="0022611A" w:rsidP="0022611A">
      <w:pPr>
        <w:pStyle w:val="Bullet1"/>
      </w:pPr>
      <w:r w:rsidRPr="00C575BF">
        <w:rPr>
          <w:b/>
          <w:bCs/>
        </w:rPr>
        <w:t>get_pvts</w:t>
      </w:r>
      <w:r w:rsidR="00C575BF" w:rsidRPr="00C575BF">
        <w:rPr>
          <w:b/>
          <w:bCs/>
        </w:rPr>
        <w:t>:</w:t>
      </w:r>
      <w:r>
        <w:t xml:space="preserve"> </w:t>
      </w:r>
      <w:r w:rsidR="00C575BF">
        <w:t>G</w:t>
      </w:r>
      <w:r>
        <w:t>et a list of defined PVTs</w:t>
      </w:r>
    </w:p>
    <w:p w14:paraId="3EAE040B" w14:textId="4414D62E" w:rsidR="0022611A" w:rsidRDefault="0022611A" w:rsidP="0022611A">
      <w:pPr>
        <w:pStyle w:val="Bullet1"/>
      </w:pPr>
      <w:r w:rsidRPr="00C575BF">
        <w:rPr>
          <w:b/>
          <w:bCs/>
        </w:rPr>
        <w:t>set_pvt</w:t>
      </w:r>
      <w:r w:rsidR="00C575BF" w:rsidRPr="00C575BF">
        <w:rPr>
          <w:b/>
          <w:bCs/>
        </w:rPr>
        <w:t>:</w:t>
      </w:r>
      <w:r w:rsidR="00C575BF">
        <w:t xml:space="preserve"> S</w:t>
      </w:r>
      <w:r>
        <w:t>et the active PVT</w:t>
      </w:r>
    </w:p>
    <w:p w14:paraId="34DDE2E7" w14:textId="2555FD17" w:rsidR="0022611A" w:rsidRDefault="0022611A" w:rsidP="0022611A">
      <w:pPr>
        <w:pStyle w:val="Body1"/>
      </w:pPr>
      <w:r w:rsidRPr="00C575BF">
        <w:rPr>
          <w:b/>
          <w:bCs/>
        </w:rPr>
        <w:t>init.tcl</w:t>
      </w:r>
      <w:r w:rsidR="00C575BF" w:rsidRPr="00C575BF">
        <w:rPr>
          <w:b/>
          <w:bCs/>
        </w:rPr>
        <w:t>:</w:t>
      </w:r>
      <w:r>
        <w:t xml:space="preserve"> This file provides a central location for all the common characterization input settings that</w:t>
      </w:r>
      <w:r w:rsidR="00245BF4">
        <w:t xml:space="preserve"> you</w:t>
      </w:r>
      <w:r>
        <w:t xml:space="preserve"> might need to update</w:t>
      </w:r>
      <w:r w:rsidR="00245BF4">
        <w:t>,</w:t>
      </w:r>
      <w:r>
        <w:t xml:space="preserve"> such as:</w:t>
      </w:r>
    </w:p>
    <w:p w14:paraId="3F5687A4" w14:textId="6C3ACBBB" w:rsidR="0022611A" w:rsidRDefault="00245BF4" w:rsidP="0022611A">
      <w:pPr>
        <w:pStyle w:val="Bullet1"/>
      </w:pPr>
      <w:r>
        <w:t>The n</w:t>
      </w:r>
      <w:r w:rsidR="0022611A">
        <w:t>umber of clients to use for distributed processing</w:t>
      </w:r>
    </w:p>
    <w:p w14:paraId="759E829B" w14:textId="259F9A7C" w:rsidR="0022611A" w:rsidRDefault="00245BF4" w:rsidP="0022611A">
      <w:pPr>
        <w:pStyle w:val="Bullet1"/>
      </w:pPr>
      <w:r>
        <w:t>The s</w:t>
      </w:r>
      <w:r w:rsidR="0022611A">
        <w:t xml:space="preserve">pecific methodology </w:t>
      </w:r>
      <w:r>
        <w:t xml:space="preserve">to </w:t>
      </w:r>
      <w:r w:rsidR="0022611A">
        <w:t>enable/disable control</w:t>
      </w:r>
    </w:p>
    <w:p w14:paraId="5D0560F4" w14:textId="77777777" w:rsidR="0022611A" w:rsidRPr="004E6CA0" w:rsidRDefault="0022611A" w:rsidP="0022611A">
      <w:pPr>
        <w:pStyle w:val="Bullet1"/>
      </w:pPr>
      <w:r>
        <w:t>Input paths</w:t>
      </w:r>
    </w:p>
    <w:p w14:paraId="2C908915" w14:textId="22710E76" w:rsidR="00EE47CE" w:rsidRDefault="002C37B3" w:rsidP="002C37B3">
      <w:pPr>
        <w:pStyle w:val="Caption"/>
      </w:pPr>
      <w:bookmarkStart w:id="217" w:name="_Toc169527110"/>
      <w:r>
        <w:lastRenderedPageBreak/>
        <w:t xml:space="preserve">Figure </w:t>
      </w:r>
      <w:r>
        <w:fldChar w:fldCharType="begin"/>
      </w:r>
      <w:r>
        <w:instrText xml:space="preserve"> SEQ Figure \* ARABIC </w:instrText>
      </w:r>
      <w:r>
        <w:fldChar w:fldCharType="separate"/>
      </w:r>
      <w:r w:rsidR="000C0CA7">
        <w:rPr>
          <w:noProof/>
        </w:rPr>
        <w:t>31</w:t>
      </w:r>
      <w:r>
        <w:fldChar w:fldCharType="end"/>
      </w:r>
      <w:r>
        <w:t>: Example of file init.tcl</w:t>
      </w:r>
      <w:bookmarkEnd w:id="217"/>
    </w:p>
    <w:tbl>
      <w:tblPr>
        <w:tblStyle w:val="Table02"/>
        <w:tblW w:w="5000" w:type="pct"/>
        <w:tblLook w:val="04A0" w:firstRow="1" w:lastRow="0" w:firstColumn="1" w:lastColumn="0" w:noHBand="0" w:noVBand="1"/>
      </w:tblPr>
      <w:tblGrid>
        <w:gridCol w:w="10070"/>
      </w:tblGrid>
      <w:tr w:rsidR="00AB436E" w14:paraId="13726064" w14:textId="77777777" w:rsidTr="007209D1">
        <w:trPr>
          <w:cnfStyle w:val="100000000000" w:firstRow="1" w:lastRow="0" w:firstColumn="0" w:lastColumn="0" w:oddVBand="0" w:evenVBand="0" w:oddHBand="0" w:evenHBand="0" w:firstRowFirstColumn="0" w:firstRowLastColumn="0" w:lastRowFirstColumn="0" w:lastRowLastColumn="0"/>
          <w:trHeight w:val="3744"/>
        </w:trPr>
        <w:tc>
          <w:tcPr>
            <w:tcW w:w="5000" w:type="pct"/>
            <w:vAlign w:val="bottom"/>
          </w:tcPr>
          <w:p w14:paraId="1C94CC68" w14:textId="588A3625" w:rsidR="00AB436E" w:rsidRDefault="00BB2F32" w:rsidP="00AB436E">
            <w:pPr>
              <w:pStyle w:val="Body1"/>
            </w:pPr>
            <w:r w:rsidRPr="005E3103">
              <w:rPr>
                <w:noProof/>
              </w:rPr>
              <w:drawing>
                <wp:inline distT="0" distB="0" distL="0" distR="0" wp14:anchorId="494C193C" wp14:editId="6B1E49A1">
                  <wp:extent cx="6309360" cy="2199513"/>
                  <wp:effectExtent l="0" t="0" r="0" b="0"/>
                  <wp:docPr id="299445727" name="Picture 4">
                    <a:extLst xmlns:a="http://schemas.openxmlformats.org/drawingml/2006/main">
                      <a:ext uri="{FF2B5EF4-FFF2-40B4-BE49-F238E27FC236}">
                        <a16:creationId xmlns:a16="http://schemas.microsoft.com/office/drawing/2014/main" id="{6772727A-1C7F-47BD-AB28-C505C06F80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772727A-1C7F-47BD-AB28-C505C06F8053}"/>
                              </a:ext>
                            </a:extLst>
                          </pic:cNvPr>
                          <pic:cNvPicPr>
                            <a:picLocks noChangeAspect="1"/>
                          </pic:cNvPicPr>
                        </pic:nvPicPr>
                        <pic:blipFill>
                          <a:blip r:embed="rId47"/>
                          <a:stretch>
                            <a:fillRect/>
                          </a:stretch>
                        </pic:blipFill>
                        <pic:spPr>
                          <a:xfrm>
                            <a:off x="0" y="0"/>
                            <a:ext cx="6309360" cy="2199513"/>
                          </a:xfrm>
                          <a:prstGeom prst="rect">
                            <a:avLst/>
                          </a:prstGeom>
                        </pic:spPr>
                      </pic:pic>
                    </a:graphicData>
                  </a:graphic>
                </wp:inline>
              </w:drawing>
            </w:r>
          </w:p>
        </w:tc>
      </w:tr>
    </w:tbl>
    <w:p w14:paraId="19B3D2A9" w14:textId="37D61B39" w:rsidR="002F1192" w:rsidRDefault="001D074E" w:rsidP="001D074E">
      <w:pPr>
        <w:pStyle w:val="Body1"/>
      </w:pPr>
      <w:r w:rsidRPr="00245BF4">
        <w:rPr>
          <w:b/>
          <w:bCs/>
        </w:rPr>
        <w:t>Constraint probes</w:t>
      </w:r>
      <w:r w:rsidR="00245BF4" w:rsidRPr="00245BF4">
        <w:rPr>
          <w:b/>
          <w:bCs/>
        </w:rPr>
        <w:t>:</w:t>
      </w:r>
      <w:r>
        <w:t xml:space="preserve"> probe.tcl</w:t>
      </w:r>
      <w:r w:rsidR="007406B4">
        <w:t xml:space="preserve">. </w:t>
      </w:r>
      <w:r>
        <w:t>Define custom constrain measurement type and probe nodes</w:t>
      </w:r>
      <w:r w:rsidR="00FA4434">
        <w:t>.</w:t>
      </w:r>
    </w:p>
    <w:p w14:paraId="08E9424B" w14:textId="7864D22F" w:rsidR="00603EEB" w:rsidRDefault="00603EEB" w:rsidP="00603EEB">
      <w:pPr>
        <w:pStyle w:val="Caption"/>
      </w:pPr>
      <w:bookmarkStart w:id="218" w:name="_Toc169527111"/>
      <w:r>
        <w:t xml:space="preserve">Figure </w:t>
      </w:r>
      <w:r>
        <w:fldChar w:fldCharType="begin"/>
      </w:r>
      <w:r>
        <w:instrText xml:space="preserve"> SEQ Figure \* ARABIC </w:instrText>
      </w:r>
      <w:r>
        <w:fldChar w:fldCharType="separate"/>
      </w:r>
      <w:r w:rsidR="000C0CA7">
        <w:rPr>
          <w:noProof/>
        </w:rPr>
        <w:t>32</w:t>
      </w:r>
      <w:r>
        <w:fldChar w:fldCharType="end"/>
      </w:r>
      <w:r>
        <w:t>: Example of file probe.tcl</w:t>
      </w:r>
      <w:bookmarkEnd w:id="218"/>
    </w:p>
    <w:tbl>
      <w:tblPr>
        <w:tblStyle w:val="TableGrid"/>
        <w:tblW w:w="0" w:type="auto"/>
        <w:tblLook w:val="04A0" w:firstRow="1" w:lastRow="0" w:firstColumn="1" w:lastColumn="0" w:noHBand="0" w:noVBand="1"/>
      </w:tblPr>
      <w:tblGrid>
        <w:gridCol w:w="10070"/>
      </w:tblGrid>
      <w:tr w:rsidR="00603EEB" w14:paraId="6F578DC6" w14:textId="77777777" w:rsidTr="007209D1">
        <w:trPr>
          <w:trHeight w:val="2160"/>
        </w:trPr>
        <w:tc>
          <w:tcPr>
            <w:tcW w:w="10070" w:type="dxa"/>
            <w:vAlign w:val="bottom"/>
          </w:tcPr>
          <w:p w14:paraId="63BD46F2" w14:textId="2A8E0A2F" w:rsidR="00603EEB" w:rsidRDefault="00BA0AF1" w:rsidP="00603EEB">
            <w:pPr>
              <w:pStyle w:val="Body1"/>
              <w:jc w:val="center"/>
            </w:pPr>
            <w:r>
              <w:rPr>
                <w:noProof/>
              </w:rPr>
              <w:drawing>
                <wp:inline distT="0" distB="0" distL="0" distR="0" wp14:anchorId="2629669F" wp14:editId="7AF5D6FD">
                  <wp:extent cx="6309360" cy="1227522"/>
                  <wp:effectExtent l="0" t="0" r="0" b="0"/>
                  <wp:docPr id="933582210" name="Picture 2" descr="A white envelop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82210" name="Picture 2" descr="A white envelope with black 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309360" cy="1227522"/>
                          </a:xfrm>
                          <a:prstGeom prst="rect">
                            <a:avLst/>
                          </a:prstGeom>
                        </pic:spPr>
                      </pic:pic>
                    </a:graphicData>
                  </a:graphic>
                </wp:inline>
              </w:drawing>
            </w:r>
          </w:p>
        </w:tc>
      </w:tr>
    </w:tbl>
    <w:p w14:paraId="72ACF6CB" w14:textId="2890CADB" w:rsidR="00603EEB" w:rsidRDefault="00E57AA7" w:rsidP="00E57AA7">
      <w:pPr>
        <w:pStyle w:val="Caption"/>
      </w:pPr>
      <w:bookmarkStart w:id="219" w:name="_Toc169527112"/>
      <w:r>
        <w:lastRenderedPageBreak/>
        <w:t xml:space="preserve">Figure </w:t>
      </w:r>
      <w:r>
        <w:fldChar w:fldCharType="begin"/>
      </w:r>
      <w:r>
        <w:instrText xml:space="preserve"> SEQ Figure \* ARABIC </w:instrText>
      </w:r>
      <w:r>
        <w:fldChar w:fldCharType="separate"/>
      </w:r>
      <w:r w:rsidR="000C0CA7">
        <w:rPr>
          <w:noProof/>
        </w:rPr>
        <w:t>33</w:t>
      </w:r>
      <w:r>
        <w:fldChar w:fldCharType="end"/>
      </w:r>
      <w:r>
        <w:t xml:space="preserve">: Characterization </w:t>
      </w:r>
      <w:r w:rsidR="00A9302D">
        <w:t>o</w:t>
      </w:r>
      <w:r>
        <w:t xml:space="preserve">utput </w:t>
      </w:r>
      <w:r w:rsidR="00A9302D">
        <w:t>d</w:t>
      </w:r>
      <w:r>
        <w:t xml:space="preserve">irectory </w:t>
      </w:r>
      <w:r w:rsidR="00A9302D">
        <w:t>s</w:t>
      </w:r>
      <w:r>
        <w:t>tructure</w:t>
      </w:r>
      <w:bookmarkEnd w:id="219"/>
    </w:p>
    <w:tbl>
      <w:tblPr>
        <w:tblStyle w:val="Table02"/>
        <w:tblW w:w="5000" w:type="pct"/>
        <w:tblLook w:val="04A0" w:firstRow="1" w:lastRow="0" w:firstColumn="1" w:lastColumn="0" w:noHBand="0" w:noVBand="1"/>
      </w:tblPr>
      <w:tblGrid>
        <w:gridCol w:w="10070"/>
      </w:tblGrid>
      <w:tr w:rsidR="00E57AA7" w14:paraId="169CDDF8" w14:textId="77777777" w:rsidTr="007D63E1">
        <w:trPr>
          <w:cnfStyle w:val="100000000000" w:firstRow="1" w:lastRow="0" w:firstColumn="0" w:lastColumn="0" w:oddVBand="0" w:evenVBand="0" w:oddHBand="0" w:evenHBand="0" w:firstRowFirstColumn="0" w:firstRowLastColumn="0" w:lastRowFirstColumn="0" w:lastRowLastColumn="0"/>
          <w:trHeight w:val="5616"/>
        </w:trPr>
        <w:tc>
          <w:tcPr>
            <w:tcW w:w="5000" w:type="pct"/>
            <w:vAlign w:val="bottom"/>
          </w:tcPr>
          <w:p w14:paraId="79AA5572" w14:textId="6C7D05FC" w:rsidR="00AD5A2D" w:rsidRDefault="00B21E54" w:rsidP="00B21E54">
            <w:pPr>
              <w:pStyle w:val="Body1"/>
            </w:pPr>
            <w:r>
              <w:rPr>
                <w:noProof/>
              </w:rPr>
              <w:drawing>
                <wp:inline distT="0" distB="0" distL="0" distR="0" wp14:anchorId="135B925B" wp14:editId="019DA304">
                  <wp:extent cx="6309360" cy="3378716"/>
                  <wp:effectExtent l="0" t="0" r="0" b="0"/>
                  <wp:docPr id="115276697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66979" name="Graphic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309360" cy="3378716"/>
                          </a:xfrm>
                          <a:prstGeom prst="rect">
                            <a:avLst/>
                          </a:prstGeom>
                        </pic:spPr>
                      </pic:pic>
                    </a:graphicData>
                  </a:graphic>
                </wp:inline>
              </w:drawing>
            </w:r>
          </w:p>
        </w:tc>
      </w:tr>
    </w:tbl>
    <w:p w14:paraId="23AFF922" w14:textId="77777777" w:rsidR="00CE7D48" w:rsidRPr="006A3473" w:rsidRDefault="00CE7D48" w:rsidP="00CE7D48">
      <w:pPr>
        <w:pStyle w:val="Body1"/>
      </w:pPr>
      <w:r>
        <w:t>Characterization output directory structure:</w:t>
      </w:r>
    </w:p>
    <w:p w14:paraId="30F5543C" w14:textId="367D31AA" w:rsidR="00CE7D48" w:rsidRPr="006A3473" w:rsidRDefault="00CE7D48" w:rsidP="00CE7D48">
      <w:pPr>
        <w:pStyle w:val="Bullet1"/>
      </w:pPr>
      <w:r w:rsidRPr="006A3473">
        <w:rPr>
          <w:b/>
          <w:bCs/>
        </w:rPr>
        <w:t>LDB file</w:t>
      </w:r>
      <w:r w:rsidR="00FA4434">
        <w:rPr>
          <w:b/>
          <w:bCs/>
        </w:rPr>
        <w:t>:</w:t>
      </w:r>
      <w:r w:rsidRPr="006A3473">
        <w:rPr>
          <w:b/>
          <w:bCs/>
        </w:rPr>
        <w:t xml:space="preserve"> </w:t>
      </w:r>
      <w:r w:rsidR="00FA4434" w:rsidRPr="00C02294">
        <w:t>P</w:t>
      </w:r>
      <w:r w:rsidRPr="006A3473">
        <w:t>er cell</w:t>
      </w:r>
      <w:r w:rsidR="00FA4434">
        <w:t>,</w:t>
      </w:r>
      <w:r w:rsidRPr="006A3473">
        <w:t xml:space="preserve"> written under each PVT directory</w:t>
      </w:r>
    </w:p>
    <w:p w14:paraId="4EAD5531" w14:textId="3EC5A56C" w:rsidR="00CE7D48" w:rsidRPr="006A3473" w:rsidRDefault="00CE7D48" w:rsidP="00CE7D48">
      <w:pPr>
        <w:pStyle w:val="Bullet1"/>
      </w:pPr>
      <w:r w:rsidRPr="006A3473">
        <w:rPr>
          <w:b/>
          <w:bCs/>
        </w:rPr>
        <w:t>Client log file</w:t>
      </w:r>
      <w:r w:rsidR="00FA4434">
        <w:rPr>
          <w:b/>
          <w:bCs/>
        </w:rPr>
        <w:t>:</w:t>
      </w:r>
      <w:r w:rsidRPr="006A3473">
        <w:t xml:space="preserve"> </w:t>
      </w:r>
      <w:r w:rsidR="00FA4434">
        <w:t>C</w:t>
      </w:r>
      <w:r w:rsidRPr="006A3473">
        <w:t>ontains information about different counting, simulation and assembly jobs, command, log file</w:t>
      </w:r>
      <w:r w:rsidR="00CB7A92">
        <w:t>, and so on</w:t>
      </w:r>
    </w:p>
    <w:p w14:paraId="6AAA1902" w14:textId="77777777" w:rsidR="00CE7D48" w:rsidRPr="006A3473" w:rsidRDefault="00CE7D48" w:rsidP="00CE7D48">
      <w:pPr>
        <w:pStyle w:val="Bullet1"/>
      </w:pPr>
      <w:r w:rsidRPr="006A3473">
        <w:t xml:space="preserve">LDB directory created will be </w:t>
      </w:r>
      <w:r w:rsidRPr="00B26EC9">
        <w:t>&lt;LDB&gt;.ldb.&lt;N&gt;.gz</w:t>
      </w:r>
    </w:p>
    <w:p w14:paraId="7F0C2B71" w14:textId="77777777" w:rsidR="00CE7D48" w:rsidRPr="00CE7D48" w:rsidRDefault="00CE7D48" w:rsidP="00CE7D48">
      <w:pPr>
        <w:pStyle w:val="Bullet1"/>
      </w:pPr>
      <w:r w:rsidRPr="006A3473">
        <w:t xml:space="preserve">Latest directory will always be linked to </w:t>
      </w:r>
      <w:r w:rsidRPr="00B26EC9">
        <w:t>&lt;LDB&gt;.ldb.gz</w:t>
      </w:r>
    </w:p>
    <w:p w14:paraId="5EDD6C58" w14:textId="171E9C94" w:rsidR="00CE7D48" w:rsidRPr="006A3473" w:rsidRDefault="00CE7D48" w:rsidP="00CE7D48">
      <w:pPr>
        <w:pStyle w:val="Bullet2"/>
      </w:pPr>
      <w:r w:rsidRPr="006A3473">
        <w:t xml:space="preserve">This linking ensures that </w:t>
      </w:r>
      <w:r w:rsidRPr="00B26EC9">
        <w:t>read_ldb &lt;LDB&gt;.ldb.gz</w:t>
      </w:r>
      <w:r w:rsidRPr="004E5AF1">
        <w:t xml:space="preserve"> </w:t>
      </w:r>
      <w:r w:rsidRPr="006A3473">
        <w:t xml:space="preserve">always </w:t>
      </w:r>
      <w:r>
        <w:t xml:space="preserve">points to </w:t>
      </w:r>
      <w:r w:rsidR="004E5AF1">
        <w:t xml:space="preserve">the </w:t>
      </w:r>
      <w:r w:rsidRPr="006A3473">
        <w:t xml:space="preserve">latest LDB directory (no need to </w:t>
      </w:r>
      <w:r w:rsidR="004E5AF1">
        <w:t>specify</w:t>
      </w:r>
      <w:r w:rsidR="0091612A">
        <w:t xml:space="preserve"> the</w:t>
      </w:r>
      <w:r w:rsidRPr="006A3473">
        <w:t xml:space="preserve"> value of &lt;N&gt;)</w:t>
      </w:r>
    </w:p>
    <w:p w14:paraId="2F8AE614" w14:textId="28629A38" w:rsidR="00610F89" w:rsidRDefault="00CE7D48" w:rsidP="00CE7D48">
      <w:pPr>
        <w:pStyle w:val="Bullet1"/>
      </w:pPr>
      <w:r w:rsidRPr="006A3473">
        <w:t>In fresh char flow, N =1</w:t>
      </w:r>
      <w:r w:rsidR="0091612A">
        <w:t>, for example:</w:t>
      </w:r>
    </w:p>
    <w:p w14:paraId="1F508E7D" w14:textId="77777777" w:rsidR="00610F89" w:rsidRDefault="00CE7D48" w:rsidP="00CE7D48">
      <w:pPr>
        <w:pStyle w:val="Bullet2"/>
      </w:pPr>
      <w:r w:rsidRPr="006A3473">
        <w:t>LDB.ldb.1.gz</w:t>
      </w:r>
    </w:p>
    <w:p w14:paraId="5A1F4669" w14:textId="4B6126AA" w:rsidR="00610F89" w:rsidRDefault="00CE7D48" w:rsidP="00CE7D48">
      <w:pPr>
        <w:pStyle w:val="Bullet2"/>
      </w:pPr>
      <w:r w:rsidRPr="006A3473">
        <w:t>ln -s LDB.ldb.1.gz</w:t>
      </w:r>
      <w:r w:rsidR="00F24783">
        <w:t xml:space="preserve"> </w:t>
      </w:r>
      <w:r w:rsidRPr="006A3473">
        <w:t>LDB.ldb.gz</w:t>
      </w:r>
    </w:p>
    <w:p w14:paraId="1A55A1BE" w14:textId="4903903F" w:rsidR="00610F89" w:rsidRDefault="00CE7D48" w:rsidP="005E566F">
      <w:pPr>
        <w:pStyle w:val="Bullet2"/>
      </w:pPr>
      <w:r w:rsidRPr="006A3473">
        <w:t>Example:</w:t>
      </w:r>
      <w:r w:rsidR="007B6471">
        <w:t xml:space="preserve"> </w:t>
      </w:r>
      <w:r w:rsidRPr="006A3473">
        <w:t>out_dir_probe_fix_index/PV/allcells/ldb.ldb.1.gz/</w:t>
      </w:r>
    </w:p>
    <w:p w14:paraId="4E0997D9" w14:textId="77777777" w:rsidR="00610F89" w:rsidRDefault="00CE7D48" w:rsidP="00CE7D48">
      <w:pPr>
        <w:pStyle w:val="Bullet2"/>
        <w:numPr>
          <w:ilvl w:val="2"/>
          <w:numId w:val="2"/>
        </w:numPr>
      </w:pPr>
      <w:r w:rsidRPr="006A3473">
        <w:t>checkpointLdbs</w:t>
      </w:r>
    </w:p>
    <w:p w14:paraId="257A3E18" w14:textId="77777777" w:rsidR="00610F89" w:rsidRDefault="00CE7D48" w:rsidP="00CE7D48">
      <w:pPr>
        <w:pStyle w:val="Bullet2"/>
        <w:numPr>
          <w:ilvl w:val="2"/>
          <w:numId w:val="2"/>
        </w:numPr>
      </w:pPr>
      <w:r w:rsidRPr="006A3473">
        <w:t>client_logs</w:t>
      </w:r>
    </w:p>
    <w:p w14:paraId="7BF39691" w14:textId="77777777" w:rsidR="00610F89" w:rsidRDefault="00CE7D48" w:rsidP="00CE7D48">
      <w:pPr>
        <w:pStyle w:val="Bullet2"/>
        <w:numPr>
          <w:ilvl w:val="2"/>
          <w:numId w:val="2"/>
        </w:numPr>
      </w:pPr>
      <w:r w:rsidRPr="006A3473">
        <w:t>preprocessing</w:t>
      </w:r>
    </w:p>
    <w:p w14:paraId="5B0610DE" w14:textId="77777777" w:rsidR="00610F89" w:rsidRDefault="00CE7D48" w:rsidP="00CE7D48">
      <w:pPr>
        <w:pStyle w:val="Bullet2"/>
        <w:numPr>
          <w:ilvl w:val="2"/>
          <w:numId w:val="2"/>
        </w:numPr>
      </w:pPr>
      <w:r w:rsidRPr="006A3473">
        <w:t>rcss_0p495v_125c</w:t>
      </w:r>
    </w:p>
    <w:p w14:paraId="00B3E2C0" w14:textId="77777777" w:rsidR="00610F89" w:rsidRDefault="00CE7D48" w:rsidP="00CE7D48">
      <w:pPr>
        <w:pStyle w:val="Bullet2"/>
        <w:numPr>
          <w:ilvl w:val="2"/>
          <w:numId w:val="2"/>
        </w:numPr>
      </w:pPr>
      <w:r w:rsidRPr="006A3473">
        <w:t>tttt_0p550v_85c</w:t>
      </w:r>
    </w:p>
    <w:p w14:paraId="093E5CFD" w14:textId="77777777" w:rsidR="00610F89" w:rsidRDefault="00CE7D48" w:rsidP="00CE7D48">
      <w:pPr>
        <w:pStyle w:val="Bullet2"/>
        <w:numPr>
          <w:ilvl w:val="2"/>
          <w:numId w:val="2"/>
        </w:numPr>
      </w:pPr>
      <w:r w:rsidRPr="006A3473">
        <w:t>tttt_0p700v_85c</w:t>
      </w:r>
    </w:p>
    <w:p w14:paraId="724D50D6" w14:textId="173D4CAE" w:rsidR="00CE7D48" w:rsidRDefault="00CE7D48" w:rsidP="00CE7D48">
      <w:pPr>
        <w:pStyle w:val="Bullet2"/>
        <w:numPr>
          <w:ilvl w:val="2"/>
          <w:numId w:val="2"/>
        </w:numPr>
      </w:pPr>
      <w:r w:rsidRPr="006A3473">
        <w:t>vectorLdbs</w:t>
      </w:r>
    </w:p>
    <w:p w14:paraId="1B230433" w14:textId="28D82620" w:rsidR="00CE7D48" w:rsidRDefault="00CE7D48" w:rsidP="00610F89">
      <w:pPr>
        <w:pStyle w:val="Body1"/>
      </w:pPr>
      <w:r w:rsidRPr="0091612A">
        <w:rPr>
          <w:b/>
          <w:bCs/>
        </w:rPr>
        <w:t>Characterization Master Log</w:t>
      </w:r>
      <w:r w:rsidR="0091612A" w:rsidRPr="00D4668B">
        <w:rPr>
          <w:b/>
          <w:bCs/>
        </w:rPr>
        <w:t>:</w:t>
      </w:r>
      <w:r>
        <w:t xml:space="preserve"> logs/log.&lt;rundir&gt;_fix_index</w:t>
      </w:r>
    </w:p>
    <w:p w14:paraId="2964E614" w14:textId="476F430C" w:rsidR="00CE7D48" w:rsidRDefault="00872AC3" w:rsidP="00610F89">
      <w:pPr>
        <w:pStyle w:val="Body1"/>
      </w:pPr>
      <w:r w:rsidRPr="006B0457">
        <w:rPr>
          <w:rStyle w:val="Link"/>
        </w:rPr>
        <w:lastRenderedPageBreak/>
        <w:fldChar w:fldCharType="begin"/>
      </w:r>
      <w:r w:rsidRPr="006B0457">
        <w:rPr>
          <w:rStyle w:val="Link"/>
        </w:rPr>
        <w:instrText xml:space="preserve"> REF _Ref164938862 \h </w:instrText>
      </w:r>
      <w:r w:rsidR="006B0457">
        <w:rPr>
          <w:rStyle w:val="Link"/>
        </w:rPr>
        <w:instrText xml:space="preserve"> \* MERGEFORMAT </w:instrText>
      </w:r>
      <w:r w:rsidRPr="006B0457">
        <w:rPr>
          <w:rStyle w:val="Link"/>
        </w:rPr>
      </w:r>
      <w:r w:rsidRPr="006B0457">
        <w:rPr>
          <w:rStyle w:val="Link"/>
        </w:rPr>
        <w:fldChar w:fldCharType="separate"/>
      </w:r>
      <w:r w:rsidR="001E647E" w:rsidRPr="001E647E">
        <w:rPr>
          <w:rStyle w:val="Link"/>
        </w:rPr>
        <w:t>Figure 33</w:t>
      </w:r>
      <w:r w:rsidRPr="006B0457">
        <w:rPr>
          <w:rStyle w:val="Link"/>
        </w:rPr>
        <w:fldChar w:fldCharType="end"/>
      </w:r>
      <w:r>
        <w:t xml:space="preserve"> </w:t>
      </w:r>
      <w:r w:rsidR="006B0457">
        <w:t>shows a s</w:t>
      </w:r>
      <w:r w:rsidR="00CE7D48">
        <w:t>ummary reported in</w:t>
      </w:r>
      <w:r w:rsidR="006B0457">
        <w:t xml:space="preserve"> the</w:t>
      </w:r>
      <w:r w:rsidR="00CE7D48">
        <w:t xml:space="preserve"> log file upon completion of all jobs</w:t>
      </w:r>
      <w:r>
        <w:t>.</w:t>
      </w:r>
    </w:p>
    <w:p w14:paraId="5C1CB23F" w14:textId="6366413A" w:rsidR="00E57AA7" w:rsidRDefault="00C54114" w:rsidP="00C54114">
      <w:pPr>
        <w:pStyle w:val="Caption"/>
      </w:pPr>
      <w:bookmarkStart w:id="220" w:name="_Ref164938862"/>
      <w:bookmarkStart w:id="221" w:name="_Toc169527113"/>
      <w:r>
        <w:t xml:space="preserve">Figure </w:t>
      </w:r>
      <w:r>
        <w:fldChar w:fldCharType="begin"/>
      </w:r>
      <w:r>
        <w:instrText xml:space="preserve"> SEQ Figure \* ARABIC </w:instrText>
      </w:r>
      <w:r>
        <w:fldChar w:fldCharType="separate"/>
      </w:r>
      <w:r w:rsidR="000C0CA7">
        <w:rPr>
          <w:noProof/>
        </w:rPr>
        <w:t>34</w:t>
      </w:r>
      <w:r>
        <w:fldChar w:fldCharType="end"/>
      </w:r>
      <w:bookmarkEnd w:id="220"/>
      <w:r>
        <w:t>: Log file, summary</w:t>
      </w:r>
      <w:bookmarkEnd w:id="221"/>
    </w:p>
    <w:tbl>
      <w:tblPr>
        <w:tblStyle w:val="TableGrid"/>
        <w:tblW w:w="5000" w:type="pct"/>
        <w:tblLook w:val="04A0" w:firstRow="1" w:lastRow="0" w:firstColumn="1" w:lastColumn="0" w:noHBand="0" w:noVBand="1"/>
      </w:tblPr>
      <w:tblGrid>
        <w:gridCol w:w="10070"/>
      </w:tblGrid>
      <w:tr w:rsidR="00784258" w14:paraId="0BDDC54B" w14:textId="77777777" w:rsidTr="007209D1">
        <w:trPr>
          <w:trHeight w:val="2448"/>
        </w:trPr>
        <w:tc>
          <w:tcPr>
            <w:tcW w:w="5000" w:type="pct"/>
            <w:vAlign w:val="bottom"/>
          </w:tcPr>
          <w:p w14:paraId="40294F8E" w14:textId="4957D7D4" w:rsidR="00784258" w:rsidRDefault="00E12381" w:rsidP="00784258">
            <w:pPr>
              <w:pStyle w:val="Body1"/>
              <w:jc w:val="center"/>
            </w:pPr>
            <w:r>
              <w:rPr>
                <w:noProof/>
              </w:rPr>
              <w:drawing>
                <wp:inline distT="0" distB="0" distL="0" distR="0" wp14:anchorId="49FFC997" wp14:editId="028CFB05">
                  <wp:extent cx="6217920" cy="1330609"/>
                  <wp:effectExtent l="0" t="0" r="0" b="3175"/>
                  <wp:docPr id="213768402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84022" name="Picture 2"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217920" cy="1330609"/>
                          </a:xfrm>
                          <a:prstGeom prst="rect">
                            <a:avLst/>
                          </a:prstGeom>
                        </pic:spPr>
                      </pic:pic>
                    </a:graphicData>
                  </a:graphic>
                </wp:inline>
              </w:drawing>
            </w:r>
          </w:p>
        </w:tc>
      </w:tr>
    </w:tbl>
    <w:p w14:paraId="7611A608" w14:textId="3CF4031E" w:rsidR="00A21812" w:rsidRPr="002B3E8B" w:rsidRDefault="00A21812" w:rsidP="00A21812">
      <w:pPr>
        <w:pStyle w:val="Bullet1"/>
        <w:rPr>
          <w:lang w:eastAsia="zh-TW"/>
        </w:rPr>
      </w:pPr>
      <w:r w:rsidRPr="00E34E2A">
        <w:rPr>
          <w:b/>
          <w:bCs/>
          <w:lang w:eastAsia="zh-TW"/>
        </w:rPr>
        <w:t>One shot (R, P, F):</w:t>
      </w:r>
      <w:r w:rsidRPr="002B3E8B">
        <w:rPr>
          <w:lang w:eastAsia="zh-TW"/>
        </w:rPr>
        <w:t xml:space="preserve"> Status of cell characterized on single client</w:t>
      </w:r>
      <w:r w:rsidR="009F23CB">
        <w:rPr>
          <w:lang w:eastAsia="zh-TW"/>
        </w:rPr>
        <w:t>;</w:t>
      </w:r>
      <w:r w:rsidRPr="002B3E8B">
        <w:rPr>
          <w:lang w:eastAsia="zh-TW"/>
        </w:rPr>
        <w:t xml:space="preserve"> disabled by default </w:t>
      </w:r>
    </w:p>
    <w:p w14:paraId="1E1B7D4A" w14:textId="77777777" w:rsidR="00A21812" w:rsidRPr="002B3E8B" w:rsidRDefault="00A21812" w:rsidP="00A21812">
      <w:pPr>
        <w:pStyle w:val="Bullet1"/>
        <w:rPr>
          <w:lang w:eastAsia="zh-TW"/>
        </w:rPr>
      </w:pPr>
      <w:r w:rsidRPr="0080275A">
        <w:rPr>
          <w:b/>
          <w:bCs/>
          <w:lang w:eastAsia="zh-TW"/>
        </w:rPr>
        <w:t>Pre char (R, P, F):</w:t>
      </w:r>
      <w:r w:rsidRPr="002B3E8B">
        <w:rPr>
          <w:lang w:eastAsia="zh-TW"/>
        </w:rPr>
        <w:t xml:space="preserve"> Status of prechar step (pre-driver, max load generation) </w:t>
      </w:r>
    </w:p>
    <w:p w14:paraId="1FA24771" w14:textId="77777777" w:rsidR="00A21812" w:rsidRPr="002B3E8B" w:rsidRDefault="00A21812" w:rsidP="00A21812">
      <w:pPr>
        <w:pStyle w:val="Bullet1"/>
        <w:rPr>
          <w:lang w:eastAsia="zh-TW"/>
        </w:rPr>
      </w:pPr>
      <w:r w:rsidRPr="0080275A">
        <w:rPr>
          <w:b/>
          <w:bCs/>
          <w:lang w:eastAsia="zh-TW"/>
        </w:rPr>
        <w:t>Simulation (R, P, F):</w:t>
      </w:r>
      <w:r w:rsidRPr="002B3E8B">
        <w:rPr>
          <w:lang w:eastAsia="zh-TW"/>
        </w:rPr>
        <w:t xml:space="preserve"> Status of simulation packets </w:t>
      </w:r>
    </w:p>
    <w:p w14:paraId="7B74A6CD" w14:textId="57A3AE0D" w:rsidR="00A21812" w:rsidRPr="002B3E8B" w:rsidRDefault="00A21812" w:rsidP="00A21812">
      <w:pPr>
        <w:pStyle w:val="Bullet1"/>
        <w:rPr>
          <w:lang w:eastAsia="zh-TW"/>
        </w:rPr>
      </w:pPr>
      <w:r w:rsidRPr="0080275A">
        <w:rPr>
          <w:b/>
          <w:bCs/>
          <w:lang w:eastAsia="zh-TW"/>
        </w:rPr>
        <w:t>Assembly (R, P, F):</w:t>
      </w:r>
      <w:r w:rsidRPr="002B3E8B">
        <w:rPr>
          <w:lang w:eastAsia="zh-TW"/>
        </w:rPr>
        <w:t xml:space="preserve"> Status of cell</w:t>
      </w:r>
      <w:r w:rsidR="00CE3B46">
        <w:rPr>
          <w:lang w:eastAsia="zh-TW"/>
        </w:rPr>
        <w:t>-</w:t>
      </w:r>
      <w:r w:rsidRPr="002B3E8B">
        <w:rPr>
          <w:lang w:eastAsia="zh-TW"/>
        </w:rPr>
        <w:t>level modelling</w:t>
      </w:r>
      <w:r w:rsidR="00CE3B46">
        <w:rPr>
          <w:lang w:eastAsia="zh-TW"/>
        </w:rPr>
        <w:t>;</w:t>
      </w:r>
      <w:r w:rsidRPr="002B3E8B">
        <w:rPr>
          <w:lang w:eastAsia="zh-TW"/>
        </w:rPr>
        <w:t xml:space="preserve"> collects simulation data and write cell level LDB </w:t>
      </w:r>
      <w:r w:rsidR="001406A0">
        <w:rPr>
          <w:lang w:eastAsia="zh-TW"/>
        </w:rPr>
        <w:t>and</w:t>
      </w:r>
      <w:r w:rsidRPr="002B3E8B">
        <w:rPr>
          <w:lang w:eastAsia="zh-TW"/>
        </w:rPr>
        <w:t xml:space="preserve"> LIB files </w:t>
      </w:r>
    </w:p>
    <w:p w14:paraId="77C22ED2" w14:textId="41BC7BC1" w:rsidR="00784258" w:rsidRDefault="00A21812" w:rsidP="00A21812">
      <w:pPr>
        <w:pStyle w:val="Bullet1"/>
        <w:rPr>
          <w:lang w:eastAsia="zh-TW"/>
        </w:rPr>
      </w:pPr>
      <w:r w:rsidRPr="002013BF">
        <w:rPr>
          <w:b/>
          <w:bCs/>
          <w:lang w:eastAsia="zh-TW"/>
        </w:rPr>
        <w:t>Modeling (R, P, F):</w:t>
      </w:r>
      <w:r w:rsidRPr="002B3E8B">
        <w:rPr>
          <w:lang w:eastAsia="zh-TW"/>
        </w:rPr>
        <w:t xml:space="preserve"> Status of </w:t>
      </w:r>
      <w:r w:rsidR="00CE3B46">
        <w:rPr>
          <w:lang w:eastAsia="zh-TW"/>
        </w:rPr>
        <w:t>L</w:t>
      </w:r>
      <w:r w:rsidRPr="002B3E8B">
        <w:rPr>
          <w:lang w:eastAsia="zh-TW"/>
        </w:rPr>
        <w:t>iberty</w:t>
      </w:r>
      <w:r w:rsidR="00CE3B46">
        <w:rPr>
          <w:lang w:eastAsia="zh-TW"/>
        </w:rPr>
        <w:t>-</w:t>
      </w:r>
      <w:r w:rsidRPr="002B3E8B">
        <w:rPr>
          <w:lang w:eastAsia="zh-TW"/>
        </w:rPr>
        <w:t>level LIB files</w:t>
      </w:r>
    </w:p>
    <w:p w14:paraId="70F84B6D" w14:textId="209DCF1F" w:rsidR="00F9725C" w:rsidRDefault="00F9725C" w:rsidP="00F9725C">
      <w:pPr>
        <w:pStyle w:val="Heading3"/>
      </w:pPr>
      <w:bookmarkStart w:id="222" w:name="_Toc169527018"/>
      <w:r>
        <w:t>Monte Carlo Flow</w:t>
      </w:r>
      <w:bookmarkEnd w:id="222"/>
    </w:p>
    <w:p w14:paraId="34831EB9" w14:textId="799E0032" w:rsidR="00C2159B" w:rsidRPr="00DE6680" w:rsidRDefault="002013BF" w:rsidP="00C2159B">
      <w:pPr>
        <w:pStyle w:val="Body1"/>
      </w:pPr>
      <w:r>
        <w:t xml:space="preserve">Use </w:t>
      </w:r>
      <w:r w:rsidR="00CD23CB">
        <w:t>t</w:t>
      </w:r>
      <w:r w:rsidR="00C2159B">
        <w:t xml:space="preserve">he Monte Carlo Flow (BMC) is </w:t>
      </w:r>
      <w:r w:rsidR="00CD23CB">
        <w:t>t</w:t>
      </w:r>
      <w:r>
        <w:t>o</w:t>
      </w:r>
      <w:r w:rsidR="00C2159B" w:rsidRPr="00DE6680">
        <w:t xml:space="preserve"> verify LVF data generated by Liberate.</w:t>
      </w:r>
      <w:r w:rsidR="00C2159B">
        <w:t xml:space="preserve"> </w:t>
      </w:r>
      <w:r w:rsidR="00CD23CB">
        <w:t>You</w:t>
      </w:r>
      <w:r w:rsidR="00C2159B">
        <w:t xml:space="preserve"> can run</w:t>
      </w:r>
      <w:r w:rsidR="00C2159B" w:rsidRPr="00DE6680">
        <w:t xml:space="preserve"> Monte Carlo simulation for</w:t>
      </w:r>
      <w:r w:rsidR="00CD23CB">
        <w:t xml:space="preserve"> a</w:t>
      </w:r>
      <w:r w:rsidR="00C2159B" w:rsidRPr="00DE6680">
        <w:t xml:space="preserve"> specified cell/arc/PVT</w:t>
      </w:r>
      <w:r w:rsidR="00C2159B">
        <w:t xml:space="preserve">, </w:t>
      </w:r>
      <w:r w:rsidR="00470E1C">
        <w:t xml:space="preserve">and </w:t>
      </w:r>
      <w:r w:rsidR="00C2159B">
        <w:t>then compare with the Liberty file generated from characterization.</w:t>
      </w:r>
    </w:p>
    <w:p w14:paraId="253E5C33" w14:textId="057A2054" w:rsidR="00C2159B" w:rsidRDefault="00C2159B" w:rsidP="00C2159B">
      <w:pPr>
        <w:pStyle w:val="Body1"/>
      </w:pPr>
      <w:r>
        <w:t xml:space="preserve">In </w:t>
      </w:r>
      <w:r w:rsidR="00DF5CA2">
        <w:t xml:space="preserve">the </w:t>
      </w:r>
      <w:r>
        <w:t>file run.csh, c</w:t>
      </w:r>
      <w:r w:rsidRPr="00DE6680">
        <w:t xml:space="preserve">hange </w:t>
      </w:r>
      <w:r>
        <w:t>flowFlag</w:t>
      </w:r>
      <w:r w:rsidRPr="00DE6680">
        <w:t xml:space="preserve"> to char_BMC</w:t>
      </w:r>
      <w:r w:rsidR="00471CFA">
        <w:t>.</w:t>
      </w:r>
    </w:p>
    <w:p w14:paraId="6463E4D2" w14:textId="5A45C97F" w:rsidR="00C2159B" w:rsidRDefault="00C2159B" w:rsidP="00C2159B">
      <w:pPr>
        <w:pStyle w:val="Body1"/>
      </w:pPr>
      <w:r>
        <w:t>Create BMC_arc.tcl. This file is also generated by compare_library</w:t>
      </w:r>
      <w:r w:rsidR="00471CFA">
        <w:t>.</w:t>
      </w:r>
    </w:p>
    <w:p w14:paraId="674E3363" w14:textId="19CCA227" w:rsidR="00C2159B" w:rsidRDefault="00C2159B" w:rsidP="00C2159B">
      <w:pPr>
        <w:pStyle w:val="Body1"/>
      </w:pPr>
      <w:r>
        <w:t>Update</w:t>
      </w:r>
      <w:r w:rsidR="003B3F11">
        <w:t xml:space="preserve"> the</w:t>
      </w:r>
      <w:r>
        <w:t xml:space="preserve"> file run.csh</w:t>
      </w:r>
      <w:r w:rsidR="00101FC1">
        <w:t>:</w:t>
      </w:r>
    </w:p>
    <w:tbl>
      <w:tblPr>
        <w:tblStyle w:val="Table03"/>
        <w:tblW w:w="0" w:type="auto"/>
        <w:tblLook w:val="04A0" w:firstRow="1" w:lastRow="0" w:firstColumn="1" w:lastColumn="0" w:noHBand="0" w:noVBand="1"/>
      </w:tblPr>
      <w:tblGrid>
        <w:gridCol w:w="10070"/>
      </w:tblGrid>
      <w:tr w:rsidR="00037899" w14:paraId="4010EF36" w14:textId="77777777" w:rsidTr="00037899">
        <w:tc>
          <w:tcPr>
            <w:tcW w:w="10070" w:type="dxa"/>
          </w:tcPr>
          <w:p w14:paraId="533F579C" w14:textId="0F01E76F" w:rsidR="00037899" w:rsidRDefault="00037899" w:rsidP="00037899">
            <w:pPr>
              <w:pStyle w:val="TableCode1"/>
            </w:pPr>
            <w:r>
              <w:t>set flowFlag=char_BMC</w:t>
            </w:r>
          </w:p>
        </w:tc>
      </w:tr>
    </w:tbl>
    <w:p w14:paraId="361DA16A" w14:textId="77777777" w:rsidR="00037899" w:rsidRDefault="00037899" w:rsidP="00C2159B">
      <w:pPr>
        <w:pStyle w:val="Body1"/>
      </w:pPr>
    </w:p>
    <w:p w14:paraId="5B1DEB93" w14:textId="6CDE88C5" w:rsidR="00412247" w:rsidRDefault="00412247" w:rsidP="00412247">
      <w:pPr>
        <w:pStyle w:val="Caption"/>
      </w:pPr>
      <w:bookmarkStart w:id="223" w:name="_Toc169527114"/>
      <w:r>
        <w:lastRenderedPageBreak/>
        <w:t xml:space="preserve">Figure </w:t>
      </w:r>
      <w:r>
        <w:fldChar w:fldCharType="begin"/>
      </w:r>
      <w:r>
        <w:instrText xml:space="preserve"> SEQ Figure \* ARABIC </w:instrText>
      </w:r>
      <w:r>
        <w:fldChar w:fldCharType="separate"/>
      </w:r>
      <w:r w:rsidR="000C0CA7">
        <w:rPr>
          <w:noProof/>
        </w:rPr>
        <w:t>35</w:t>
      </w:r>
      <w:r>
        <w:fldChar w:fldCharType="end"/>
      </w:r>
      <w:r>
        <w:t>: Example of run.csh file</w:t>
      </w:r>
      <w:bookmarkEnd w:id="223"/>
    </w:p>
    <w:tbl>
      <w:tblPr>
        <w:tblStyle w:val="Table02"/>
        <w:tblW w:w="5000" w:type="pct"/>
        <w:tblLook w:val="04A0" w:firstRow="1" w:lastRow="0" w:firstColumn="1" w:lastColumn="0" w:noHBand="0" w:noVBand="1"/>
      </w:tblPr>
      <w:tblGrid>
        <w:gridCol w:w="10070"/>
      </w:tblGrid>
      <w:tr w:rsidR="00412247" w14:paraId="7E39EF08" w14:textId="77777777" w:rsidTr="005956B9">
        <w:trPr>
          <w:cnfStyle w:val="100000000000" w:firstRow="1" w:lastRow="0" w:firstColumn="0" w:lastColumn="0" w:oddVBand="0" w:evenVBand="0" w:oddHBand="0" w:evenHBand="0" w:firstRowFirstColumn="0" w:firstRowLastColumn="0" w:lastRowFirstColumn="0" w:lastRowLastColumn="0"/>
          <w:trHeight w:val="3744"/>
        </w:trPr>
        <w:tc>
          <w:tcPr>
            <w:tcW w:w="5000" w:type="pct"/>
            <w:vAlign w:val="bottom"/>
          </w:tcPr>
          <w:p w14:paraId="78520941" w14:textId="753F3D39" w:rsidR="00412247" w:rsidRDefault="000B1DA1" w:rsidP="000B1DA1">
            <w:pPr>
              <w:pStyle w:val="Body1"/>
            </w:pPr>
            <w:r w:rsidRPr="00DE6680">
              <w:rPr>
                <w:noProof/>
              </w:rPr>
              <w:drawing>
                <wp:inline distT="0" distB="0" distL="0" distR="0" wp14:anchorId="161CAED1" wp14:editId="3D045DE2">
                  <wp:extent cx="6309360" cy="2243328"/>
                  <wp:effectExtent l="0" t="0" r="0" b="5080"/>
                  <wp:docPr id="1850766353" name="Picture 16">
                    <a:extLst xmlns:a="http://schemas.openxmlformats.org/drawingml/2006/main">
                      <a:ext uri="{FF2B5EF4-FFF2-40B4-BE49-F238E27FC236}">
                        <a16:creationId xmlns:a16="http://schemas.microsoft.com/office/drawing/2014/main" id="{0AD1F25A-D686-4BDB-94F4-C45DBCF18A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0AD1F25A-D686-4BDB-94F4-C45DBCF18A41}"/>
                              </a:ext>
                            </a:extLst>
                          </pic:cNvPr>
                          <pic:cNvPicPr>
                            <a:picLocks noChangeAspect="1"/>
                          </pic:cNvPicPr>
                        </pic:nvPicPr>
                        <pic:blipFill>
                          <a:blip r:embed="rId51"/>
                          <a:stretch>
                            <a:fillRect/>
                          </a:stretch>
                        </pic:blipFill>
                        <pic:spPr>
                          <a:xfrm>
                            <a:off x="0" y="0"/>
                            <a:ext cx="6309360" cy="2243328"/>
                          </a:xfrm>
                          <a:prstGeom prst="rect">
                            <a:avLst/>
                          </a:prstGeom>
                        </pic:spPr>
                      </pic:pic>
                    </a:graphicData>
                  </a:graphic>
                </wp:inline>
              </w:drawing>
            </w:r>
          </w:p>
        </w:tc>
      </w:tr>
    </w:tbl>
    <w:p w14:paraId="5B99BF07" w14:textId="57423971" w:rsidR="00205593" w:rsidRPr="00A3737D" w:rsidRDefault="00205593" w:rsidP="00205593">
      <w:pPr>
        <w:pStyle w:val="Body1"/>
        <w:rPr>
          <w:rFonts w:ascii="Times New Roman" w:hAnsi="Times New Roman"/>
          <w:sz w:val="24"/>
          <w:szCs w:val="24"/>
          <w:lang w:eastAsia="zh-TW"/>
        </w:rPr>
      </w:pPr>
      <w:r>
        <w:rPr>
          <w:lang w:eastAsia="zh-TW"/>
        </w:rPr>
        <w:t>Update</w:t>
      </w:r>
      <w:r w:rsidR="002C4805">
        <w:rPr>
          <w:lang w:eastAsia="zh-TW"/>
        </w:rPr>
        <w:t xml:space="preserve"> the</w:t>
      </w:r>
      <w:r>
        <w:rPr>
          <w:lang w:eastAsia="zh-TW"/>
        </w:rPr>
        <w:t xml:space="preserve"> file </w:t>
      </w:r>
      <w:r w:rsidRPr="000B7E77">
        <w:rPr>
          <w:lang w:eastAsia="zh-TW"/>
        </w:rPr>
        <w:t>init.tcl</w:t>
      </w:r>
      <w:r w:rsidR="00101FC1">
        <w:rPr>
          <w:lang w:eastAsia="zh-TW"/>
        </w:rPr>
        <w:t>:</w:t>
      </w:r>
    </w:p>
    <w:tbl>
      <w:tblPr>
        <w:tblStyle w:val="Table03"/>
        <w:tblW w:w="0" w:type="auto"/>
        <w:tblLook w:val="04A0" w:firstRow="1" w:lastRow="0" w:firstColumn="1" w:lastColumn="0" w:noHBand="0" w:noVBand="1"/>
      </w:tblPr>
      <w:tblGrid>
        <w:gridCol w:w="10070"/>
      </w:tblGrid>
      <w:tr w:rsidR="00A3737D" w14:paraId="7696A153" w14:textId="77777777" w:rsidTr="00A3737D">
        <w:tc>
          <w:tcPr>
            <w:tcW w:w="10070" w:type="dxa"/>
          </w:tcPr>
          <w:p w14:paraId="4FE3F0B8" w14:textId="5CEEE13A" w:rsidR="00A3737D" w:rsidRDefault="00A3737D" w:rsidP="00A3737D">
            <w:pPr>
              <w:pStyle w:val="Body1"/>
              <w:rPr>
                <w:rFonts w:ascii="Times New Roman" w:hAnsi="Times New Roman"/>
                <w:sz w:val="24"/>
                <w:szCs w:val="24"/>
                <w:lang w:eastAsia="zh-TW"/>
              </w:rPr>
            </w:pPr>
            <w:r w:rsidRPr="000B7E77">
              <w:rPr>
                <w:lang w:eastAsia="zh-TW"/>
              </w:rPr>
              <w:t>## BMC settings</w:t>
            </w:r>
            <w:r w:rsidRPr="000B7E77">
              <w:rPr>
                <w:lang w:eastAsia="zh-TW"/>
              </w:rPr>
              <w:br/>
              <w:t>if {[regexp (BMC) $tag]} {</w:t>
            </w:r>
            <w:r w:rsidRPr="000B7E77">
              <w:rPr>
                <w:lang w:eastAsia="zh-TW"/>
              </w:rPr>
              <w:br/>
              <w:t>set BMC_RUN 1 -&gt; Enable BMC flow</w:t>
            </w:r>
            <w:r w:rsidRPr="000B7E77">
              <w:rPr>
                <w:lang w:eastAsia="zh-TW"/>
              </w:rPr>
              <w:br/>
              <w:t>set BMCarcs $rootdir/BMC_arcs.tcl -&gt; Arcs to run BMC set trials 30000 -&gt; Number of samples</w:t>
            </w:r>
            <w:r w:rsidRPr="000B7E77">
              <w:rPr>
                <w:lang w:eastAsia="zh-TW"/>
              </w:rPr>
              <w:br/>
              <w:t>set monte_thread 10 -&gt; Number of core to run samples } else {</w:t>
            </w:r>
            <w:r w:rsidRPr="000B7E77">
              <w:rPr>
                <w:lang w:eastAsia="zh-TW"/>
              </w:rPr>
              <w:br/>
              <w:t>set BMC_RUN 0 -&gt; disable BMC flow</w:t>
            </w:r>
            <w:r w:rsidRPr="000B7E77">
              <w:rPr>
                <w:lang w:eastAsia="zh-TW"/>
              </w:rPr>
              <w:br/>
              <w:t>}</w:t>
            </w:r>
          </w:p>
        </w:tc>
      </w:tr>
    </w:tbl>
    <w:p w14:paraId="64A62A19" w14:textId="77777777" w:rsidR="00205593" w:rsidRPr="000B7E77" w:rsidRDefault="00205593" w:rsidP="00205593">
      <w:pPr>
        <w:pStyle w:val="Body1"/>
        <w:rPr>
          <w:rFonts w:ascii="Times New Roman" w:hAnsi="Times New Roman"/>
          <w:sz w:val="24"/>
          <w:szCs w:val="24"/>
          <w:lang w:eastAsia="zh-TW"/>
        </w:rPr>
      </w:pPr>
    </w:p>
    <w:p w14:paraId="6C605DCE" w14:textId="1A096FE1" w:rsidR="00205593" w:rsidRPr="000B7E77" w:rsidRDefault="00205593" w:rsidP="00AA4A36">
      <w:pPr>
        <w:pStyle w:val="Bullet1"/>
        <w:rPr>
          <w:rFonts w:ascii="Times New Roman" w:hAnsi="Times New Roman"/>
          <w:sz w:val="24"/>
          <w:szCs w:val="24"/>
          <w:lang w:eastAsia="zh-TW"/>
        </w:rPr>
      </w:pPr>
      <w:r w:rsidRPr="000B7E77">
        <w:rPr>
          <w:lang w:eastAsia="zh-TW"/>
        </w:rPr>
        <w:t>Here</w:t>
      </w:r>
      <w:r w:rsidR="00DC62E7">
        <w:rPr>
          <w:lang w:eastAsia="zh-TW"/>
        </w:rPr>
        <w:t>,</w:t>
      </w:r>
      <w:r w:rsidR="00101FC1">
        <w:rPr>
          <w:lang w:eastAsia="zh-TW"/>
        </w:rPr>
        <w:t xml:space="preserve"> the</w:t>
      </w:r>
      <w:r w:rsidRPr="000B7E77">
        <w:rPr>
          <w:lang w:eastAsia="zh-TW"/>
        </w:rPr>
        <w:t xml:space="preserve"> </w:t>
      </w:r>
      <w:r w:rsidR="00101FC1">
        <w:rPr>
          <w:lang w:eastAsia="zh-TW"/>
        </w:rPr>
        <w:t>n</w:t>
      </w:r>
      <w:r w:rsidRPr="000B7E77">
        <w:rPr>
          <w:lang w:eastAsia="zh-TW"/>
        </w:rPr>
        <w:t xml:space="preserve">umber of </w:t>
      </w:r>
      <w:r w:rsidR="00101FC1">
        <w:rPr>
          <w:lang w:eastAsia="zh-TW"/>
        </w:rPr>
        <w:t>c</w:t>
      </w:r>
      <w:r w:rsidRPr="000B7E77">
        <w:rPr>
          <w:lang w:eastAsia="zh-TW"/>
        </w:rPr>
        <w:t>ore will be: Number of client * monte_thread</w:t>
      </w:r>
      <w:r w:rsidR="000A46CC">
        <w:rPr>
          <w:lang w:eastAsia="zh-TW"/>
        </w:rPr>
        <w:t>.</w:t>
      </w:r>
      <w:r w:rsidRPr="000B7E77">
        <w:rPr>
          <w:lang w:eastAsia="zh-TW"/>
        </w:rPr>
        <w:t xml:space="preserve"> Example: 200core * 10 = 2000 cores </w:t>
      </w:r>
    </w:p>
    <w:p w14:paraId="47FB87D2" w14:textId="1DFE5908" w:rsidR="00205593" w:rsidRPr="000B7E77" w:rsidRDefault="00205593" w:rsidP="00AA4A36">
      <w:pPr>
        <w:pStyle w:val="Bullet1"/>
        <w:rPr>
          <w:rFonts w:ascii="Times New Roman" w:hAnsi="Times New Roman"/>
          <w:sz w:val="24"/>
          <w:szCs w:val="24"/>
          <w:lang w:eastAsia="zh-TW"/>
        </w:rPr>
      </w:pPr>
      <w:r w:rsidRPr="000B7E77">
        <w:rPr>
          <w:lang w:eastAsia="zh-TW"/>
        </w:rPr>
        <w:t xml:space="preserve">Monte_thread setting enabled </w:t>
      </w:r>
      <w:r w:rsidR="003E02BA">
        <w:rPr>
          <w:lang w:eastAsia="zh-TW"/>
        </w:rPr>
        <w:t>S</w:t>
      </w:r>
      <w:r w:rsidRPr="000B7E77">
        <w:rPr>
          <w:lang w:eastAsia="zh-TW"/>
        </w:rPr>
        <w:t xml:space="preserve">pectre job distribution and run samples in parallel </w:t>
      </w:r>
    </w:p>
    <w:p w14:paraId="31060FF3" w14:textId="48C638A5" w:rsidR="0031054A" w:rsidRDefault="00205593" w:rsidP="00205593">
      <w:pPr>
        <w:pStyle w:val="Body1"/>
        <w:rPr>
          <w:lang w:eastAsia="zh-TW"/>
        </w:rPr>
      </w:pPr>
      <w:r w:rsidRPr="000B7E77">
        <w:rPr>
          <w:lang w:eastAsia="zh-TW"/>
        </w:rPr>
        <w:t>Example: 10 thread</w:t>
      </w:r>
      <w:r w:rsidR="000A46CC">
        <w:rPr>
          <w:lang w:eastAsia="zh-TW"/>
        </w:rPr>
        <w:t>s</w:t>
      </w:r>
      <w:r w:rsidRPr="000B7E77">
        <w:rPr>
          <w:lang w:eastAsia="zh-TW"/>
        </w:rPr>
        <w:t xml:space="preserve"> will distribute 30k samples, </w:t>
      </w:r>
      <w:r w:rsidR="001C566C">
        <w:rPr>
          <w:lang w:eastAsia="zh-TW"/>
        </w:rPr>
        <w:t>that is,</w:t>
      </w:r>
      <w:r w:rsidRPr="000B7E77">
        <w:rPr>
          <w:lang w:eastAsia="zh-TW"/>
        </w:rPr>
        <w:t xml:space="preserve"> 300</w:t>
      </w:r>
      <w:r w:rsidR="001C566C">
        <w:rPr>
          <w:lang w:eastAsia="zh-TW"/>
        </w:rPr>
        <w:t xml:space="preserve"> </w:t>
      </w:r>
      <w:r w:rsidRPr="000B7E77">
        <w:rPr>
          <w:lang w:eastAsia="zh-TW"/>
        </w:rPr>
        <w:t>sample</w:t>
      </w:r>
      <w:r w:rsidR="001C566C">
        <w:rPr>
          <w:lang w:eastAsia="zh-TW"/>
        </w:rPr>
        <w:t>s</w:t>
      </w:r>
      <w:r w:rsidRPr="000B7E77">
        <w:rPr>
          <w:lang w:eastAsia="zh-TW"/>
        </w:rPr>
        <w:t>/thread</w:t>
      </w:r>
      <w:r w:rsidR="001C566C">
        <w:rPr>
          <w:lang w:eastAsia="zh-TW"/>
        </w:rPr>
        <w:t>.</w:t>
      </w:r>
    </w:p>
    <w:p w14:paraId="73D04DF6" w14:textId="33D3336D" w:rsidR="0031054A" w:rsidRDefault="0031054A" w:rsidP="0031054A">
      <w:r w:rsidRPr="00F61EE4">
        <w:t>Update char.tcl</w:t>
      </w:r>
      <w:r w:rsidR="009167C5">
        <w:t>.</w:t>
      </w:r>
    </w:p>
    <w:p w14:paraId="196D250F" w14:textId="5A005637" w:rsidR="00450BEC" w:rsidRDefault="00450BEC" w:rsidP="00450BEC">
      <w:pPr>
        <w:pStyle w:val="Caption"/>
      </w:pPr>
      <w:bookmarkStart w:id="224" w:name="_Toc169527115"/>
      <w:r>
        <w:t xml:space="preserve">Figure </w:t>
      </w:r>
      <w:r>
        <w:fldChar w:fldCharType="begin"/>
      </w:r>
      <w:r>
        <w:instrText xml:space="preserve"> SEQ Figure \* ARABIC </w:instrText>
      </w:r>
      <w:r>
        <w:fldChar w:fldCharType="separate"/>
      </w:r>
      <w:r w:rsidR="000C0CA7">
        <w:rPr>
          <w:noProof/>
        </w:rPr>
        <w:t>36</w:t>
      </w:r>
      <w:r>
        <w:fldChar w:fldCharType="end"/>
      </w:r>
      <w:r>
        <w:t>: Example of char.tcl file</w:t>
      </w:r>
      <w:bookmarkEnd w:id="224"/>
    </w:p>
    <w:tbl>
      <w:tblPr>
        <w:tblStyle w:val="Table02"/>
        <w:tblW w:w="5000" w:type="pct"/>
        <w:tblLook w:val="04A0" w:firstRow="1" w:lastRow="0" w:firstColumn="1" w:lastColumn="0" w:noHBand="0" w:noVBand="1"/>
      </w:tblPr>
      <w:tblGrid>
        <w:gridCol w:w="10070"/>
      </w:tblGrid>
      <w:tr w:rsidR="00450BEC" w14:paraId="70B2EDCB" w14:textId="77777777" w:rsidTr="005956B9">
        <w:trPr>
          <w:cnfStyle w:val="100000000000" w:firstRow="1" w:lastRow="0" w:firstColumn="0" w:lastColumn="0" w:oddVBand="0" w:evenVBand="0" w:oddHBand="0" w:evenHBand="0" w:firstRowFirstColumn="0" w:firstRowLastColumn="0" w:lastRowFirstColumn="0" w:lastRowLastColumn="0"/>
          <w:trHeight w:val="2160"/>
        </w:trPr>
        <w:tc>
          <w:tcPr>
            <w:tcW w:w="5000" w:type="pct"/>
            <w:tcBorders>
              <w:bottom w:val="single" w:sz="4" w:space="0" w:color="FFFFFF" w:themeColor="background1"/>
            </w:tcBorders>
          </w:tcPr>
          <w:p w14:paraId="5A89BA0A" w14:textId="2977EEAA" w:rsidR="00450BEC" w:rsidRDefault="009758C3" w:rsidP="005956B9">
            <w:pPr>
              <w:pStyle w:val="Body1"/>
            </w:pPr>
            <w:r w:rsidRPr="00DE6680">
              <w:rPr>
                <w:noProof/>
                <w:highlight w:val="yellow"/>
              </w:rPr>
              <w:drawing>
                <wp:anchor distT="0" distB="0" distL="114300" distR="114300" simplePos="0" relativeHeight="251660288" behindDoc="0" locked="0" layoutInCell="1" allowOverlap="1" wp14:anchorId="681C748F" wp14:editId="14A36090">
                  <wp:simplePos x="0" y="0"/>
                  <wp:positionH relativeFrom="column">
                    <wp:posOffset>-6350</wp:posOffset>
                  </wp:positionH>
                  <wp:positionV relativeFrom="paragraph">
                    <wp:posOffset>175260</wp:posOffset>
                  </wp:positionV>
                  <wp:extent cx="6217920" cy="1152575"/>
                  <wp:effectExtent l="0" t="0" r="0" b="9525"/>
                  <wp:wrapNone/>
                  <wp:docPr id="977792076" name="Picture 4" descr="A close-up of text&#10;&#10;Description automatically generated">
                    <a:extLst xmlns:a="http://schemas.openxmlformats.org/drawingml/2006/main">
                      <a:ext uri="{FF2B5EF4-FFF2-40B4-BE49-F238E27FC236}">
                        <a16:creationId xmlns:a16="http://schemas.microsoft.com/office/drawing/2014/main" id="{DC27DEE9-1AFE-47EF-97D8-B9869F8690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92076" name="Picture 4" descr="A close-up of text&#10;&#10;Description automatically generated">
                            <a:extLst>
                              <a:ext uri="{FF2B5EF4-FFF2-40B4-BE49-F238E27FC236}">
                                <a16:creationId xmlns:a16="http://schemas.microsoft.com/office/drawing/2014/main" id="{DC27DEE9-1AFE-47EF-97D8-B9869F86901E}"/>
                              </a:ext>
                            </a:extLst>
                          </pic:cNvPr>
                          <pic:cNvPicPr>
                            <a:picLocks noChangeAspect="1"/>
                          </pic:cNvPicPr>
                        </pic:nvPicPr>
                        <pic:blipFill>
                          <a:blip r:embed="rId52"/>
                          <a:stretch>
                            <a:fillRect/>
                          </a:stretch>
                        </pic:blipFill>
                        <pic:spPr>
                          <a:xfrm>
                            <a:off x="0" y="0"/>
                            <a:ext cx="6217920" cy="1152575"/>
                          </a:xfrm>
                          <a:prstGeom prst="rect">
                            <a:avLst/>
                          </a:prstGeom>
                        </pic:spPr>
                      </pic:pic>
                    </a:graphicData>
                  </a:graphic>
                  <wp14:sizeRelH relativeFrom="margin">
                    <wp14:pctWidth>0</wp14:pctWidth>
                  </wp14:sizeRelH>
                  <wp14:sizeRelV relativeFrom="margin">
                    <wp14:pctHeight>0</wp14:pctHeight>
                  </wp14:sizeRelV>
                </wp:anchor>
              </w:drawing>
            </w:r>
          </w:p>
        </w:tc>
      </w:tr>
      <w:tr w:rsidR="00DD4561" w14:paraId="09A535FB" w14:textId="77777777" w:rsidTr="005956B9">
        <w:trPr>
          <w:trHeight w:val="1584"/>
        </w:trPr>
        <w:tc>
          <w:tcPr>
            <w:tcW w:w="5000" w:type="pct"/>
            <w:tcBorders>
              <w:top w:val="single" w:sz="4" w:space="0" w:color="FFFFFF" w:themeColor="background1"/>
            </w:tcBorders>
            <w:vAlign w:val="bottom"/>
          </w:tcPr>
          <w:p w14:paraId="4DDF46A0" w14:textId="29C892E1" w:rsidR="00DD4561" w:rsidRPr="00DE6680" w:rsidRDefault="00DD4561" w:rsidP="005956B9">
            <w:pPr>
              <w:pStyle w:val="Body1"/>
              <w:jc w:val="center"/>
              <w:rPr>
                <w:noProof/>
                <w:highlight w:val="yellow"/>
              </w:rPr>
            </w:pPr>
            <w:r w:rsidRPr="00DE6680">
              <w:rPr>
                <w:noProof/>
                <w:highlight w:val="yellow"/>
              </w:rPr>
              <w:lastRenderedPageBreak/>
              <w:drawing>
                <wp:anchor distT="0" distB="0" distL="114300" distR="114300" simplePos="0" relativeHeight="251662336" behindDoc="0" locked="0" layoutInCell="1" allowOverlap="1" wp14:anchorId="0EB77AE9" wp14:editId="64F42D7F">
                  <wp:simplePos x="0" y="0"/>
                  <wp:positionH relativeFrom="column">
                    <wp:posOffset>-24105</wp:posOffset>
                  </wp:positionH>
                  <wp:positionV relativeFrom="paragraph">
                    <wp:posOffset>14044</wp:posOffset>
                  </wp:positionV>
                  <wp:extent cx="6309360" cy="909331"/>
                  <wp:effectExtent l="0" t="0" r="0" b="5080"/>
                  <wp:wrapNone/>
                  <wp:docPr id="456809490" name="Picture 6" descr="A close-up of a white background&#10;&#10;Description automatically generated">
                    <a:extLst xmlns:a="http://schemas.openxmlformats.org/drawingml/2006/main">
                      <a:ext uri="{FF2B5EF4-FFF2-40B4-BE49-F238E27FC236}">
                        <a16:creationId xmlns:a16="http://schemas.microsoft.com/office/drawing/2014/main" id="{95927203-7A3A-440E-8A54-6BCDEDC732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close-up of a white background&#10;&#10;Description automatically generated">
                            <a:extLst>
                              <a:ext uri="{FF2B5EF4-FFF2-40B4-BE49-F238E27FC236}">
                                <a16:creationId xmlns:a16="http://schemas.microsoft.com/office/drawing/2014/main" id="{95927203-7A3A-440E-8A54-6BCDEDC73270}"/>
                              </a:ext>
                            </a:extLst>
                          </pic:cNvPr>
                          <pic:cNvPicPr>
                            <a:picLocks noChangeAspect="1"/>
                          </pic:cNvPicPr>
                        </pic:nvPicPr>
                        <pic:blipFill>
                          <a:blip r:embed="rId53"/>
                          <a:stretch>
                            <a:fillRect/>
                          </a:stretch>
                        </pic:blipFill>
                        <pic:spPr>
                          <a:xfrm>
                            <a:off x="0" y="0"/>
                            <a:ext cx="6309360" cy="909331"/>
                          </a:xfrm>
                          <a:prstGeom prst="rect">
                            <a:avLst/>
                          </a:prstGeom>
                        </pic:spPr>
                      </pic:pic>
                    </a:graphicData>
                  </a:graphic>
                  <wp14:sizeRelH relativeFrom="margin">
                    <wp14:pctWidth>0</wp14:pctWidth>
                  </wp14:sizeRelH>
                  <wp14:sizeRelV relativeFrom="margin">
                    <wp14:pctHeight>0</wp14:pctHeight>
                  </wp14:sizeRelV>
                </wp:anchor>
              </w:drawing>
            </w:r>
          </w:p>
        </w:tc>
      </w:tr>
    </w:tbl>
    <w:p w14:paraId="785AEC95" w14:textId="1419C05B" w:rsidR="00C76E2F" w:rsidRPr="00A04BD1" w:rsidRDefault="00C76E2F" w:rsidP="00C76E2F">
      <w:pPr>
        <w:pStyle w:val="Heading3"/>
      </w:pPr>
      <w:bookmarkStart w:id="225" w:name="_Toc169527019"/>
      <w:r>
        <w:t xml:space="preserve">Distributed Processing – </w:t>
      </w:r>
      <w:r w:rsidR="00D20D83">
        <w:t>s</w:t>
      </w:r>
      <w:r>
        <w:t>etup Netbatch distribution</w:t>
      </w:r>
      <w:bookmarkEnd w:id="225"/>
    </w:p>
    <w:p w14:paraId="083AEE11" w14:textId="1F16666E" w:rsidR="00926DCC" w:rsidRDefault="00926DCC" w:rsidP="00926DCC">
      <w:pPr>
        <w:pStyle w:val="Body1"/>
      </w:pPr>
      <w:r w:rsidRPr="00F034AE">
        <w:t>Update run.csh</w:t>
      </w:r>
      <w:r w:rsidR="0008367E">
        <w:t>:</w:t>
      </w:r>
    </w:p>
    <w:tbl>
      <w:tblPr>
        <w:tblStyle w:val="Table03"/>
        <w:tblW w:w="0" w:type="auto"/>
        <w:tblLook w:val="04A0" w:firstRow="1" w:lastRow="0" w:firstColumn="1" w:lastColumn="0" w:noHBand="0" w:noVBand="1"/>
      </w:tblPr>
      <w:tblGrid>
        <w:gridCol w:w="10070"/>
      </w:tblGrid>
      <w:tr w:rsidR="0078387C" w14:paraId="79A4B37A" w14:textId="77777777" w:rsidTr="0078387C">
        <w:tc>
          <w:tcPr>
            <w:tcW w:w="10070" w:type="dxa"/>
          </w:tcPr>
          <w:p w14:paraId="67444AC1" w14:textId="77777777" w:rsidR="0078387C" w:rsidRPr="00F034AE" w:rsidRDefault="0078387C" w:rsidP="0078387C">
            <w:pPr>
              <w:pStyle w:val="TableCode1"/>
            </w:pPr>
            <w:r w:rsidRPr="00F034AE">
              <w:t>setenv DRM 1</w:t>
            </w:r>
          </w:p>
          <w:p w14:paraId="45E191D7" w14:textId="6695D6C2" w:rsidR="0078387C" w:rsidRDefault="0078387C" w:rsidP="0078387C">
            <w:pPr>
              <w:pStyle w:val="TableCode1"/>
            </w:pPr>
            <w:r w:rsidRPr="00F034AE">
              <w:t xml:space="preserve">setenv </w:t>
            </w:r>
            <w:r>
              <w:t>NBJOB</w:t>
            </w:r>
            <w:r w:rsidRPr="00F034AE">
              <w:t xml:space="preserve"> 1</w:t>
            </w:r>
          </w:p>
        </w:tc>
      </w:tr>
    </w:tbl>
    <w:p w14:paraId="126B4C34" w14:textId="77777777" w:rsidR="0078387C" w:rsidRPr="00F034AE" w:rsidRDefault="0078387C" w:rsidP="00926DCC">
      <w:pPr>
        <w:pStyle w:val="Body1"/>
      </w:pPr>
    </w:p>
    <w:p w14:paraId="785169E9" w14:textId="6C3C0B69" w:rsidR="008D6F13" w:rsidRDefault="00656453" w:rsidP="00656453">
      <w:pPr>
        <w:pStyle w:val="Caption"/>
      </w:pPr>
      <w:bookmarkStart w:id="226" w:name="_Toc169527116"/>
      <w:r>
        <w:t xml:space="preserve">Figure </w:t>
      </w:r>
      <w:r>
        <w:fldChar w:fldCharType="begin"/>
      </w:r>
      <w:r>
        <w:instrText xml:space="preserve"> SEQ Figure \* ARABIC </w:instrText>
      </w:r>
      <w:r>
        <w:fldChar w:fldCharType="separate"/>
      </w:r>
      <w:r w:rsidR="000C0CA7">
        <w:rPr>
          <w:noProof/>
        </w:rPr>
        <w:t>37</w:t>
      </w:r>
      <w:r>
        <w:fldChar w:fldCharType="end"/>
      </w:r>
      <w:r>
        <w:t xml:space="preserve">: </w:t>
      </w:r>
      <w:r w:rsidR="008D6F13">
        <w:t>Example of run.csh file</w:t>
      </w:r>
      <w:bookmarkEnd w:id="226"/>
    </w:p>
    <w:tbl>
      <w:tblPr>
        <w:tblStyle w:val="Table02"/>
        <w:tblW w:w="0" w:type="auto"/>
        <w:tblLook w:val="04A0" w:firstRow="1" w:lastRow="0" w:firstColumn="1" w:lastColumn="0" w:noHBand="0" w:noVBand="1"/>
      </w:tblPr>
      <w:tblGrid>
        <w:gridCol w:w="10070"/>
      </w:tblGrid>
      <w:tr w:rsidR="00DC76F3" w14:paraId="53892A14" w14:textId="77777777" w:rsidTr="00633F45">
        <w:trPr>
          <w:cnfStyle w:val="100000000000" w:firstRow="1" w:lastRow="0" w:firstColumn="0" w:lastColumn="0" w:oddVBand="0" w:evenVBand="0" w:oddHBand="0" w:evenHBand="0" w:firstRowFirstColumn="0" w:firstRowLastColumn="0" w:lastRowFirstColumn="0" w:lastRowLastColumn="0"/>
          <w:trHeight w:val="1008"/>
        </w:trPr>
        <w:tc>
          <w:tcPr>
            <w:tcW w:w="10070" w:type="dxa"/>
            <w:tcBorders>
              <w:bottom w:val="single" w:sz="4" w:space="0" w:color="FFFFFF" w:themeColor="background1"/>
            </w:tcBorders>
            <w:vAlign w:val="bottom"/>
          </w:tcPr>
          <w:p w14:paraId="0D7B7020" w14:textId="39EE1BC6" w:rsidR="00DC76F3" w:rsidRDefault="00C6796F" w:rsidP="00633F45">
            <w:pPr>
              <w:pStyle w:val="Body1"/>
            </w:pPr>
            <w:r w:rsidRPr="00F034AE">
              <w:rPr>
                <w:noProof/>
              </w:rPr>
              <w:drawing>
                <wp:anchor distT="0" distB="0" distL="114300" distR="114300" simplePos="0" relativeHeight="251664384" behindDoc="0" locked="0" layoutInCell="1" allowOverlap="1" wp14:anchorId="7EAC45EE" wp14:editId="5D22D71F">
                  <wp:simplePos x="0" y="0"/>
                  <wp:positionH relativeFrom="column">
                    <wp:posOffset>-35560</wp:posOffset>
                  </wp:positionH>
                  <wp:positionV relativeFrom="paragraph">
                    <wp:posOffset>137795</wp:posOffset>
                  </wp:positionV>
                  <wp:extent cx="6309360" cy="509672"/>
                  <wp:effectExtent l="0" t="0" r="0" b="5080"/>
                  <wp:wrapNone/>
                  <wp:docPr id="982734903" name="Picture 6">
                    <a:extLst xmlns:a="http://schemas.openxmlformats.org/drawingml/2006/main">
                      <a:ext uri="{FF2B5EF4-FFF2-40B4-BE49-F238E27FC236}">
                        <a16:creationId xmlns:a16="http://schemas.microsoft.com/office/drawing/2014/main" id="{F46BCAA8-1551-4C74-8DCF-36654C0709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34903" name="Picture 6">
                            <a:extLst>
                              <a:ext uri="{FF2B5EF4-FFF2-40B4-BE49-F238E27FC236}">
                                <a16:creationId xmlns:a16="http://schemas.microsoft.com/office/drawing/2014/main" id="{F46BCAA8-1551-4C74-8DCF-36654C070986}"/>
                              </a:ext>
                            </a:extLst>
                          </pic:cNvPr>
                          <pic:cNvPicPr>
                            <a:picLocks noChangeAspect="1"/>
                          </pic:cNvPicPr>
                        </pic:nvPicPr>
                        <pic:blipFill>
                          <a:blip r:embed="rId54"/>
                          <a:stretch>
                            <a:fillRect/>
                          </a:stretch>
                        </pic:blipFill>
                        <pic:spPr>
                          <a:xfrm>
                            <a:off x="0" y="0"/>
                            <a:ext cx="6309360" cy="509672"/>
                          </a:xfrm>
                          <a:prstGeom prst="rect">
                            <a:avLst/>
                          </a:prstGeom>
                        </pic:spPr>
                      </pic:pic>
                    </a:graphicData>
                  </a:graphic>
                  <wp14:sizeRelH relativeFrom="margin">
                    <wp14:pctWidth>0</wp14:pctWidth>
                  </wp14:sizeRelH>
                  <wp14:sizeRelV relativeFrom="margin">
                    <wp14:pctHeight>0</wp14:pctHeight>
                  </wp14:sizeRelV>
                </wp:anchor>
              </w:drawing>
            </w:r>
          </w:p>
        </w:tc>
      </w:tr>
      <w:tr w:rsidR="00AF75B1" w14:paraId="2D3CF12A" w14:textId="77777777" w:rsidTr="00EA745A">
        <w:trPr>
          <w:trHeight w:val="1872"/>
        </w:trPr>
        <w:tc>
          <w:tcPr>
            <w:tcW w:w="10070" w:type="dxa"/>
            <w:tcBorders>
              <w:top w:val="single" w:sz="4" w:space="0" w:color="FFFFFF" w:themeColor="background1"/>
            </w:tcBorders>
          </w:tcPr>
          <w:p w14:paraId="71503638" w14:textId="38D5CFFB" w:rsidR="00AF75B1" w:rsidRDefault="00633F45" w:rsidP="00EA745A">
            <w:pPr>
              <w:pStyle w:val="Body1"/>
              <w:jc w:val="center"/>
            </w:pPr>
            <w:r w:rsidRPr="00A36407">
              <w:rPr>
                <w:noProof/>
                <w:highlight w:val="yellow"/>
              </w:rPr>
              <w:drawing>
                <wp:anchor distT="0" distB="0" distL="114300" distR="114300" simplePos="0" relativeHeight="251666432" behindDoc="0" locked="0" layoutInCell="1" allowOverlap="1" wp14:anchorId="7D98909E" wp14:editId="7E9D8C52">
                  <wp:simplePos x="0" y="0"/>
                  <wp:positionH relativeFrom="column">
                    <wp:posOffset>0</wp:posOffset>
                  </wp:positionH>
                  <wp:positionV relativeFrom="paragraph">
                    <wp:posOffset>-52705</wp:posOffset>
                  </wp:positionV>
                  <wp:extent cx="5943600" cy="955675"/>
                  <wp:effectExtent l="0" t="0" r="0" b="0"/>
                  <wp:wrapNone/>
                  <wp:docPr id="2093529764" name="Picture 8" descr="A computer screen with text&#10;&#10;Description automatically generated">
                    <a:extLst xmlns:a="http://schemas.openxmlformats.org/drawingml/2006/main">
                      <a:ext uri="{FF2B5EF4-FFF2-40B4-BE49-F238E27FC236}">
                        <a16:creationId xmlns:a16="http://schemas.microsoft.com/office/drawing/2014/main" id="{EF421AA9-1BD0-4B45-BE21-5D58633582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29764" name="Picture 8" descr="A computer screen with text&#10;&#10;Description automatically generated">
                            <a:extLst>
                              <a:ext uri="{FF2B5EF4-FFF2-40B4-BE49-F238E27FC236}">
                                <a16:creationId xmlns:a16="http://schemas.microsoft.com/office/drawing/2014/main" id="{EF421AA9-1BD0-4B45-BE21-5D5863358219}"/>
                              </a:ext>
                            </a:extLst>
                          </pic:cNvPr>
                          <pic:cNvPicPr>
                            <a:picLocks noChangeAspect="1"/>
                          </pic:cNvPicPr>
                        </pic:nvPicPr>
                        <pic:blipFill>
                          <a:blip r:embed="rId55"/>
                          <a:stretch>
                            <a:fillRect/>
                          </a:stretch>
                        </pic:blipFill>
                        <pic:spPr>
                          <a:xfrm>
                            <a:off x="0" y="0"/>
                            <a:ext cx="5943600" cy="955675"/>
                          </a:xfrm>
                          <a:prstGeom prst="rect">
                            <a:avLst/>
                          </a:prstGeom>
                        </pic:spPr>
                      </pic:pic>
                    </a:graphicData>
                  </a:graphic>
                  <wp14:sizeRelH relativeFrom="margin">
                    <wp14:pctWidth>0</wp14:pctWidth>
                  </wp14:sizeRelH>
                  <wp14:sizeRelV relativeFrom="margin">
                    <wp14:pctHeight>0</wp14:pctHeight>
                  </wp14:sizeRelV>
                </wp:anchor>
              </w:drawing>
            </w:r>
          </w:p>
        </w:tc>
      </w:tr>
    </w:tbl>
    <w:p w14:paraId="751B161D" w14:textId="22CDB9FD" w:rsidR="00537A58" w:rsidRPr="00F034AE" w:rsidRDefault="00537A58" w:rsidP="00D20D83">
      <w:pPr>
        <w:pStyle w:val="Body1"/>
      </w:pPr>
      <w:r w:rsidRPr="00F034AE">
        <w:t>Update char.tcl</w:t>
      </w:r>
      <w:r w:rsidR="0008367E">
        <w:t>:</w:t>
      </w:r>
    </w:p>
    <w:p w14:paraId="2B55BEC8" w14:textId="5FF04155" w:rsidR="00C2159B" w:rsidRDefault="007A5BA9" w:rsidP="007A5BA9">
      <w:pPr>
        <w:pStyle w:val="Caption"/>
      </w:pPr>
      <w:bookmarkStart w:id="227" w:name="_Toc169527117"/>
      <w:r>
        <w:t xml:space="preserve">Figure </w:t>
      </w:r>
      <w:r>
        <w:fldChar w:fldCharType="begin"/>
      </w:r>
      <w:r>
        <w:instrText xml:space="preserve"> SEQ Figure \* ARABIC </w:instrText>
      </w:r>
      <w:r>
        <w:fldChar w:fldCharType="separate"/>
      </w:r>
      <w:r w:rsidR="000C0CA7">
        <w:rPr>
          <w:noProof/>
        </w:rPr>
        <w:t>38</w:t>
      </w:r>
      <w:r>
        <w:fldChar w:fldCharType="end"/>
      </w:r>
      <w:r>
        <w:t>: Example of char.tcl file</w:t>
      </w:r>
      <w:bookmarkEnd w:id="227"/>
    </w:p>
    <w:tbl>
      <w:tblPr>
        <w:tblStyle w:val="Table02"/>
        <w:tblW w:w="0" w:type="auto"/>
        <w:tblLook w:val="04A0" w:firstRow="1" w:lastRow="0" w:firstColumn="1" w:lastColumn="0" w:noHBand="0" w:noVBand="1"/>
      </w:tblPr>
      <w:tblGrid>
        <w:gridCol w:w="10070"/>
      </w:tblGrid>
      <w:tr w:rsidR="007A5BA9" w14:paraId="764E0D88" w14:textId="77777777" w:rsidTr="005956B9">
        <w:trPr>
          <w:cnfStyle w:val="100000000000" w:firstRow="1" w:lastRow="0" w:firstColumn="0" w:lastColumn="0" w:oddVBand="0" w:evenVBand="0" w:oddHBand="0" w:evenHBand="0" w:firstRowFirstColumn="0" w:firstRowLastColumn="0" w:lastRowFirstColumn="0" w:lastRowLastColumn="0"/>
          <w:trHeight w:val="2016"/>
        </w:trPr>
        <w:tc>
          <w:tcPr>
            <w:tcW w:w="10070" w:type="dxa"/>
            <w:vAlign w:val="bottom"/>
          </w:tcPr>
          <w:p w14:paraId="67A31448" w14:textId="7EAA1EBC" w:rsidR="007A5BA9" w:rsidRDefault="0072335B" w:rsidP="0072335B">
            <w:pPr>
              <w:pStyle w:val="Body1"/>
            </w:pPr>
            <w:r w:rsidRPr="00A36407">
              <w:rPr>
                <w:noProof/>
              </w:rPr>
              <w:drawing>
                <wp:inline distT="0" distB="0" distL="0" distR="0" wp14:anchorId="5F6A127F" wp14:editId="2E1306CA">
                  <wp:extent cx="6217920" cy="1120023"/>
                  <wp:effectExtent l="0" t="0" r="0" b="4445"/>
                  <wp:docPr id="772347814" name="Picture 4" descr="A computer screen shot of a computer code&#10;&#10;Description automatically generated">
                    <a:extLst xmlns:a="http://schemas.openxmlformats.org/drawingml/2006/main">
                      <a:ext uri="{FF2B5EF4-FFF2-40B4-BE49-F238E27FC236}">
                        <a16:creationId xmlns:a16="http://schemas.microsoft.com/office/drawing/2014/main" id="{6CDFADC1-8E3E-4E44-A3AA-FD9D27C0EE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47814" name="Picture 4" descr="A computer screen shot of a computer code&#10;&#10;Description automatically generated">
                            <a:extLst>
                              <a:ext uri="{FF2B5EF4-FFF2-40B4-BE49-F238E27FC236}">
                                <a16:creationId xmlns:a16="http://schemas.microsoft.com/office/drawing/2014/main" id="{6CDFADC1-8E3E-4E44-A3AA-FD9D27C0EE54}"/>
                              </a:ext>
                            </a:extLst>
                          </pic:cNvPr>
                          <pic:cNvPicPr>
                            <a:picLocks noChangeAspect="1"/>
                          </pic:cNvPicPr>
                        </pic:nvPicPr>
                        <pic:blipFill>
                          <a:blip r:embed="rId56"/>
                          <a:stretch>
                            <a:fillRect/>
                          </a:stretch>
                        </pic:blipFill>
                        <pic:spPr>
                          <a:xfrm>
                            <a:off x="0" y="0"/>
                            <a:ext cx="6217920" cy="1120023"/>
                          </a:xfrm>
                          <a:prstGeom prst="rect">
                            <a:avLst/>
                          </a:prstGeom>
                        </pic:spPr>
                      </pic:pic>
                    </a:graphicData>
                  </a:graphic>
                </wp:inline>
              </w:drawing>
            </w:r>
          </w:p>
        </w:tc>
      </w:tr>
    </w:tbl>
    <w:p w14:paraId="7E9C8C2E" w14:textId="77777777" w:rsidR="007A5BA9" w:rsidRPr="007A5BA9" w:rsidRDefault="007A5BA9" w:rsidP="007A5BA9">
      <w:pPr>
        <w:pStyle w:val="Body1"/>
      </w:pPr>
    </w:p>
    <w:p w14:paraId="62E3CC82" w14:textId="5ECC3F28" w:rsidR="00021828" w:rsidRDefault="00021828" w:rsidP="00021828">
      <w:pPr>
        <w:pStyle w:val="Heading1"/>
      </w:pPr>
      <w:bookmarkStart w:id="228" w:name="_Ref168495164"/>
      <w:bookmarkStart w:id="229" w:name="_Toc169527020"/>
      <w:r>
        <w:lastRenderedPageBreak/>
        <w:t>Layout Abstracts and LEF Files</w:t>
      </w:r>
      <w:bookmarkEnd w:id="206"/>
      <w:bookmarkEnd w:id="207"/>
      <w:bookmarkEnd w:id="228"/>
      <w:bookmarkEnd w:id="229"/>
    </w:p>
    <w:p w14:paraId="5829921C" w14:textId="77777777" w:rsidR="00021828" w:rsidRDefault="00021828" w:rsidP="00021828">
      <w:pPr>
        <w:pStyle w:val="Heading2"/>
      </w:pPr>
      <w:bookmarkStart w:id="230" w:name="_Toc164238116"/>
      <w:bookmarkStart w:id="231" w:name="_Toc169527021"/>
      <w:r>
        <w:t>Layout abstracts</w:t>
      </w:r>
      <w:bookmarkEnd w:id="230"/>
      <w:bookmarkEnd w:id="231"/>
    </w:p>
    <w:p w14:paraId="4DD711D0" w14:textId="2EB02CDA" w:rsidR="00021828" w:rsidRPr="0083393C" w:rsidRDefault="002A2B49" w:rsidP="00021828">
      <w:pPr>
        <w:pStyle w:val="Body1"/>
      </w:pPr>
      <w:r>
        <w:t>The</w:t>
      </w:r>
      <w:r w:rsidR="00021828" w:rsidRPr="0083393C">
        <w:t xml:space="preserve"> library modeling tool</w:t>
      </w:r>
      <w:r>
        <w:t xml:space="preserve"> AG</w:t>
      </w:r>
      <w:r w:rsidRPr="002A2B49">
        <w:t xml:space="preserve"> </w:t>
      </w:r>
      <w:r>
        <w:t>(Abstract Generator)</w:t>
      </w:r>
      <w:r w:rsidR="00021828" w:rsidRPr="0083393C">
        <w:t xml:space="preserve"> </w:t>
      </w:r>
      <w:r>
        <w:t>c</w:t>
      </w:r>
      <w:r w:rsidR="00021828" w:rsidRPr="0083393C">
        <w:t xml:space="preserve">reates layout abstracts for standard cells, macro blocks, and IOs from detailed layout information in OA, GDSII, or OASIS formats. It is included with the </w:t>
      </w:r>
      <w:r w:rsidR="00021828">
        <w:t>Cadence Virtuoso*</w:t>
      </w:r>
      <w:r w:rsidR="00021828" w:rsidRPr="0083393C">
        <w:t xml:space="preserve"> Studio installation.</w:t>
      </w:r>
    </w:p>
    <w:p w14:paraId="4ED34A01" w14:textId="6685B8C0" w:rsidR="00021828" w:rsidRPr="0083393C" w:rsidRDefault="00021828" w:rsidP="00021828">
      <w:pPr>
        <w:pStyle w:val="Body1"/>
      </w:pPr>
      <w:r w:rsidRPr="0083393C">
        <w:t>An abstract is a high-level representation of a layout view. An abstract contains information about the type and size of cells, the position of pins or terminals, and the overall size of blockages. The abstracts generated are based on the physical layout and logical data, process technology information, and specific cell-modeling requirements. After</w:t>
      </w:r>
      <w:r w:rsidR="002226BD" w:rsidRPr="002226BD">
        <w:t xml:space="preserve"> </w:t>
      </w:r>
      <w:r w:rsidR="002226BD" w:rsidRPr="0083393C">
        <w:t>P&amp;R</w:t>
      </w:r>
      <w:r w:rsidRPr="0083393C">
        <w:t xml:space="preserve"> </w:t>
      </w:r>
      <w:r w:rsidR="002226BD">
        <w:t>(</w:t>
      </w:r>
      <w:r w:rsidRPr="0083393C">
        <w:t>Place and Route) is complete, the abstracts are replaced with layouts with all the layers required for manufacturing.</w:t>
      </w:r>
    </w:p>
    <w:p w14:paraId="1ACAE25B" w14:textId="77777777" w:rsidR="00021828" w:rsidRPr="0083393C" w:rsidRDefault="00021828" w:rsidP="00021828">
      <w:pPr>
        <w:pStyle w:val="Body1"/>
      </w:pPr>
      <w:r w:rsidRPr="0083393C">
        <w:t xml:space="preserve">Abstracts are used in place of full layouts by digital P&amp;R tools such as </w:t>
      </w:r>
      <w:r>
        <w:t>Cadence Innovus*</w:t>
      </w:r>
      <w:r w:rsidRPr="0083393C">
        <w:t xml:space="preserve"> to improve performance.</w:t>
      </w:r>
    </w:p>
    <w:p w14:paraId="745A764D" w14:textId="77777777" w:rsidR="00021828" w:rsidRDefault="00021828" w:rsidP="00021828">
      <w:pPr>
        <w:pStyle w:val="Body1"/>
      </w:pPr>
      <w:r w:rsidRPr="0083393C">
        <w:t xml:space="preserve">Layout views contain the full detailed layout of a cell, </w:t>
      </w:r>
      <w:r>
        <w:t>however,</w:t>
      </w:r>
      <w:r w:rsidRPr="0083393C">
        <w:t xml:space="preserve"> abstracts only contain information about:</w:t>
      </w:r>
    </w:p>
    <w:p w14:paraId="4D795F7C" w14:textId="77777777" w:rsidR="00021828" w:rsidRDefault="00021828" w:rsidP="00021828">
      <w:pPr>
        <w:pStyle w:val="Bullet1"/>
        <w:numPr>
          <w:ilvl w:val="0"/>
          <w:numId w:val="1"/>
        </w:numPr>
      </w:pPr>
      <w:r>
        <w:t>Type and size of a cell</w:t>
      </w:r>
    </w:p>
    <w:p w14:paraId="4450E719" w14:textId="77777777" w:rsidR="00021828" w:rsidRDefault="00021828" w:rsidP="00021828">
      <w:pPr>
        <w:pStyle w:val="Bullet1"/>
        <w:numPr>
          <w:ilvl w:val="0"/>
          <w:numId w:val="1"/>
        </w:numPr>
      </w:pPr>
      <w:r>
        <w:t>Location of pins</w:t>
      </w:r>
    </w:p>
    <w:p w14:paraId="6EBE75C2" w14:textId="77777777" w:rsidR="00021828" w:rsidRDefault="00021828" w:rsidP="00021828">
      <w:pPr>
        <w:pStyle w:val="Bullet1"/>
        <w:numPr>
          <w:ilvl w:val="0"/>
          <w:numId w:val="1"/>
        </w:numPr>
      </w:pPr>
      <w:r>
        <w:t>Obstructions</w:t>
      </w:r>
    </w:p>
    <w:p w14:paraId="1BB87EDA" w14:textId="77777777" w:rsidR="00021828" w:rsidRDefault="00021828" w:rsidP="00021828">
      <w:pPr>
        <w:pStyle w:val="Bullet1"/>
        <w:numPr>
          <w:ilvl w:val="0"/>
          <w:numId w:val="1"/>
        </w:numPr>
      </w:pPr>
      <w:r>
        <w:t>Antenna data for signal pins (if available)</w:t>
      </w:r>
    </w:p>
    <w:p w14:paraId="0FE72FEA" w14:textId="77777777" w:rsidR="00021828" w:rsidRPr="0083393C" w:rsidRDefault="00021828" w:rsidP="00021828">
      <w:pPr>
        <w:pStyle w:val="Body1"/>
      </w:pPr>
      <w:r w:rsidRPr="0083393C">
        <w:t>The functionality for abstract generation is available through two interfaces, which access the same executable. The standalone AG interface can generate abstracts for a single library at a time. The standalone AG interface is used in this demonstration. It can be run in either GUI or non-GUI mode. This interface provides advanced options and is designed for experienced users and library developers.</w:t>
      </w:r>
    </w:p>
    <w:p w14:paraId="3325D8C2" w14:textId="56836CBF" w:rsidR="00021828" w:rsidRPr="0083393C" w:rsidRDefault="00021828" w:rsidP="00021828">
      <w:pPr>
        <w:pStyle w:val="Body1"/>
      </w:pPr>
      <w:r w:rsidRPr="0083393C">
        <w:t xml:space="preserve">The integrated AG interface launched from the </w:t>
      </w:r>
      <w:r>
        <w:t>Cadence Virtuoso*</w:t>
      </w:r>
      <w:r w:rsidRPr="0083393C">
        <w:t xml:space="preserve"> design environment can generate abstracts for individual or multiple library cells. This interface is simple and is designed for novice users who are unfamiliar with the standalone application or</w:t>
      </w:r>
      <w:r w:rsidR="00076D2D">
        <w:t xml:space="preserve"> who</w:t>
      </w:r>
      <w:r w:rsidRPr="0083393C">
        <w:t xml:space="preserve"> find the advanced options of the standalone application unnecessary. AG retrieves the technology information from the technology library t</w:t>
      </w:r>
      <w:r w:rsidR="001B6B39">
        <w:t>o which</w:t>
      </w:r>
      <w:r w:rsidRPr="0083393C">
        <w:t xml:space="preserve"> the design library is attached. In this demonstration, the technology library is intel78tech.</w:t>
      </w:r>
    </w:p>
    <w:p w14:paraId="4DF95F85" w14:textId="77777777" w:rsidR="00021828" w:rsidRDefault="00021828" w:rsidP="00021828">
      <w:pPr>
        <w:pStyle w:val="Body1"/>
      </w:pPr>
      <w:r>
        <w:t>F</w:t>
      </w:r>
      <w:r w:rsidRPr="0083393C">
        <w:t xml:space="preserve">eatures of </w:t>
      </w:r>
      <w:r>
        <w:t>AG include</w:t>
      </w:r>
      <w:r w:rsidRPr="0083393C">
        <w:t xml:space="preserve"> the ability to:</w:t>
      </w:r>
    </w:p>
    <w:p w14:paraId="72D2515F" w14:textId="77777777" w:rsidR="00021828" w:rsidRDefault="00021828" w:rsidP="00021828">
      <w:pPr>
        <w:pStyle w:val="Bullet1"/>
        <w:numPr>
          <w:ilvl w:val="0"/>
          <w:numId w:val="1"/>
        </w:numPr>
      </w:pPr>
      <w:r>
        <w:t>Create pins from shapes under the label text. Text and pin shapes can also be at levels of hierarchy lower than the current level of the cell.</w:t>
      </w:r>
    </w:p>
    <w:p w14:paraId="0988A479" w14:textId="77777777" w:rsidR="00021828" w:rsidRDefault="00021828" w:rsidP="00021828">
      <w:pPr>
        <w:pStyle w:val="Bullet1"/>
        <w:numPr>
          <w:ilvl w:val="0"/>
          <w:numId w:val="1"/>
        </w:numPr>
      </w:pPr>
      <w:r>
        <w:t>Check the consistency of cell name, pin name, and pin direction between LEF and Verilog or LIB files.</w:t>
      </w:r>
    </w:p>
    <w:p w14:paraId="5A1A6C47" w14:textId="77777777" w:rsidR="00021828" w:rsidRDefault="00021828" w:rsidP="00021828">
      <w:pPr>
        <w:pStyle w:val="Bullet1"/>
        <w:numPr>
          <w:ilvl w:val="0"/>
          <w:numId w:val="1"/>
        </w:numPr>
      </w:pPr>
      <w:r>
        <w:t>Control extraction by layer, hierarchy, and distance. Gate and diffusion areas can also be extracted at the same time.</w:t>
      </w:r>
    </w:p>
    <w:p w14:paraId="42B8D415" w14:textId="77777777" w:rsidR="00021828" w:rsidRDefault="00021828" w:rsidP="00021828">
      <w:pPr>
        <w:pStyle w:val="Bullet1"/>
        <w:numPr>
          <w:ilvl w:val="0"/>
          <w:numId w:val="1"/>
        </w:numPr>
      </w:pPr>
      <w:r>
        <w:t>Create Detailed, Cover, or Shrink-wrapped blockages for each layer.</w:t>
      </w:r>
    </w:p>
    <w:p w14:paraId="47ACFFDF" w14:textId="77777777" w:rsidR="00021828" w:rsidRDefault="00021828" w:rsidP="00021828">
      <w:pPr>
        <w:pStyle w:val="Bullet1"/>
        <w:numPr>
          <w:ilvl w:val="0"/>
          <w:numId w:val="1"/>
        </w:numPr>
      </w:pPr>
      <w:r>
        <w:t>Cut out pin access from Cover blockages.</w:t>
      </w:r>
    </w:p>
    <w:p w14:paraId="52E0EA79" w14:textId="77777777" w:rsidR="00021828" w:rsidRDefault="00021828" w:rsidP="00021828">
      <w:pPr>
        <w:pStyle w:val="Bullet1"/>
        <w:numPr>
          <w:ilvl w:val="0"/>
          <w:numId w:val="1"/>
        </w:numPr>
      </w:pPr>
      <w:r>
        <w:t>Calculate process antenna effects, including partial area metal for boundary pins.</w:t>
      </w:r>
    </w:p>
    <w:p w14:paraId="19900358" w14:textId="77777777" w:rsidR="00021828" w:rsidRDefault="00021828" w:rsidP="00021828">
      <w:pPr>
        <w:pStyle w:val="Bullet1"/>
        <w:numPr>
          <w:ilvl w:val="0"/>
          <w:numId w:val="1"/>
        </w:numPr>
      </w:pPr>
      <w:r>
        <w:t>Automate the flow by recording commands from a graphical AG session to a replay file which can be rerun later either graphically or non-graphically.</w:t>
      </w:r>
    </w:p>
    <w:p w14:paraId="44DD0336" w14:textId="77777777" w:rsidR="00021828" w:rsidRPr="0083393C" w:rsidRDefault="00021828" w:rsidP="00021828">
      <w:pPr>
        <w:pStyle w:val="Body1"/>
        <w:keepNext/>
      </w:pPr>
      <w:r w:rsidRPr="0083393C">
        <w:lastRenderedPageBreak/>
        <w:t>Abstract generation using AG is a three-step process consisting of:</w:t>
      </w:r>
    </w:p>
    <w:p w14:paraId="6DD109F4" w14:textId="77777777" w:rsidR="00021828" w:rsidRDefault="00021828" w:rsidP="00021828">
      <w:pPr>
        <w:pStyle w:val="Bullet1"/>
        <w:keepNext/>
        <w:numPr>
          <w:ilvl w:val="0"/>
          <w:numId w:val="1"/>
        </w:numPr>
      </w:pPr>
      <w:r w:rsidRPr="002F31F7">
        <w:rPr>
          <w:b/>
          <w:bCs/>
        </w:rPr>
        <w:t>Pins</w:t>
      </w:r>
      <w:r w:rsidRPr="0083393C">
        <w:t xml:space="preserve"> </w:t>
      </w:r>
      <w:r>
        <w:t>s</w:t>
      </w:r>
      <w:r w:rsidRPr="0083393C">
        <w:t>tep:</w:t>
      </w:r>
    </w:p>
    <w:p w14:paraId="0777BF98" w14:textId="77777777" w:rsidR="00021828" w:rsidRPr="0083393C" w:rsidRDefault="00021828" w:rsidP="00021828">
      <w:pPr>
        <w:pStyle w:val="Bullet2"/>
        <w:numPr>
          <w:ilvl w:val="1"/>
          <w:numId w:val="1"/>
        </w:numPr>
      </w:pPr>
      <w:r w:rsidRPr="0083393C">
        <w:t>AG maps text labels to terminal names and creates physical pin shapes corresponding to the geometry overlapping the origin of the text labels.</w:t>
      </w:r>
    </w:p>
    <w:p w14:paraId="17FDD7B4" w14:textId="77777777" w:rsidR="00021828" w:rsidRPr="0083393C" w:rsidRDefault="00021828" w:rsidP="00021828">
      <w:pPr>
        <w:pStyle w:val="Bullet2"/>
        <w:numPr>
          <w:ilvl w:val="1"/>
          <w:numId w:val="1"/>
        </w:numPr>
      </w:pPr>
      <w:r w:rsidRPr="0083393C">
        <w:t>Identifies pin geometries for connectivity extraction.</w:t>
      </w:r>
    </w:p>
    <w:p w14:paraId="0048D1B0" w14:textId="54CD360F" w:rsidR="00021828" w:rsidRPr="0083393C" w:rsidRDefault="00021828" w:rsidP="00021828">
      <w:pPr>
        <w:pStyle w:val="Bullet2"/>
        <w:numPr>
          <w:ilvl w:val="1"/>
          <w:numId w:val="1"/>
        </w:numPr>
      </w:pPr>
      <w:r w:rsidRPr="0083393C">
        <w:t xml:space="preserve">Creates the </w:t>
      </w:r>
      <w:r w:rsidR="00007AAC">
        <w:t>P&amp;</w:t>
      </w:r>
      <w:r w:rsidRPr="0083393C">
        <w:t>R boundary.</w:t>
      </w:r>
    </w:p>
    <w:p w14:paraId="04A0F062" w14:textId="77777777" w:rsidR="00021828" w:rsidRPr="0083393C" w:rsidRDefault="00021828" w:rsidP="00021828">
      <w:pPr>
        <w:pStyle w:val="Bullet2"/>
        <w:numPr>
          <w:ilvl w:val="1"/>
          <w:numId w:val="1"/>
        </w:numPr>
      </w:pPr>
      <w:r>
        <w:t>M</w:t>
      </w:r>
      <w:r w:rsidRPr="0083393C">
        <w:t>atches the pins created with the logical view present and appends the appropriate pin direction.</w:t>
      </w:r>
    </w:p>
    <w:p w14:paraId="2D328FDC" w14:textId="77777777" w:rsidR="00021828" w:rsidRPr="0083393C" w:rsidRDefault="00021828" w:rsidP="00021828">
      <w:pPr>
        <w:pStyle w:val="Bullet2"/>
        <w:numPr>
          <w:ilvl w:val="1"/>
          <w:numId w:val="1"/>
        </w:numPr>
      </w:pPr>
      <w:r w:rsidRPr="0083393C">
        <w:t>Specif</w:t>
      </w:r>
      <w:r>
        <w:t>ies</w:t>
      </w:r>
      <w:r w:rsidRPr="0083393C">
        <w:t xml:space="preserve"> hierarchy depths for text label and metal geometry search for text-to-pin mapping and pin creation.</w:t>
      </w:r>
    </w:p>
    <w:p w14:paraId="07C5ABE0" w14:textId="77777777" w:rsidR="00021828" w:rsidRPr="0083393C" w:rsidRDefault="00021828" w:rsidP="00021828">
      <w:pPr>
        <w:pStyle w:val="Bullet2"/>
        <w:numPr>
          <w:ilvl w:val="1"/>
          <w:numId w:val="1"/>
        </w:numPr>
      </w:pPr>
      <w:r>
        <w:t>Has o</w:t>
      </w:r>
      <w:r w:rsidRPr="0083393C">
        <w:t>ptions to remove unnecessary text from pin labels or to replace text in a pin label.</w:t>
      </w:r>
    </w:p>
    <w:p w14:paraId="455F5F78" w14:textId="77777777" w:rsidR="00021828" w:rsidRPr="0083393C" w:rsidRDefault="00021828" w:rsidP="00021828">
      <w:pPr>
        <w:pStyle w:val="Bullet2"/>
        <w:numPr>
          <w:ilvl w:val="1"/>
          <w:numId w:val="1"/>
        </w:numPr>
      </w:pPr>
      <w:r>
        <w:t>Has an o</w:t>
      </w:r>
      <w:r w:rsidRPr="0083393C">
        <w:t>ption to preserve layout labels in the final Abstract view.</w:t>
      </w:r>
    </w:p>
    <w:p w14:paraId="76DE4B6E" w14:textId="77777777" w:rsidR="00021828" w:rsidRDefault="00021828" w:rsidP="00021828">
      <w:pPr>
        <w:pStyle w:val="Bullet1"/>
        <w:numPr>
          <w:ilvl w:val="0"/>
          <w:numId w:val="1"/>
        </w:numPr>
      </w:pPr>
      <w:r w:rsidRPr="002F31F7">
        <w:rPr>
          <w:b/>
          <w:bCs/>
        </w:rPr>
        <w:t>Extract</w:t>
      </w:r>
      <w:r>
        <w:t xml:space="preserve"> step:</w:t>
      </w:r>
    </w:p>
    <w:p w14:paraId="4900B265" w14:textId="77777777" w:rsidR="00021828" w:rsidRDefault="00021828" w:rsidP="00021828">
      <w:pPr>
        <w:pStyle w:val="Bullet2"/>
        <w:numPr>
          <w:ilvl w:val="1"/>
          <w:numId w:val="1"/>
        </w:numPr>
      </w:pPr>
      <w:r>
        <w:t>In the Extract step, AG traces the connectivity hierarchically through the physical shapes in the layout to modify pin shapes, starting from the pins generated during the Pins step.</w:t>
      </w:r>
    </w:p>
    <w:p w14:paraId="3AC8BB36" w14:textId="77777777" w:rsidR="00021828" w:rsidRDefault="00021828" w:rsidP="00021828">
      <w:pPr>
        <w:pStyle w:val="Bullet2"/>
        <w:numPr>
          <w:ilvl w:val="1"/>
          <w:numId w:val="1"/>
        </w:numPr>
      </w:pPr>
      <w:r>
        <w:t>Constructs the correct database model for strong, weak, and “must connect” pins.</w:t>
      </w:r>
    </w:p>
    <w:p w14:paraId="41C2DD62" w14:textId="77777777" w:rsidR="00021828" w:rsidRDefault="00021828" w:rsidP="00021828">
      <w:pPr>
        <w:pStyle w:val="Bullet2"/>
        <w:numPr>
          <w:ilvl w:val="1"/>
          <w:numId w:val="1"/>
        </w:numPr>
      </w:pPr>
      <w:r>
        <w:t>AG can also use the antenna options to create library process antenna information.</w:t>
      </w:r>
    </w:p>
    <w:p w14:paraId="6BB3DF7A" w14:textId="77777777" w:rsidR="00021828" w:rsidRDefault="00021828" w:rsidP="00021828">
      <w:pPr>
        <w:pStyle w:val="Bullet1"/>
        <w:numPr>
          <w:ilvl w:val="0"/>
          <w:numId w:val="1"/>
        </w:numPr>
      </w:pPr>
      <w:r w:rsidRPr="002F31F7">
        <w:rPr>
          <w:b/>
          <w:bCs/>
        </w:rPr>
        <w:t>Abstract</w:t>
      </w:r>
      <w:r>
        <w:t xml:space="preserve"> step:</w:t>
      </w:r>
    </w:p>
    <w:p w14:paraId="6E913438" w14:textId="77777777" w:rsidR="00021828" w:rsidRDefault="00021828" w:rsidP="00021828">
      <w:pPr>
        <w:pStyle w:val="Bullet2"/>
        <w:numPr>
          <w:ilvl w:val="1"/>
          <w:numId w:val="1"/>
        </w:numPr>
      </w:pPr>
      <w:r>
        <w:t>In the Abstract step, AG adjusts the pin shapes created during the Extract step to create the final shapes required by P&amp;R tools.</w:t>
      </w:r>
    </w:p>
    <w:p w14:paraId="538D2D92" w14:textId="1D2F9587" w:rsidR="00021828" w:rsidRDefault="00021828" w:rsidP="00021828">
      <w:pPr>
        <w:pStyle w:val="Bullet2"/>
        <w:numPr>
          <w:ilvl w:val="1"/>
          <w:numId w:val="1"/>
        </w:numPr>
      </w:pPr>
      <w:r>
        <w:t xml:space="preserve">Then, AG applies a layer blockage model </w:t>
      </w:r>
      <w:r w:rsidR="00DD4335">
        <w:t xml:space="preserve">that </w:t>
      </w:r>
      <w:r w:rsidR="00C5035E">
        <w:t>you</w:t>
      </w:r>
      <w:r>
        <w:t xml:space="preserve"> select to create the final blockage geometry in the abstract.</w:t>
      </w:r>
    </w:p>
    <w:p w14:paraId="6A1A2329" w14:textId="77777777" w:rsidR="00021828" w:rsidRDefault="00021828" w:rsidP="00021828">
      <w:pPr>
        <w:pStyle w:val="Heading2"/>
      </w:pPr>
      <w:bookmarkStart w:id="232" w:name="_Toc164238117"/>
      <w:bookmarkStart w:id="233" w:name="_Toc169527022"/>
      <w:r>
        <w:t>Library Exchange Format</w:t>
      </w:r>
      <w:bookmarkEnd w:id="232"/>
      <w:bookmarkEnd w:id="233"/>
    </w:p>
    <w:p w14:paraId="07C3D608" w14:textId="67712323" w:rsidR="00021828" w:rsidRDefault="00DC41B2" w:rsidP="00021828">
      <w:pPr>
        <w:pStyle w:val="Body1"/>
      </w:pPr>
      <w:r>
        <w:t>LEF (</w:t>
      </w:r>
      <w:r w:rsidR="00021828">
        <w:t xml:space="preserve">Library Exchange Format) defines the elements of IC process technology and the associated library of cell models. </w:t>
      </w:r>
      <w:r w:rsidR="00BC0044">
        <w:t>DEF (</w:t>
      </w:r>
      <w:r w:rsidR="00021828">
        <w:t>Design Exchange Format) defines the elements of an IC design relevant to</w:t>
      </w:r>
      <w:r w:rsidR="00BC0044">
        <w:t xml:space="preserve"> the</w:t>
      </w:r>
      <w:r w:rsidR="00021828">
        <w:t xml:space="preserve"> physical layout, including the netlist and design constraints. The LEF and DEF files allow the exchange of placement and routing information with various databases using the LEF/DEF translators. For more information on LEF and DEF, see the LEF/DEF Language Reference.</w:t>
      </w:r>
    </w:p>
    <w:p w14:paraId="7EF6A73A" w14:textId="77777777" w:rsidR="00021828" w:rsidRDefault="00021828" w:rsidP="00021828">
      <w:pPr>
        <w:pStyle w:val="Body1"/>
      </w:pPr>
      <w:r>
        <w:t>The placement and routing tools on the OpenAccess database read and write LEF and DEF files using the core OpenAccess LEF/DEF translator. The CIC customized OpenAccess LEF/DEF translator is written as a Cadence Virtuoso* Studio design environment-specific application for these translators.</w:t>
      </w:r>
    </w:p>
    <w:p w14:paraId="577A505C" w14:textId="77777777" w:rsidR="00021828" w:rsidRDefault="00021828" w:rsidP="00021828">
      <w:pPr>
        <w:pStyle w:val="Body1"/>
      </w:pPr>
      <w:r>
        <w:t>Once the layout abstracts have been created with AG, the LEF translator creates the standard cell LEF files.</w:t>
      </w:r>
    </w:p>
    <w:p w14:paraId="0A69AFAB" w14:textId="77777777" w:rsidR="00021828" w:rsidRDefault="00021828" w:rsidP="00021828">
      <w:pPr>
        <w:pStyle w:val="Heading2"/>
      </w:pPr>
      <w:bookmarkStart w:id="234" w:name="_Toc164238118"/>
      <w:bookmarkStart w:id="235" w:name="_Toc169527023"/>
      <w:r>
        <w:lastRenderedPageBreak/>
        <w:t>User actions</w:t>
      </w:r>
      <w:bookmarkEnd w:id="234"/>
      <w:bookmarkEnd w:id="235"/>
    </w:p>
    <w:p w14:paraId="1384E939" w14:textId="7E2F9038" w:rsidR="00021828" w:rsidRDefault="00021828" w:rsidP="00021828">
      <w:pPr>
        <w:pStyle w:val="Body1"/>
        <w:keepNext/>
      </w:pPr>
      <w:r>
        <w:t xml:space="preserve">Change the directory to the LDK work area </w:t>
      </w:r>
      <w:r w:rsidRPr="00FA0485">
        <w:t>./ldk_r0.9_cdns/training/setup/cadence/ldk</w:t>
      </w:r>
      <w:r>
        <w:t>, and then source the sourceme file, if this is the first time launching Cadence tools, from the shell you are working in.</w:t>
      </w:r>
    </w:p>
    <w:p w14:paraId="6CF3E8BA" w14:textId="631A59BF" w:rsidR="00021828" w:rsidRDefault="00021828" w:rsidP="00ED2B95">
      <w:pPr>
        <w:pStyle w:val="Number1"/>
        <w:keepNext/>
        <w:numPr>
          <w:ilvl w:val="0"/>
          <w:numId w:val="15"/>
        </w:numPr>
      </w:pPr>
      <w:r>
        <w:t xml:space="preserve">Type the command </w:t>
      </w:r>
      <w:r w:rsidRPr="00E243C5">
        <w:rPr>
          <w:rStyle w:val="TableCode1Char"/>
        </w:rPr>
        <w:t>abstract &amp;</w:t>
      </w:r>
      <w:r>
        <w:t xml:space="preserve"> to launch the AG (</w:t>
      </w:r>
      <w:r w:rsidRPr="00EE6150">
        <w:rPr>
          <w:rStyle w:val="Link"/>
        </w:rPr>
        <w:fldChar w:fldCharType="begin"/>
      </w:r>
      <w:r w:rsidRPr="00EE6150">
        <w:rPr>
          <w:rStyle w:val="Link"/>
        </w:rPr>
        <w:instrText xml:space="preserve"> REF _Ref153268436 \h </w:instrText>
      </w:r>
      <w:r>
        <w:rPr>
          <w:rStyle w:val="Link"/>
        </w:rPr>
        <w:instrText xml:space="preserve"> \* MERGEFORMAT </w:instrText>
      </w:r>
      <w:r w:rsidRPr="00EE6150">
        <w:rPr>
          <w:rStyle w:val="Link"/>
        </w:rPr>
      </w:r>
      <w:r w:rsidRPr="00EE6150">
        <w:rPr>
          <w:rStyle w:val="Link"/>
        </w:rPr>
        <w:fldChar w:fldCharType="separate"/>
      </w:r>
      <w:r w:rsidR="001E647E" w:rsidRPr="001E647E">
        <w:rPr>
          <w:rStyle w:val="Link"/>
        </w:rPr>
        <w:t>Figure 38</w:t>
      </w:r>
      <w:r w:rsidRPr="00EE6150">
        <w:rPr>
          <w:rStyle w:val="Link"/>
        </w:rPr>
        <w:fldChar w:fldCharType="end"/>
      </w:r>
      <w:r>
        <w:t>).</w:t>
      </w:r>
    </w:p>
    <w:p w14:paraId="64340A2D" w14:textId="1A24723C" w:rsidR="00021828" w:rsidRPr="00E85EB7" w:rsidRDefault="00021828" w:rsidP="00021828">
      <w:pPr>
        <w:pStyle w:val="Caption"/>
      </w:pPr>
      <w:bookmarkStart w:id="236" w:name="_Ref153268436"/>
      <w:bookmarkStart w:id="237" w:name="_Toc164238200"/>
      <w:bookmarkStart w:id="238" w:name="_Toc169527118"/>
      <w:r w:rsidRPr="00E85EB7">
        <w:t xml:space="preserve">Figure </w:t>
      </w:r>
      <w:r>
        <w:fldChar w:fldCharType="begin"/>
      </w:r>
      <w:r>
        <w:instrText xml:space="preserve"> SEQ Figure \* ARABIC </w:instrText>
      </w:r>
      <w:r>
        <w:fldChar w:fldCharType="separate"/>
      </w:r>
      <w:r w:rsidR="000C0CA7">
        <w:rPr>
          <w:noProof/>
        </w:rPr>
        <w:t>39</w:t>
      </w:r>
      <w:r>
        <w:rPr>
          <w:noProof/>
        </w:rPr>
        <w:fldChar w:fldCharType="end"/>
      </w:r>
      <w:bookmarkEnd w:id="236"/>
      <w:r w:rsidRPr="00E85EB7">
        <w:t>: AG User Interface (UI)</w:t>
      </w:r>
      <w:bookmarkEnd w:id="237"/>
      <w:bookmarkEnd w:id="238"/>
    </w:p>
    <w:tbl>
      <w:tblPr>
        <w:tblStyle w:val="Table02"/>
        <w:tblW w:w="5000" w:type="pct"/>
        <w:tblLook w:val="04A0" w:firstRow="1" w:lastRow="0" w:firstColumn="1" w:lastColumn="0" w:noHBand="0" w:noVBand="1"/>
      </w:tblPr>
      <w:tblGrid>
        <w:gridCol w:w="10070"/>
      </w:tblGrid>
      <w:tr w:rsidR="00021828" w14:paraId="68399285" w14:textId="77777777" w:rsidTr="005F5644">
        <w:trPr>
          <w:cnfStyle w:val="100000000000" w:firstRow="1" w:lastRow="0" w:firstColumn="0" w:lastColumn="0" w:oddVBand="0" w:evenVBand="0" w:oddHBand="0" w:evenHBand="0" w:firstRowFirstColumn="0" w:firstRowLastColumn="0" w:lastRowFirstColumn="0" w:lastRowLastColumn="0"/>
        </w:trPr>
        <w:tc>
          <w:tcPr>
            <w:tcW w:w="5000" w:type="pct"/>
            <w:vAlign w:val="bottom"/>
          </w:tcPr>
          <w:p w14:paraId="3B773BB0" w14:textId="77777777" w:rsidR="00021828" w:rsidRDefault="00021828" w:rsidP="005F5644">
            <w:pPr>
              <w:pStyle w:val="TableBody1"/>
            </w:pPr>
            <w:r w:rsidRPr="002A7954">
              <w:rPr>
                <w:noProof/>
              </w:rPr>
              <w:drawing>
                <wp:inline distT="0" distB="0" distL="0" distR="0" wp14:anchorId="5300C477" wp14:editId="5F7DEF22">
                  <wp:extent cx="5724525" cy="3101340"/>
                  <wp:effectExtent l="19050" t="19050" r="28575" b="22860"/>
                  <wp:docPr id="1711882120" name="Picture 17118821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82120" name="Picture 1711882120"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24525" cy="3101340"/>
                          </a:xfrm>
                          <a:prstGeom prst="rect">
                            <a:avLst/>
                          </a:prstGeom>
                          <a:ln>
                            <a:solidFill>
                              <a:schemeClr val="bg1">
                                <a:lumMod val="75000"/>
                              </a:schemeClr>
                            </a:solidFill>
                          </a:ln>
                        </pic:spPr>
                      </pic:pic>
                    </a:graphicData>
                  </a:graphic>
                </wp:inline>
              </w:drawing>
            </w:r>
          </w:p>
        </w:tc>
      </w:tr>
    </w:tbl>
    <w:p w14:paraId="03B6F261" w14:textId="337F2710" w:rsidR="00021828" w:rsidRPr="00EE6150" w:rsidRDefault="00021828" w:rsidP="00021828">
      <w:pPr>
        <w:pStyle w:val="Number1"/>
        <w:keepNext/>
        <w:rPr>
          <w:spacing w:val="-6"/>
        </w:rPr>
      </w:pPr>
      <w:r w:rsidRPr="00EE6150">
        <w:rPr>
          <w:spacing w:val="-6"/>
        </w:rPr>
        <w:lastRenderedPageBreak/>
        <w:t xml:space="preserve">From the AG menus, </w:t>
      </w:r>
      <w:r w:rsidR="0085753F">
        <w:rPr>
          <w:spacing w:val="-6"/>
        </w:rPr>
        <w:t xml:space="preserve"> select</w:t>
      </w:r>
      <w:r w:rsidRPr="00EE6150">
        <w:rPr>
          <w:spacing w:val="-6"/>
        </w:rPr>
        <w:t xml:space="preserve"> </w:t>
      </w:r>
      <w:r w:rsidRPr="00EE6150">
        <w:rPr>
          <w:b/>
          <w:bCs/>
          <w:spacing w:val="-6"/>
        </w:rPr>
        <w:t xml:space="preserve">File &gt; Library &gt; Open. </w:t>
      </w:r>
      <w:r w:rsidRPr="00EE6150">
        <w:rPr>
          <w:spacing w:val="-6"/>
        </w:rPr>
        <w:t xml:space="preserve">Then select the library </w:t>
      </w:r>
      <w:r w:rsidRPr="00EE6150">
        <w:rPr>
          <w:b/>
          <w:bCs/>
          <w:spacing w:val="-6"/>
        </w:rPr>
        <w:t>ldk_demo_lib</w:t>
      </w:r>
      <w:r w:rsidRPr="00EE6150">
        <w:rPr>
          <w:spacing w:val="-6"/>
        </w:rPr>
        <w:t>.</w:t>
      </w:r>
      <w:r w:rsidR="00136EDF">
        <w:rPr>
          <w:spacing w:val="-6"/>
        </w:rPr>
        <w:t xml:space="preserve"> </w:t>
      </w:r>
      <w:r w:rsidRPr="00EE6150">
        <w:rPr>
          <w:spacing w:val="-6"/>
        </w:rPr>
        <w:t xml:space="preserve">Click </w:t>
      </w:r>
      <w:r w:rsidRPr="00EE6150">
        <w:rPr>
          <w:b/>
          <w:bCs/>
          <w:spacing w:val="-6"/>
        </w:rPr>
        <w:t>OK</w:t>
      </w:r>
      <w:r w:rsidRPr="00EE6150">
        <w:rPr>
          <w:spacing w:val="-6"/>
        </w:rPr>
        <w:t>.</w:t>
      </w:r>
      <w:r w:rsidR="00EE50D0" w:rsidRPr="00EE50D0">
        <w:rPr>
          <w:spacing w:val="-6"/>
        </w:rPr>
        <w:t xml:space="preserve"> </w:t>
      </w:r>
      <w:r w:rsidR="00EE50D0">
        <w:rPr>
          <w:spacing w:val="-6"/>
        </w:rPr>
        <w:t>(</w:t>
      </w:r>
      <w:r w:rsidR="00EE50D0" w:rsidRPr="00EE6150">
        <w:rPr>
          <w:rStyle w:val="Link"/>
          <w:spacing w:val="-6"/>
        </w:rPr>
        <w:fldChar w:fldCharType="begin"/>
      </w:r>
      <w:r w:rsidR="00EE50D0" w:rsidRPr="00EE6150">
        <w:rPr>
          <w:rStyle w:val="Link"/>
          <w:spacing w:val="-6"/>
        </w:rPr>
        <w:instrText xml:space="preserve"> REF _Ref153268472 \h  \* MERGEFORMAT </w:instrText>
      </w:r>
      <w:r w:rsidR="00EE50D0" w:rsidRPr="00EE6150">
        <w:rPr>
          <w:rStyle w:val="Link"/>
          <w:spacing w:val="-6"/>
        </w:rPr>
      </w:r>
      <w:r w:rsidR="00EE50D0" w:rsidRPr="00EE6150">
        <w:rPr>
          <w:rStyle w:val="Link"/>
          <w:spacing w:val="-6"/>
        </w:rPr>
        <w:fldChar w:fldCharType="separate"/>
      </w:r>
      <w:r w:rsidR="001E647E" w:rsidRPr="001E647E">
        <w:rPr>
          <w:rStyle w:val="Link"/>
          <w:spacing w:val="-6"/>
        </w:rPr>
        <w:t>Figure 39</w:t>
      </w:r>
      <w:r w:rsidR="00EE50D0" w:rsidRPr="00EE6150">
        <w:rPr>
          <w:rStyle w:val="Link"/>
          <w:spacing w:val="-6"/>
        </w:rPr>
        <w:fldChar w:fldCharType="end"/>
      </w:r>
      <w:r w:rsidR="00EE50D0">
        <w:rPr>
          <w:rStyle w:val="Link"/>
          <w:spacing w:val="-6"/>
        </w:rPr>
        <w:t xml:space="preserve"> </w:t>
      </w:r>
      <w:r w:rsidR="00EE50D0">
        <w:rPr>
          <w:spacing w:val="-6"/>
        </w:rPr>
        <w:t>shows that library as having been selected.)</w:t>
      </w:r>
    </w:p>
    <w:p w14:paraId="1C7D2298" w14:textId="68E1D8D5" w:rsidR="00021828" w:rsidRPr="00E85EB7" w:rsidRDefault="00021828" w:rsidP="00021828">
      <w:pPr>
        <w:pStyle w:val="Caption"/>
      </w:pPr>
      <w:bookmarkStart w:id="239" w:name="_Ref153268472"/>
      <w:bookmarkStart w:id="240" w:name="_Toc164238201"/>
      <w:bookmarkStart w:id="241" w:name="_Toc169527119"/>
      <w:r w:rsidRPr="00E85EB7">
        <w:t xml:space="preserve">Figure </w:t>
      </w:r>
      <w:r>
        <w:fldChar w:fldCharType="begin"/>
      </w:r>
      <w:r>
        <w:instrText xml:space="preserve"> SEQ Figure \* ARABIC </w:instrText>
      </w:r>
      <w:r>
        <w:fldChar w:fldCharType="separate"/>
      </w:r>
      <w:r w:rsidR="000C0CA7">
        <w:rPr>
          <w:noProof/>
        </w:rPr>
        <w:t>40</w:t>
      </w:r>
      <w:r>
        <w:rPr>
          <w:noProof/>
        </w:rPr>
        <w:fldChar w:fldCharType="end"/>
      </w:r>
      <w:bookmarkEnd w:id="239"/>
      <w:r w:rsidRPr="00E85EB7">
        <w:t>: AG UI after library open</w:t>
      </w:r>
      <w:bookmarkEnd w:id="240"/>
      <w:bookmarkEnd w:id="241"/>
    </w:p>
    <w:tbl>
      <w:tblPr>
        <w:tblStyle w:val="Table02"/>
        <w:tblW w:w="5000" w:type="pct"/>
        <w:tblLook w:val="04A0" w:firstRow="1" w:lastRow="0" w:firstColumn="1" w:lastColumn="0" w:noHBand="0" w:noVBand="1"/>
      </w:tblPr>
      <w:tblGrid>
        <w:gridCol w:w="10070"/>
      </w:tblGrid>
      <w:tr w:rsidR="00021828" w14:paraId="5E154D92" w14:textId="77777777" w:rsidTr="005F5644">
        <w:trPr>
          <w:cnfStyle w:val="100000000000" w:firstRow="1" w:lastRow="0" w:firstColumn="0" w:lastColumn="0" w:oddVBand="0" w:evenVBand="0" w:oddHBand="0" w:evenHBand="0" w:firstRowFirstColumn="0" w:firstRowLastColumn="0" w:lastRowFirstColumn="0" w:lastRowLastColumn="0"/>
        </w:trPr>
        <w:tc>
          <w:tcPr>
            <w:tcW w:w="5000" w:type="pct"/>
            <w:vAlign w:val="bottom"/>
          </w:tcPr>
          <w:p w14:paraId="07A4F345" w14:textId="77777777" w:rsidR="00021828" w:rsidRDefault="00021828" w:rsidP="005F5644">
            <w:pPr>
              <w:pStyle w:val="TableBody1"/>
            </w:pPr>
            <w:r w:rsidRPr="00501F7A">
              <w:rPr>
                <w:noProof/>
              </w:rPr>
              <w:drawing>
                <wp:inline distT="0" distB="0" distL="0" distR="0" wp14:anchorId="7D4BC663" wp14:editId="5F06B867">
                  <wp:extent cx="4732655" cy="2566670"/>
                  <wp:effectExtent l="19050" t="19050" r="10795" b="2413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732655" cy="2566670"/>
                          </a:xfrm>
                          <a:prstGeom prst="rect">
                            <a:avLst/>
                          </a:prstGeom>
                          <a:ln>
                            <a:solidFill>
                              <a:schemeClr val="bg1">
                                <a:lumMod val="75000"/>
                              </a:schemeClr>
                            </a:solidFill>
                          </a:ln>
                        </pic:spPr>
                      </pic:pic>
                    </a:graphicData>
                  </a:graphic>
                </wp:inline>
              </w:drawing>
            </w:r>
          </w:p>
        </w:tc>
      </w:tr>
    </w:tbl>
    <w:p w14:paraId="724DBA05" w14:textId="77777777" w:rsidR="00021828" w:rsidRDefault="00021828" w:rsidP="00021828">
      <w:pPr>
        <w:pStyle w:val="Body2"/>
      </w:pPr>
      <w:r>
        <w:t xml:space="preserve">All the cells should be in the </w:t>
      </w:r>
      <w:r w:rsidRPr="00A17541">
        <w:rPr>
          <w:i/>
          <w:iCs/>
        </w:rPr>
        <w:t>Core</w:t>
      </w:r>
      <w:r>
        <w:t xml:space="preserve"> bin. If not, select the cells in the other bin(s), and then use </w:t>
      </w:r>
      <w:r w:rsidRPr="00EE6150">
        <w:rPr>
          <w:b/>
          <w:bCs/>
        </w:rPr>
        <w:t>Cells &gt; Move…</w:t>
      </w:r>
      <w:r>
        <w:t xml:space="preserve"> to move them into the </w:t>
      </w:r>
      <w:r w:rsidRPr="008E04B4">
        <w:rPr>
          <w:i/>
          <w:iCs/>
        </w:rPr>
        <w:t>Core</w:t>
      </w:r>
      <w:r>
        <w:t xml:space="preserve"> bin.</w:t>
      </w:r>
    </w:p>
    <w:p w14:paraId="2AE645CF" w14:textId="0EF4FEAA" w:rsidR="00021828" w:rsidRDefault="00021828" w:rsidP="00021828">
      <w:pPr>
        <w:pStyle w:val="Body2"/>
      </w:pPr>
      <w:r w:rsidRPr="00B22AEE">
        <w:t>Bins are like buckets for placing cells. Each cell in a library is always contained in one bin.</w:t>
      </w:r>
      <w:r>
        <w:t xml:space="preserve"> </w:t>
      </w:r>
      <w:r w:rsidRPr="00B22AEE">
        <w:t xml:space="preserve">Each bin is associated with </w:t>
      </w:r>
      <w:r>
        <w:t>specific</w:t>
      </w:r>
      <w:r w:rsidRPr="00B22AEE">
        <w:t xml:space="preserve"> options, which allows the cells in a library to be distributed</w:t>
      </w:r>
      <w:r>
        <w:t xml:space="preserve"> </w:t>
      </w:r>
      <w:r w:rsidRPr="00B22AEE">
        <w:t>into mutually</w:t>
      </w:r>
      <w:r>
        <w:t xml:space="preserve"> </w:t>
      </w:r>
      <w:r w:rsidRPr="00B22AEE">
        <w:t xml:space="preserve">exclusive sets for processing. For example, </w:t>
      </w:r>
      <w:r>
        <w:t xml:space="preserve">AG </w:t>
      </w:r>
      <w:r w:rsidRPr="00B22AEE">
        <w:t>uses the option</w:t>
      </w:r>
      <w:r>
        <w:t xml:space="preserve"> </w:t>
      </w:r>
      <w:r w:rsidRPr="00B22AEE">
        <w:t>settings for a bin to</w:t>
      </w:r>
      <w:r>
        <w:t xml:space="preserve"> </w:t>
      </w:r>
      <w:r w:rsidRPr="00B22AEE">
        <w:t>determine how to treat the cells in the bin. There are five predefined bins, one for each of the f</w:t>
      </w:r>
      <w:r w:rsidR="00B85AAB">
        <w:t>ive</w:t>
      </w:r>
      <w:r w:rsidRPr="00B22AEE">
        <w:t xml:space="preserve"> main</w:t>
      </w:r>
      <w:r>
        <w:t xml:space="preserve"> </w:t>
      </w:r>
      <w:r w:rsidRPr="00B22AEE">
        <w:t>types of cells</w:t>
      </w:r>
      <w:r>
        <w:t xml:space="preserve">: </w:t>
      </w:r>
      <w:r w:rsidRPr="005F4E2D">
        <w:rPr>
          <w:i/>
          <w:iCs/>
        </w:rPr>
        <w:t>Core</w:t>
      </w:r>
      <w:r w:rsidRPr="00B22AEE">
        <w:t xml:space="preserve">, </w:t>
      </w:r>
      <w:r w:rsidRPr="005F4E2D">
        <w:rPr>
          <w:i/>
          <w:iCs/>
        </w:rPr>
        <w:t>IO</w:t>
      </w:r>
      <w:r w:rsidRPr="00B22AEE">
        <w:t xml:space="preserve">, </w:t>
      </w:r>
      <w:r w:rsidRPr="005F4E2D">
        <w:rPr>
          <w:i/>
          <w:iCs/>
        </w:rPr>
        <w:t>Corner</w:t>
      </w:r>
      <w:r w:rsidRPr="00B22AEE">
        <w:t xml:space="preserve">, </w:t>
      </w:r>
      <w:r w:rsidRPr="005F4E2D">
        <w:rPr>
          <w:i/>
          <w:iCs/>
        </w:rPr>
        <w:t>Block</w:t>
      </w:r>
      <w:r w:rsidRPr="00B22AEE">
        <w:t xml:space="preserve"> and </w:t>
      </w:r>
      <w:r w:rsidRPr="005F4E2D">
        <w:rPr>
          <w:i/>
          <w:iCs/>
        </w:rPr>
        <w:t>Ignore</w:t>
      </w:r>
      <w:r>
        <w:t xml:space="preserve"> (</w:t>
      </w:r>
      <w:r w:rsidRPr="00B22AEE">
        <w:t>to store any cells you do not want to process at</w:t>
      </w:r>
      <w:r>
        <w:t xml:space="preserve"> </w:t>
      </w:r>
      <w:r w:rsidRPr="00B22AEE">
        <w:t>a particular tim</w:t>
      </w:r>
      <w:r>
        <w:t>e)</w:t>
      </w:r>
      <w:r w:rsidRPr="00B22AEE">
        <w:t xml:space="preserve">. </w:t>
      </w:r>
      <w:r>
        <w:t>C</w:t>
      </w:r>
      <w:r w:rsidRPr="00B22AEE">
        <w:t xml:space="preserve">ells placed in the </w:t>
      </w:r>
      <w:r w:rsidRPr="005F4E2D">
        <w:rPr>
          <w:i/>
          <w:iCs/>
        </w:rPr>
        <w:t>Ignore</w:t>
      </w:r>
      <w:r w:rsidRPr="00B22AEE">
        <w:t xml:space="preserve"> bin are </w:t>
      </w:r>
      <w:r>
        <w:t xml:space="preserve">excluded from </w:t>
      </w:r>
      <w:r w:rsidRPr="00B22AEE">
        <w:t>the set of cells to be processed</w:t>
      </w:r>
      <w:r>
        <w:t xml:space="preserve"> but </w:t>
      </w:r>
      <w:r w:rsidRPr="00B22AEE">
        <w:t>not deleted.</w:t>
      </w:r>
    </w:p>
    <w:p w14:paraId="5F10D091" w14:textId="24B1DEEE" w:rsidR="00021828" w:rsidRDefault="00021828" w:rsidP="00021828">
      <w:pPr>
        <w:pStyle w:val="Number1"/>
      </w:pPr>
      <w:r>
        <w:t xml:space="preserve">From the AG menus, </w:t>
      </w:r>
      <w:r w:rsidR="0085753F">
        <w:t xml:space="preserve"> select</w:t>
      </w:r>
      <w:r>
        <w:t xml:space="preserve"> </w:t>
      </w:r>
      <w:r w:rsidRPr="002A36E3">
        <w:rPr>
          <w:b/>
          <w:bCs/>
        </w:rPr>
        <w:t>File &gt; General Options</w:t>
      </w:r>
      <w:r>
        <w:rPr>
          <w:b/>
          <w:bCs/>
        </w:rPr>
        <w:t>..</w:t>
      </w:r>
      <w:r>
        <w:t xml:space="preserve">. On the </w:t>
      </w:r>
      <w:r w:rsidRPr="005F4E2D">
        <w:rPr>
          <w:i/>
          <w:iCs/>
        </w:rPr>
        <w:t>General</w:t>
      </w:r>
      <w:r>
        <w:t xml:space="preserve"> tab, </w:t>
      </w:r>
      <w:r w:rsidRPr="005F4E2D">
        <w:rPr>
          <w:i/>
          <w:iCs/>
        </w:rPr>
        <w:t>Pin purpose name</w:t>
      </w:r>
      <w:r>
        <w:t xml:space="preserve"> should be </w:t>
      </w:r>
      <w:r w:rsidR="005768EA">
        <w:t>pre-</w:t>
      </w:r>
      <w:r>
        <w:t xml:space="preserve">set to </w:t>
      </w:r>
      <w:r w:rsidRPr="007D1325">
        <w:rPr>
          <w:b/>
          <w:bCs/>
        </w:rPr>
        <w:t>pin</w:t>
      </w:r>
      <w:r>
        <w:t>. If not, update it (</w:t>
      </w:r>
      <w:r w:rsidRPr="00EE6150">
        <w:rPr>
          <w:rStyle w:val="Link"/>
        </w:rPr>
        <w:fldChar w:fldCharType="begin"/>
      </w:r>
      <w:r w:rsidRPr="00EE6150">
        <w:rPr>
          <w:rStyle w:val="Link"/>
        </w:rPr>
        <w:instrText xml:space="preserve"> REF _Ref153268554 \h </w:instrText>
      </w:r>
      <w:r>
        <w:rPr>
          <w:rStyle w:val="Link"/>
        </w:rPr>
        <w:instrText xml:space="preserve"> \* MERGEFORMAT </w:instrText>
      </w:r>
      <w:r w:rsidRPr="00EE6150">
        <w:rPr>
          <w:rStyle w:val="Link"/>
        </w:rPr>
      </w:r>
      <w:r w:rsidRPr="00EE6150">
        <w:rPr>
          <w:rStyle w:val="Link"/>
        </w:rPr>
        <w:fldChar w:fldCharType="separate"/>
      </w:r>
      <w:r w:rsidR="001E647E" w:rsidRPr="001E647E">
        <w:rPr>
          <w:rStyle w:val="Link"/>
        </w:rPr>
        <w:t>Figure 40</w:t>
      </w:r>
      <w:r w:rsidRPr="00EE6150">
        <w:rPr>
          <w:rStyle w:val="Link"/>
        </w:rPr>
        <w:fldChar w:fldCharType="end"/>
      </w:r>
      <w:r>
        <w:t>).</w:t>
      </w:r>
    </w:p>
    <w:p w14:paraId="231E37A0" w14:textId="7AEDACE6" w:rsidR="00021828" w:rsidRPr="0083393C" w:rsidRDefault="00021828" w:rsidP="00021828">
      <w:pPr>
        <w:pStyle w:val="Caption"/>
      </w:pPr>
      <w:bookmarkStart w:id="242" w:name="_Ref153268554"/>
      <w:bookmarkStart w:id="243" w:name="_Toc164238202"/>
      <w:bookmarkStart w:id="244" w:name="_Toc169527120"/>
      <w:r>
        <w:lastRenderedPageBreak/>
        <w:t xml:space="preserve">Figure </w:t>
      </w:r>
      <w:r>
        <w:rPr>
          <w:noProof/>
        </w:rPr>
        <w:fldChar w:fldCharType="begin"/>
      </w:r>
      <w:r>
        <w:rPr>
          <w:noProof/>
        </w:rPr>
        <w:instrText xml:space="preserve"> SEQ Figure \* ARABIC </w:instrText>
      </w:r>
      <w:r>
        <w:rPr>
          <w:noProof/>
        </w:rPr>
        <w:fldChar w:fldCharType="separate"/>
      </w:r>
      <w:r w:rsidR="000C0CA7">
        <w:rPr>
          <w:noProof/>
        </w:rPr>
        <w:t>41</w:t>
      </w:r>
      <w:r>
        <w:rPr>
          <w:noProof/>
        </w:rPr>
        <w:fldChar w:fldCharType="end"/>
      </w:r>
      <w:bookmarkEnd w:id="242"/>
      <w:r>
        <w:t>:</w:t>
      </w:r>
      <w:r w:rsidRPr="00E70778">
        <w:t xml:space="preserve"> </w:t>
      </w:r>
      <w:r w:rsidRPr="00E85EB7">
        <w:t>General Options, General tab</w:t>
      </w:r>
      <w:bookmarkEnd w:id="243"/>
      <w:bookmarkEnd w:id="244"/>
    </w:p>
    <w:tbl>
      <w:tblPr>
        <w:tblStyle w:val="Table02"/>
        <w:tblW w:w="5000" w:type="pct"/>
        <w:tblLook w:val="04A0" w:firstRow="1" w:lastRow="0" w:firstColumn="1" w:lastColumn="0" w:noHBand="0" w:noVBand="1"/>
      </w:tblPr>
      <w:tblGrid>
        <w:gridCol w:w="10070"/>
      </w:tblGrid>
      <w:tr w:rsidR="00021828" w14:paraId="541426A2" w14:textId="77777777" w:rsidTr="00FE3154">
        <w:trPr>
          <w:cnfStyle w:val="100000000000" w:firstRow="1" w:lastRow="0" w:firstColumn="0" w:lastColumn="0" w:oddVBand="0" w:evenVBand="0" w:oddHBand="0" w:evenHBand="0" w:firstRowFirstColumn="0" w:firstRowLastColumn="0" w:lastRowFirstColumn="0" w:lastRowLastColumn="0"/>
        </w:trPr>
        <w:tc>
          <w:tcPr>
            <w:tcW w:w="5000" w:type="pct"/>
            <w:vAlign w:val="bottom"/>
          </w:tcPr>
          <w:p w14:paraId="5948ACA5" w14:textId="77777777" w:rsidR="00021828" w:rsidRDefault="00021828" w:rsidP="00FE3154">
            <w:pPr>
              <w:pStyle w:val="TableBody1"/>
            </w:pPr>
            <w:r w:rsidRPr="00B132A2">
              <w:rPr>
                <w:noProof/>
              </w:rPr>
              <w:drawing>
                <wp:inline distT="0" distB="0" distL="0" distR="0" wp14:anchorId="1FDD2BC0" wp14:editId="02E4208C">
                  <wp:extent cx="3455670" cy="2419350"/>
                  <wp:effectExtent l="19050" t="19050" r="11430" b="19050"/>
                  <wp:docPr id="2272165" name="Picture 227216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165" name="Picture 2272165" descr="A screenshot of a computer pro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455670" cy="2419350"/>
                          </a:xfrm>
                          <a:prstGeom prst="rect">
                            <a:avLst/>
                          </a:prstGeom>
                          <a:ln>
                            <a:solidFill>
                              <a:schemeClr val="bg1">
                                <a:lumMod val="75000"/>
                              </a:schemeClr>
                            </a:solidFill>
                          </a:ln>
                        </pic:spPr>
                      </pic:pic>
                    </a:graphicData>
                  </a:graphic>
                </wp:inline>
              </w:drawing>
            </w:r>
          </w:p>
        </w:tc>
      </w:tr>
    </w:tbl>
    <w:p w14:paraId="241AF5E3" w14:textId="59FFE91F" w:rsidR="00021828" w:rsidRDefault="00021828" w:rsidP="00021828">
      <w:pPr>
        <w:pStyle w:val="Number1"/>
      </w:pPr>
      <w:r>
        <w:t xml:space="preserve">On the </w:t>
      </w:r>
      <w:r w:rsidRPr="00D65B0B">
        <w:rPr>
          <w:i/>
          <w:iCs/>
        </w:rPr>
        <w:t>View</w:t>
      </w:r>
      <w:r w:rsidR="00D65B0B" w:rsidRPr="00D65B0B">
        <w:rPr>
          <w:i/>
          <w:iCs/>
        </w:rPr>
        <w:t>s</w:t>
      </w:r>
      <w:r>
        <w:t xml:space="preserve"> tab, </w:t>
      </w:r>
      <w:r w:rsidRPr="00D65B0B">
        <w:rPr>
          <w:i/>
          <w:iCs/>
        </w:rPr>
        <w:t>Logical view</w:t>
      </w:r>
      <w:r w:rsidR="00D65B0B" w:rsidRPr="00D65B0B">
        <w:rPr>
          <w:i/>
          <w:iCs/>
        </w:rPr>
        <w:t xml:space="preserve"> name</w:t>
      </w:r>
      <w:r>
        <w:t xml:space="preserve"> should be </w:t>
      </w:r>
      <w:r w:rsidR="00D65B0B">
        <w:t>pre-</w:t>
      </w:r>
      <w:r>
        <w:t xml:space="preserve">set to </w:t>
      </w:r>
      <w:r w:rsidRPr="007D1325">
        <w:rPr>
          <w:b/>
          <w:bCs/>
        </w:rPr>
        <w:t>schematic</w:t>
      </w:r>
      <w:r>
        <w:t>. If not, update it</w:t>
      </w:r>
      <w:r w:rsidR="00D65B0B">
        <w:t>,</w:t>
      </w:r>
      <w:r>
        <w:t xml:space="preserve"> and then click </w:t>
      </w:r>
      <w:r w:rsidRPr="007D1325">
        <w:rPr>
          <w:b/>
          <w:bCs/>
        </w:rPr>
        <w:t>OK</w:t>
      </w:r>
      <w:r w:rsidRPr="00EE6150">
        <w:t xml:space="preserve"> (</w:t>
      </w:r>
      <w:r w:rsidRPr="00E85EB7">
        <w:rPr>
          <w:rStyle w:val="Link"/>
        </w:rPr>
        <w:fldChar w:fldCharType="begin"/>
      </w:r>
      <w:r w:rsidRPr="00E85EB7">
        <w:rPr>
          <w:rStyle w:val="Link"/>
        </w:rPr>
        <w:instrText xml:space="preserve"> REF _Ref153546986 \h </w:instrText>
      </w:r>
      <w:r>
        <w:rPr>
          <w:rStyle w:val="Link"/>
        </w:rPr>
        <w:instrText xml:space="preserve"> \* MERGEFORMAT </w:instrText>
      </w:r>
      <w:r w:rsidRPr="00E85EB7">
        <w:rPr>
          <w:rStyle w:val="Link"/>
        </w:rPr>
      </w:r>
      <w:r w:rsidRPr="00E85EB7">
        <w:rPr>
          <w:rStyle w:val="Link"/>
        </w:rPr>
        <w:fldChar w:fldCharType="separate"/>
      </w:r>
      <w:r w:rsidR="001E647E" w:rsidRPr="001E647E">
        <w:rPr>
          <w:rStyle w:val="Link"/>
        </w:rPr>
        <w:t>Figure 41</w:t>
      </w:r>
      <w:r w:rsidRPr="00E85EB7">
        <w:rPr>
          <w:rStyle w:val="Link"/>
        </w:rPr>
        <w:fldChar w:fldCharType="end"/>
      </w:r>
      <w:r w:rsidRPr="00EE6150">
        <w:t>)</w:t>
      </w:r>
      <w:r>
        <w:t>.</w:t>
      </w:r>
    </w:p>
    <w:p w14:paraId="3957C18F" w14:textId="6FE5F803" w:rsidR="00021828" w:rsidRPr="0083393C" w:rsidRDefault="00021828" w:rsidP="00021828">
      <w:pPr>
        <w:pStyle w:val="Caption"/>
      </w:pPr>
      <w:bookmarkStart w:id="245" w:name="_Ref153546986"/>
      <w:bookmarkStart w:id="246" w:name="_Toc164238203"/>
      <w:bookmarkStart w:id="247" w:name="_Toc169527121"/>
      <w:r>
        <w:t xml:space="preserve">Figure </w:t>
      </w:r>
      <w:r>
        <w:rPr>
          <w:noProof/>
        </w:rPr>
        <w:fldChar w:fldCharType="begin"/>
      </w:r>
      <w:r>
        <w:rPr>
          <w:noProof/>
        </w:rPr>
        <w:instrText xml:space="preserve"> SEQ Figure \* ARABIC </w:instrText>
      </w:r>
      <w:r>
        <w:rPr>
          <w:noProof/>
        </w:rPr>
        <w:fldChar w:fldCharType="separate"/>
      </w:r>
      <w:r w:rsidR="000C0CA7">
        <w:rPr>
          <w:noProof/>
        </w:rPr>
        <w:t>42</w:t>
      </w:r>
      <w:r>
        <w:rPr>
          <w:noProof/>
        </w:rPr>
        <w:fldChar w:fldCharType="end"/>
      </w:r>
      <w:bookmarkEnd w:id="245"/>
      <w:r>
        <w:t>:</w:t>
      </w:r>
      <w:r w:rsidRPr="00E70778">
        <w:t xml:space="preserve"> </w:t>
      </w:r>
      <w:r w:rsidRPr="00E85EB7">
        <w:t>General</w:t>
      </w:r>
      <w:r>
        <w:t xml:space="preserve"> </w:t>
      </w:r>
      <w:r w:rsidRPr="00E85EB7">
        <w:t>Options</w:t>
      </w:r>
      <w:r>
        <w:t xml:space="preserve">, </w:t>
      </w:r>
      <w:r w:rsidRPr="00E85EB7">
        <w:t>Views</w:t>
      </w:r>
      <w:r>
        <w:t xml:space="preserve"> t</w:t>
      </w:r>
      <w:r w:rsidRPr="00E85EB7">
        <w:t>ab</w:t>
      </w:r>
      <w:bookmarkEnd w:id="246"/>
      <w:bookmarkEnd w:id="247"/>
    </w:p>
    <w:tbl>
      <w:tblPr>
        <w:tblStyle w:val="Table02"/>
        <w:tblW w:w="5000" w:type="pct"/>
        <w:tblLook w:val="04A0" w:firstRow="1" w:lastRow="0" w:firstColumn="1" w:lastColumn="0" w:noHBand="0" w:noVBand="1"/>
      </w:tblPr>
      <w:tblGrid>
        <w:gridCol w:w="10070"/>
      </w:tblGrid>
      <w:tr w:rsidR="00021828" w:rsidRPr="00E85EB7" w14:paraId="59AF4086" w14:textId="77777777" w:rsidTr="00FE3154">
        <w:trPr>
          <w:cnfStyle w:val="100000000000" w:firstRow="1" w:lastRow="0" w:firstColumn="0" w:lastColumn="0" w:oddVBand="0" w:evenVBand="0" w:oddHBand="0" w:evenHBand="0" w:firstRowFirstColumn="0" w:firstRowLastColumn="0" w:lastRowFirstColumn="0" w:lastRowLastColumn="0"/>
        </w:trPr>
        <w:tc>
          <w:tcPr>
            <w:tcW w:w="5000" w:type="pct"/>
            <w:vAlign w:val="bottom"/>
          </w:tcPr>
          <w:p w14:paraId="76A95859" w14:textId="77777777" w:rsidR="00021828" w:rsidRPr="00E85EB7" w:rsidRDefault="00021828" w:rsidP="00FE3154">
            <w:pPr>
              <w:pStyle w:val="TableBody1"/>
            </w:pPr>
            <w:r w:rsidRPr="00E85EB7">
              <w:rPr>
                <w:noProof/>
              </w:rPr>
              <w:drawing>
                <wp:inline distT="0" distB="0" distL="0" distR="0" wp14:anchorId="04C14C64" wp14:editId="069C4E48">
                  <wp:extent cx="3445510" cy="2399665"/>
                  <wp:effectExtent l="0" t="0" r="2540" b="635"/>
                  <wp:docPr id="720934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34532" name="Picture 1" descr="A screenshot of a comput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45510" cy="2399665"/>
                          </a:xfrm>
                          <a:prstGeom prst="rect">
                            <a:avLst/>
                          </a:prstGeom>
                          <a:noFill/>
                          <a:ln>
                            <a:noFill/>
                          </a:ln>
                        </pic:spPr>
                      </pic:pic>
                    </a:graphicData>
                  </a:graphic>
                </wp:inline>
              </w:drawing>
            </w:r>
          </w:p>
        </w:tc>
      </w:tr>
    </w:tbl>
    <w:p w14:paraId="334B27A0" w14:textId="7A2BBB12" w:rsidR="00021828" w:rsidRPr="00E85EB7" w:rsidRDefault="005C37D0" w:rsidP="00021828">
      <w:pPr>
        <w:pStyle w:val="Number1"/>
      </w:pPr>
      <w:r>
        <w:t>Select</w:t>
      </w:r>
      <w:r w:rsidR="00021828">
        <w:t xml:space="preserve"> the </w:t>
      </w:r>
      <w:r w:rsidR="00021828" w:rsidRPr="005C37D0">
        <w:rPr>
          <w:i/>
          <w:iCs/>
        </w:rPr>
        <w:t>Core</w:t>
      </w:r>
      <w:r w:rsidR="00021828">
        <w:t xml:space="preserve"> bin, highlighting it. From the AG menus, </w:t>
      </w:r>
      <w:r w:rsidR="0085753F">
        <w:t xml:space="preserve"> select</w:t>
      </w:r>
      <w:r w:rsidR="00021828">
        <w:t xml:space="preserve"> </w:t>
      </w:r>
      <w:r w:rsidR="00021828">
        <w:rPr>
          <w:b/>
          <w:bCs/>
        </w:rPr>
        <w:t>Cells &gt; Select All</w:t>
      </w:r>
      <w:r w:rsidR="00021828">
        <w:t xml:space="preserve"> (</w:t>
      </w:r>
      <w:r w:rsidR="00021828" w:rsidRPr="00E85EB7">
        <w:rPr>
          <w:rStyle w:val="Link"/>
        </w:rPr>
        <w:fldChar w:fldCharType="begin"/>
      </w:r>
      <w:r w:rsidR="00021828" w:rsidRPr="00E85EB7">
        <w:rPr>
          <w:rStyle w:val="Link"/>
        </w:rPr>
        <w:instrText xml:space="preserve"> REF _Ref153268570 \h </w:instrText>
      </w:r>
      <w:r w:rsidR="00021828">
        <w:rPr>
          <w:rStyle w:val="Link"/>
        </w:rPr>
        <w:instrText xml:space="preserve"> \* MERGEFORMAT </w:instrText>
      </w:r>
      <w:r w:rsidR="00021828" w:rsidRPr="00E85EB7">
        <w:rPr>
          <w:rStyle w:val="Link"/>
        </w:rPr>
      </w:r>
      <w:r w:rsidR="00021828" w:rsidRPr="00E85EB7">
        <w:rPr>
          <w:rStyle w:val="Link"/>
        </w:rPr>
        <w:fldChar w:fldCharType="separate"/>
      </w:r>
      <w:r w:rsidR="001E647E" w:rsidRPr="001E647E">
        <w:rPr>
          <w:rStyle w:val="Link"/>
        </w:rPr>
        <w:t>Figure 42</w:t>
      </w:r>
      <w:r w:rsidR="00021828" w:rsidRPr="00E85EB7">
        <w:rPr>
          <w:rStyle w:val="Link"/>
        </w:rPr>
        <w:fldChar w:fldCharType="end"/>
      </w:r>
      <w:r w:rsidR="00021828">
        <w:t>)</w:t>
      </w:r>
      <w:r w:rsidR="00021828">
        <w:rPr>
          <w:b/>
          <w:bCs/>
        </w:rPr>
        <w:t>.</w:t>
      </w:r>
    </w:p>
    <w:p w14:paraId="653C01E2" w14:textId="77777777" w:rsidR="00021828" w:rsidRDefault="00021828" w:rsidP="00021828">
      <w:pPr>
        <w:pStyle w:val="Body2"/>
      </w:pPr>
      <w:r w:rsidRPr="00EE6150">
        <w:t>All cell libraries are processed in the next steps.</w:t>
      </w:r>
    </w:p>
    <w:p w14:paraId="4A21365C" w14:textId="75A6678C" w:rsidR="00021828" w:rsidRPr="0083393C" w:rsidRDefault="00021828" w:rsidP="00021828">
      <w:pPr>
        <w:pStyle w:val="Caption"/>
      </w:pPr>
      <w:bookmarkStart w:id="248" w:name="_Ref153268570"/>
      <w:bookmarkStart w:id="249" w:name="_Toc164238204"/>
      <w:bookmarkStart w:id="250" w:name="_Toc169527122"/>
      <w:r>
        <w:lastRenderedPageBreak/>
        <w:t xml:space="preserve">Figure </w:t>
      </w:r>
      <w:r>
        <w:rPr>
          <w:noProof/>
        </w:rPr>
        <w:fldChar w:fldCharType="begin"/>
      </w:r>
      <w:r>
        <w:rPr>
          <w:noProof/>
        </w:rPr>
        <w:instrText xml:space="preserve"> SEQ Figure \* ARABIC </w:instrText>
      </w:r>
      <w:r>
        <w:rPr>
          <w:noProof/>
        </w:rPr>
        <w:fldChar w:fldCharType="separate"/>
      </w:r>
      <w:r w:rsidR="000C0CA7">
        <w:rPr>
          <w:noProof/>
        </w:rPr>
        <w:t>43</w:t>
      </w:r>
      <w:r>
        <w:rPr>
          <w:noProof/>
        </w:rPr>
        <w:fldChar w:fldCharType="end"/>
      </w:r>
      <w:bookmarkEnd w:id="248"/>
      <w:r>
        <w:t>:</w:t>
      </w:r>
      <w:r w:rsidRPr="00E70778">
        <w:t xml:space="preserve"> </w:t>
      </w:r>
      <w:r w:rsidRPr="00E85EB7">
        <w:t>AG UI, Core bin</w:t>
      </w:r>
      <w:bookmarkEnd w:id="249"/>
      <w:bookmarkEnd w:id="250"/>
    </w:p>
    <w:tbl>
      <w:tblPr>
        <w:tblStyle w:val="Table02"/>
        <w:tblW w:w="5000" w:type="pct"/>
        <w:tblLook w:val="04A0" w:firstRow="1" w:lastRow="0" w:firstColumn="1" w:lastColumn="0" w:noHBand="0" w:noVBand="1"/>
      </w:tblPr>
      <w:tblGrid>
        <w:gridCol w:w="10070"/>
      </w:tblGrid>
      <w:tr w:rsidR="00021828" w14:paraId="69BF6654" w14:textId="77777777" w:rsidTr="00A073DD">
        <w:trPr>
          <w:cnfStyle w:val="100000000000" w:firstRow="1" w:lastRow="0" w:firstColumn="0" w:lastColumn="0" w:oddVBand="0" w:evenVBand="0" w:oddHBand="0" w:evenHBand="0" w:firstRowFirstColumn="0" w:firstRowLastColumn="0" w:lastRowFirstColumn="0" w:lastRowLastColumn="0"/>
        </w:trPr>
        <w:tc>
          <w:tcPr>
            <w:tcW w:w="5000" w:type="pct"/>
            <w:vAlign w:val="bottom"/>
          </w:tcPr>
          <w:p w14:paraId="772F398A" w14:textId="77777777" w:rsidR="00021828" w:rsidRPr="0083393C" w:rsidRDefault="00021828" w:rsidP="0023705C">
            <w:pPr>
              <w:pStyle w:val="TableBody1"/>
            </w:pPr>
            <w:r w:rsidRPr="0083393C">
              <w:rPr>
                <w:noProof/>
              </w:rPr>
              <w:drawing>
                <wp:inline distT="0" distB="0" distL="0" distR="0" wp14:anchorId="3573E23C" wp14:editId="39BAEA52">
                  <wp:extent cx="5829300" cy="1671564"/>
                  <wp:effectExtent l="19050" t="19050" r="19050" b="2413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832331" cy="1672433"/>
                          </a:xfrm>
                          <a:prstGeom prst="rect">
                            <a:avLst/>
                          </a:prstGeom>
                          <a:ln>
                            <a:solidFill>
                              <a:schemeClr val="bg1">
                                <a:lumMod val="75000"/>
                              </a:schemeClr>
                            </a:solidFill>
                          </a:ln>
                        </pic:spPr>
                      </pic:pic>
                    </a:graphicData>
                  </a:graphic>
                </wp:inline>
              </w:drawing>
            </w:r>
          </w:p>
        </w:tc>
      </w:tr>
    </w:tbl>
    <w:p w14:paraId="6EC5A6D0" w14:textId="77777777" w:rsidR="00021828" w:rsidRDefault="00021828" w:rsidP="00021828">
      <w:pPr>
        <w:pStyle w:val="Heading2"/>
      </w:pPr>
      <w:bookmarkStart w:id="251" w:name="_Toc164238119"/>
      <w:bookmarkStart w:id="252" w:name="_Toc169527024"/>
      <w:r>
        <w:t>Options File</w:t>
      </w:r>
      <w:bookmarkEnd w:id="251"/>
      <w:bookmarkEnd w:id="252"/>
    </w:p>
    <w:p w14:paraId="2F9D74E5" w14:textId="77777777" w:rsidR="00021828" w:rsidRPr="008A7E30" w:rsidRDefault="00021828" w:rsidP="00021828">
      <w:pPr>
        <w:pStyle w:val="Body1"/>
      </w:pPr>
      <w:r>
        <w:t>AG starts with a set of default options for each bin. As options are changed, they are saved in the options file .abstract/&lt;library name&gt;/.abstract.options. When AG is opened, and a library is loaded, the options file is read, restoring the options from the previous run. An options file is provided in the LDK with the recommended settings for this technology. The file is portable, and you can copy the entire .abstract directory into your working area (from which Cadence Virtuoso* is launched) before launching AG when creating your own standard cells.</w:t>
      </w:r>
    </w:p>
    <w:p w14:paraId="469A4E6E" w14:textId="77777777" w:rsidR="00021828" w:rsidRDefault="00021828" w:rsidP="00021828">
      <w:pPr>
        <w:pStyle w:val="Heading2"/>
      </w:pPr>
      <w:bookmarkStart w:id="253" w:name="_Toc164238120"/>
      <w:bookmarkStart w:id="254" w:name="_Toc169527025"/>
      <w:r>
        <w:t>Pins Step</w:t>
      </w:r>
      <w:bookmarkEnd w:id="253"/>
      <w:bookmarkEnd w:id="254"/>
    </w:p>
    <w:p w14:paraId="28BFB89D" w14:textId="77777777" w:rsidR="00021828" w:rsidRDefault="00021828" w:rsidP="00021828">
      <w:pPr>
        <w:pStyle w:val="Heading3"/>
      </w:pPr>
      <w:bookmarkStart w:id="255" w:name="_Toc164238121"/>
      <w:bookmarkStart w:id="256" w:name="_Toc169527026"/>
      <w:r>
        <w:t>Overview</w:t>
      </w:r>
      <w:bookmarkEnd w:id="255"/>
      <w:bookmarkEnd w:id="256"/>
    </w:p>
    <w:p w14:paraId="5E1A3307" w14:textId="77777777" w:rsidR="00021828" w:rsidRDefault="00021828" w:rsidP="00021828">
      <w:pPr>
        <w:pStyle w:val="Body1"/>
      </w:pPr>
      <w:r>
        <w:t>The Pins step describes the first step in the abstract generation process. Usually, no pins are explicitly defined in the layout view, so they must be generated before you can continue the abstract generation process. AG derives pins from the text labels in the layout view and places the locations at the text origins.</w:t>
      </w:r>
    </w:p>
    <w:p w14:paraId="2E248523" w14:textId="77777777" w:rsidR="00021828" w:rsidRDefault="00021828" w:rsidP="00021828">
      <w:pPr>
        <w:pStyle w:val="Bullet1"/>
        <w:numPr>
          <w:ilvl w:val="0"/>
          <w:numId w:val="1"/>
        </w:numPr>
      </w:pPr>
      <w:r>
        <w:t xml:space="preserve">If there is a </w:t>
      </w:r>
      <w:r w:rsidRPr="00663C02">
        <w:t xml:space="preserve">Logical </w:t>
      </w:r>
      <w:r>
        <w:t>view present, AG only creates pins that match logical view terminals.</w:t>
      </w:r>
    </w:p>
    <w:p w14:paraId="4A145147" w14:textId="77777777" w:rsidR="00021828" w:rsidRDefault="00021828" w:rsidP="00021828">
      <w:pPr>
        <w:pStyle w:val="Bullet1"/>
        <w:numPr>
          <w:ilvl w:val="0"/>
          <w:numId w:val="1"/>
        </w:numPr>
      </w:pPr>
      <w:r>
        <w:t>AG copies the placement status of the pins in the layout view to the abstract view. The supported placement states are locked, placed, fixed, none, and unplaced.</w:t>
      </w:r>
    </w:p>
    <w:p w14:paraId="087EE82A" w14:textId="05E583E1" w:rsidR="00021828" w:rsidRDefault="00021828" w:rsidP="00021828">
      <w:pPr>
        <w:pStyle w:val="Bullet1"/>
        <w:numPr>
          <w:ilvl w:val="0"/>
          <w:numId w:val="1"/>
        </w:numPr>
      </w:pPr>
      <w:r>
        <w:t>AG automatically detects shapes placed in</w:t>
      </w:r>
      <w:r w:rsidR="008753A9" w:rsidRPr="008753A9">
        <w:t xml:space="preserve"> </w:t>
      </w:r>
      <w:r w:rsidR="008753A9">
        <w:t>WSP</w:t>
      </w:r>
      <w:r>
        <w:t xml:space="preserve"> </w:t>
      </w:r>
      <w:r w:rsidR="008753A9">
        <w:t>(W</w:t>
      </w:r>
      <w:r>
        <w:t xml:space="preserve">idth </w:t>
      </w:r>
      <w:r w:rsidR="008753A9">
        <w:t>S</w:t>
      </w:r>
      <w:r>
        <w:t xml:space="preserve">pacing </w:t>
      </w:r>
      <w:r w:rsidR="008753A9">
        <w:t>P</w:t>
      </w:r>
      <w:r>
        <w:t>attern) regions and ignores these shapes while creating pins under labels and PR boundaries.</w:t>
      </w:r>
    </w:p>
    <w:p w14:paraId="079D3ECC" w14:textId="77777777" w:rsidR="00021828" w:rsidRDefault="00021828" w:rsidP="00021828">
      <w:pPr>
        <w:pStyle w:val="Body1"/>
      </w:pPr>
      <w:r>
        <w:t xml:space="preserve">AG provides several options that support a variety of layout and text mapping conventions. To check options for mapping and controlling the generation of pins, see Specifying Pin Mappings for Abstract Generation in the </w:t>
      </w:r>
      <w:r>
        <w:rPr>
          <w:i/>
          <w:iCs/>
        </w:rPr>
        <w:t>Cadence Virtuoso*</w:t>
      </w:r>
      <w:r w:rsidRPr="00EE6150">
        <w:rPr>
          <w:i/>
          <w:iCs/>
        </w:rPr>
        <w:t xml:space="preserve"> </w:t>
      </w:r>
      <w:r>
        <w:rPr>
          <w:i/>
          <w:iCs/>
        </w:rPr>
        <w:t xml:space="preserve">AG </w:t>
      </w:r>
      <w:r w:rsidRPr="00EE6150">
        <w:rPr>
          <w:i/>
          <w:iCs/>
        </w:rPr>
        <w:t>User Guide</w:t>
      </w:r>
      <w:r>
        <w:t>.</w:t>
      </w:r>
    </w:p>
    <w:p w14:paraId="367EB9AE" w14:textId="77777777" w:rsidR="00021828" w:rsidRDefault="00021828" w:rsidP="00021828">
      <w:pPr>
        <w:pStyle w:val="Body1"/>
      </w:pPr>
      <w:r>
        <w:t>AG performs the following functions during the Pins step:</w:t>
      </w:r>
    </w:p>
    <w:p w14:paraId="36A60A13" w14:textId="77777777" w:rsidR="00021828" w:rsidRDefault="00021828" w:rsidP="00021828">
      <w:pPr>
        <w:pStyle w:val="Bullet1"/>
        <w:numPr>
          <w:ilvl w:val="0"/>
          <w:numId w:val="1"/>
        </w:numPr>
      </w:pPr>
      <w:r>
        <w:t>Maps text labels to terminal names and creates terminals</w:t>
      </w:r>
    </w:p>
    <w:p w14:paraId="1ADD47C8" w14:textId="77777777" w:rsidR="00021828" w:rsidRDefault="00021828" w:rsidP="00021828">
      <w:pPr>
        <w:pStyle w:val="Bullet1"/>
        <w:numPr>
          <w:ilvl w:val="0"/>
          <w:numId w:val="1"/>
        </w:numPr>
      </w:pPr>
      <w:r>
        <w:t>Creates physical pin shapes corresponding to the geometry overlapping the text labels</w:t>
      </w:r>
    </w:p>
    <w:p w14:paraId="36178512" w14:textId="77777777" w:rsidR="00021828" w:rsidRDefault="00021828" w:rsidP="00021828">
      <w:pPr>
        <w:pStyle w:val="Bullet1"/>
        <w:numPr>
          <w:ilvl w:val="0"/>
          <w:numId w:val="1"/>
        </w:numPr>
      </w:pPr>
      <w:r>
        <w:t>Creates the place-and-route boundary</w:t>
      </w:r>
    </w:p>
    <w:p w14:paraId="3F58CCF8" w14:textId="3BCA3BF8" w:rsidR="00021828" w:rsidRDefault="00021828" w:rsidP="00021828">
      <w:pPr>
        <w:pStyle w:val="Body1"/>
      </w:pPr>
      <w:r>
        <w:t xml:space="preserve">Use the </w:t>
      </w:r>
      <w:r w:rsidRPr="003210B5">
        <w:rPr>
          <w:i/>
          <w:iCs/>
        </w:rPr>
        <w:t xml:space="preserve">Running </w:t>
      </w:r>
      <w:r w:rsidR="003210B5" w:rsidRPr="003210B5">
        <w:rPr>
          <w:i/>
          <w:iCs/>
        </w:rPr>
        <w:t>s</w:t>
      </w:r>
      <w:r w:rsidRPr="003210B5">
        <w:rPr>
          <w:i/>
          <w:iCs/>
        </w:rPr>
        <w:t>tep Pins</w:t>
      </w:r>
      <w:r>
        <w:t xml:space="preserve"> form to view and modify the bin options relevant to the Pins step.</w:t>
      </w:r>
    </w:p>
    <w:p w14:paraId="4CBC203B" w14:textId="77777777" w:rsidR="00021828" w:rsidRDefault="00021828" w:rsidP="00021828">
      <w:pPr>
        <w:pStyle w:val="Body1"/>
        <w:keepNext/>
      </w:pPr>
      <w:r>
        <w:lastRenderedPageBreak/>
        <w:t>An overview of the Pins steps is as follows:</w:t>
      </w:r>
    </w:p>
    <w:p w14:paraId="682D64FA" w14:textId="1B6E0574" w:rsidR="00021828" w:rsidRDefault="00021828" w:rsidP="00021828">
      <w:pPr>
        <w:pStyle w:val="Bullet1"/>
        <w:numPr>
          <w:ilvl w:val="0"/>
          <w:numId w:val="1"/>
        </w:numPr>
      </w:pPr>
      <w:r>
        <w:t>Select one or more cells in the main window</w:t>
      </w:r>
      <w:r w:rsidR="003210B5">
        <w:t>,</w:t>
      </w:r>
      <w:r>
        <w:t xml:space="preserve"> and</w:t>
      </w:r>
      <w:r w:rsidR="003210B5">
        <w:t xml:space="preserve"> then</w:t>
      </w:r>
      <w:r>
        <w:t xml:space="preserve"> click the </w:t>
      </w:r>
      <w:r w:rsidRPr="00A977B4">
        <w:rPr>
          <w:b/>
          <w:bCs/>
        </w:rPr>
        <w:t>Pins</w:t>
      </w:r>
      <w:r>
        <w:t xml:space="preserve"> button. Alternatively, </w:t>
      </w:r>
      <w:r w:rsidRPr="00D052A1">
        <w:t>select</w:t>
      </w:r>
      <w:r>
        <w:t xml:space="preserve"> the </w:t>
      </w:r>
      <w:r w:rsidRPr="00A977B4">
        <w:rPr>
          <w:rStyle w:val="TableCode1Char"/>
        </w:rPr>
        <w:t>Flow &gt; Pins…</w:t>
      </w:r>
      <w:r>
        <w:t> command.</w:t>
      </w:r>
    </w:p>
    <w:p w14:paraId="3087BA17" w14:textId="383EBC9C" w:rsidR="00021828" w:rsidRDefault="00021828" w:rsidP="00021828">
      <w:pPr>
        <w:pStyle w:val="Bullet1"/>
        <w:numPr>
          <w:ilvl w:val="0"/>
          <w:numId w:val="1"/>
        </w:numPr>
      </w:pPr>
      <w:r>
        <w:t xml:space="preserve">This </w:t>
      </w:r>
      <w:r w:rsidRPr="0083393C">
        <w:rPr>
          <w:rStyle w:val="Number2Char"/>
        </w:rPr>
        <w:t>o</w:t>
      </w:r>
      <w:r>
        <w:t xml:space="preserve">pens the </w:t>
      </w:r>
      <w:r w:rsidRPr="003210B5">
        <w:rPr>
          <w:i/>
          <w:iCs/>
        </w:rPr>
        <w:t>Running step Pins</w:t>
      </w:r>
      <w:r>
        <w:t xml:space="preserve"> form. The</w:t>
      </w:r>
      <w:r w:rsidR="00787770">
        <w:t xml:space="preserve"> form contains</w:t>
      </w:r>
      <w:r>
        <w:t xml:space="preserve"> four tabs: </w:t>
      </w:r>
      <w:r w:rsidRPr="00787770">
        <w:rPr>
          <w:i/>
          <w:iCs/>
        </w:rPr>
        <w:t>Map</w:t>
      </w:r>
      <w:r w:rsidRPr="00787770">
        <w:t xml:space="preserve">, </w:t>
      </w:r>
      <w:r w:rsidRPr="00787770">
        <w:rPr>
          <w:i/>
          <w:iCs/>
        </w:rPr>
        <w:t>Text</w:t>
      </w:r>
      <w:r w:rsidRPr="00787770">
        <w:t xml:space="preserve">, </w:t>
      </w:r>
      <w:r w:rsidRPr="00787770">
        <w:rPr>
          <w:i/>
          <w:iCs/>
        </w:rPr>
        <w:t>Boundary</w:t>
      </w:r>
      <w:r w:rsidRPr="00787770">
        <w:t xml:space="preserve">, and </w:t>
      </w:r>
      <w:r w:rsidRPr="00787770">
        <w:rPr>
          <w:i/>
          <w:iCs/>
        </w:rPr>
        <w:t>Blocks</w:t>
      </w:r>
      <w:r w:rsidRPr="00787770">
        <w:t xml:space="preserve">. </w:t>
      </w:r>
      <w:r>
        <w:t>You can use the radio buttons on the left to navigate to the tab pages for the different steps and bins you are using in t</w:t>
      </w:r>
      <w:r w:rsidR="00AF3857">
        <w:t xml:space="preserve">he </w:t>
      </w:r>
      <w:r>
        <w:t>form.</w:t>
      </w:r>
    </w:p>
    <w:p w14:paraId="61FAD414" w14:textId="77777777" w:rsidR="00021828" w:rsidRDefault="00021828" w:rsidP="00021828">
      <w:pPr>
        <w:pStyle w:val="Bullet1"/>
        <w:numPr>
          <w:ilvl w:val="0"/>
          <w:numId w:val="1"/>
        </w:numPr>
      </w:pPr>
      <w:r>
        <w:t xml:space="preserve">When satisfied with the options settings, click </w:t>
      </w:r>
      <w:r w:rsidRPr="00EE6150">
        <w:rPr>
          <w:b/>
          <w:bCs/>
        </w:rPr>
        <w:t>Run</w:t>
      </w:r>
      <w:r>
        <w:t xml:space="preserve"> to run the step.</w:t>
      </w:r>
    </w:p>
    <w:p w14:paraId="6EA6E74B" w14:textId="77777777" w:rsidR="00021828" w:rsidRPr="004C3F70" w:rsidRDefault="00021828" w:rsidP="00021828">
      <w:pPr>
        <w:pStyle w:val="Heading3"/>
      </w:pPr>
      <w:bookmarkStart w:id="257" w:name="_Toc164238122"/>
      <w:bookmarkStart w:id="258" w:name="_Toc169527027"/>
      <w:r>
        <w:t>Demonstration</w:t>
      </w:r>
      <w:bookmarkEnd w:id="257"/>
      <w:bookmarkEnd w:id="258"/>
    </w:p>
    <w:p w14:paraId="140414E5" w14:textId="2C19AD6E" w:rsidR="00021828" w:rsidRDefault="00021828" w:rsidP="00ED2B95">
      <w:pPr>
        <w:pStyle w:val="Number1"/>
        <w:keepNext/>
        <w:keepLines/>
        <w:numPr>
          <w:ilvl w:val="0"/>
          <w:numId w:val="16"/>
        </w:numPr>
      </w:pPr>
      <w:r>
        <w:t xml:space="preserve">From the AG menus, </w:t>
      </w:r>
      <w:r w:rsidR="0085753F">
        <w:t xml:space="preserve"> select</w:t>
      </w:r>
      <w:r>
        <w:t xml:space="preserve"> </w:t>
      </w:r>
      <w:r w:rsidRPr="0083393C">
        <w:rPr>
          <w:b/>
          <w:bCs/>
        </w:rPr>
        <w:t xml:space="preserve">Flow &gt; Pins… </w:t>
      </w:r>
      <w:r w:rsidRPr="00473EAC">
        <w:t>Review the settings</w:t>
      </w:r>
      <w:r>
        <w:t xml:space="preserve"> on the </w:t>
      </w:r>
      <w:r w:rsidRPr="00661934">
        <w:rPr>
          <w:i/>
          <w:iCs/>
        </w:rPr>
        <w:t>Map</w:t>
      </w:r>
      <w:r>
        <w:t xml:space="preserve"> tab (</w:t>
      </w:r>
      <w:r w:rsidRPr="00EE6150">
        <w:rPr>
          <w:rStyle w:val="Link"/>
        </w:rPr>
        <w:fldChar w:fldCharType="begin"/>
      </w:r>
      <w:r w:rsidRPr="00EE6150">
        <w:rPr>
          <w:rStyle w:val="Link"/>
        </w:rPr>
        <w:instrText xml:space="preserve"> REF _Ref153273367 \h </w:instrText>
      </w:r>
      <w:r>
        <w:rPr>
          <w:rStyle w:val="Link"/>
        </w:rPr>
        <w:instrText xml:space="preserve"> \* MERGEFORMAT </w:instrText>
      </w:r>
      <w:r w:rsidRPr="00EE6150">
        <w:rPr>
          <w:rStyle w:val="Link"/>
        </w:rPr>
      </w:r>
      <w:r w:rsidRPr="00EE6150">
        <w:rPr>
          <w:rStyle w:val="Link"/>
        </w:rPr>
        <w:fldChar w:fldCharType="separate"/>
      </w:r>
      <w:r w:rsidR="001E647E" w:rsidRPr="001E647E">
        <w:rPr>
          <w:rStyle w:val="Link"/>
        </w:rPr>
        <w:t>Figure 43</w:t>
      </w:r>
      <w:r w:rsidRPr="00EE6150">
        <w:rPr>
          <w:rStyle w:val="Link"/>
        </w:rPr>
        <w:fldChar w:fldCharType="end"/>
      </w:r>
      <w:r>
        <w:t>).</w:t>
      </w:r>
    </w:p>
    <w:p w14:paraId="7BA2575A" w14:textId="23CFBE48" w:rsidR="00021828" w:rsidRDefault="00021828" w:rsidP="00021828">
      <w:pPr>
        <w:pStyle w:val="Body2"/>
        <w:keepNext/>
      </w:pPr>
      <w:r>
        <w:t>A regular expression must be entered that identifies the Power and Ground pin names. Clock, Analog, and Output pin names are optional; the Liberty model defines these three pin names and those definitions take</w:t>
      </w:r>
      <w:r w:rsidR="00F24783">
        <w:t xml:space="preserve"> </w:t>
      </w:r>
      <w:r>
        <w:t>precedence over the Abstract/LEF.</w:t>
      </w:r>
    </w:p>
    <w:p w14:paraId="1DFE0073" w14:textId="77777777" w:rsidR="00021828" w:rsidRDefault="00021828" w:rsidP="00021828">
      <w:pPr>
        <w:pStyle w:val="Body2"/>
        <w:keepNext/>
      </w:pPr>
      <w:r>
        <w:t>The modification of the Power/Ground pin names is as follows:</w:t>
      </w:r>
    </w:p>
    <w:p w14:paraId="3463ECDB" w14:textId="77777777" w:rsidR="00021828" w:rsidRDefault="00021828" w:rsidP="00021828">
      <w:pPr>
        <w:pStyle w:val="Bullet2"/>
        <w:keepNext/>
        <w:numPr>
          <w:ilvl w:val="1"/>
          <w:numId w:val="1"/>
        </w:numPr>
      </w:pPr>
      <w:r>
        <w:t xml:space="preserve">Power pin names: </w:t>
      </w:r>
      <w:r w:rsidRPr="00565C30">
        <w:t>^((V(DD|CC))|(v(dd|cc|cc_in)))(!)?$</w:t>
      </w:r>
    </w:p>
    <w:p w14:paraId="7882666C" w14:textId="77777777" w:rsidR="00021828" w:rsidRDefault="00021828" w:rsidP="00021828">
      <w:pPr>
        <w:pStyle w:val="Bullet2"/>
        <w:keepNext/>
        <w:numPr>
          <w:ilvl w:val="1"/>
          <w:numId w:val="1"/>
        </w:numPr>
      </w:pPr>
      <w:r>
        <w:t xml:space="preserve">Ground pin names: </w:t>
      </w:r>
      <w:r w:rsidRPr="006F5B85">
        <w:t>^((VSS|GND)|(vss|vssx|gnd))(!)?$</w:t>
      </w:r>
    </w:p>
    <w:p w14:paraId="3DA02769" w14:textId="1123CC7A" w:rsidR="00021828" w:rsidRPr="0083393C" w:rsidRDefault="00021828" w:rsidP="00021828">
      <w:pPr>
        <w:pStyle w:val="Caption"/>
      </w:pPr>
      <w:bookmarkStart w:id="259" w:name="_Ref153273367"/>
      <w:bookmarkStart w:id="260" w:name="_Toc164238205"/>
      <w:bookmarkStart w:id="261" w:name="_Toc169527123"/>
      <w:r>
        <w:t xml:space="preserve">Figure </w:t>
      </w:r>
      <w:r>
        <w:rPr>
          <w:noProof/>
        </w:rPr>
        <w:fldChar w:fldCharType="begin"/>
      </w:r>
      <w:r>
        <w:rPr>
          <w:noProof/>
        </w:rPr>
        <w:instrText xml:space="preserve"> SEQ Figure \* ARABIC </w:instrText>
      </w:r>
      <w:r>
        <w:rPr>
          <w:noProof/>
        </w:rPr>
        <w:fldChar w:fldCharType="separate"/>
      </w:r>
      <w:r w:rsidR="000C0CA7">
        <w:rPr>
          <w:noProof/>
        </w:rPr>
        <w:t>44</w:t>
      </w:r>
      <w:r>
        <w:rPr>
          <w:noProof/>
        </w:rPr>
        <w:fldChar w:fldCharType="end"/>
      </w:r>
      <w:bookmarkEnd w:id="259"/>
      <w:r>
        <w:t>:</w:t>
      </w:r>
      <w:r w:rsidRPr="00E70778">
        <w:t xml:space="preserve"> </w:t>
      </w:r>
      <w:r>
        <w:t xml:space="preserve">Running step </w:t>
      </w:r>
      <w:r w:rsidRPr="00E85EB7">
        <w:t>Pins, Map tab</w:t>
      </w:r>
      <w:bookmarkEnd w:id="260"/>
      <w:bookmarkEnd w:id="261"/>
    </w:p>
    <w:tbl>
      <w:tblPr>
        <w:tblStyle w:val="Table02"/>
        <w:tblW w:w="5000" w:type="pct"/>
        <w:tblLook w:val="04A0" w:firstRow="1" w:lastRow="0" w:firstColumn="1" w:lastColumn="0" w:noHBand="0" w:noVBand="1"/>
      </w:tblPr>
      <w:tblGrid>
        <w:gridCol w:w="10070"/>
      </w:tblGrid>
      <w:tr w:rsidR="00021828" w14:paraId="67B5BDD3" w14:textId="77777777" w:rsidTr="00A073DD">
        <w:trPr>
          <w:cnfStyle w:val="100000000000" w:firstRow="1" w:lastRow="0" w:firstColumn="0" w:lastColumn="0" w:oddVBand="0" w:evenVBand="0" w:oddHBand="0" w:evenHBand="0" w:firstRowFirstColumn="0" w:firstRowLastColumn="0" w:lastRowFirstColumn="0" w:lastRowLastColumn="0"/>
        </w:trPr>
        <w:tc>
          <w:tcPr>
            <w:tcW w:w="5000" w:type="pct"/>
            <w:vAlign w:val="bottom"/>
          </w:tcPr>
          <w:p w14:paraId="4414A975" w14:textId="77777777" w:rsidR="00021828" w:rsidRDefault="00021828" w:rsidP="00A073DD">
            <w:pPr>
              <w:pStyle w:val="TableBody1"/>
            </w:pPr>
            <w:r w:rsidRPr="00C937DC">
              <w:rPr>
                <w:noProof/>
              </w:rPr>
              <w:drawing>
                <wp:inline distT="0" distB="0" distL="0" distR="0" wp14:anchorId="52BC2C85" wp14:editId="1804D744">
                  <wp:extent cx="3319567" cy="3884211"/>
                  <wp:effectExtent l="19050" t="19050" r="14605" b="21590"/>
                  <wp:docPr id="1016419373" name="Picture 10164193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19373" name="Picture 1016419373"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319567" cy="3884211"/>
                          </a:xfrm>
                          <a:prstGeom prst="rect">
                            <a:avLst/>
                          </a:prstGeom>
                          <a:ln>
                            <a:solidFill>
                              <a:schemeClr val="bg1">
                                <a:lumMod val="75000"/>
                              </a:schemeClr>
                            </a:solidFill>
                          </a:ln>
                        </pic:spPr>
                      </pic:pic>
                    </a:graphicData>
                  </a:graphic>
                </wp:inline>
              </w:drawing>
            </w:r>
          </w:p>
        </w:tc>
      </w:tr>
    </w:tbl>
    <w:p w14:paraId="42403D11" w14:textId="77777777" w:rsidR="00021828" w:rsidRDefault="00021828" w:rsidP="00021828">
      <w:pPr>
        <w:pStyle w:val="Number1"/>
      </w:pPr>
      <w:r>
        <w:lastRenderedPageBreak/>
        <w:t xml:space="preserve">Review the settings on the other tabs: </w:t>
      </w:r>
      <w:r w:rsidRPr="004871C7">
        <w:rPr>
          <w:i/>
          <w:iCs/>
        </w:rPr>
        <w:t>Text</w:t>
      </w:r>
      <w:r w:rsidRPr="004871C7">
        <w:t xml:space="preserve">, </w:t>
      </w:r>
      <w:r w:rsidRPr="004871C7">
        <w:rPr>
          <w:i/>
          <w:iCs/>
        </w:rPr>
        <w:t>Boundary</w:t>
      </w:r>
      <w:r w:rsidRPr="004871C7">
        <w:t xml:space="preserve">, and </w:t>
      </w:r>
      <w:r w:rsidRPr="004871C7">
        <w:rPr>
          <w:i/>
          <w:iCs/>
        </w:rPr>
        <w:t>Blocks</w:t>
      </w:r>
      <w:r>
        <w:t>. The following options are important to consider:</w:t>
      </w:r>
    </w:p>
    <w:p w14:paraId="357380DB" w14:textId="77777777" w:rsidR="00021828" w:rsidRDefault="00021828" w:rsidP="00021828">
      <w:pPr>
        <w:pStyle w:val="Bullet2"/>
        <w:numPr>
          <w:ilvl w:val="1"/>
          <w:numId w:val="1"/>
        </w:numPr>
      </w:pPr>
      <w:r>
        <w:t xml:space="preserve">On the </w:t>
      </w:r>
      <w:r w:rsidRPr="0028105E">
        <w:rPr>
          <w:i/>
          <w:iCs/>
        </w:rPr>
        <w:t>Boundary</w:t>
      </w:r>
      <w:r>
        <w:t xml:space="preserve"> tab, </w:t>
      </w:r>
      <w:r w:rsidRPr="0028105E">
        <w:rPr>
          <w:i/>
          <w:iCs/>
        </w:rPr>
        <w:t>Create boundary</w:t>
      </w:r>
      <w:r>
        <w:t xml:space="preserve"> is set to </w:t>
      </w:r>
      <w:r w:rsidRPr="00A25F85">
        <w:rPr>
          <w:b/>
          <w:bCs/>
        </w:rPr>
        <w:t>off</w:t>
      </w:r>
      <w:r>
        <w:t>. This is the recommended setting for standard cells since they should contain a boundary (prBoundary object) that defines the height and width, instead of relying on the layer shapes to define it.</w:t>
      </w:r>
    </w:p>
    <w:p w14:paraId="2B231692" w14:textId="77777777" w:rsidR="00021828" w:rsidRDefault="00021828" w:rsidP="00021828">
      <w:pPr>
        <w:pStyle w:val="Bullet2"/>
        <w:numPr>
          <w:ilvl w:val="1"/>
          <w:numId w:val="1"/>
        </w:numPr>
      </w:pPr>
      <w:r>
        <w:t xml:space="preserve">On the </w:t>
      </w:r>
      <w:r w:rsidRPr="00A25F85">
        <w:rPr>
          <w:i/>
          <w:iCs/>
        </w:rPr>
        <w:t>Blocks</w:t>
      </w:r>
      <w:r>
        <w:t xml:space="preserve"> tab, </w:t>
      </w:r>
      <w:r w:rsidRPr="00A25F85">
        <w:rPr>
          <w:i/>
          <w:iCs/>
        </w:rPr>
        <w:t>Create power pins from routing</w:t>
      </w:r>
      <w:r>
        <w:t xml:space="preserve"> should be disabled since it is not applicable to standard cells.</w:t>
      </w:r>
    </w:p>
    <w:p w14:paraId="7C259DAD" w14:textId="3D310CD3" w:rsidR="00021828" w:rsidRDefault="00021828" w:rsidP="00021828">
      <w:pPr>
        <w:pStyle w:val="Number1"/>
        <w:keepNext/>
      </w:pPr>
      <w:r>
        <w:t xml:space="preserve">Click </w:t>
      </w:r>
      <w:r w:rsidRPr="007D1325">
        <w:rPr>
          <w:b/>
          <w:bCs/>
        </w:rPr>
        <w:t>Run</w:t>
      </w:r>
      <w:r>
        <w:t xml:space="preserve"> on the </w:t>
      </w:r>
      <w:r w:rsidRPr="00F02E03">
        <w:rPr>
          <w:i/>
          <w:iCs/>
        </w:rPr>
        <w:t>Running step Pins</w:t>
      </w:r>
      <w:r>
        <w:t xml:space="preserve"> form (</w:t>
      </w:r>
      <w:r w:rsidRPr="00EE6150">
        <w:rPr>
          <w:rStyle w:val="Link"/>
        </w:rPr>
        <w:fldChar w:fldCharType="begin"/>
      </w:r>
      <w:r w:rsidRPr="00EE6150">
        <w:rPr>
          <w:rStyle w:val="Link"/>
        </w:rPr>
        <w:instrText xml:space="preserve"> REF _Ref153273382 \h </w:instrText>
      </w:r>
      <w:r>
        <w:rPr>
          <w:rStyle w:val="Link"/>
        </w:rPr>
        <w:instrText xml:space="preserve"> \* MERGEFORMAT </w:instrText>
      </w:r>
      <w:r w:rsidRPr="00EE6150">
        <w:rPr>
          <w:rStyle w:val="Link"/>
        </w:rPr>
      </w:r>
      <w:r w:rsidRPr="00EE6150">
        <w:rPr>
          <w:rStyle w:val="Link"/>
        </w:rPr>
        <w:fldChar w:fldCharType="separate"/>
      </w:r>
      <w:r w:rsidR="001E647E" w:rsidRPr="001E647E">
        <w:rPr>
          <w:rStyle w:val="Link"/>
        </w:rPr>
        <w:t>Figure 44</w:t>
      </w:r>
      <w:r w:rsidRPr="00EE6150">
        <w:rPr>
          <w:rStyle w:val="Link"/>
        </w:rPr>
        <w:fldChar w:fldCharType="end"/>
      </w:r>
      <w:r>
        <w:t>).</w:t>
      </w:r>
    </w:p>
    <w:p w14:paraId="4A1EF05B" w14:textId="0434D106" w:rsidR="00021828" w:rsidRPr="0083393C" w:rsidRDefault="00021828" w:rsidP="00021828">
      <w:pPr>
        <w:pStyle w:val="Caption"/>
      </w:pPr>
      <w:bookmarkStart w:id="262" w:name="_Ref153273382"/>
      <w:bookmarkStart w:id="263" w:name="_Toc164238206"/>
      <w:bookmarkStart w:id="264" w:name="_Toc169527124"/>
      <w:r>
        <w:t xml:space="preserve">Figure </w:t>
      </w:r>
      <w:r>
        <w:rPr>
          <w:noProof/>
        </w:rPr>
        <w:fldChar w:fldCharType="begin"/>
      </w:r>
      <w:r>
        <w:rPr>
          <w:noProof/>
        </w:rPr>
        <w:instrText xml:space="preserve"> SEQ Figure \* ARABIC </w:instrText>
      </w:r>
      <w:r>
        <w:rPr>
          <w:noProof/>
        </w:rPr>
        <w:fldChar w:fldCharType="separate"/>
      </w:r>
      <w:r w:rsidR="000C0CA7">
        <w:rPr>
          <w:noProof/>
        </w:rPr>
        <w:t>45</w:t>
      </w:r>
      <w:r>
        <w:rPr>
          <w:noProof/>
        </w:rPr>
        <w:fldChar w:fldCharType="end"/>
      </w:r>
      <w:bookmarkEnd w:id="262"/>
      <w:r>
        <w:t>:</w:t>
      </w:r>
      <w:r w:rsidRPr="00E70778">
        <w:t xml:space="preserve"> </w:t>
      </w:r>
      <w:r w:rsidRPr="00E85EB7">
        <w:t>AG UI, results from Pins step</w:t>
      </w:r>
      <w:bookmarkEnd w:id="263"/>
      <w:bookmarkEnd w:id="264"/>
    </w:p>
    <w:tbl>
      <w:tblPr>
        <w:tblStyle w:val="Table02"/>
        <w:tblW w:w="5000" w:type="pct"/>
        <w:tblLook w:val="04A0" w:firstRow="1" w:lastRow="0" w:firstColumn="1" w:lastColumn="0" w:noHBand="0" w:noVBand="1"/>
      </w:tblPr>
      <w:tblGrid>
        <w:gridCol w:w="10070"/>
      </w:tblGrid>
      <w:tr w:rsidR="00021828" w14:paraId="7B99C642" w14:textId="77777777" w:rsidTr="00A073DD">
        <w:trPr>
          <w:cnfStyle w:val="100000000000" w:firstRow="1" w:lastRow="0" w:firstColumn="0" w:lastColumn="0" w:oddVBand="0" w:evenVBand="0" w:oddHBand="0" w:evenHBand="0" w:firstRowFirstColumn="0" w:firstRowLastColumn="0" w:lastRowFirstColumn="0" w:lastRowLastColumn="0"/>
        </w:trPr>
        <w:tc>
          <w:tcPr>
            <w:tcW w:w="5000" w:type="pct"/>
            <w:vAlign w:val="bottom"/>
          </w:tcPr>
          <w:p w14:paraId="1FF7AC4D" w14:textId="77777777" w:rsidR="00021828" w:rsidRDefault="00021828" w:rsidP="00A073DD">
            <w:pPr>
              <w:pStyle w:val="TableBody1"/>
            </w:pPr>
            <w:r w:rsidRPr="00BF2C0C">
              <w:rPr>
                <w:noProof/>
              </w:rPr>
              <w:drawing>
                <wp:inline distT="0" distB="0" distL="0" distR="0" wp14:anchorId="0CC3033A" wp14:editId="305F9267">
                  <wp:extent cx="5667375" cy="1652984"/>
                  <wp:effectExtent l="19050" t="19050" r="9525" b="23495"/>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63"/>
                          <a:stretch>
                            <a:fillRect/>
                          </a:stretch>
                        </pic:blipFill>
                        <pic:spPr>
                          <a:xfrm>
                            <a:off x="0" y="0"/>
                            <a:ext cx="5671657" cy="1654233"/>
                          </a:xfrm>
                          <a:prstGeom prst="rect">
                            <a:avLst/>
                          </a:prstGeom>
                          <a:ln>
                            <a:solidFill>
                              <a:schemeClr val="bg1">
                                <a:lumMod val="75000"/>
                              </a:schemeClr>
                            </a:solidFill>
                          </a:ln>
                        </pic:spPr>
                      </pic:pic>
                    </a:graphicData>
                  </a:graphic>
                </wp:inline>
              </w:drawing>
            </w:r>
          </w:p>
        </w:tc>
      </w:tr>
    </w:tbl>
    <w:p w14:paraId="5557CC55" w14:textId="7B509184" w:rsidR="00021828" w:rsidRDefault="00021828" w:rsidP="00021828">
      <w:pPr>
        <w:pStyle w:val="Body1"/>
      </w:pPr>
      <w:r>
        <w:t xml:space="preserve">A yellow exclamation point (!) </w:t>
      </w:r>
      <w:r w:rsidR="002B06E9">
        <w:t xml:space="preserve">could appear </w:t>
      </w:r>
      <w:r>
        <w:t>instead of a green checkmark</w:t>
      </w:r>
      <w:r w:rsidR="002B06E9">
        <w:t xml:space="preserve"> to</w:t>
      </w:r>
      <w:r>
        <w:t xml:space="preserve"> indicate </w:t>
      </w:r>
      <w:r w:rsidRPr="000B06F3">
        <w:t>warnings were issued for the cell.</w:t>
      </w:r>
      <w:r>
        <w:t xml:space="preserve"> It is recommended that the warnings be reviewed.</w:t>
      </w:r>
    </w:p>
    <w:p w14:paraId="2446CA8C" w14:textId="77777777" w:rsidR="00021828" w:rsidRDefault="00021828" w:rsidP="00021828">
      <w:pPr>
        <w:pStyle w:val="Body1"/>
      </w:pPr>
      <w:r>
        <w:t xml:space="preserve">For each standard cell in the library, a view named </w:t>
      </w:r>
      <w:r w:rsidRPr="00A51A7A">
        <w:rPr>
          <w:i/>
          <w:iCs/>
        </w:rPr>
        <w:t>abstract.pin</w:t>
      </w:r>
      <w:r>
        <w:t xml:space="preserve"> is created.</w:t>
      </w:r>
    </w:p>
    <w:p w14:paraId="4AD52564" w14:textId="77777777" w:rsidR="00021828" w:rsidRDefault="00021828" w:rsidP="00021828">
      <w:pPr>
        <w:pStyle w:val="Heading2"/>
      </w:pPr>
      <w:bookmarkStart w:id="265" w:name="_Toc164238123"/>
      <w:bookmarkStart w:id="266" w:name="_Toc169527028"/>
      <w:r>
        <w:t>Extract Step</w:t>
      </w:r>
      <w:bookmarkEnd w:id="265"/>
      <w:bookmarkEnd w:id="266"/>
    </w:p>
    <w:p w14:paraId="6E084092" w14:textId="77777777" w:rsidR="00021828" w:rsidRDefault="00021828" w:rsidP="00021828">
      <w:pPr>
        <w:pStyle w:val="Heading3"/>
      </w:pPr>
      <w:bookmarkStart w:id="267" w:name="_Toc164238124"/>
      <w:bookmarkStart w:id="268" w:name="_Toc169527029"/>
      <w:r>
        <w:t>Overview</w:t>
      </w:r>
      <w:bookmarkEnd w:id="267"/>
      <w:bookmarkEnd w:id="268"/>
    </w:p>
    <w:p w14:paraId="4DA219AC" w14:textId="77777777" w:rsidR="00021828" w:rsidRDefault="00021828" w:rsidP="00021828">
      <w:pPr>
        <w:pStyle w:val="Body1"/>
      </w:pPr>
      <w:r>
        <w:t>The Extract step is the second step in the abstract generation process, and traces the connectivity between shapes and terminals, starting at the pin purpose shapes created in the Pins step. The shapes created during extraction are created on the purpose net at the top level of the extract view.</w:t>
      </w:r>
    </w:p>
    <w:p w14:paraId="5EBFC668" w14:textId="77777777" w:rsidR="00021828" w:rsidRDefault="00021828" w:rsidP="00021828">
      <w:pPr>
        <w:pStyle w:val="Body1"/>
      </w:pPr>
      <w:r>
        <w:t>AG performs the following functions during the Extract step:</w:t>
      </w:r>
    </w:p>
    <w:p w14:paraId="7E2B6556" w14:textId="77777777" w:rsidR="00021828" w:rsidRDefault="00021828" w:rsidP="00021828">
      <w:pPr>
        <w:pStyle w:val="Bullet1"/>
        <w:numPr>
          <w:ilvl w:val="0"/>
          <w:numId w:val="1"/>
        </w:numPr>
      </w:pPr>
      <w:r>
        <w:t>Extracts each terminal net, one shape at a time.</w:t>
      </w:r>
    </w:p>
    <w:p w14:paraId="61DB811C" w14:textId="77777777" w:rsidR="00021828" w:rsidRDefault="00021828" w:rsidP="00021828">
      <w:pPr>
        <w:pStyle w:val="Bullet1"/>
        <w:numPr>
          <w:ilvl w:val="0"/>
          <w:numId w:val="1"/>
        </w:numPr>
      </w:pPr>
      <w:r>
        <w:t>Constructs the correct database model for strong, weak, and must-join pins.</w:t>
      </w:r>
    </w:p>
    <w:p w14:paraId="3CF50C87" w14:textId="77777777" w:rsidR="00021828" w:rsidRDefault="00021828" w:rsidP="00021828">
      <w:pPr>
        <w:pStyle w:val="Bullet1"/>
        <w:numPr>
          <w:ilvl w:val="0"/>
          <w:numId w:val="1"/>
        </w:numPr>
      </w:pPr>
      <w:r>
        <w:t>Creates library process antenna information for custom blocks and standard cells.</w:t>
      </w:r>
    </w:p>
    <w:p w14:paraId="1FEE6C77" w14:textId="77777777" w:rsidR="00021828" w:rsidRDefault="00021828" w:rsidP="00021828">
      <w:pPr>
        <w:pStyle w:val="Body1"/>
      </w:pPr>
      <w:r>
        <w:t>To run the Extract step:</w:t>
      </w:r>
    </w:p>
    <w:p w14:paraId="18C3C768" w14:textId="77777777" w:rsidR="00021828" w:rsidRDefault="00021828" w:rsidP="00ED2B95">
      <w:pPr>
        <w:pStyle w:val="Number1"/>
        <w:numPr>
          <w:ilvl w:val="0"/>
          <w:numId w:val="17"/>
        </w:numPr>
      </w:pPr>
      <w:r>
        <w:t xml:space="preserve">Select one or more cells in the main window, and then click the </w:t>
      </w:r>
      <w:r w:rsidRPr="00DC3DCE">
        <w:rPr>
          <w:b/>
          <w:bCs/>
        </w:rPr>
        <w:t>Extract</w:t>
      </w:r>
      <w:r>
        <w:t xml:space="preserve"> button. Alternatively, select </w:t>
      </w:r>
      <w:r w:rsidRPr="00EE6150">
        <w:rPr>
          <w:b/>
          <w:bCs/>
        </w:rPr>
        <w:t>Flow &gt; Extract</w:t>
      </w:r>
      <w:r>
        <w:t xml:space="preserve">. The </w:t>
      </w:r>
      <w:r w:rsidRPr="00EE6150">
        <w:rPr>
          <w:rStyle w:val="TableCode1Char"/>
        </w:rPr>
        <w:t>Flow &gt; Extract</w:t>
      </w:r>
      <w:r>
        <w:rPr>
          <w:rStyle w:val="TableCode1Char"/>
        </w:rPr>
        <w:t>…</w:t>
      </w:r>
      <w:r>
        <w:t xml:space="preserve"> command runs as far as the Extract step for the selected cells.</w:t>
      </w:r>
    </w:p>
    <w:p w14:paraId="29C5A0C6" w14:textId="77777777" w:rsidR="00021828" w:rsidRDefault="00021828" w:rsidP="00021828">
      <w:pPr>
        <w:pStyle w:val="Number1"/>
      </w:pPr>
      <w:r>
        <w:t xml:space="preserve">When you select the command, the </w:t>
      </w:r>
      <w:r w:rsidRPr="00D06F99">
        <w:rPr>
          <w:i/>
          <w:iCs/>
        </w:rPr>
        <w:t>Running Form</w:t>
      </w:r>
      <w:r>
        <w:t xml:space="preserve"> is displayed. Use this form to view and modify the bin options relevant to the Extract step and any prior steps that must be run.</w:t>
      </w:r>
    </w:p>
    <w:p w14:paraId="1DB5840E" w14:textId="77777777" w:rsidR="00021828" w:rsidRDefault="00021828" w:rsidP="00021828">
      <w:pPr>
        <w:pStyle w:val="Number1"/>
      </w:pPr>
      <w:r>
        <w:t xml:space="preserve">When satisfied with the options settings , click </w:t>
      </w:r>
      <w:r w:rsidRPr="00EE6150">
        <w:rPr>
          <w:b/>
          <w:bCs/>
        </w:rPr>
        <w:t>Run</w:t>
      </w:r>
      <w:r>
        <w:t xml:space="preserve"> to run the step.</w:t>
      </w:r>
    </w:p>
    <w:p w14:paraId="5797C26F" w14:textId="77777777" w:rsidR="00021828" w:rsidRPr="00020C8C" w:rsidRDefault="00021828" w:rsidP="00021828">
      <w:pPr>
        <w:pStyle w:val="Heading3"/>
      </w:pPr>
      <w:bookmarkStart w:id="269" w:name="_Toc164238125"/>
      <w:bookmarkStart w:id="270" w:name="_Toc169527030"/>
      <w:r>
        <w:lastRenderedPageBreak/>
        <w:t>Demonstration</w:t>
      </w:r>
      <w:bookmarkEnd w:id="269"/>
      <w:bookmarkEnd w:id="270"/>
    </w:p>
    <w:p w14:paraId="740B02C0" w14:textId="1D673D76" w:rsidR="00021828" w:rsidRPr="00FF22A3" w:rsidRDefault="00021828" w:rsidP="00ED2B95">
      <w:pPr>
        <w:pStyle w:val="Number1"/>
        <w:keepNext/>
        <w:numPr>
          <w:ilvl w:val="0"/>
          <w:numId w:val="18"/>
        </w:numPr>
      </w:pPr>
      <w:r>
        <w:t xml:space="preserve">From the AG menus, </w:t>
      </w:r>
      <w:r w:rsidR="0085753F">
        <w:t xml:space="preserve"> select</w:t>
      </w:r>
      <w:r>
        <w:t xml:space="preserve"> </w:t>
      </w:r>
      <w:r w:rsidRPr="0083393C">
        <w:rPr>
          <w:b/>
          <w:bCs/>
        </w:rPr>
        <w:t>Flow &gt; Extract…</w:t>
      </w:r>
    </w:p>
    <w:p w14:paraId="65756533" w14:textId="7081E26D" w:rsidR="00021828" w:rsidRDefault="00021828" w:rsidP="00ED2B95">
      <w:pPr>
        <w:pStyle w:val="Number1"/>
        <w:keepNext/>
        <w:numPr>
          <w:ilvl w:val="0"/>
          <w:numId w:val="18"/>
        </w:numPr>
      </w:pPr>
      <w:r>
        <w:t xml:space="preserve">On the </w:t>
      </w:r>
      <w:r w:rsidRPr="000A30C8">
        <w:rPr>
          <w:i/>
          <w:iCs/>
        </w:rPr>
        <w:t>Signal</w:t>
      </w:r>
      <w:r>
        <w:t xml:space="preserve"> tab, note that </w:t>
      </w:r>
      <w:r w:rsidRPr="00C473B5">
        <w:rPr>
          <w:i/>
          <w:iCs/>
        </w:rPr>
        <w:t>Extract signal nets</w:t>
      </w:r>
      <w:r>
        <w:t xml:space="preserve"> is deselected (</w:t>
      </w:r>
      <w:r w:rsidRPr="00EE6150">
        <w:rPr>
          <w:rStyle w:val="Link"/>
        </w:rPr>
        <w:fldChar w:fldCharType="begin"/>
      </w:r>
      <w:r w:rsidRPr="00EE6150">
        <w:rPr>
          <w:rStyle w:val="Link"/>
        </w:rPr>
        <w:instrText xml:space="preserve"> REF _Ref153273400 \h  \* MERGEFORMAT </w:instrText>
      </w:r>
      <w:r w:rsidRPr="00EE6150">
        <w:rPr>
          <w:rStyle w:val="Link"/>
        </w:rPr>
      </w:r>
      <w:r w:rsidRPr="00EE6150">
        <w:rPr>
          <w:rStyle w:val="Link"/>
        </w:rPr>
        <w:fldChar w:fldCharType="separate"/>
      </w:r>
      <w:r w:rsidR="001E647E" w:rsidRPr="001E647E">
        <w:rPr>
          <w:rStyle w:val="Link"/>
        </w:rPr>
        <w:t>Figure 45</w:t>
      </w:r>
      <w:r w:rsidRPr="00EE6150">
        <w:rPr>
          <w:rStyle w:val="Link"/>
        </w:rPr>
        <w:fldChar w:fldCharType="end"/>
      </w:r>
      <w:r>
        <w:t>).</w:t>
      </w:r>
    </w:p>
    <w:p w14:paraId="63B853A1" w14:textId="77777777" w:rsidR="00021828" w:rsidRDefault="00021828" w:rsidP="00021828">
      <w:pPr>
        <w:pStyle w:val="Body2"/>
        <w:keepNext/>
      </w:pPr>
      <w:r>
        <w:t xml:space="preserve">When the </w:t>
      </w:r>
      <w:r w:rsidRPr="00C473B5">
        <w:rPr>
          <w:i/>
          <w:iCs/>
        </w:rPr>
        <w:t>Extract signal nets</w:t>
      </w:r>
      <w:r>
        <w:t xml:space="preserve"> option is selected, full extraction is performed; the geometry found during the extraction is turned into pin geometry.</w:t>
      </w:r>
    </w:p>
    <w:p w14:paraId="316D3C3A" w14:textId="77777777" w:rsidR="00021828" w:rsidRDefault="00021828" w:rsidP="00021828">
      <w:pPr>
        <w:pStyle w:val="Body2"/>
        <w:keepNext/>
      </w:pPr>
      <w:r>
        <w:t xml:space="preserve">To use the pins created in the layout and duplicate them in the </w:t>
      </w:r>
      <w:r w:rsidRPr="00F074EA">
        <w:t>Abstract</w:t>
      </w:r>
      <w:r>
        <w:t xml:space="preserve"> view, deselect </w:t>
      </w:r>
      <w:r w:rsidRPr="00F074EA">
        <w:rPr>
          <w:i/>
          <w:iCs/>
        </w:rPr>
        <w:t>Extract signal nets</w:t>
      </w:r>
      <w:r>
        <w:t xml:space="preserve"> so that AG does not extract them.</w:t>
      </w:r>
    </w:p>
    <w:p w14:paraId="46AC56C2" w14:textId="452414BC" w:rsidR="00021828" w:rsidRPr="0083393C" w:rsidRDefault="00021828" w:rsidP="00021828">
      <w:pPr>
        <w:pStyle w:val="Caption"/>
      </w:pPr>
      <w:bookmarkStart w:id="271" w:name="_Ref153273400"/>
      <w:bookmarkStart w:id="272" w:name="_Toc164238207"/>
      <w:bookmarkStart w:id="273" w:name="_Toc169527125"/>
      <w:r>
        <w:t xml:space="preserve">Figure </w:t>
      </w:r>
      <w:r>
        <w:rPr>
          <w:noProof/>
        </w:rPr>
        <w:fldChar w:fldCharType="begin"/>
      </w:r>
      <w:r>
        <w:rPr>
          <w:noProof/>
        </w:rPr>
        <w:instrText xml:space="preserve"> SEQ Figure \* ARABIC </w:instrText>
      </w:r>
      <w:r>
        <w:rPr>
          <w:noProof/>
        </w:rPr>
        <w:fldChar w:fldCharType="separate"/>
      </w:r>
      <w:r w:rsidR="000C0CA7">
        <w:rPr>
          <w:noProof/>
        </w:rPr>
        <w:t>46</w:t>
      </w:r>
      <w:r>
        <w:rPr>
          <w:noProof/>
        </w:rPr>
        <w:fldChar w:fldCharType="end"/>
      </w:r>
      <w:bookmarkEnd w:id="271"/>
      <w:r>
        <w:t>:</w:t>
      </w:r>
      <w:r w:rsidRPr="00E70778">
        <w:t xml:space="preserve"> </w:t>
      </w:r>
      <w:r w:rsidRPr="00E85EB7">
        <w:t>Running step Extract, Signal tab, Extract signal nets option</w:t>
      </w:r>
      <w:bookmarkEnd w:id="272"/>
      <w:bookmarkEnd w:id="273"/>
    </w:p>
    <w:tbl>
      <w:tblPr>
        <w:tblStyle w:val="Table02"/>
        <w:tblW w:w="5000" w:type="pct"/>
        <w:tblLook w:val="04A0" w:firstRow="1" w:lastRow="0" w:firstColumn="1" w:lastColumn="0" w:noHBand="0" w:noVBand="1"/>
      </w:tblPr>
      <w:tblGrid>
        <w:gridCol w:w="10070"/>
      </w:tblGrid>
      <w:tr w:rsidR="00021828" w14:paraId="1798FB09" w14:textId="77777777" w:rsidTr="00A073DD">
        <w:trPr>
          <w:cnfStyle w:val="100000000000" w:firstRow="1" w:lastRow="0" w:firstColumn="0" w:lastColumn="0" w:oddVBand="0" w:evenVBand="0" w:oddHBand="0" w:evenHBand="0" w:firstRowFirstColumn="0" w:firstRowLastColumn="0" w:lastRowFirstColumn="0" w:lastRowLastColumn="0"/>
        </w:trPr>
        <w:tc>
          <w:tcPr>
            <w:tcW w:w="5000" w:type="pct"/>
            <w:vAlign w:val="bottom"/>
          </w:tcPr>
          <w:p w14:paraId="5C893A93" w14:textId="0CC401C4" w:rsidR="00021828" w:rsidRDefault="00984BFA" w:rsidP="00F04996">
            <w:pPr>
              <w:pStyle w:val="TableBody1"/>
            </w:pPr>
            <w:r>
              <w:rPr>
                <w:noProof/>
              </w:rPr>
              <w:drawing>
                <wp:inline distT="0" distB="0" distL="0" distR="0" wp14:anchorId="56847E83" wp14:editId="69FF9E39">
                  <wp:extent cx="6090249" cy="4407633"/>
                  <wp:effectExtent l="0" t="0" r="6350" b="0"/>
                  <wp:docPr id="120742506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25069" name="Picture 15" descr="A screenshot of a computer&#10;&#10;Description automatically generated"/>
                          <pic:cNvPicPr/>
                        </pic:nvPicPr>
                        <pic:blipFill rotWithShape="1">
                          <a:blip r:embed="rId64">
                            <a:extLst>
                              <a:ext uri="{28A0092B-C50C-407E-A947-70E740481C1C}">
                                <a14:useLocalDpi xmlns:a14="http://schemas.microsoft.com/office/drawing/2010/main" val="0"/>
                              </a:ext>
                            </a:extLst>
                          </a:blip>
                          <a:srcRect b="38881"/>
                          <a:stretch/>
                        </pic:blipFill>
                        <pic:spPr bwMode="auto">
                          <a:xfrm>
                            <a:off x="0" y="0"/>
                            <a:ext cx="6093063" cy="440967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2E355BE" w14:textId="4D9E2728" w:rsidR="00021828" w:rsidRDefault="00021828" w:rsidP="00021828">
      <w:pPr>
        <w:pStyle w:val="Number1"/>
        <w:keepNext/>
      </w:pPr>
      <w:r>
        <w:lastRenderedPageBreak/>
        <w:t xml:space="preserve">On the </w:t>
      </w:r>
      <w:r w:rsidRPr="00F074EA">
        <w:rPr>
          <w:i/>
          <w:iCs/>
        </w:rPr>
        <w:t>Power</w:t>
      </w:r>
      <w:r>
        <w:t xml:space="preserve"> tab, </w:t>
      </w:r>
      <w:r w:rsidRPr="009841E3">
        <w:rPr>
          <w:i/>
          <w:iCs/>
        </w:rPr>
        <w:t>Extract power nets</w:t>
      </w:r>
      <w:r>
        <w:t xml:space="preserve"> is deselected (</w:t>
      </w:r>
      <w:r w:rsidRPr="00EE6150">
        <w:rPr>
          <w:rStyle w:val="Link"/>
        </w:rPr>
        <w:fldChar w:fldCharType="begin"/>
      </w:r>
      <w:r w:rsidRPr="00EE6150">
        <w:rPr>
          <w:rStyle w:val="Link"/>
        </w:rPr>
        <w:instrText xml:space="preserve"> REF _Ref153273417 \h </w:instrText>
      </w:r>
      <w:r>
        <w:rPr>
          <w:rStyle w:val="Link"/>
        </w:rPr>
        <w:instrText xml:space="preserve"> \* MERGEFORMAT </w:instrText>
      </w:r>
      <w:r w:rsidRPr="00EE6150">
        <w:rPr>
          <w:rStyle w:val="Link"/>
        </w:rPr>
      </w:r>
      <w:r w:rsidRPr="00EE6150">
        <w:rPr>
          <w:rStyle w:val="Link"/>
        </w:rPr>
        <w:fldChar w:fldCharType="separate"/>
      </w:r>
      <w:r w:rsidR="001E647E" w:rsidRPr="001E647E">
        <w:rPr>
          <w:rStyle w:val="Link"/>
        </w:rPr>
        <w:t>Figure 46</w:t>
      </w:r>
      <w:r w:rsidRPr="00EE6150">
        <w:rPr>
          <w:rStyle w:val="Link"/>
        </w:rPr>
        <w:fldChar w:fldCharType="end"/>
      </w:r>
      <w:r>
        <w:t>).</w:t>
      </w:r>
    </w:p>
    <w:p w14:paraId="465D532F" w14:textId="77777777" w:rsidR="00021828" w:rsidRDefault="00021828" w:rsidP="00021828">
      <w:pPr>
        <w:pStyle w:val="Body2"/>
        <w:keepNext/>
      </w:pPr>
      <w:r>
        <w:t xml:space="preserve">For the power and ground rails for standard cells, the recommended approach is to create pins in the layout as duplicated in the </w:t>
      </w:r>
      <w:r w:rsidRPr="00C64954">
        <w:t>Abstract</w:t>
      </w:r>
      <w:r>
        <w:t xml:space="preserve"> view, instead of having AG extract them.</w:t>
      </w:r>
    </w:p>
    <w:p w14:paraId="054D00E7" w14:textId="50E85269" w:rsidR="00021828" w:rsidRPr="0083393C" w:rsidRDefault="00021828" w:rsidP="00021828">
      <w:pPr>
        <w:pStyle w:val="Caption"/>
      </w:pPr>
      <w:bookmarkStart w:id="274" w:name="_Ref153273417"/>
      <w:bookmarkStart w:id="275" w:name="_Toc164238208"/>
      <w:bookmarkStart w:id="276" w:name="_Toc169527126"/>
      <w:r>
        <w:t xml:space="preserve">Figure </w:t>
      </w:r>
      <w:r>
        <w:rPr>
          <w:noProof/>
        </w:rPr>
        <w:fldChar w:fldCharType="begin"/>
      </w:r>
      <w:r>
        <w:rPr>
          <w:noProof/>
        </w:rPr>
        <w:instrText xml:space="preserve"> SEQ Figure \* ARABIC </w:instrText>
      </w:r>
      <w:r>
        <w:rPr>
          <w:noProof/>
        </w:rPr>
        <w:fldChar w:fldCharType="separate"/>
      </w:r>
      <w:r w:rsidR="000C0CA7">
        <w:rPr>
          <w:noProof/>
        </w:rPr>
        <w:t>47</w:t>
      </w:r>
      <w:r>
        <w:rPr>
          <w:noProof/>
        </w:rPr>
        <w:fldChar w:fldCharType="end"/>
      </w:r>
      <w:bookmarkEnd w:id="274"/>
      <w:r>
        <w:t>:</w:t>
      </w:r>
      <w:r w:rsidRPr="00E70778">
        <w:t xml:space="preserve"> </w:t>
      </w:r>
      <w:r w:rsidRPr="00E85EB7">
        <w:t>Running step Extract, Power tab, Extract power nets option</w:t>
      </w:r>
      <w:bookmarkEnd w:id="275"/>
      <w:bookmarkEnd w:id="276"/>
    </w:p>
    <w:tbl>
      <w:tblPr>
        <w:tblStyle w:val="Table02"/>
        <w:tblW w:w="5000" w:type="pct"/>
        <w:tblLook w:val="04A0" w:firstRow="1" w:lastRow="0" w:firstColumn="1" w:lastColumn="0" w:noHBand="0" w:noVBand="1"/>
      </w:tblPr>
      <w:tblGrid>
        <w:gridCol w:w="10070"/>
      </w:tblGrid>
      <w:tr w:rsidR="00021828" w14:paraId="0445DBAD" w14:textId="77777777" w:rsidTr="00A073DD">
        <w:trPr>
          <w:cnfStyle w:val="100000000000" w:firstRow="1" w:lastRow="0" w:firstColumn="0" w:lastColumn="0" w:oddVBand="0" w:evenVBand="0" w:oddHBand="0" w:evenHBand="0" w:firstRowFirstColumn="0" w:firstRowLastColumn="0" w:lastRowFirstColumn="0" w:lastRowLastColumn="0"/>
        </w:trPr>
        <w:tc>
          <w:tcPr>
            <w:tcW w:w="5000" w:type="pct"/>
            <w:vAlign w:val="bottom"/>
          </w:tcPr>
          <w:p w14:paraId="762854B0" w14:textId="77777777" w:rsidR="00021828" w:rsidRDefault="00021828" w:rsidP="00A073DD">
            <w:pPr>
              <w:pStyle w:val="TableBody1"/>
            </w:pPr>
            <w:r>
              <w:rPr>
                <w:noProof/>
              </w:rPr>
              <w:drawing>
                <wp:inline distT="0" distB="0" distL="0" distR="0" wp14:anchorId="32DF932E" wp14:editId="461E178A">
                  <wp:extent cx="3246720" cy="1450086"/>
                  <wp:effectExtent l="19050" t="19050" r="11430" b="17145"/>
                  <wp:docPr id="8" name="Picture 8" descr="A screenshot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ell&#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46720" cy="1450086"/>
                          </a:xfrm>
                          <a:prstGeom prst="rect">
                            <a:avLst/>
                          </a:prstGeom>
                          <a:noFill/>
                          <a:ln>
                            <a:solidFill>
                              <a:schemeClr val="bg1">
                                <a:lumMod val="75000"/>
                              </a:schemeClr>
                            </a:solidFill>
                          </a:ln>
                        </pic:spPr>
                      </pic:pic>
                    </a:graphicData>
                  </a:graphic>
                </wp:inline>
              </w:drawing>
            </w:r>
          </w:p>
        </w:tc>
      </w:tr>
    </w:tbl>
    <w:p w14:paraId="07093984" w14:textId="2FCEA292" w:rsidR="00021828" w:rsidRDefault="00021828" w:rsidP="00021828">
      <w:pPr>
        <w:pStyle w:val="Number1"/>
      </w:pPr>
      <w:r>
        <w:t>On the</w:t>
      </w:r>
      <w:r w:rsidRPr="00C64954">
        <w:rPr>
          <w:i/>
          <w:iCs/>
        </w:rPr>
        <w:t xml:space="preserve"> Antenna</w:t>
      </w:r>
      <w:r>
        <w:t xml:space="preserve"> tab, no options are enabled; this capability is under development for this technology (</w:t>
      </w:r>
      <w:r w:rsidRPr="00EE6150">
        <w:rPr>
          <w:rStyle w:val="Link"/>
        </w:rPr>
        <w:fldChar w:fldCharType="begin"/>
      </w:r>
      <w:r w:rsidRPr="00EE6150">
        <w:rPr>
          <w:rStyle w:val="Link"/>
        </w:rPr>
        <w:instrText xml:space="preserve"> REF _Ref153273431 \h  \* MERGEFORMAT </w:instrText>
      </w:r>
      <w:r w:rsidRPr="00EE6150">
        <w:rPr>
          <w:rStyle w:val="Link"/>
        </w:rPr>
      </w:r>
      <w:r w:rsidRPr="00EE6150">
        <w:rPr>
          <w:rStyle w:val="Link"/>
        </w:rPr>
        <w:fldChar w:fldCharType="separate"/>
      </w:r>
      <w:r w:rsidR="001E647E" w:rsidRPr="001E647E">
        <w:rPr>
          <w:rStyle w:val="Link"/>
        </w:rPr>
        <w:t>Figure 47</w:t>
      </w:r>
      <w:r w:rsidRPr="00EE6150">
        <w:rPr>
          <w:rStyle w:val="Link"/>
        </w:rPr>
        <w:fldChar w:fldCharType="end"/>
      </w:r>
      <w:r>
        <w:t>).</w:t>
      </w:r>
    </w:p>
    <w:p w14:paraId="07F0433D" w14:textId="5C44FE05" w:rsidR="00021828" w:rsidRDefault="00021828" w:rsidP="00021828">
      <w:pPr>
        <w:pStyle w:val="Body2"/>
      </w:pPr>
      <w:r>
        <w:t>“A</w:t>
      </w:r>
      <w:r w:rsidRPr="00144AF9">
        <w:t>ntenna effect</w:t>
      </w:r>
      <w:r>
        <w:t>”</w:t>
      </w:r>
      <w:r w:rsidRPr="00144AF9">
        <w:t xml:space="preserve"> is a common name for charge accumulation in isolated nodes of an integrated circuit during processing. It may damage transistors and degrade performance if discharged through the gate oxide.</w:t>
      </w:r>
      <w:r>
        <w:t xml:space="preserve"> Adding antenna information into the layout abstract and LEF enables the </w:t>
      </w:r>
      <w:r w:rsidR="00693963">
        <w:t>P&amp;R</w:t>
      </w:r>
      <w:r>
        <w:t xml:space="preserve"> tools to calculate and mitigate the effect by jumping metal layers or adding an antenna diode.</w:t>
      </w:r>
    </w:p>
    <w:p w14:paraId="27503D2C" w14:textId="0E42DCE4" w:rsidR="00021828" w:rsidRPr="0083393C" w:rsidRDefault="00021828" w:rsidP="00021828">
      <w:pPr>
        <w:pStyle w:val="Caption"/>
      </w:pPr>
      <w:bookmarkStart w:id="277" w:name="_Ref153273431"/>
      <w:bookmarkStart w:id="278" w:name="_Toc164238209"/>
      <w:bookmarkStart w:id="279" w:name="_Toc169527127"/>
      <w:r>
        <w:t xml:space="preserve">Figure </w:t>
      </w:r>
      <w:r>
        <w:rPr>
          <w:noProof/>
        </w:rPr>
        <w:fldChar w:fldCharType="begin"/>
      </w:r>
      <w:r>
        <w:rPr>
          <w:noProof/>
        </w:rPr>
        <w:instrText xml:space="preserve"> SEQ Figure \* ARABIC </w:instrText>
      </w:r>
      <w:r>
        <w:rPr>
          <w:noProof/>
        </w:rPr>
        <w:fldChar w:fldCharType="separate"/>
      </w:r>
      <w:r w:rsidR="000C0CA7">
        <w:rPr>
          <w:noProof/>
        </w:rPr>
        <w:t>48</w:t>
      </w:r>
      <w:r>
        <w:rPr>
          <w:noProof/>
        </w:rPr>
        <w:fldChar w:fldCharType="end"/>
      </w:r>
      <w:bookmarkEnd w:id="277"/>
      <w:r>
        <w:t>:</w:t>
      </w:r>
      <w:r w:rsidRPr="00E70778">
        <w:t xml:space="preserve"> </w:t>
      </w:r>
      <w:r w:rsidRPr="00E85EB7">
        <w:t>Running step Extract, Antenna tab</w:t>
      </w:r>
      <w:bookmarkEnd w:id="278"/>
      <w:bookmarkEnd w:id="279"/>
    </w:p>
    <w:tbl>
      <w:tblPr>
        <w:tblStyle w:val="Table02"/>
        <w:tblW w:w="5000" w:type="pct"/>
        <w:tblLook w:val="04A0" w:firstRow="1" w:lastRow="0" w:firstColumn="1" w:lastColumn="0" w:noHBand="0" w:noVBand="1"/>
      </w:tblPr>
      <w:tblGrid>
        <w:gridCol w:w="10070"/>
      </w:tblGrid>
      <w:tr w:rsidR="00021828" w14:paraId="7230C0A4" w14:textId="77777777" w:rsidTr="00A073DD">
        <w:trPr>
          <w:cnfStyle w:val="100000000000" w:firstRow="1" w:lastRow="0" w:firstColumn="0" w:lastColumn="0" w:oddVBand="0" w:evenVBand="0" w:oddHBand="0" w:evenHBand="0" w:firstRowFirstColumn="0" w:firstRowLastColumn="0" w:lastRowFirstColumn="0" w:lastRowLastColumn="0"/>
        </w:trPr>
        <w:tc>
          <w:tcPr>
            <w:tcW w:w="5000" w:type="pct"/>
            <w:vAlign w:val="bottom"/>
          </w:tcPr>
          <w:p w14:paraId="4C479BCC" w14:textId="77777777" w:rsidR="00021828" w:rsidRDefault="00021828" w:rsidP="00A073DD">
            <w:pPr>
              <w:pStyle w:val="TableBody1"/>
            </w:pPr>
            <w:r>
              <w:rPr>
                <w:noProof/>
              </w:rPr>
              <w:drawing>
                <wp:inline distT="0" distB="0" distL="0" distR="0" wp14:anchorId="0B79DC15" wp14:editId="5CFCC807">
                  <wp:extent cx="3273648" cy="3741312"/>
                  <wp:effectExtent l="19050" t="19050" r="22225" b="1206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3273648" cy="3741312"/>
                          </a:xfrm>
                          <a:prstGeom prst="rect">
                            <a:avLst/>
                          </a:prstGeom>
                          <a:noFill/>
                          <a:ln>
                            <a:solidFill>
                              <a:schemeClr val="bg1">
                                <a:lumMod val="75000"/>
                              </a:schemeClr>
                            </a:solidFill>
                          </a:ln>
                        </pic:spPr>
                      </pic:pic>
                    </a:graphicData>
                  </a:graphic>
                </wp:inline>
              </w:drawing>
            </w:r>
          </w:p>
        </w:tc>
      </w:tr>
    </w:tbl>
    <w:p w14:paraId="535B441F" w14:textId="230CC1D6" w:rsidR="00021828" w:rsidRDefault="00021828" w:rsidP="00021828">
      <w:pPr>
        <w:pStyle w:val="Number1"/>
      </w:pPr>
      <w:r>
        <w:lastRenderedPageBreak/>
        <w:t xml:space="preserve">Click </w:t>
      </w:r>
      <w:r w:rsidRPr="007D1325">
        <w:rPr>
          <w:b/>
          <w:bCs/>
        </w:rPr>
        <w:t>Run</w:t>
      </w:r>
      <w:r>
        <w:t xml:space="preserve"> on the </w:t>
      </w:r>
      <w:r w:rsidRPr="00113216">
        <w:rPr>
          <w:i/>
          <w:iCs/>
        </w:rPr>
        <w:t>Running step Extract</w:t>
      </w:r>
      <w:r>
        <w:t xml:space="preserve"> form (</w:t>
      </w:r>
      <w:r w:rsidRPr="00EE6150">
        <w:rPr>
          <w:rStyle w:val="Link"/>
        </w:rPr>
        <w:fldChar w:fldCharType="begin"/>
      </w:r>
      <w:r w:rsidRPr="00EE6150">
        <w:rPr>
          <w:rStyle w:val="Link"/>
        </w:rPr>
        <w:instrText xml:space="preserve"> REF _Ref153273453 \h </w:instrText>
      </w:r>
      <w:r>
        <w:rPr>
          <w:rStyle w:val="Link"/>
        </w:rPr>
        <w:instrText xml:space="preserve"> \* MERGEFORMAT </w:instrText>
      </w:r>
      <w:r w:rsidRPr="00EE6150">
        <w:rPr>
          <w:rStyle w:val="Link"/>
        </w:rPr>
      </w:r>
      <w:r w:rsidRPr="00EE6150">
        <w:rPr>
          <w:rStyle w:val="Link"/>
        </w:rPr>
        <w:fldChar w:fldCharType="separate"/>
      </w:r>
      <w:r w:rsidR="001E647E" w:rsidRPr="001E647E">
        <w:rPr>
          <w:rStyle w:val="Link"/>
        </w:rPr>
        <w:t>Figure 48</w:t>
      </w:r>
      <w:r w:rsidRPr="00EE6150">
        <w:rPr>
          <w:rStyle w:val="Link"/>
        </w:rPr>
        <w:fldChar w:fldCharType="end"/>
      </w:r>
      <w:r>
        <w:t>).</w:t>
      </w:r>
    </w:p>
    <w:p w14:paraId="6F512C81" w14:textId="1C8179E4" w:rsidR="00021828" w:rsidRPr="0083393C" w:rsidRDefault="00021828" w:rsidP="00021828">
      <w:pPr>
        <w:pStyle w:val="Caption"/>
      </w:pPr>
      <w:bookmarkStart w:id="280" w:name="_Ref153273453"/>
      <w:bookmarkStart w:id="281" w:name="_Toc164238210"/>
      <w:bookmarkStart w:id="282" w:name="_Toc169527128"/>
      <w:r>
        <w:t xml:space="preserve">Figure </w:t>
      </w:r>
      <w:r>
        <w:rPr>
          <w:noProof/>
        </w:rPr>
        <w:fldChar w:fldCharType="begin"/>
      </w:r>
      <w:r>
        <w:rPr>
          <w:noProof/>
        </w:rPr>
        <w:instrText xml:space="preserve"> SEQ Figure \* ARABIC </w:instrText>
      </w:r>
      <w:r>
        <w:rPr>
          <w:noProof/>
        </w:rPr>
        <w:fldChar w:fldCharType="separate"/>
      </w:r>
      <w:r w:rsidR="000C0CA7">
        <w:rPr>
          <w:noProof/>
        </w:rPr>
        <w:t>49</w:t>
      </w:r>
      <w:r>
        <w:rPr>
          <w:noProof/>
        </w:rPr>
        <w:fldChar w:fldCharType="end"/>
      </w:r>
      <w:bookmarkEnd w:id="280"/>
      <w:r>
        <w:t>:</w:t>
      </w:r>
      <w:r w:rsidRPr="00E70778">
        <w:t xml:space="preserve"> </w:t>
      </w:r>
      <w:r w:rsidRPr="00E85EB7">
        <w:t>AG UI, results from Extract step</w:t>
      </w:r>
      <w:bookmarkEnd w:id="281"/>
      <w:bookmarkEnd w:id="282"/>
    </w:p>
    <w:tbl>
      <w:tblPr>
        <w:tblStyle w:val="Table02"/>
        <w:tblW w:w="5000" w:type="pct"/>
        <w:tblLook w:val="04A0" w:firstRow="1" w:lastRow="0" w:firstColumn="1" w:lastColumn="0" w:noHBand="0" w:noVBand="1"/>
      </w:tblPr>
      <w:tblGrid>
        <w:gridCol w:w="10070"/>
      </w:tblGrid>
      <w:tr w:rsidR="00021828" w14:paraId="6981780F" w14:textId="77777777" w:rsidTr="00F927E7">
        <w:trPr>
          <w:cnfStyle w:val="100000000000" w:firstRow="1" w:lastRow="0" w:firstColumn="0" w:lastColumn="0" w:oddVBand="0" w:evenVBand="0" w:oddHBand="0" w:evenHBand="0" w:firstRowFirstColumn="0" w:firstRowLastColumn="0" w:lastRowFirstColumn="0" w:lastRowLastColumn="0"/>
        </w:trPr>
        <w:tc>
          <w:tcPr>
            <w:tcW w:w="5000" w:type="pct"/>
            <w:vAlign w:val="bottom"/>
          </w:tcPr>
          <w:p w14:paraId="18254980" w14:textId="77777777" w:rsidR="00021828" w:rsidRDefault="00021828" w:rsidP="00F927E7">
            <w:pPr>
              <w:pStyle w:val="TableBody1"/>
            </w:pPr>
            <w:r w:rsidRPr="006D6DA6">
              <w:rPr>
                <w:noProof/>
              </w:rPr>
              <w:drawing>
                <wp:inline distT="0" distB="0" distL="0" distR="0" wp14:anchorId="6892896F" wp14:editId="58AF5FCF">
                  <wp:extent cx="4921250" cy="1452245"/>
                  <wp:effectExtent l="19050" t="19050" r="12700" b="14605"/>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921250" cy="1452245"/>
                          </a:xfrm>
                          <a:prstGeom prst="rect">
                            <a:avLst/>
                          </a:prstGeom>
                          <a:noFill/>
                          <a:ln>
                            <a:solidFill>
                              <a:schemeClr val="bg1">
                                <a:lumMod val="75000"/>
                              </a:schemeClr>
                            </a:solidFill>
                          </a:ln>
                        </pic:spPr>
                      </pic:pic>
                    </a:graphicData>
                  </a:graphic>
                </wp:inline>
              </w:drawing>
            </w:r>
          </w:p>
        </w:tc>
      </w:tr>
    </w:tbl>
    <w:p w14:paraId="26E7B902" w14:textId="77777777" w:rsidR="00021828" w:rsidRDefault="00021828" w:rsidP="00021828">
      <w:pPr>
        <w:pStyle w:val="Body1"/>
      </w:pPr>
      <w:r>
        <w:t xml:space="preserve">For each standard cell in the library, a view named </w:t>
      </w:r>
      <w:r w:rsidRPr="00C75ACF">
        <w:rPr>
          <w:i/>
          <w:iCs/>
        </w:rPr>
        <w:t>abstract.ext</w:t>
      </w:r>
      <w:r>
        <w:t xml:space="preserve"> is created.</w:t>
      </w:r>
    </w:p>
    <w:p w14:paraId="22B1483C" w14:textId="77777777" w:rsidR="00021828" w:rsidRDefault="00021828" w:rsidP="00021828">
      <w:pPr>
        <w:pStyle w:val="Heading2"/>
      </w:pPr>
      <w:bookmarkStart w:id="283" w:name="_Toc164238126"/>
      <w:bookmarkStart w:id="284" w:name="_Toc169527031"/>
      <w:r>
        <w:t>Abstract Step</w:t>
      </w:r>
      <w:bookmarkEnd w:id="283"/>
      <w:bookmarkEnd w:id="284"/>
    </w:p>
    <w:p w14:paraId="062CFCB8" w14:textId="77777777" w:rsidR="00021828" w:rsidRDefault="00021828" w:rsidP="00021828">
      <w:pPr>
        <w:pStyle w:val="Heading3"/>
      </w:pPr>
      <w:bookmarkStart w:id="285" w:name="_Toc164238127"/>
      <w:bookmarkStart w:id="286" w:name="_Toc169527032"/>
      <w:r>
        <w:t>Overview</w:t>
      </w:r>
      <w:bookmarkEnd w:id="285"/>
      <w:bookmarkEnd w:id="286"/>
    </w:p>
    <w:p w14:paraId="06E7C6EF" w14:textId="77777777" w:rsidR="00021828" w:rsidRDefault="00021828" w:rsidP="00021828">
      <w:pPr>
        <w:pStyle w:val="Body1"/>
      </w:pPr>
      <w:r>
        <w:t>The Abstract step describes the third stage of the abstract generation process. AG adjusts pin shapes, performs blockage modeling, creates sites, and calculates overlap layers.</w:t>
      </w:r>
    </w:p>
    <w:p w14:paraId="04C7791F" w14:textId="77777777" w:rsidR="00021828" w:rsidRDefault="00021828" w:rsidP="00021828">
      <w:pPr>
        <w:pStyle w:val="Body1"/>
      </w:pPr>
      <w:r>
        <w:t>To run the Abstract step:</w:t>
      </w:r>
    </w:p>
    <w:p w14:paraId="737E59DF" w14:textId="77777777" w:rsidR="00021828" w:rsidRDefault="00021828" w:rsidP="00021828">
      <w:pPr>
        <w:pStyle w:val="Bullet1"/>
        <w:numPr>
          <w:ilvl w:val="0"/>
          <w:numId w:val="1"/>
        </w:numPr>
      </w:pPr>
      <w:r>
        <w:t xml:space="preserve">Select one or more cells in the main window, and then click </w:t>
      </w:r>
      <w:r w:rsidRPr="00EE6150">
        <w:rPr>
          <w:b/>
          <w:bCs/>
        </w:rPr>
        <w:t>Abstract</w:t>
      </w:r>
      <w:r>
        <w:t xml:space="preserve">. Alternatively, select </w:t>
      </w:r>
      <w:r w:rsidRPr="00EE6150">
        <w:rPr>
          <w:b/>
          <w:bCs/>
        </w:rPr>
        <w:t>Flow &gt; Abstract</w:t>
      </w:r>
      <w:r>
        <w:rPr>
          <w:b/>
          <w:bCs/>
        </w:rPr>
        <w:t>…</w:t>
      </w:r>
      <w:r>
        <w:t>.</w:t>
      </w:r>
    </w:p>
    <w:p w14:paraId="514AC861" w14:textId="77777777" w:rsidR="00021828" w:rsidRDefault="00021828" w:rsidP="00021828">
      <w:pPr>
        <w:pStyle w:val="Bullet2"/>
        <w:numPr>
          <w:ilvl w:val="1"/>
          <w:numId w:val="1"/>
        </w:numPr>
      </w:pPr>
      <w:r>
        <w:t xml:space="preserve">This opens the </w:t>
      </w:r>
      <w:r w:rsidRPr="002F7267">
        <w:rPr>
          <w:i/>
          <w:iCs/>
        </w:rPr>
        <w:t>Running step Abstract</w:t>
      </w:r>
      <w:r>
        <w:t xml:space="preserve"> form.</w:t>
      </w:r>
    </w:p>
    <w:p w14:paraId="3CF6218E" w14:textId="4020D5DD" w:rsidR="00021828" w:rsidRDefault="00021828" w:rsidP="00021828">
      <w:pPr>
        <w:pStyle w:val="Bullet2"/>
        <w:numPr>
          <w:ilvl w:val="1"/>
          <w:numId w:val="1"/>
        </w:numPr>
      </w:pPr>
      <w:r>
        <w:t>There are six tabs on the form</w:t>
      </w:r>
      <w:r w:rsidR="002F7267">
        <w:t>:</w:t>
      </w:r>
      <w:r>
        <w:t xml:space="preserve"> </w:t>
      </w:r>
      <w:r w:rsidRPr="00ED2398">
        <w:rPr>
          <w:i/>
          <w:iCs/>
        </w:rPr>
        <w:t>Adjust</w:t>
      </w:r>
      <w:r w:rsidRPr="00ED2398">
        <w:t xml:space="preserve">, </w:t>
      </w:r>
      <w:r w:rsidRPr="00ED2398">
        <w:rPr>
          <w:i/>
          <w:iCs/>
        </w:rPr>
        <w:t>Blockage</w:t>
      </w:r>
      <w:r w:rsidRPr="00ED2398">
        <w:t xml:space="preserve">, </w:t>
      </w:r>
      <w:r w:rsidRPr="00ED2398">
        <w:rPr>
          <w:i/>
          <w:iCs/>
        </w:rPr>
        <w:t>Density</w:t>
      </w:r>
      <w:r w:rsidRPr="00ED2398">
        <w:t xml:space="preserve">, </w:t>
      </w:r>
      <w:r w:rsidRPr="00ED2398">
        <w:rPr>
          <w:i/>
          <w:iCs/>
        </w:rPr>
        <w:t>Fracture</w:t>
      </w:r>
      <w:r w:rsidRPr="00ED2398">
        <w:t xml:space="preserve">, </w:t>
      </w:r>
      <w:r w:rsidRPr="00ED2398">
        <w:rPr>
          <w:i/>
          <w:iCs/>
        </w:rPr>
        <w:t>Site</w:t>
      </w:r>
      <w:r w:rsidRPr="00ED2398">
        <w:t xml:space="preserve">, and </w:t>
      </w:r>
      <w:r w:rsidRPr="00ED2398">
        <w:rPr>
          <w:i/>
          <w:iCs/>
        </w:rPr>
        <w:t>Overlap</w:t>
      </w:r>
      <w:r>
        <w:t>.</w:t>
      </w:r>
    </w:p>
    <w:p w14:paraId="49722924" w14:textId="77777777" w:rsidR="00021828" w:rsidRDefault="00021828" w:rsidP="00021828">
      <w:pPr>
        <w:pStyle w:val="Bullet1"/>
        <w:numPr>
          <w:ilvl w:val="0"/>
          <w:numId w:val="1"/>
        </w:numPr>
      </w:pPr>
      <w:r>
        <w:t xml:space="preserve">Select the options on this form, and then click </w:t>
      </w:r>
      <w:r w:rsidRPr="00EE6150">
        <w:rPr>
          <w:b/>
          <w:bCs/>
        </w:rPr>
        <w:t>Run</w:t>
      </w:r>
      <w:r>
        <w:t>.</w:t>
      </w:r>
    </w:p>
    <w:p w14:paraId="3BA11AC7" w14:textId="77777777" w:rsidR="00021828" w:rsidRPr="001F1E12" w:rsidRDefault="00021828" w:rsidP="00021828">
      <w:pPr>
        <w:pStyle w:val="Heading3"/>
      </w:pPr>
      <w:bookmarkStart w:id="287" w:name="_Toc164238128"/>
      <w:bookmarkStart w:id="288" w:name="_Toc169527033"/>
      <w:r>
        <w:lastRenderedPageBreak/>
        <w:t>Demonstration</w:t>
      </w:r>
      <w:bookmarkEnd w:id="287"/>
      <w:bookmarkEnd w:id="288"/>
    </w:p>
    <w:p w14:paraId="2E8D0FD2" w14:textId="39EA386F" w:rsidR="00021828" w:rsidRPr="00D9654A" w:rsidRDefault="00021828" w:rsidP="00ED2B95">
      <w:pPr>
        <w:pStyle w:val="Number1"/>
        <w:keepNext/>
        <w:numPr>
          <w:ilvl w:val="0"/>
          <w:numId w:val="19"/>
        </w:numPr>
      </w:pPr>
      <w:r>
        <w:t xml:space="preserve">From the AG menus, </w:t>
      </w:r>
      <w:r w:rsidR="0085753F">
        <w:t xml:space="preserve"> select</w:t>
      </w:r>
      <w:r>
        <w:t xml:space="preserve"> </w:t>
      </w:r>
      <w:r w:rsidRPr="001D2112">
        <w:rPr>
          <w:b/>
          <w:bCs/>
        </w:rPr>
        <w:t>Flow &gt; Abstract…</w:t>
      </w:r>
    </w:p>
    <w:p w14:paraId="74A4C8B9" w14:textId="1AE51490" w:rsidR="00021828" w:rsidRDefault="00021828" w:rsidP="00021828">
      <w:pPr>
        <w:pStyle w:val="Number1"/>
        <w:keepNext/>
      </w:pPr>
      <w:r>
        <w:t xml:space="preserve">On the </w:t>
      </w:r>
      <w:r w:rsidRPr="004060B2">
        <w:rPr>
          <w:i/>
          <w:iCs/>
        </w:rPr>
        <w:t>Site</w:t>
      </w:r>
      <w:r>
        <w:t xml:space="preserve"> tab, </w:t>
      </w:r>
      <w:r w:rsidRPr="009B3458">
        <w:rPr>
          <w:i/>
          <w:iCs/>
        </w:rPr>
        <w:t>Define new site name</w:t>
      </w:r>
      <w:r>
        <w:t xml:space="preserve"> is</w:t>
      </w:r>
      <w:r w:rsidR="009B3458">
        <w:t xml:space="preserve"> pre-set to</w:t>
      </w:r>
      <w:r>
        <w:t xml:space="preserve"> </w:t>
      </w:r>
      <w:r w:rsidRPr="00EE6150">
        <w:rPr>
          <w:b/>
          <w:bCs/>
        </w:rPr>
        <w:t>core</w:t>
      </w:r>
      <w:r w:rsidRPr="00EE6150">
        <w:t xml:space="preserve"> </w:t>
      </w:r>
      <w:r>
        <w:t>(</w:t>
      </w:r>
      <w:r w:rsidRPr="00EE6150">
        <w:rPr>
          <w:rStyle w:val="Link"/>
        </w:rPr>
        <w:fldChar w:fldCharType="begin"/>
      </w:r>
      <w:r w:rsidRPr="00EE6150">
        <w:rPr>
          <w:rStyle w:val="Link"/>
        </w:rPr>
        <w:instrText xml:space="preserve"> REF _Ref153273499 \h </w:instrText>
      </w:r>
      <w:r>
        <w:rPr>
          <w:rStyle w:val="Link"/>
        </w:rPr>
        <w:instrText xml:space="preserve"> \* MERGEFORMAT </w:instrText>
      </w:r>
      <w:r w:rsidRPr="00EE6150">
        <w:rPr>
          <w:rStyle w:val="Link"/>
        </w:rPr>
      </w:r>
      <w:r w:rsidRPr="00EE6150">
        <w:rPr>
          <w:rStyle w:val="Link"/>
        </w:rPr>
        <w:fldChar w:fldCharType="separate"/>
      </w:r>
      <w:r w:rsidR="001E647E" w:rsidRPr="001E647E">
        <w:rPr>
          <w:rStyle w:val="Link"/>
        </w:rPr>
        <w:t>Figure 49</w:t>
      </w:r>
      <w:r w:rsidRPr="00EE6150">
        <w:rPr>
          <w:rStyle w:val="Link"/>
        </w:rPr>
        <w:fldChar w:fldCharType="end"/>
      </w:r>
      <w:r>
        <w:t>). This corresponds to the site name used in the PDK for single height cells.</w:t>
      </w:r>
    </w:p>
    <w:p w14:paraId="70B54E73" w14:textId="77777777" w:rsidR="00021828" w:rsidRDefault="00021828" w:rsidP="00021828">
      <w:pPr>
        <w:pStyle w:val="Body2"/>
        <w:keepNext/>
        <w:keepLines/>
      </w:pPr>
      <w:r>
        <w:t xml:space="preserve">Different site names for different cells cannot be accomplished in a single step in AG or through a post hook. Site specification in AG for cells is based on the bin type assigned to the cells. Libraries with single height (site: core) and double height (site: core2h) cells must be processed separately as groups. Select all the single height cells and set the site name to </w:t>
      </w:r>
      <w:r w:rsidRPr="00BD3B6E">
        <w:rPr>
          <w:i/>
          <w:iCs/>
        </w:rPr>
        <w:t>core</w:t>
      </w:r>
      <w:r>
        <w:t>, and then generate the abstracts. Do the same for the double height cells.</w:t>
      </w:r>
    </w:p>
    <w:p w14:paraId="768F8BAF" w14:textId="422401A7" w:rsidR="00021828" w:rsidRDefault="00021828" w:rsidP="00021828">
      <w:pPr>
        <w:pStyle w:val="Caption"/>
      </w:pPr>
      <w:bookmarkStart w:id="289" w:name="_Ref153273499"/>
      <w:bookmarkStart w:id="290" w:name="_Toc164238211"/>
      <w:bookmarkStart w:id="291" w:name="_Toc169527129"/>
      <w:r>
        <w:t xml:space="preserve">Figure </w:t>
      </w:r>
      <w:r>
        <w:rPr>
          <w:noProof/>
        </w:rPr>
        <w:fldChar w:fldCharType="begin"/>
      </w:r>
      <w:r>
        <w:rPr>
          <w:noProof/>
        </w:rPr>
        <w:instrText xml:space="preserve"> SEQ Figure \* ARABIC </w:instrText>
      </w:r>
      <w:r>
        <w:rPr>
          <w:noProof/>
        </w:rPr>
        <w:fldChar w:fldCharType="separate"/>
      </w:r>
      <w:r w:rsidR="000C0CA7">
        <w:rPr>
          <w:noProof/>
        </w:rPr>
        <w:t>50</w:t>
      </w:r>
      <w:r>
        <w:rPr>
          <w:noProof/>
        </w:rPr>
        <w:fldChar w:fldCharType="end"/>
      </w:r>
      <w:bookmarkEnd w:id="289"/>
      <w:r>
        <w:t>:</w:t>
      </w:r>
      <w:r w:rsidRPr="00E70778">
        <w:t xml:space="preserve"> </w:t>
      </w:r>
      <w:r w:rsidRPr="00E85EB7">
        <w:t>Running step Abstract, Site tab</w:t>
      </w:r>
      <w:bookmarkEnd w:id="290"/>
      <w:bookmarkEnd w:id="291"/>
    </w:p>
    <w:tbl>
      <w:tblPr>
        <w:tblStyle w:val="Table02"/>
        <w:tblW w:w="5000" w:type="pct"/>
        <w:tblLook w:val="04A0" w:firstRow="1" w:lastRow="0" w:firstColumn="1" w:lastColumn="0" w:noHBand="0" w:noVBand="1"/>
      </w:tblPr>
      <w:tblGrid>
        <w:gridCol w:w="10070"/>
      </w:tblGrid>
      <w:tr w:rsidR="00021828" w14:paraId="0D819B15" w14:textId="77777777" w:rsidTr="00F927E7">
        <w:trPr>
          <w:cnfStyle w:val="100000000000" w:firstRow="1" w:lastRow="0" w:firstColumn="0" w:lastColumn="0" w:oddVBand="0" w:evenVBand="0" w:oddHBand="0" w:evenHBand="0" w:firstRowFirstColumn="0" w:firstRowLastColumn="0" w:lastRowFirstColumn="0" w:lastRowLastColumn="0"/>
        </w:trPr>
        <w:tc>
          <w:tcPr>
            <w:tcW w:w="5000" w:type="pct"/>
            <w:vAlign w:val="bottom"/>
          </w:tcPr>
          <w:p w14:paraId="7BEEA6CA" w14:textId="77777777" w:rsidR="00021828" w:rsidRDefault="00021828" w:rsidP="00F927E7">
            <w:pPr>
              <w:pStyle w:val="TableBody1"/>
            </w:pPr>
            <w:r w:rsidRPr="00782EC6">
              <w:rPr>
                <w:noProof/>
              </w:rPr>
              <w:drawing>
                <wp:inline distT="0" distB="0" distL="0" distR="0" wp14:anchorId="5AFB6509" wp14:editId="795FE621">
                  <wp:extent cx="3424555" cy="3868420"/>
                  <wp:effectExtent l="19050" t="19050" r="23495" b="17780"/>
                  <wp:docPr id="10"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program&#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424555" cy="3868420"/>
                          </a:xfrm>
                          <a:prstGeom prst="rect">
                            <a:avLst/>
                          </a:prstGeom>
                          <a:noFill/>
                          <a:ln>
                            <a:solidFill>
                              <a:schemeClr val="bg1">
                                <a:lumMod val="75000"/>
                              </a:schemeClr>
                            </a:solidFill>
                          </a:ln>
                        </pic:spPr>
                      </pic:pic>
                    </a:graphicData>
                  </a:graphic>
                </wp:inline>
              </w:drawing>
            </w:r>
          </w:p>
        </w:tc>
      </w:tr>
    </w:tbl>
    <w:p w14:paraId="4027264F" w14:textId="566EC5FF" w:rsidR="00021828" w:rsidRDefault="00021828" w:rsidP="00021828">
      <w:pPr>
        <w:pStyle w:val="Number1"/>
        <w:keepNext/>
      </w:pPr>
      <w:r>
        <w:lastRenderedPageBreak/>
        <w:t>The default settings can be used for all the other options</w:t>
      </w:r>
      <w:r w:rsidR="006D4556">
        <w:t>; c</w:t>
      </w:r>
      <w:r>
        <w:t xml:space="preserve">lick </w:t>
      </w:r>
      <w:r w:rsidRPr="007D1325">
        <w:rPr>
          <w:b/>
          <w:bCs/>
        </w:rPr>
        <w:t>Run</w:t>
      </w:r>
      <w:r w:rsidR="007E732D">
        <w:t>. R</w:t>
      </w:r>
      <w:r w:rsidR="005E7D94">
        <w:t>esults</w:t>
      </w:r>
      <w:r w:rsidR="007E732D">
        <w:t xml:space="preserve"> are generated</w:t>
      </w:r>
      <w:r w:rsidR="005E7D94">
        <w:t xml:space="preserve"> </w:t>
      </w:r>
      <w:r>
        <w:t>(</w:t>
      </w:r>
      <w:r w:rsidRPr="00EE6150">
        <w:rPr>
          <w:rStyle w:val="Link"/>
        </w:rPr>
        <w:fldChar w:fldCharType="begin"/>
      </w:r>
      <w:r w:rsidRPr="00EE6150">
        <w:rPr>
          <w:rStyle w:val="Link"/>
        </w:rPr>
        <w:instrText xml:space="preserve"> REF _Ref153273540 \h </w:instrText>
      </w:r>
      <w:r>
        <w:rPr>
          <w:rStyle w:val="Link"/>
        </w:rPr>
        <w:instrText xml:space="preserve"> \* MERGEFORMAT </w:instrText>
      </w:r>
      <w:r w:rsidRPr="00EE6150">
        <w:rPr>
          <w:rStyle w:val="Link"/>
        </w:rPr>
      </w:r>
      <w:r w:rsidRPr="00EE6150">
        <w:rPr>
          <w:rStyle w:val="Link"/>
        </w:rPr>
        <w:fldChar w:fldCharType="separate"/>
      </w:r>
      <w:r w:rsidR="001E647E" w:rsidRPr="001E647E">
        <w:rPr>
          <w:rStyle w:val="Link"/>
        </w:rPr>
        <w:t>Figure 50</w:t>
      </w:r>
      <w:r w:rsidRPr="00EE6150">
        <w:rPr>
          <w:rStyle w:val="Link"/>
        </w:rPr>
        <w:fldChar w:fldCharType="end"/>
      </w:r>
      <w:r>
        <w:t>).</w:t>
      </w:r>
    </w:p>
    <w:p w14:paraId="38F56896" w14:textId="5517A83E" w:rsidR="00021828" w:rsidRDefault="00021828" w:rsidP="00021828">
      <w:pPr>
        <w:pStyle w:val="Caption"/>
      </w:pPr>
      <w:bookmarkStart w:id="292" w:name="_Ref153273540"/>
      <w:bookmarkStart w:id="293" w:name="_Toc164238212"/>
      <w:bookmarkStart w:id="294" w:name="_Toc169527130"/>
      <w:r>
        <w:t xml:space="preserve">Figure </w:t>
      </w:r>
      <w:r>
        <w:rPr>
          <w:noProof/>
        </w:rPr>
        <w:fldChar w:fldCharType="begin"/>
      </w:r>
      <w:r>
        <w:rPr>
          <w:noProof/>
        </w:rPr>
        <w:instrText xml:space="preserve"> SEQ Figure \* ARABIC </w:instrText>
      </w:r>
      <w:r>
        <w:rPr>
          <w:noProof/>
        </w:rPr>
        <w:fldChar w:fldCharType="separate"/>
      </w:r>
      <w:r w:rsidR="000C0CA7">
        <w:rPr>
          <w:noProof/>
        </w:rPr>
        <w:t>51</w:t>
      </w:r>
      <w:r>
        <w:rPr>
          <w:noProof/>
        </w:rPr>
        <w:fldChar w:fldCharType="end"/>
      </w:r>
      <w:bookmarkEnd w:id="292"/>
      <w:r>
        <w:t>:</w:t>
      </w:r>
      <w:r w:rsidRPr="00E70778">
        <w:t xml:space="preserve"> </w:t>
      </w:r>
      <w:r w:rsidRPr="00E85EB7">
        <w:t>AG UI, results from Abstract step</w:t>
      </w:r>
      <w:bookmarkEnd w:id="293"/>
      <w:bookmarkEnd w:id="294"/>
    </w:p>
    <w:tbl>
      <w:tblPr>
        <w:tblStyle w:val="Table02"/>
        <w:tblW w:w="5000" w:type="pct"/>
        <w:tblLook w:val="04A0" w:firstRow="1" w:lastRow="0" w:firstColumn="1" w:lastColumn="0" w:noHBand="0" w:noVBand="1"/>
      </w:tblPr>
      <w:tblGrid>
        <w:gridCol w:w="10070"/>
      </w:tblGrid>
      <w:tr w:rsidR="00021828" w14:paraId="315F9743" w14:textId="77777777" w:rsidTr="00F927E7">
        <w:trPr>
          <w:cnfStyle w:val="100000000000" w:firstRow="1" w:lastRow="0" w:firstColumn="0" w:lastColumn="0" w:oddVBand="0" w:evenVBand="0" w:oddHBand="0" w:evenHBand="0" w:firstRowFirstColumn="0" w:firstRowLastColumn="0" w:lastRowFirstColumn="0" w:lastRowLastColumn="0"/>
        </w:trPr>
        <w:tc>
          <w:tcPr>
            <w:tcW w:w="5000" w:type="pct"/>
            <w:vAlign w:val="bottom"/>
          </w:tcPr>
          <w:p w14:paraId="39BA0BB3" w14:textId="77777777" w:rsidR="00021828" w:rsidRDefault="00021828" w:rsidP="00F927E7">
            <w:pPr>
              <w:pStyle w:val="TableBody1"/>
              <w:keepNext/>
            </w:pPr>
            <w:r w:rsidRPr="006C5431">
              <w:rPr>
                <w:noProof/>
              </w:rPr>
              <w:drawing>
                <wp:inline distT="0" distB="0" distL="0" distR="0" wp14:anchorId="6F0C7459" wp14:editId="4BD87DFB">
                  <wp:extent cx="4637542" cy="2519434"/>
                  <wp:effectExtent l="19050" t="19050" r="10795" b="14605"/>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69"/>
                          <a:stretch>
                            <a:fillRect/>
                          </a:stretch>
                        </pic:blipFill>
                        <pic:spPr>
                          <a:xfrm>
                            <a:off x="0" y="0"/>
                            <a:ext cx="4644387" cy="2523153"/>
                          </a:xfrm>
                          <a:prstGeom prst="rect">
                            <a:avLst/>
                          </a:prstGeom>
                          <a:noFill/>
                          <a:ln>
                            <a:solidFill>
                              <a:schemeClr val="bg1">
                                <a:lumMod val="75000"/>
                              </a:schemeClr>
                            </a:solidFill>
                          </a:ln>
                        </pic:spPr>
                      </pic:pic>
                    </a:graphicData>
                  </a:graphic>
                </wp:inline>
              </w:drawing>
            </w:r>
          </w:p>
        </w:tc>
      </w:tr>
    </w:tbl>
    <w:p w14:paraId="3B3AB8E3" w14:textId="77777777" w:rsidR="00021828" w:rsidRDefault="00021828" w:rsidP="00021828">
      <w:pPr>
        <w:pStyle w:val="Body2"/>
      </w:pPr>
      <w:r>
        <w:t>The warnings indicate that the site “core” is not declared in the PDK technology file and is created temporarily; you can ignore the warnings.</w:t>
      </w:r>
    </w:p>
    <w:p w14:paraId="56D3A43F" w14:textId="77777777" w:rsidR="00021828" w:rsidRDefault="00021828" w:rsidP="00021828">
      <w:pPr>
        <w:pStyle w:val="Number1"/>
      </w:pPr>
      <w:r>
        <w:t>Exit AG.</w:t>
      </w:r>
    </w:p>
    <w:p w14:paraId="1050DF2E" w14:textId="77777777" w:rsidR="00021828" w:rsidRPr="00FE2AF9" w:rsidRDefault="00021828" w:rsidP="00021828">
      <w:pPr>
        <w:pStyle w:val="Heading2"/>
      </w:pPr>
      <w:bookmarkStart w:id="295" w:name="_Toc164238129"/>
      <w:bookmarkStart w:id="296" w:name="_Toc169527034"/>
      <w:r w:rsidRPr="00FE2AF9">
        <w:t>Customization of the Abstract Generation Flow</w:t>
      </w:r>
      <w:bookmarkEnd w:id="295"/>
      <w:bookmarkEnd w:id="296"/>
    </w:p>
    <w:p w14:paraId="098E9678" w14:textId="76DA3A5F" w:rsidR="00021828" w:rsidRPr="00FE2AF9" w:rsidRDefault="00021828" w:rsidP="00021828">
      <w:pPr>
        <w:pStyle w:val="Body1"/>
      </w:pPr>
      <w:r w:rsidRPr="00FE2AF9">
        <w:t xml:space="preserve">Tasks that you otherwise cannot perform directly by using the available </w:t>
      </w:r>
      <w:r>
        <w:t xml:space="preserve">AG </w:t>
      </w:r>
      <w:r w:rsidRPr="00FE2AF9">
        <w:t>options can be done using an advanced methodology based on the</w:t>
      </w:r>
      <w:r>
        <w:t xml:space="preserve"> </w:t>
      </w:r>
      <w:r w:rsidRPr="00FE2AF9">
        <w:t>concept of calling custom</w:t>
      </w:r>
      <w:r>
        <w:t xml:space="preserve"> </w:t>
      </w:r>
      <w:r w:rsidRPr="00FE2AF9">
        <w:t>code</w:t>
      </w:r>
      <w:r w:rsidR="00C4031B">
        <w:t xml:space="preserve">—also </w:t>
      </w:r>
      <w:r w:rsidRPr="00FE2AF9">
        <w:t>called a hook</w:t>
      </w:r>
      <w:r w:rsidR="00C4031B">
        <w:t xml:space="preserve">—during </w:t>
      </w:r>
      <w:r w:rsidRPr="00FE2AF9">
        <w:t>the abstract generation flow. This</w:t>
      </w:r>
      <w:r>
        <w:t xml:space="preserve"> </w:t>
      </w:r>
      <w:r w:rsidRPr="00FE2AF9">
        <w:t>section briefly describes the predefined hooks and how to customize them.</w:t>
      </w:r>
    </w:p>
    <w:p w14:paraId="3E2F3A42" w14:textId="1874540F" w:rsidR="00021828" w:rsidRDefault="00021828" w:rsidP="00021828">
      <w:pPr>
        <w:pStyle w:val="Body1"/>
      </w:pPr>
      <w:r>
        <w:t xml:space="preserve">AG </w:t>
      </w:r>
      <w:r w:rsidRPr="00FE2AF9">
        <w:t>provides predefined hooks, which are automatically called before and</w:t>
      </w:r>
      <w:r>
        <w:t xml:space="preserve"> </w:t>
      </w:r>
      <w:r w:rsidRPr="00FE2AF9">
        <w:t>after running a flow step (Pin, Extract, or Abstract)</w:t>
      </w:r>
      <w:r>
        <w:t xml:space="preserve"> (</w:t>
      </w:r>
      <w:r w:rsidRPr="00EE6150">
        <w:rPr>
          <w:rStyle w:val="Link"/>
        </w:rPr>
        <w:fldChar w:fldCharType="begin"/>
      </w:r>
      <w:r w:rsidRPr="00EE6150">
        <w:rPr>
          <w:rStyle w:val="Link"/>
        </w:rPr>
        <w:instrText xml:space="preserve"> REF _Ref153178154 \h </w:instrText>
      </w:r>
      <w:r>
        <w:rPr>
          <w:rStyle w:val="Link"/>
        </w:rPr>
        <w:instrText xml:space="preserve"> \* MERGEFORMAT </w:instrText>
      </w:r>
      <w:r w:rsidRPr="00EE6150">
        <w:rPr>
          <w:rStyle w:val="Link"/>
        </w:rPr>
      </w:r>
      <w:r w:rsidRPr="00EE6150">
        <w:rPr>
          <w:rStyle w:val="Link"/>
        </w:rPr>
        <w:fldChar w:fldCharType="separate"/>
      </w:r>
      <w:r w:rsidR="001E647E" w:rsidRPr="001E647E">
        <w:rPr>
          <w:rStyle w:val="Link"/>
        </w:rPr>
        <w:t>Table 15</w:t>
      </w:r>
      <w:r w:rsidRPr="00EE6150">
        <w:rPr>
          <w:rStyle w:val="Link"/>
        </w:rPr>
        <w:fldChar w:fldCharType="end"/>
      </w:r>
      <w:r>
        <w:t>).</w:t>
      </w:r>
      <w:r w:rsidRPr="00FE2AF9">
        <w:t xml:space="preserve"> There are therefore, two predefined</w:t>
      </w:r>
      <w:r>
        <w:t xml:space="preserve"> </w:t>
      </w:r>
      <w:r w:rsidRPr="00FE2AF9">
        <w:t>hooks for every flow step.</w:t>
      </w:r>
    </w:p>
    <w:p w14:paraId="34DAC673" w14:textId="5DB46318" w:rsidR="00021828" w:rsidRDefault="00021828" w:rsidP="00021828">
      <w:pPr>
        <w:pStyle w:val="Caption"/>
      </w:pPr>
      <w:bookmarkStart w:id="297" w:name="_Ref153178154"/>
      <w:bookmarkStart w:id="298" w:name="_Toc164238167"/>
      <w:bookmarkStart w:id="299" w:name="_Toc169527073"/>
      <w:r>
        <w:t xml:space="preserve">Table </w:t>
      </w:r>
      <w:r>
        <w:rPr>
          <w:noProof/>
        </w:rPr>
        <w:fldChar w:fldCharType="begin"/>
      </w:r>
      <w:r>
        <w:rPr>
          <w:noProof/>
        </w:rPr>
        <w:instrText xml:space="preserve"> SEQ Table \* ARABIC </w:instrText>
      </w:r>
      <w:r>
        <w:rPr>
          <w:noProof/>
        </w:rPr>
        <w:fldChar w:fldCharType="separate"/>
      </w:r>
      <w:r w:rsidR="001E647E">
        <w:rPr>
          <w:noProof/>
        </w:rPr>
        <w:t>15</w:t>
      </w:r>
      <w:r>
        <w:rPr>
          <w:noProof/>
        </w:rPr>
        <w:fldChar w:fldCharType="end"/>
      </w:r>
      <w:bookmarkEnd w:id="297"/>
      <w:r>
        <w:t>: P</w:t>
      </w:r>
      <w:r w:rsidRPr="00FE2AF9">
        <w:t xml:space="preserve">redefined hooks in </w:t>
      </w:r>
      <w:r>
        <w:t>AG</w:t>
      </w:r>
      <w:bookmarkEnd w:id="298"/>
      <w:bookmarkEnd w:id="299"/>
    </w:p>
    <w:tbl>
      <w:tblPr>
        <w:tblStyle w:val="Table01"/>
        <w:tblW w:w="0" w:type="auto"/>
        <w:tblLook w:val="04A0" w:firstRow="1" w:lastRow="0" w:firstColumn="1" w:lastColumn="0" w:noHBand="0" w:noVBand="1"/>
      </w:tblPr>
      <w:tblGrid>
        <w:gridCol w:w="3775"/>
        <w:gridCol w:w="6295"/>
      </w:tblGrid>
      <w:tr w:rsidR="00021828" w14:paraId="49CE6956" w14:textId="77777777" w:rsidTr="00480A43">
        <w:trPr>
          <w:cnfStyle w:val="100000000000" w:firstRow="1" w:lastRow="0" w:firstColumn="0" w:lastColumn="0" w:oddVBand="0" w:evenVBand="0" w:oddHBand="0" w:evenHBand="0" w:firstRowFirstColumn="0" w:firstRowLastColumn="0" w:lastRowFirstColumn="0" w:lastRowLastColumn="0"/>
        </w:trPr>
        <w:tc>
          <w:tcPr>
            <w:tcW w:w="3775" w:type="dxa"/>
          </w:tcPr>
          <w:p w14:paraId="47FC06C3" w14:textId="77777777" w:rsidR="00021828" w:rsidRDefault="00021828" w:rsidP="00480A43">
            <w:pPr>
              <w:pStyle w:val="TableHeading"/>
            </w:pPr>
            <w:r>
              <w:t>Pre-defined hooks</w:t>
            </w:r>
          </w:p>
        </w:tc>
        <w:tc>
          <w:tcPr>
            <w:tcW w:w="6295" w:type="dxa"/>
          </w:tcPr>
          <w:p w14:paraId="2A9C50A4" w14:textId="77777777" w:rsidR="00021828" w:rsidRDefault="00021828" w:rsidP="00480A43">
            <w:pPr>
              <w:pStyle w:val="TableHeading"/>
            </w:pPr>
            <w:r>
              <w:t>When called or run</w:t>
            </w:r>
          </w:p>
        </w:tc>
      </w:tr>
      <w:tr w:rsidR="00021828" w14:paraId="087E505A" w14:textId="77777777" w:rsidTr="00480A43">
        <w:tc>
          <w:tcPr>
            <w:tcW w:w="3775" w:type="dxa"/>
          </w:tcPr>
          <w:p w14:paraId="0EABE635" w14:textId="77777777" w:rsidR="00021828" w:rsidRDefault="00021828" w:rsidP="00480A43">
            <w:pPr>
              <w:pStyle w:val="TableBody1"/>
            </w:pPr>
            <w:r w:rsidRPr="00FE2AF9">
              <w:t>PinsPreHook</w:t>
            </w:r>
          </w:p>
        </w:tc>
        <w:tc>
          <w:tcPr>
            <w:tcW w:w="6295" w:type="dxa"/>
          </w:tcPr>
          <w:p w14:paraId="73AB2A2F" w14:textId="77777777" w:rsidR="00021828" w:rsidRDefault="00021828" w:rsidP="00480A43">
            <w:pPr>
              <w:pStyle w:val="TableBody1"/>
            </w:pPr>
            <w:r>
              <w:t>C</w:t>
            </w:r>
            <w:r w:rsidRPr="00FE2AF9">
              <w:t>alled prior to running the Pins step</w:t>
            </w:r>
            <w:r>
              <w:t>.</w:t>
            </w:r>
          </w:p>
        </w:tc>
      </w:tr>
      <w:tr w:rsidR="00021828" w14:paraId="39C20E73" w14:textId="77777777" w:rsidTr="00480A43">
        <w:tc>
          <w:tcPr>
            <w:tcW w:w="3775" w:type="dxa"/>
          </w:tcPr>
          <w:p w14:paraId="70DD4929" w14:textId="77777777" w:rsidR="00021828" w:rsidRDefault="00021828" w:rsidP="00480A43">
            <w:pPr>
              <w:pStyle w:val="TableBody1"/>
            </w:pPr>
            <w:r w:rsidRPr="00FE2AF9">
              <w:t>PinsPostHook</w:t>
            </w:r>
          </w:p>
        </w:tc>
        <w:tc>
          <w:tcPr>
            <w:tcW w:w="6295" w:type="dxa"/>
          </w:tcPr>
          <w:p w14:paraId="744C9A22" w14:textId="77777777" w:rsidR="00021828" w:rsidRDefault="00021828" w:rsidP="00480A43">
            <w:pPr>
              <w:pStyle w:val="TableBody1"/>
            </w:pPr>
            <w:r>
              <w:t>C</w:t>
            </w:r>
            <w:r w:rsidRPr="00FE2AF9">
              <w:t>alled after running the Pins step</w:t>
            </w:r>
            <w:r>
              <w:t>.</w:t>
            </w:r>
          </w:p>
        </w:tc>
      </w:tr>
      <w:tr w:rsidR="00021828" w14:paraId="040714D0" w14:textId="77777777" w:rsidTr="00480A43">
        <w:tc>
          <w:tcPr>
            <w:tcW w:w="3775" w:type="dxa"/>
          </w:tcPr>
          <w:p w14:paraId="64B1349B" w14:textId="77777777" w:rsidR="00021828" w:rsidRPr="00FE2AF9" w:rsidRDefault="00021828" w:rsidP="00480A43">
            <w:pPr>
              <w:pStyle w:val="TableBody1"/>
            </w:pPr>
            <w:r w:rsidRPr="00FE2AF9">
              <w:t>ExtractPreHook</w:t>
            </w:r>
          </w:p>
        </w:tc>
        <w:tc>
          <w:tcPr>
            <w:tcW w:w="6295" w:type="dxa"/>
          </w:tcPr>
          <w:p w14:paraId="7D3C0E8C" w14:textId="77777777" w:rsidR="00021828" w:rsidRPr="00FE2AF9" w:rsidRDefault="00021828" w:rsidP="00480A43">
            <w:pPr>
              <w:pStyle w:val="TableBody1"/>
            </w:pPr>
            <w:r>
              <w:t>C</w:t>
            </w:r>
            <w:r w:rsidRPr="00FE2AF9">
              <w:t>alled prior to running the Extract step</w:t>
            </w:r>
            <w:r>
              <w:t>.</w:t>
            </w:r>
          </w:p>
        </w:tc>
      </w:tr>
      <w:tr w:rsidR="00021828" w14:paraId="530324F1" w14:textId="77777777" w:rsidTr="00480A43">
        <w:tc>
          <w:tcPr>
            <w:tcW w:w="3775" w:type="dxa"/>
          </w:tcPr>
          <w:p w14:paraId="1EB61E18" w14:textId="77777777" w:rsidR="00021828" w:rsidRPr="00FE2AF9" w:rsidRDefault="00021828" w:rsidP="00480A43">
            <w:pPr>
              <w:pStyle w:val="TableBody1"/>
            </w:pPr>
            <w:r w:rsidRPr="00FE2AF9">
              <w:t>ExtractPostHook</w:t>
            </w:r>
          </w:p>
        </w:tc>
        <w:tc>
          <w:tcPr>
            <w:tcW w:w="6295" w:type="dxa"/>
          </w:tcPr>
          <w:p w14:paraId="4BAD50D7" w14:textId="77777777" w:rsidR="00021828" w:rsidRDefault="00021828" w:rsidP="00480A43">
            <w:pPr>
              <w:pStyle w:val="TableBody1"/>
            </w:pPr>
            <w:r>
              <w:t>C</w:t>
            </w:r>
            <w:r w:rsidRPr="00FE2AF9">
              <w:t>alled after running the Extract step</w:t>
            </w:r>
            <w:r>
              <w:t>.</w:t>
            </w:r>
          </w:p>
        </w:tc>
      </w:tr>
      <w:tr w:rsidR="00021828" w14:paraId="3E247D70" w14:textId="77777777" w:rsidTr="00480A43">
        <w:tc>
          <w:tcPr>
            <w:tcW w:w="3775" w:type="dxa"/>
          </w:tcPr>
          <w:p w14:paraId="3AAD0D6A" w14:textId="77777777" w:rsidR="00021828" w:rsidRPr="00FE2AF9" w:rsidRDefault="00021828" w:rsidP="00480A43">
            <w:pPr>
              <w:pStyle w:val="TableBody1"/>
            </w:pPr>
            <w:r w:rsidRPr="00FE2AF9">
              <w:t>AbstractPreHook</w:t>
            </w:r>
          </w:p>
        </w:tc>
        <w:tc>
          <w:tcPr>
            <w:tcW w:w="6295" w:type="dxa"/>
          </w:tcPr>
          <w:p w14:paraId="1BE86983" w14:textId="77777777" w:rsidR="00021828" w:rsidRDefault="00021828" w:rsidP="00480A43">
            <w:pPr>
              <w:pStyle w:val="TableBody1"/>
            </w:pPr>
            <w:r>
              <w:t>C</w:t>
            </w:r>
            <w:r w:rsidRPr="00FE2AF9">
              <w:t>alled prior to running the Abstract step</w:t>
            </w:r>
            <w:r>
              <w:t>.</w:t>
            </w:r>
          </w:p>
        </w:tc>
      </w:tr>
      <w:tr w:rsidR="00021828" w14:paraId="08ADFF0F" w14:textId="77777777" w:rsidTr="00480A43">
        <w:tc>
          <w:tcPr>
            <w:tcW w:w="3775" w:type="dxa"/>
          </w:tcPr>
          <w:p w14:paraId="18ED0A08" w14:textId="77777777" w:rsidR="00021828" w:rsidRPr="00FE2AF9" w:rsidRDefault="00021828" w:rsidP="00480A43">
            <w:pPr>
              <w:pStyle w:val="TableBody1"/>
            </w:pPr>
            <w:r w:rsidRPr="00FE2AF9">
              <w:t>AbstractPostHook:</w:t>
            </w:r>
          </w:p>
        </w:tc>
        <w:tc>
          <w:tcPr>
            <w:tcW w:w="6295" w:type="dxa"/>
          </w:tcPr>
          <w:p w14:paraId="58A68E4D" w14:textId="77777777" w:rsidR="00021828" w:rsidRDefault="00021828" w:rsidP="00480A43">
            <w:pPr>
              <w:pStyle w:val="TableBody1"/>
            </w:pPr>
            <w:r>
              <w:t>C</w:t>
            </w:r>
            <w:r w:rsidRPr="00FE2AF9">
              <w:t>alled after running the Abstract step.</w:t>
            </w:r>
          </w:p>
        </w:tc>
      </w:tr>
      <w:tr w:rsidR="00021828" w14:paraId="7A0B8ADA" w14:textId="77777777" w:rsidTr="00480A43">
        <w:tc>
          <w:tcPr>
            <w:tcW w:w="3775" w:type="dxa"/>
          </w:tcPr>
          <w:p w14:paraId="161EA92F" w14:textId="77777777" w:rsidR="00021828" w:rsidRPr="00FE2AF9" w:rsidRDefault="00021828" w:rsidP="00480A43">
            <w:pPr>
              <w:pStyle w:val="TableBody1"/>
            </w:pPr>
            <w:r w:rsidRPr="00FE2AF9">
              <w:t>ExitHook</w:t>
            </w:r>
          </w:p>
        </w:tc>
        <w:tc>
          <w:tcPr>
            <w:tcW w:w="6295" w:type="dxa"/>
          </w:tcPr>
          <w:p w14:paraId="314D3589" w14:textId="77777777" w:rsidR="00021828" w:rsidRPr="00FE2AF9" w:rsidRDefault="00021828" w:rsidP="00480A43">
            <w:pPr>
              <w:pStyle w:val="TableBody1"/>
            </w:pPr>
            <w:r>
              <w:t>R</w:t>
            </w:r>
            <w:r w:rsidRPr="00FE2AF9">
              <w:t>un even if AbstractPostHook is not specified, when the</w:t>
            </w:r>
            <w:r>
              <w:t xml:space="preserve"> </w:t>
            </w:r>
            <w:r w:rsidRPr="00FE2AF9">
              <w:t>tool is closed</w:t>
            </w:r>
            <w:r>
              <w:t>.</w:t>
            </w:r>
          </w:p>
        </w:tc>
      </w:tr>
    </w:tbl>
    <w:p w14:paraId="27DAD558" w14:textId="1CA2213D" w:rsidR="00021828" w:rsidRDefault="00021828" w:rsidP="00021828">
      <w:pPr>
        <w:pStyle w:val="Body1"/>
        <w:keepNext/>
      </w:pPr>
      <w:r w:rsidRPr="00FE2AF9">
        <w:lastRenderedPageBreak/>
        <w:t>AbstractPostHook</w:t>
      </w:r>
      <w:r>
        <w:t xml:space="preserve"> is used in this demonstration</w:t>
      </w:r>
      <w:r w:rsidR="00E3112D">
        <w:t xml:space="preserve"> and</w:t>
      </w:r>
      <w:r>
        <w:t xml:space="preserve"> accomplishes t</w:t>
      </w:r>
      <w:r w:rsidR="00984BFA">
        <w:t>hree</w:t>
      </w:r>
      <w:r>
        <w:t xml:space="preserve"> things:</w:t>
      </w:r>
    </w:p>
    <w:p w14:paraId="11374619" w14:textId="0567CB47" w:rsidR="00021828" w:rsidRDefault="00021828" w:rsidP="00021828">
      <w:pPr>
        <w:pStyle w:val="Bullet1"/>
        <w:keepNext/>
        <w:numPr>
          <w:ilvl w:val="0"/>
          <w:numId w:val="1"/>
        </w:numPr>
      </w:pPr>
      <w:r>
        <w:t>Removes any unnecessary cell view properties from the abstract</w:t>
      </w:r>
    </w:p>
    <w:p w14:paraId="1088D83E" w14:textId="4B9BD576" w:rsidR="00021828" w:rsidRDefault="00021828" w:rsidP="00021828">
      <w:pPr>
        <w:pStyle w:val="Bullet1"/>
        <w:numPr>
          <w:ilvl w:val="0"/>
          <w:numId w:val="1"/>
        </w:numPr>
      </w:pPr>
      <w:r>
        <w:t>Adds a property so that the FIXEDMASK attribute is added in the LEF</w:t>
      </w:r>
    </w:p>
    <w:p w14:paraId="69314911" w14:textId="6947D863" w:rsidR="00984BFA" w:rsidRDefault="00984BFA" w:rsidP="00021828">
      <w:pPr>
        <w:pStyle w:val="Bullet1"/>
        <w:numPr>
          <w:ilvl w:val="0"/>
          <w:numId w:val="1"/>
        </w:numPr>
      </w:pPr>
      <w:r w:rsidRPr="00984BFA">
        <w:t>Converts via blockage to a pin for the via directly under a signal pin</w:t>
      </w:r>
    </w:p>
    <w:p w14:paraId="6CDC8DF9" w14:textId="77777777" w:rsidR="00021828" w:rsidRDefault="00021828" w:rsidP="00ED2B95">
      <w:pPr>
        <w:pStyle w:val="Number1"/>
        <w:numPr>
          <w:ilvl w:val="0"/>
          <w:numId w:val="20"/>
        </w:numPr>
      </w:pPr>
      <w:r>
        <w:t>On the command line, type:</w:t>
      </w:r>
    </w:p>
    <w:tbl>
      <w:tblPr>
        <w:tblStyle w:val="Table03"/>
        <w:tblW w:w="0" w:type="auto"/>
        <w:tblInd w:w="445" w:type="dxa"/>
        <w:tblLook w:val="04A0" w:firstRow="1" w:lastRow="0" w:firstColumn="1" w:lastColumn="0" w:noHBand="0" w:noVBand="1"/>
      </w:tblPr>
      <w:tblGrid>
        <w:gridCol w:w="9625"/>
      </w:tblGrid>
      <w:tr w:rsidR="00021828" w14:paraId="740F9008" w14:textId="77777777" w:rsidTr="00480A43">
        <w:tc>
          <w:tcPr>
            <w:tcW w:w="9625" w:type="dxa"/>
          </w:tcPr>
          <w:p w14:paraId="643F8649" w14:textId="77777777" w:rsidR="00021828" w:rsidRPr="00461524" w:rsidRDefault="00021828" w:rsidP="00480A43">
            <w:pPr>
              <w:pStyle w:val="TableBody1"/>
            </w:pPr>
            <w:r w:rsidRPr="00461524">
              <w:t>more .abstractrc</w:t>
            </w:r>
          </w:p>
        </w:tc>
      </w:tr>
    </w:tbl>
    <w:p w14:paraId="14158A3B" w14:textId="7360031E" w:rsidR="00021828" w:rsidRPr="00826595" w:rsidRDefault="00021828" w:rsidP="00021828">
      <w:pPr>
        <w:pStyle w:val="Number1"/>
      </w:pPr>
      <w:r w:rsidRPr="00826595">
        <w:t xml:space="preserve">Optionally, view the file </w:t>
      </w:r>
      <w:r w:rsidRPr="00EE6150">
        <w:t>./.abstract/AbstractPostHook.il</w:t>
      </w:r>
      <w:r>
        <w:t>.</w:t>
      </w:r>
    </w:p>
    <w:p w14:paraId="1964AEB6" w14:textId="6A570316" w:rsidR="00021828" w:rsidRDefault="00021828" w:rsidP="00021828">
      <w:pPr>
        <w:pStyle w:val="Body1"/>
      </w:pPr>
      <w:r>
        <w:t xml:space="preserve">The abstract view is stored in the OpenAccess database and is accessible through the Cadence Virtuoso* Library Manager. The abstract views are exported to LEF in Section </w:t>
      </w:r>
      <w:r w:rsidRPr="00EE6150">
        <w:rPr>
          <w:rStyle w:val="Link"/>
        </w:rPr>
        <w:fldChar w:fldCharType="begin"/>
      </w:r>
      <w:r w:rsidRPr="00EE6150">
        <w:rPr>
          <w:rStyle w:val="Link"/>
        </w:rPr>
        <w:instrText xml:space="preserve"> REF _Ref153268928 \n \h </w:instrText>
      </w:r>
      <w:r>
        <w:rPr>
          <w:rStyle w:val="Link"/>
        </w:rPr>
        <w:instrText xml:space="preserve"> \* MERGEFORMAT </w:instrText>
      </w:r>
      <w:r w:rsidRPr="00EE6150">
        <w:rPr>
          <w:rStyle w:val="Link"/>
        </w:rPr>
      </w:r>
      <w:r w:rsidRPr="00EE6150">
        <w:rPr>
          <w:rStyle w:val="Link"/>
        </w:rPr>
        <w:fldChar w:fldCharType="separate"/>
      </w:r>
      <w:r w:rsidR="001E647E">
        <w:rPr>
          <w:rStyle w:val="Link"/>
        </w:rPr>
        <w:t>4.9</w:t>
      </w:r>
      <w:r w:rsidRPr="00EE6150">
        <w:rPr>
          <w:rStyle w:val="Link"/>
        </w:rPr>
        <w:fldChar w:fldCharType="end"/>
      </w:r>
      <w:r>
        <w:t>.</w:t>
      </w:r>
    </w:p>
    <w:p w14:paraId="468F3536" w14:textId="60CA6B85" w:rsidR="00021828" w:rsidRDefault="00021828" w:rsidP="00021828">
      <w:pPr>
        <w:pStyle w:val="Body1"/>
      </w:pPr>
      <w:r>
        <w:t xml:space="preserve">An optional clean-up step is to delete the intermediate views </w:t>
      </w:r>
      <w:r w:rsidRPr="00176F36">
        <w:rPr>
          <w:i/>
          <w:iCs/>
        </w:rPr>
        <w:t>abstract.pin</w:t>
      </w:r>
      <w:r>
        <w:t xml:space="preserve"> and </w:t>
      </w:r>
      <w:r w:rsidRPr="00176F36">
        <w:rPr>
          <w:i/>
          <w:iCs/>
        </w:rPr>
        <w:t>abstract.ext</w:t>
      </w:r>
      <w:r>
        <w:t xml:space="preserve"> from the Library Manager:</w:t>
      </w:r>
      <w:r w:rsidR="00176F36">
        <w:t xml:space="preserve"> select</w:t>
      </w:r>
      <w:r>
        <w:t xml:space="preserve"> </w:t>
      </w:r>
      <w:r w:rsidRPr="007D1325">
        <w:rPr>
          <w:b/>
          <w:bCs/>
        </w:rPr>
        <w:t>Edit &gt; Delete By View</w:t>
      </w:r>
      <w:r>
        <w:t>.</w:t>
      </w:r>
    </w:p>
    <w:p w14:paraId="7EF94230" w14:textId="77777777" w:rsidR="00021828" w:rsidRDefault="00021828" w:rsidP="00021828">
      <w:pPr>
        <w:pStyle w:val="Heading2"/>
      </w:pPr>
      <w:bookmarkStart w:id="300" w:name="_Ref153268924"/>
      <w:bookmarkStart w:id="301" w:name="_Ref153268928"/>
      <w:bookmarkStart w:id="302" w:name="_Toc164238130"/>
      <w:bookmarkStart w:id="303" w:name="_Toc169527035"/>
      <w:r>
        <w:t>Exporting LEF</w:t>
      </w:r>
      <w:bookmarkEnd w:id="300"/>
      <w:bookmarkEnd w:id="301"/>
      <w:bookmarkEnd w:id="302"/>
      <w:bookmarkEnd w:id="303"/>
    </w:p>
    <w:p w14:paraId="3B6D2905" w14:textId="77777777" w:rsidR="00021828" w:rsidRDefault="00021828" w:rsidP="00021828">
      <w:pPr>
        <w:pStyle w:val="Heading3"/>
      </w:pPr>
      <w:bookmarkStart w:id="304" w:name="_Toc164238131"/>
      <w:bookmarkStart w:id="305" w:name="_Toc169527036"/>
      <w:r>
        <w:t>Overview</w:t>
      </w:r>
      <w:bookmarkEnd w:id="304"/>
      <w:bookmarkEnd w:id="305"/>
    </w:p>
    <w:p w14:paraId="65CB68C6" w14:textId="2407D91B" w:rsidR="00021828" w:rsidRDefault="00C206D8" w:rsidP="00021828">
      <w:pPr>
        <w:pStyle w:val="Body1"/>
      </w:pPr>
      <w:r>
        <w:t xml:space="preserve">(LEF) </w:t>
      </w:r>
      <w:r w:rsidR="00021828">
        <w:t>Library Exchange Format defines the elements of IC process technology and the associated library of cell models. Once the layout abstracts have been created with AG, the LEF translator creates the standard cell LEF files (macro LEF).</w:t>
      </w:r>
    </w:p>
    <w:p w14:paraId="477F6A77" w14:textId="0A3A3546" w:rsidR="00021828" w:rsidRDefault="00021828" w:rsidP="00021828">
      <w:pPr>
        <w:pStyle w:val="Body1"/>
      </w:pPr>
      <w:r>
        <w:t xml:space="preserve">If the digital </w:t>
      </w:r>
      <w:r w:rsidR="005D37B5">
        <w:t>P&amp;R</w:t>
      </w:r>
      <w:r>
        <w:t xml:space="preserve"> tool, Cadence Innovus*, uses the Mixed-Signal OpenAccess (MOSA) mode, the technology information is read from the PDK technology library, and abstract views are used for the standard cells.</w:t>
      </w:r>
    </w:p>
    <w:p w14:paraId="7E243EB4" w14:textId="7E360674" w:rsidR="00021828" w:rsidRPr="00081066" w:rsidRDefault="00021828" w:rsidP="00021828">
      <w:pPr>
        <w:pStyle w:val="Body1"/>
      </w:pPr>
      <w:r>
        <w:t>If the Cadence Innovus* uses the LEF/DEF mode, the technology information is read from the technology LEF and the macro LEF is used for the standard cells.</w:t>
      </w:r>
    </w:p>
    <w:p w14:paraId="4F8679AC" w14:textId="77777777" w:rsidR="00021828" w:rsidRDefault="00021828" w:rsidP="00021828">
      <w:pPr>
        <w:pStyle w:val="Heading3"/>
      </w:pPr>
      <w:bookmarkStart w:id="306" w:name="_Toc164238132"/>
      <w:bookmarkStart w:id="307" w:name="_Toc169527037"/>
      <w:r>
        <w:t>Demonstration</w:t>
      </w:r>
      <w:bookmarkEnd w:id="306"/>
      <w:bookmarkEnd w:id="307"/>
    </w:p>
    <w:p w14:paraId="74F6A61B" w14:textId="77777777" w:rsidR="00021828" w:rsidRDefault="00021828" w:rsidP="00ED2B95">
      <w:pPr>
        <w:pStyle w:val="Number1"/>
        <w:keepNext/>
        <w:numPr>
          <w:ilvl w:val="0"/>
          <w:numId w:val="21"/>
        </w:numPr>
      </w:pPr>
      <w:r>
        <w:t>Start Cadence Virtuoso*:</w:t>
      </w:r>
    </w:p>
    <w:tbl>
      <w:tblPr>
        <w:tblStyle w:val="Table03"/>
        <w:tblW w:w="9720" w:type="dxa"/>
        <w:tblInd w:w="355" w:type="dxa"/>
        <w:tblLook w:val="04A0" w:firstRow="1" w:lastRow="0" w:firstColumn="1" w:lastColumn="0" w:noHBand="0" w:noVBand="1"/>
      </w:tblPr>
      <w:tblGrid>
        <w:gridCol w:w="9720"/>
      </w:tblGrid>
      <w:tr w:rsidR="00021828" w14:paraId="3D37B9B3" w14:textId="77777777" w:rsidTr="000370C3">
        <w:tc>
          <w:tcPr>
            <w:tcW w:w="9720" w:type="dxa"/>
          </w:tcPr>
          <w:p w14:paraId="354F45DB" w14:textId="77777777" w:rsidR="00021828" w:rsidRDefault="00021828" w:rsidP="00480A43">
            <w:pPr>
              <w:pStyle w:val="TableBody1"/>
            </w:pPr>
            <w:r>
              <w:t>v</w:t>
            </w:r>
            <w:r w:rsidRPr="002F49BA">
              <w:t>irtuoso &amp;</w:t>
            </w:r>
          </w:p>
        </w:tc>
      </w:tr>
    </w:tbl>
    <w:p w14:paraId="1DDBEB62" w14:textId="4BBA54BC" w:rsidR="00021828" w:rsidRDefault="00021828" w:rsidP="00021828">
      <w:pPr>
        <w:pStyle w:val="Number1"/>
        <w:keepNext/>
      </w:pPr>
      <w:r>
        <w:t xml:space="preserve">From the CIW, </w:t>
      </w:r>
      <w:r w:rsidR="0085753F">
        <w:t xml:space="preserve"> select</w:t>
      </w:r>
      <w:r>
        <w:t xml:space="preserve"> </w:t>
      </w:r>
      <w:r w:rsidRPr="00F52B7D">
        <w:rPr>
          <w:b/>
          <w:bCs/>
        </w:rPr>
        <w:t>File &gt; Export &gt; LEF…</w:t>
      </w:r>
      <w:r>
        <w:rPr>
          <w:b/>
          <w:bCs/>
        </w:rPr>
        <w:t xml:space="preserve"> </w:t>
      </w:r>
      <w:r w:rsidRPr="00EE6150">
        <w:t>(</w:t>
      </w:r>
      <w:r w:rsidRPr="00EE6150">
        <w:rPr>
          <w:rStyle w:val="Link"/>
        </w:rPr>
        <w:fldChar w:fldCharType="begin"/>
      </w:r>
      <w:r w:rsidRPr="00EE6150">
        <w:rPr>
          <w:rStyle w:val="Link"/>
        </w:rPr>
        <w:instrText xml:space="preserve"> REF _Ref153269010 \h </w:instrText>
      </w:r>
      <w:r>
        <w:rPr>
          <w:rStyle w:val="Link"/>
        </w:rPr>
        <w:instrText xml:space="preserve"> \* MERGEFORMAT </w:instrText>
      </w:r>
      <w:r w:rsidRPr="00EE6150">
        <w:rPr>
          <w:rStyle w:val="Link"/>
        </w:rPr>
      </w:r>
      <w:r w:rsidRPr="00EE6150">
        <w:rPr>
          <w:rStyle w:val="Link"/>
        </w:rPr>
        <w:fldChar w:fldCharType="separate"/>
      </w:r>
      <w:r w:rsidR="001E647E" w:rsidRPr="001E647E">
        <w:rPr>
          <w:rStyle w:val="Link"/>
        </w:rPr>
        <w:t>Figure 51</w:t>
      </w:r>
      <w:r w:rsidRPr="00EE6150">
        <w:rPr>
          <w:rStyle w:val="Link"/>
        </w:rPr>
        <w:fldChar w:fldCharType="end"/>
      </w:r>
      <w:r w:rsidRPr="00EE6150">
        <w:t>)</w:t>
      </w:r>
      <w:r>
        <w:t>.</w:t>
      </w:r>
    </w:p>
    <w:p w14:paraId="18E1E2E6" w14:textId="0B1AA933" w:rsidR="00021828" w:rsidRDefault="00021828" w:rsidP="00021828">
      <w:pPr>
        <w:pStyle w:val="Caption"/>
      </w:pPr>
      <w:bookmarkStart w:id="308" w:name="_Ref153269010"/>
      <w:bookmarkStart w:id="309" w:name="_Toc164238213"/>
      <w:bookmarkStart w:id="310" w:name="_Toc169527131"/>
      <w:r>
        <w:t xml:space="preserve">Figure </w:t>
      </w:r>
      <w:r>
        <w:rPr>
          <w:noProof/>
        </w:rPr>
        <w:fldChar w:fldCharType="begin"/>
      </w:r>
      <w:r>
        <w:rPr>
          <w:noProof/>
        </w:rPr>
        <w:instrText xml:space="preserve"> SEQ Figure \* ARABIC </w:instrText>
      </w:r>
      <w:r>
        <w:rPr>
          <w:noProof/>
        </w:rPr>
        <w:fldChar w:fldCharType="separate"/>
      </w:r>
      <w:r w:rsidR="000C0CA7">
        <w:rPr>
          <w:noProof/>
        </w:rPr>
        <w:t>52</w:t>
      </w:r>
      <w:r>
        <w:rPr>
          <w:noProof/>
        </w:rPr>
        <w:fldChar w:fldCharType="end"/>
      </w:r>
      <w:bookmarkEnd w:id="308"/>
      <w:r>
        <w:t>:</w:t>
      </w:r>
      <w:r w:rsidRPr="00E70778">
        <w:t xml:space="preserve"> </w:t>
      </w:r>
      <w:r>
        <w:t xml:space="preserve">CIW </w:t>
      </w:r>
      <w:r w:rsidRPr="00E85EB7">
        <w:t>menu to export LEF</w:t>
      </w:r>
      <w:bookmarkEnd w:id="309"/>
      <w:bookmarkEnd w:id="310"/>
    </w:p>
    <w:tbl>
      <w:tblPr>
        <w:tblStyle w:val="Table02"/>
        <w:tblW w:w="5000" w:type="pct"/>
        <w:tblLook w:val="04A0" w:firstRow="1" w:lastRow="0" w:firstColumn="1" w:lastColumn="0" w:noHBand="0" w:noVBand="1"/>
      </w:tblPr>
      <w:tblGrid>
        <w:gridCol w:w="10070"/>
      </w:tblGrid>
      <w:tr w:rsidR="00021828" w:rsidRPr="009F17B4" w14:paraId="68C3DEAF" w14:textId="77777777" w:rsidTr="00560413">
        <w:trPr>
          <w:cnfStyle w:val="100000000000" w:firstRow="1" w:lastRow="0" w:firstColumn="0" w:lastColumn="0" w:oddVBand="0" w:evenVBand="0" w:oddHBand="0" w:evenHBand="0" w:firstRowFirstColumn="0" w:firstRowLastColumn="0" w:lastRowFirstColumn="0" w:lastRowLastColumn="0"/>
        </w:trPr>
        <w:tc>
          <w:tcPr>
            <w:tcW w:w="5000" w:type="pct"/>
            <w:vAlign w:val="bottom"/>
          </w:tcPr>
          <w:p w14:paraId="2CCA524B" w14:textId="77777777" w:rsidR="00021828" w:rsidRPr="009F17B4" w:rsidRDefault="00021828" w:rsidP="00560413">
            <w:pPr>
              <w:pStyle w:val="TableBody1"/>
            </w:pPr>
            <w:r>
              <w:rPr>
                <w:noProof/>
              </w:rPr>
              <mc:AlternateContent>
                <mc:Choice Requires="wpg">
                  <w:drawing>
                    <wp:inline distT="0" distB="0" distL="0" distR="0" wp14:anchorId="4B65E591" wp14:editId="1F24CE49">
                      <wp:extent cx="4183380" cy="1436370"/>
                      <wp:effectExtent l="19050" t="19050" r="26670" b="11430"/>
                      <wp:docPr id="12" name="Group 12"/>
                      <wp:cNvGraphicFramePr/>
                      <a:graphic xmlns:a="http://schemas.openxmlformats.org/drawingml/2006/main">
                        <a:graphicData uri="http://schemas.microsoft.com/office/word/2010/wordprocessingGroup">
                          <wpg:wgp>
                            <wpg:cNvGrpSpPr/>
                            <wpg:grpSpPr>
                              <a:xfrm>
                                <a:off x="0" y="0"/>
                                <a:ext cx="4183380" cy="1436370"/>
                                <a:chOff x="0" y="0"/>
                                <a:chExt cx="4183380" cy="1436370"/>
                              </a:xfrm>
                            </wpg:grpSpPr>
                            <pic:pic xmlns:pic="http://schemas.openxmlformats.org/drawingml/2006/picture">
                              <pic:nvPicPr>
                                <pic:cNvPr id="6" name="Picture 6"/>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183380" cy="1436370"/>
                                </a:xfrm>
                                <a:prstGeom prst="rect">
                                  <a:avLst/>
                                </a:prstGeom>
                                <a:noFill/>
                                <a:ln>
                                  <a:solidFill>
                                    <a:schemeClr val="bg1">
                                      <a:lumMod val="75000"/>
                                    </a:schemeClr>
                                  </a:solidFill>
                                </a:ln>
                              </pic:spPr>
                            </pic:pic>
                            <wps:wsp>
                              <wps:cNvPr id="11" name="Rectangle 11"/>
                              <wps:cNvSpPr/>
                              <wps:spPr>
                                <a:xfrm>
                                  <a:off x="1587012" y="10258"/>
                                  <a:ext cx="2209800" cy="98132"/>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94CECF" id="Group 12" o:spid="_x0000_s1026" style="width:329.4pt;height:113.1pt;mso-position-horizontal-relative:char;mso-position-vertical-relative:line" coordsize="41833,14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">
                      <v:shape id="Picture 6" o:spid="_x0000_s1027" type="#_x0000_t75" style="position:absolute;width:41833;height:14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" stroked="t" strokecolor="#bfbfbf [2412]">
                        <v:imagedata r:id="rId71" o:title=""/>
                        <v:path arrowok="t"/>
                      </v:shape>
                      <v:rect id="Rectangle 11" o:spid="_x0000_s1028" style="position:absolute;left:15870;top:102;width:22098;height: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" fillcolor="#272727 [2749]" stroked="f" strokeweight="1pt"/>
                      <w10:anchorlock/>
                    </v:group>
                  </w:pict>
                </mc:Fallback>
              </mc:AlternateContent>
            </w:r>
          </w:p>
        </w:tc>
      </w:tr>
    </w:tbl>
    <w:p w14:paraId="3D42DECE" w14:textId="2FB29C97" w:rsidR="00021828" w:rsidRDefault="00021828" w:rsidP="00021828">
      <w:pPr>
        <w:pStyle w:val="Number1"/>
        <w:keepNext/>
      </w:pPr>
      <w:r>
        <w:lastRenderedPageBreak/>
        <w:t xml:space="preserve">Complete the </w:t>
      </w:r>
      <w:r w:rsidRPr="00673EDA">
        <w:rPr>
          <w:i/>
          <w:iCs/>
        </w:rPr>
        <w:t>LEF Out</w:t>
      </w:r>
      <w:r>
        <w:t xml:space="preserve"> form as shown in </w:t>
      </w:r>
      <w:r w:rsidRPr="00EE6150">
        <w:rPr>
          <w:rStyle w:val="Link"/>
        </w:rPr>
        <w:fldChar w:fldCharType="begin"/>
      </w:r>
      <w:r w:rsidRPr="00EE6150">
        <w:rPr>
          <w:rStyle w:val="Link"/>
        </w:rPr>
        <w:instrText xml:space="preserve"> REF _Ref152940460 \h </w:instrText>
      </w:r>
      <w:r>
        <w:rPr>
          <w:rStyle w:val="Link"/>
        </w:rPr>
        <w:instrText xml:space="preserve"> \* MERGEFORMAT </w:instrText>
      </w:r>
      <w:r w:rsidRPr="00EE6150">
        <w:rPr>
          <w:rStyle w:val="Link"/>
        </w:rPr>
      </w:r>
      <w:r w:rsidRPr="00EE6150">
        <w:rPr>
          <w:rStyle w:val="Link"/>
        </w:rPr>
        <w:fldChar w:fldCharType="separate"/>
      </w:r>
      <w:r w:rsidR="001E647E" w:rsidRPr="001E647E">
        <w:rPr>
          <w:rStyle w:val="Link"/>
        </w:rPr>
        <w:t>Figure 52</w:t>
      </w:r>
      <w:r w:rsidRPr="00EE6150">
        <w:rPr>
          <w:rStyle w:val="Link"/>
        </w:rPr>
        <w:fldChar w:fldCharType="end"/>
      </w:r>
      <w:r>
        <w:t xml:space="preserve">, and then click </w:t>
      </w:r>
      <w:r w:rsidRPr="00EE6150">
        <w:rPr>
          <w:b/>
          <w:bCs/>
        </w:rPr>
        <w:t>OK</w:t>
      </w:r>
      <w:r>
        <w:t xml:space="preserve">. Click </w:t>
      </w:r>
      <w:r w:rsidRPr="00EE6150">
        <w:rPr>
          <w:b/>
          <w:bCs/>
        </w:rPr>
        <w:t>OK</w:t>
      </w:r>
      <w:r>
        <w:t xml:space="preserve"> again for the pop-up</w:t>
      </w:r>
      <w:r w:rsidR="00673EDA">
        <w:t xml:space="preserve"> that follows</w:t>
      </w:r>
      <w:r>
        <w:t>; the warnings can be ignored.</w:t>
      </w:r>
    </w:p>
    <w:p w14:paraId="496A48A5" w14:textId="2F60434C" w:rsidR="00021828" w:rsidRDefault="00021828" w:rsidP="00021828">
      <w:pPr>
        <w:pStyle w:val="Caption"/>
      </w:pPr>
      <w:bookmarkStart w:id="311" w:name="_Ref152940460"/>
      <w:bookmarkStart w:id="312" w:name="_Toc164238214"/>
      <w:bookmarkStart w:id="313" w:name="_Toc169527132"/>
      <w:r>
        <w:t xml:space="preserve">Figure </w:t>
      </w:r>
      <w:r>
        <w:rPr>
          <w:noProof/>
        </w:rPr>
        <w:fldChar w:fldCharType="begin"/>
      </w:r>
      <w:r>
        <w:rPr>
          <w:noProof/>
        </w:rPr>
        <w:instrText xml:space="preserve"> SEQ Figure \* ARABIC </w:instrText>
      </w:r>
      <w:r>
        <w:rPr>
          <w:noProof/>
        </w:rPr>
        <w:fldChar w:fldCharType="separate"/>
      </w:r>
      <w:r w:rsidR="000C0CA7">
        <w:rPr>
          <w:noProof/>
        </w:rPr>
        <w:t>53</w:t>
      </w:r>
      <w:r>
        <w:rPr>
          <w:noProof/>
        </w:rPr>
        <w:fldChar w:fldCharType="end"/>
      </w:r>
      <w:bookmarkEnd w:id="311"/>
      <w:r>
        <w:t>:</w:t>
      </w:r>
      <w:r w:rsidRPr="00E70778">
        <w:t xml:space="preserve"> </w:t>
      </w:r>
      <w:r>
        <w:t>LEF out form</w:t>
      </w:r>
      <w:bookmarkEnd w:id="312"/>
      <w:bookmarkEnd w:id="313"/>
    </w:p>
    <w:tbl>
      <w:tblPr>
        <w:tblStyle w:val="Table02"/>
        <w:tblW w:w="5000" w:type="pct"/>
        <w:tblLook w:val="04A0" w:firstRow="1" w:lastRow="0" w:firstColumn="1" w:lastColumn="0" w:noHBand="0" w:noVBand="1"/>
      </w:tblPr>
      <w:tblGrid>
        <w:gridCol w:w="10070"/>
      </w:tblGrid>
      <w:tr w:rsidR="00021828" w:rsidRPr="009F17B4" w14:paraId="6173FFD9" w14:textId="77777777" w:rsidTr="00560413">
        <w:trPr>
          <w:cnfStyle w:val="100000000000" w:firstRow="1" w:lastRow="0" w:firstColumn="0" w:lastColumn="0" w:oddVBand="0" w:evenVBand="0" w:oddHBand="0" w:evenHBand="0" w:firstRowFirstColumn="0" w:firstRowLastColumn="0" w:lastRowFirstColumn="0" w:lastRowLastColumn="0"/>
        </w:trPr>
        <w:tc>
          <w:tcPr>
            <w:tcW w:w="5000" w:type="pct"/>
            <w:vAlign w:val="bottom"/>
          </w:tcPr>
          <w:p w14:paraId="0D71CA8B" w14:textId="77777777" w:rsidR="00021828" w:rsidRPr="009F17B4" w:rsidRDefault="00021828" w:rsidP="00560413">
            <w:pPr>
              <w:pStyle w:val="TableBody1"/>
            </w:pPr>
            <w:r w:rsidRPr="009F17B4">
              <w:rPr>
                <w:noProof/>
              </w:rPr>
              <mc:AlternateContent>
                <mc:Choice Requires="wpg">
                  <w:drawing>
                    <wp:inline distT="0" distB="0" distL="0" distR="0" wp14:anchorId="620A7B7E" wp14:editId="47307AB9">
                      <wp:extent cx="2510155" cy="2895600"/>
                      <wp:effectExtent l="19050" t="19050" r="23495" b="19050"/>
                      <wp:docPr id="21" name="Group 21"/>
                      <wp:cNvGraphicFramePr/>
                      <a:graphic xmlns:a="http://schemas.openxmlformats.org/drawingml/2006/main">
                        <a:graphicData uri="http://schemas.microsoft.com/office/word/2010/wordprocessingGroup">
                          <wpg:wgp>
                            <wpg:cNvGrpSpPr/>
                            <wpg:grpSpPr>
                              <a:xfrm>
                                <a:off x="0" y="0"/>
                                <a:ext cx="2510155" cy="2895600"/>
                                <a:chOff x="0" y="0"/>
                                <a:chExt cx="2510155" cy="2895600"/>
                              </a:xfrm>
                            </wpg:grpSpPr>
                            <pic:pic xmlns:pic="http://schemas.openxmlformats.org/drawingml/2006/picture">
                              <pic:nvPicPr>
                                <pic:cNvPr id="14" name="Picture 14"/>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510155" cy="2895600"/>
                                </a:xfrm>
                                <a:prstGeom prst="rect">
                                  <a:avLst/>
                                </a:prstGeom>
                                <a:noFill/>
                                <a:ln>
                                  <a:solidFill>
                                    <a:schemeClr val="bg1">
                                      <a:lumMod val="75000"/>
                                    </a:schemeClr>
                                  </a:solidFill>
                                </a:ln>
                              </pic:spPr>
                            </pic:pic>
                            <wps:wsp>
                              <wps:cNvPr id="15" name="Arrow: Right 15"/>
                              <wps:cNvSpPr/>
                              <wps:spPr>
                                <a:xfrm rot="10800000">
                                  <a:off x="1543050" y="164123"/>
                                  <a:ext cx="666750" cy="100917"/>
                                </a:xfrm>
                                <a:prstGeom prst="rightArrow">
                                  <a:avLst>
                                    <a:gd name="adj1" fmla="val 50000"/>
                                    <a:gd name="adj2" fmla="val 185154"/>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Arrow: Right 17"/>
                              <wps:cNvSpPr/>
                              <wps:spPr>
                                <a:xfrm rot="10800000">
                                  <a:off x="1543050" y="334108"/>
                                  <a:ext cx="666750" cy="100917"/>
                                </a:xfrm>
                                <a:prstGeom prst="rightArrow">
                                  <a:avLst>
                                    <a:gd name="adj1" fmla="val 50000"/>
                                    <a:gd name="adj2" fmla="val 185154"/>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Arrow: Right 18"/>
                              <wps:cNvSpPr/>
                              <wps:spPr>
                                <a:xfrm rot="10800000">
                                  <a:off x="1103435" y="885092"/>
                                  <a:ext cx="666750" cy="100917"/>
                                </a:xfrm>
                                <a:prstGeom prst="rightArrow">
                                  <a:avLst>
                                    <a:gd name="adj1" fmla="val 50000"/>
                                    <a:gd name="adj2" fmla="val 185154"/>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Arrow: Right 19"/>
                              <wps:cNvSpPr/>
                              <wps:spPr>
                                <a:xfrm rot="10800000">
                                  <a:off x="1666142" y="1207477"/>
                                  <a:ext cx="666750" cy="100917"/>
                                </a:xfrm>
                                <a:prstGeom prst="rightArrow">
                                  <a:avLst>
                                    <a:gd name="adj1" fmla="val 50000"/>
                                    <a:gd name="adj2" fmla="val 185154"/>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Arrow: Right 20"/>
                              <wps:cNvSpPr/>
                              <wps:spPr>
                                <a:xfrm rot="10800000">
                                  <a:off x="1607527" y="2643554"/>
                                  <a:ext cx="666750" cy="100917"/>
                                </a:xfrm>
                                <a:prstGeom prst="rightArrow">
                                  <a:avLst>
                                    <a:gd name="adj1" fmla="val 50000"/>
                                    <a:gd name="adj2" fmla="val 185154"/>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F832FA" id="Group 21" o:spid="_x0000_s1026" style="width:197.65pt;height:228pt;mso-position-horizontal-relative:char;mso-position-vertical-relative:line" coordsize="25101,28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">
                      <v:shape id="Picture 14" o:spid="_x0000_s1027" type="#_x0000_t75" style="position:absolute;width:25101;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" stroked="t" strokecolor="#bfbfbf [2412]">
                        <v:imagedata r:id="rId73"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5" o:spid="_x0000_s1028" type="#_x0000_t13" style="position:absolute;left:15430;top:1641;width:6668;height:100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" adj="15547" fillcolor="red" strokecolor="red" strokeweight="1pt"/>
                      <v:shape id="Arrow: Right 17" o:spid="_x0000_s1029" type="#_x0000_t13" style="position:absolute;left:15430;top:3341;width:6668;height:100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" adj="15547" fillcolor="red" strokecolor="red" strokeweight="1pt"/>
                      <v:shape id="Arrow: Right 18" o:spid="_x0000_s1030" type="#_x0000_t13" style="position:absolute;left:11034;top:8850;width:6667;height:101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" adj="15547" fillcolor="red" strokecolor="red" strokeweight="1pt"/>
                      <v:shape id="Arrow: Right 19" o:spid="_x0000_s1031" type="#_x0000_t13" style="position:absolute;left:16661;top:12074;width:6667;height:100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" adj="15547" fillcolor="red" strokecolor="red" strokeweight="1pt"/>
                      <v:shape id="Arrow: Right 20" o:spid="_x0000_s1032" type="#_x0000_t13" style="position:absolute;left:16075;top:26435;width:6667;height:100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" adj="15547" fillcolor="red" strokecolor="red" strokeweight="1pt"/>
                      <w10:anchorlock/>
                    </v:group>
                  </w:pict>
                </mc:Fallback>
              </mc:AlternateContent>
            </w:r>
          </w:p>
        </w:tc>
      </w:tr>
    </w:tbl>
    <w:p w14:paraId="3A2B215E" w14:textId="77777777" w:rsidR="00021828" w:rsidRDefault="00021828" w:rsidP="00021828">
      <w:pPr>
        <w:pStyle w:val="Body2"/>
      </w:pPr>
      <w:r>
        <w:t>This creates the LEF file ldk_demo_lib.lef.</w:t>
      </w:r>
    </w:p>
    <w:p w14:paraId="23ABDE74" w14:textId="77777777" w:rsidR="00021828" w:rsidRDefault="00021828" w:rsidP="00021828">
      <w:pPr>
        <w:pStyle w:val="Number1"/>
      </w:pPr>
      <w:r>
        <w:t>Open the file ldk_demo_lib.lef in a text editor to review its contents.</w:t>
      </w:r>
    </w:p>
    <w:p w14:paraId="1381D0AD" w14:textId="77777777" w:rsidR="00021828" w:rsidRDefault="00021828" w:rsidP="00021828">
      <w:pPr>
        <w:pStyle w:val="Number1"/>
        <w:keepNext/>
      </w:pPr>
      <w:r>
        <w:t>Move the newly created LEF file into the library collateral collection area. The following sections reference this area:</w:t>
      </w:r>
    </w:p>
    <w:tbl>
      <w:tblPr>
        <w:tblStyle w:val="Table03"/>
        <w:tblW w:w="0" w:type="auto"/>
        <w:tblInd w:w="355" w:type="dxa"/>
        <w:tblLook w:val="04A0" w:firstRow="1" w:lastRow="0" w:firstColumn="1" w:lastColumn="0" w:noHBand="0" w:noVBand="1"/>
      </w:tblPr>
      <w:tblGrid>
        <w:gridCol w:w="9715"/>
      </w:tblGrid>
      <w:tr w:rsidR="00021828" w14:paraId="0A60BD35" w14:textId="77777777" w:rsidTr="00480A43">
        <w:tc>
          <w:tcPr>
            <w:tcW w:w="9715" w:type="dxa"/>
          </w:tcPr>
          <w:p w14:paraId="762F29BA" w14:textId="77777777" w:rsidR="00021828" w:rsidRDefault="00021828" w:rsidP="00480A43">
            <w:pPr>
              <w:pStyle w:val="TableBody1"/>
            </w:pPr>
            <w:r w:rsidRPr="006741DF">
              <w:t>mv ldk_demo_lib.lef  ./stdcells_1278.ldk_demo_lib/lef</w:t>
            </w:r>
          </w:p>
        </w:tc>
      </w:tr>
    </w:tbl>
    <w:p w14:paraId="3C475ED0" w14:textId="77777777" w:rsidR="00021828" w:rsidRPr="00606852" w:rsidRDefault="00021828" w:rsidP="00021828">
      <w:pPr>
        <w:pStyle w:val="Heading1"/>
      </w:pPr>
      <w:bookmarkStart w:id="314" w:name="_Ref153986299"/>
      <w:bookmarkStart w:id="315" w:name="_Toc164238133"/>
      <w:bookmarkStart w:id="316" w:name="_Toc169527038"/>
      <w:r w:rsidRPr="00606852">
        <w:lastRenderedPageBreak/>
        <w:t>Power</w:t>
      </w:r>
      <w:r>
        <w:t xml:space="preserve"> </w:t>
      </w:r>
      <w:r w:rsidRPr="00606852">
        <w:t xml:space="preserve">Grid </w:t>
      </w:r>
      <w:r>
        <w:t>L</w:t>
      </w:r>
      <w:r w:rsidRPr="00606852">
        <w:t>ibrary</w:t>
      </w:r>
      <w:bookmarkEnd w:id="314"/>
      <w:bookmarkEnd w:id="315"/>
      <w:bookmarkEnd w:id="316"/>
    </w:p>
    <w:p w14:paraId="190D331F" w14:textId="77777777" w:rsidR="00021828" w:rsidRDefault="00021828" w:rsidP="00021828">
      <w:pPr>
        <w:pStyle w:val="Body1"/>
        <w:rPr>
          <w:shd w:val="clear" w:color="auto" w:fill="FFFFFF"/>
        </w:rPr>
      </w:pPr>
      <w:r>
        <w:rPr>
          <w:shd w:val="clear" w:color="auto" w:fill="FFFFFF"/>
        </w:rPr>
        <w:t>Cadence Voltus* IC Power Integrity Solution requires power grid libraries for dynamic power calculation and static and dynamic IR drop analysis. The Power Grid libraries are generated for standard cells, memories, IOs, and custom macros in the design.</w:t>
      </w:r>
    </w:p>
    <w:p w14:paraId="2A6EF2C5" w14:textId="77777777" w:rsidR="00021828" w:rsidRPr="003745D7" w:rsidRDefault="00021828" w:rsidP="00021828">
      <w:pPr>
        <w:pStyle w:val="Body1"/>
      </w:pPr>
      <w:r w:rsidRPr="008C7146">
        <w:t xml:space="preserve">For standard </w:t>
      </w:r>
      <w:r>
        <w:t>cells</w:t>
      </w:r>
      <w:r w:rsidRPr="008C7146">
        <w:t xml:space="preserve">, the IR/EM view is identical to the </w:t>
      </w:r>
      <w:r w:rsidRPr="00B9336F">
        <w:t>Early</w:t>
      </w:r>
      <w:r w:rsidRPr="008C7146">
        <w:t xml:space="preserve"> view due to the simplicity of the standard cells.</w:t>
      </w:r>
      <w:r>
        <w:t xml:space="preserve"> This section covers topics relevant to standard cell libraries only.</w:t>
      </w:r>
    </w:p>
    <w:p w14:paraId="7D64467B" w14:textId="2AA90A79" w:rsidR="00021828" w:rsidRPr="003745D7" w:rsidRDefault="00021828" w:rsidP="00021828">
      <w:pPr>
        <w:pStyle w:val="Body1"/>
        <w:keepNext/>
      </w:pPr>
      <w:r w:rsidRPr="003745D7">
        <w:t>Library Generation takes LEF, GDSII, or a combination of LEF and GDSII as input</w:t>
      </w:r>
      <w:r w:rsidR="005D5BB5">
        <w:t>,</w:t>
      </w:r>
      <w:r w:rsidRPr="003745D7">
        <w:t xml:space="preserve"> and creates a binary power</w:t>
      </w:r>
      <w:r>
        <w:t xml:space="preserve"> </w:t>
      </w:r>
      <w:r w:rsidRPr="003745D7">
        <w:t>grid view of the cell contents within the cell library database. Power</w:t>
      </w:r>
      <w:r>
        <w:t xml:space="preserve"> </w:t>
      </w:r>
      <w:r w:rsidRPr="003745D7">
        <w:t xml:space="preserve">grid views contain the physical and electrical representation of all the cells and blocks in the design. They contain </w:t>
      </w:r>
      <w:r>
        <w:t xml:space="preserve">the </w:t>
      </w:r>
      <w:r w:rsidRPr="003745D7">
        <w:t>necessary information required for power and rail analysis:</w:t>
      </w:r>
    </w:p>
    <w:p w14:paraId="0AF0D180" w14:textId="77777777" w:rsidR="00021828" w:rsidRPr="003745D7" w:rsidRDefault="00021828" w:rsidP="00021828">
      <w:pPr>
        <w:pStyle w:val="Bullet1"/>
        <w:numPr>
          <w:ilvl w:val="0"/>
          <w:numId w:val="1"/>
        </w:numPr>
      </w:pPr>
      <w:r w:rsidRPr="003745D7">
        <w:t xml:space="preserve">For rail analysis, it contains RC parasitics, tap currents, </w:t>
      </w:r>
      <w:r>
        <w:t xml:space="preserve">and </w:t>
      </w:r>
      <w:r w:rsidRPr="003745D7">
        <w:t>geometries</w:t>
      </w:r>
    </w:p>
    <w:p w14:paraId="53A1D5DE" w14:textId="77777777" w:rsidR="00021828" w:rsidRPr="003745D7" w:rsidRDefault="00021828" w:rsidP="00021828">
      <w:pPr>
        <w:pStyle w:val="Bullet1"/>
        <w:numPr>
          <w:ilvl w:val="0"/>
          <w:numId w:val="1"/>
        </w:numPr>
      </w:pPr>
      <w:r w:rsidRPr="003745D7">
        <w:t>For power analysis, it contains netlist and output capacitance loading</w:t>
      </w:r>
    </w:p>
    <w:p w14:paraId="02969299" w14:textId="77777777" w:rsidR="00021828" w:rsidRPr="003745D7" w:rsidRDefault="00021828" w:rsidP="00021828">
      <w:pPr>
        <w:pStyle w:val="Body1"/>
        <w:keepNext/>
      </w:pPr>
      <w:r w:rsidRPr="003745D7">
        <w:t xml:space="preserve">The inputs to </w:t>
      </w:r>
      <w:r>
        <w:t xml:space="preserve">Power Grid </w:t>
      </w:r>
      <w:r w:rsidRPr="003745D7">
        <w:t>Library Generation are:</w:t>
      </w:r>
    </w:p>
    <w:p w14:paraId="6582AF1A" w14:textId="77777777" w:rsidR="00021828" w:rsidRPr="003745D7" w:rsidRDefault="00021828" w:rsidP="00021828">
      <w:pPr>
        <w:pStyle w:val="Bullet1"/>
        <w:numPr>
          <w:ilvl w:val="0"/>
          <w:numId w:val="1"/>
        </w:numPr>
      </w:pPr>
      <w:r w:rsidRPr="003745D7">
        <w:t>Technology LEF</w:t>
      </w:r>
    </w:p>
    <w:p w14:paraId="61846923" w14:textId="77777777" w:rsidR="00021828" w:rsidRPr="003745D7" w:rsidRDefault="00021828" w:rsidP="00021828">
      <w:pPr>
        <w:pStyle w:val="Bullet1"/>
        <w:numPr>
          <w:ilvl w:val="0"/>
          <w:numId w:val="1"/>
        </w:numPr>
      </w:pPr>
      <w:r w:rsidRPr="003745D7">
        <w:t>Cell LEF with power pins</w:t>
      </w:r>
    </w:p>
    <w:p w14:paraId="2FC25BC0" w14:textId="77777777" w:rsidR="00021828" w:rsidRPr="003745D7" w:rsidRDefault="00021828" w:rsidP="00021828">
      <w:pPr>
        <w:pStyle w:val="Bullet1"/>
        <w:numPr>
          <w:ilvl w:val="0"/>
          <w:numId w:val="1"/>
        </w:numPr>
      </w:pPr>
      <w:r w:rsidRPr="003745D7">
        <w:t>Cell GDS (for macro blocks)</w:t>
      </w:r>
    </w:p>
    <w:p w14:paraId="4E46AE24" w14:textId="77777777" w:rsidR="00021828" w:rsidRPr="003745D7" w:rsidRDefault="00021828" w:rsidP="00021828">
      <w:pPr>
        <w:pStyle w:val="Bullet1"/>
        <w:numPr>
          <w:ilvl w:val="0"/>
          <w:numId w:val="1"/>
        </w:numPr>
      </w:pPr>
      <w:r w:rsidRPr="003745D7">
        <w:t xml:space="preserve">Extraction technology file for </w:t>
      </w:r>
      <w:r>
        <w:t>Cadence Quantus*</w:t>
      </w:r>
      <w:r w:rsidRPr="003745D7">
        <w:t xml:space="preserve"> (qrcTechFile)</w:t>
      </w:r>
    </w:p>
    <w:p w14:paraId="0893694F" w14:textId="77777777" w:rsidR="00021828" w:rsidRPr="003745D7" w:rsidRDefault="00021828" w:rsidP="00021828">
      <w:pPr>
        <w:pStyle w:val="Bullet1"/>
        <w:numPr>
          <w:ilvl w:val="0"/>
          <w:numId w:val="1"/>
        </w:numPr>
      </w:pPr>
      <w:r w:rsidRPr="003745D7">
        <w:t>Layer map file for GDS to qrcTechFile technology file</w:t>
      </w:r>
    </w:p>
    <w:p w14:paraId="1A3BA117" w14:textId="77777777" w:rsidR="00021828" w:rsidRPr="003745D7" w:rsidRDefault="00021828" w:rsidP="00021828">
      <w:pPr>
        <w:pStyle w:val="Bullet1"/>
        <w:numPr>
          <w:ilvl w:val="0"/>
          <w:numId w:val="1"/>
        </w:numPr>
      </w:pPr>
      <w:r w:rsidRPr="003745D7">
        <w:t>Layer map file for LEF to qrcTechFile technology file</w:t>
      </w:r>
    </w:p>
    <w:p w14:paraId="7C9FBB54" w14:textId="02629CBF" w:rsidR="00021828" w:rsidRPr="003745D7" w:rsidRDefault="00021828" w:rsidP="00021828">
      <w:pPr>
        <w:pStyle w:val="Bullet1"/>
        <w:numPr>
          <w:ilvl w:val="0"/>
          <w:numId w:val="1"/>
        </w:numPr>
      </w:pPr>
      <w:r w:rsidRPr="003745D7">
        <w:t>SPICE device models (Spectre or H</w:t>
      </w:r>
      <w:r w:rsidR="003A3F61">
        <w:t>SPICE</w:t>
      </w:r>
      <w:r w:rsidRPr="003745D7">
        <w:t>)</w:t>
      </w:r>
    </w:p>
    <w:p w14:paraId="16E28CC4" w14:textId="77777777" w:rsidR="00021828" w:rsidRPr="003745D7" w:rsidRDefault="00021828" w:rsidP="00021828">
      <w:pPr>
        <w:pStyle w:val="Bullet1"/>
        <w:numPr>
          <w:ilvl w:val="0"/>
          <w:numId w:val="1"/>
        </w:numPr>
      </w:pPr>
      <w:r w:rsidRPr="003745D7">
        <w:t>Subcircuit SPICE-format netlist, preferably with device X,Y coordinates</w:t>
      </w:r>
    </w:p>
    <w:p w14:paraId="0C3EE970" w14:textId="77777777" w:rsidR="00021828" w:rsidRPr="003745D7" w:rsidRDefault="00021828" w:rsidP="00021828">
      <w:pPr>
        <w:pStyle w:val="Body1"/>
      </w:pPr>
      <w:r w:rsidRPr="003745D7">
        <w:t xml:space="preserve">This is required so that tap current is snapped to the nearest device and </w:t>
      </w:r>
      <w:r>
        <w:t>gives</w:t>
      </w:r>
      <w:r w:rsidRPr="003745D7">
        <w:t xml:space="preserve"> </w:t>
      </w:r>
      <w:r>
        <w:t xml:space="preserve">the </w:t>
      </w:r>
      <w:r w:rsidRPr="003745D7">
        <w:t xml:space="preserve">most accurate load for the device. Without xy coordinates, it results in </w:t>
      </w:r>
      <w:r>
        <w:t xml:space="preserve">an </w:t>
      </w:r>
      <w:r w:rsidRPr="003745D7">
        <w:t>even distribution of</w:t>
      </w:r>
      <w:r>
        <w:t xml:space="preserve"> the</w:t>
      </w:r>
      <w:r w:rsidRPr="003745D7">
        <w:t xml:space="preserve"> tap current across the entire device.</w:t>
      </w:r>
    </w:p>
    <w:p w14:paraId="648E23EF" w14:textId="77777777" w:rsidR="00021828" w:rsidRPr="003745D7" w:rsidRDefault="00021828" w:rsidP="00021828">
      <w:pPr>
        <w:pStyle w:val="Body1"/>
        <w:keepNext/>
      </w:pPr>
      <w:r w:rsidRPr="003745D7">
        <w:t>Library Generation outputs the following files:</w:t>
      </w:r>
    </w:p>
    <w:p w14:paraId="3C057525" w14:textId="439F0187" w:rsidR="00021828" w:rsidRPr="003745D7" w:rsidRDefault="00021828" w:rsidP="00021828">
      <w:pPr>
        <w:pStyle w:val="Bullet1"/>
        <w:numPr>
          <w:ilvl w:val="0"/>
          <w:numId w:val="1"/>
        </w:numPr>
      </w:pPr>
      <w:r w:rsidRPr="003745D7">
        <w:t>A cell library database that contains the following:</w:t>
      </w:r>
    </w:p>
    <w:p w14:paraId="386BE6CE" w14:textId="77777777" w:rsidR="00021828" w:rsidRPr="003745D7" w:rsidRDefault="00021828" w:rsidP="00021828">
      <w:pPr>
        <w:pStyle w:val="Bullet2"/>
        <w:numPr>
          <w:ilvl w:val="1"/>
          <w:numId w:val="1"/>
        </w:numPr>
      </w:pPr>
      <w:r w:rsidRPr="003745D7">
        <w:t>LEF technology information, which includes the following:</w:t>
      </w:r>
    </w:p>
    <w:p w14:paraId="1E8248ED" w14:textId="273BF806" w:rsidR="00021828" w:rsidRPr="003745D7" w:rsidRDefault="00021828" w:rsidP="00021828">
      <w:pPr>
        <w:pStyle w:val="Bullet2"/>
        <w:numPr>
          <w:ilvl w:val="2"/>
          <w:numId w:val="1"/>
        </w:numPr>
      </w:pPr>
      <w:r w:rsidRPr="003745D7">
        <w:t>Layer information for each layer: its name, relationship to other layers, routing width</w:t>
      </w:r>
      <w:r w:rsidR="009278D7">
        <w:t>,</w:t>
      </w:r>
      <w:r w:rsidRPr="003745D7">
        <w:t xml:space="preserve"> and direction</w:t>
      </w:r>
    </w:p>
    <w:p w14:paraId="073468A5" w14:textId="77777777" w:rsidR="00021828" w:rsidRPr="003745D7" w:rsidRDefault="00021828" w:rsidP="00021828">
      <w:pPr>
        <w:pStyle w:val="Bullet2"/>
        <w:numPr>
          <w:ilvl w:val="2"/>
          <w:numId w:val="1"/>
        </w:numPr>
      </w:pPr>
      <w:r w:rsidRPr="003745D7">
        <w:t>Via information for each via: its name, the layers that it connects, and a set of geometries accessible as polygons</w:t>
      </w:r>
    </w:p>
    <w:p w14:paraId="009F2C6E" w14:textId="77777777" w:rsidR="00021828" w:rsidRPr="003745D7" w:rsidRDefault="00021828" w:rsidP="00021828">
      <w:pPr>
        <w:pStyle w:val="Bullet2"/>
        <w:numPr>
          <w:ilvl w:val="1"/>
          <w:numId w:val="1"/>
        </w:numPr>
      </w:pPr>
      <w:r w:rsidRPr="003745D7">
        <w:t>Cell information, which includes the following:</w:t>
      </w:r>
    </w:p>
    <w:p w14:paraId="75782B0F" w14:textId="77777777" w:rsidR="00021828" w:rsidRPr="003745D7" w:rsidRDefault="00021828" w:rsidP="00021828">
      <w:pPr>
        <w:pStyle w:val="Bullet2"/>
        <w:numPr>
          <w:ilvl w:val="2"/>
          <w:numId w:val="1"/>
        </w:numPr>
      </w:pPr>
      <w:r w:rsidRPr="003745D7">
        <w:t>Geometric views of the cell</w:t>
      </w:r>
    </w:p>
    <w:p w14:paraId="1E18DA02" w14:textId="77777777" w:rsidR="00021828" w:rsidRPr="003745D7" w:rsidRDefault="00021828" w:rsidP="00021828">
      <w:pPr>
        <w:pStyle w:val="Bullet2"/>
        <w:numPr>
          <w:ilvl w:val="2"/>
          <w:numId w:val="1"/>
        </w:numPr>
      </w:pPr>
      <w:r w:rsidRPr="003745D7">
        <w:t>Port information</w:t>
      </w:r>
    </w:p>
    <w:p w14:paraId="3A7051F9" w14:textId="77777777" w:rsidR="00021828" w:rsidRPr="003745D7" w:rsidRDefault="00021828" w:rsidP="00021828">
      <w:pPr>
        <w:pStyle w:val="Bullet2"/>
        <w:numPr>
          <w:ilvl w:val="2"/>
          <w:numId w:val="1"/>
        </w:numPr>
      </w:pPr>
      <w:r w:rsidRPr="003745D7">
        <w:t>Power</w:t>
      </w:r>
      <w:r>
        <w:t xml:space="preserve"> </w:t>
      </w:r>
      <w:r w:rsidRPr="003745D7">
        <w:t>grid views</w:t>
      </w:r>
    </w:p>
    <w:p w14:paraId="02058FBB" w14:textId="77777777" w:rsidR="00021828" w:rsidRPr="003745D7" w:rsidRDefault="00021828" w:rsidP="00021828">
      <w:pPr>
        <w:pStyle w:val="Bullet2"/>
        <w:numPr>
          <w:ilvl w:val="2"/>
          <w:numId w:val="1"/>
        </w:numPr>
      </w:pPr>
      <w:r w:rsidRPr="003745D7">
        <w:t>Process technology data</w:t>
      </w:r>
    </w:p>
    <w:p w14:paraId="2A67BD58" w14:textId="77777777" w:rsidR="00021828" w:rsidRPr="003745D7" w:rsidRDefault="00021828" w:rsidP="00021828">
      <w:pPr>
        <w:pStyle w:val="Bullet2"/>
        <w:numPr>
          <w:ilvl w:val="1"/>
          <w:numId w:val="1"/>
        </w:numPr>
      </w:pPr>
      <w:r w:rsidRPr="003745D7">
        <w:t>A bounding box for each cell</w:t>
      </w:r>
    </w:p>
    <w:p w14:paraId="68D7AC97" w14:textId="77777777" w:rsidR="00021828" w:rsidRDefault="00021828" w:rsidP="00021828">
      <w:pPr>
        <w:pStyle w:val="Bullet1"/>
        <w:numPr>
          <w:ilvl w:val="0"/>
          <w:numId w:val="1"/>
        </w:numPr>
      </w:pPr>
      <w:r w:rsidRPr="003745D7">
        <w:t xml:space="preserve">Text report and summary files having detailed information about </w:t>
      </w:r>
      <w:r>
        <w:t xml:space="preserve">the </w:t>
      </w:r>
      <w:r w:rsidRPr="003745D7">
        <w:t>power</w:t>
      </w:r>
      <w:r>
        <w:t xml:space="preserve"> </w:t>
      </w:r>
      <w:r w:rsidRPr="003745D7">
        <w:t>grid library</w:t>
      </w:r>
    </w:p>
    <w:p w14:paraId="3505029C" w14:textId="77777777" w:rsidR="00021828" w:rsidRPr="00BD329E" w:rsidRDefault="00021828" w:rsidP="00021828">
      <w:pPr>
        <w:pStyle w:val="Heading2"/>
      </w:pPr>
      <w:bookmarkStart w:id="317" w:name="_Toc164238134"/>
      <w:bookmarkStart w:id="318" w:name="_Toc169527039"/>
      <w:r w:rsidRPr="00BD329E">
        <w:lastRenderedPageBreak/>
        <w:t xml:space="preserve">Types of </w:t>
      </w:r>
      <w:r>
        <w:t>p</w:t>
      </w:r>
      <w:r w:rsidRPr="00BD329E">
        <w:t>ower</w:t>
      </w:r>
      <w:r>
        <w:t xml:space="preserve"> g</w:t>
      </w:r>
      <w:r w:rsidRPr="00BD329E">
        <w:t xml:space="preserve">rid </w:t>
      </w:r>
      <w:r>
        <w:t>v</w:t>
      </w:r>
      <w:r w:rsidRPr="00BD329E">
        <w:t>iews</w:t>
      </w:r>
      <w:bookmarkEnd w:id="317"/>
      <w:bookmarkEnd w:id="318"/>
    </w:p>
    <w:p w14:paraId="1C41E7C7" w14:textId="6BAC0D62" w:rsidR="00021828" w:rsidRPr="00BD329E" w:rsidRDefault="00021828" w:rsidP="00021828">
      <w:pPr>
        <w:pStyle w:val="Body1"/>
      </w:pPr>
      <w:r>
        <w:t>Different</w:t>
      </w:r>
      <w:r w:rsidR="00526E73" w:rsidRPr="00526E73">
        <w:t xml:space="preserve"> </w:t>
      </w:r>
      <w:r w:rsidR="00526E73">
        <w:t>PGVs</w:t>
      </w:r>
      <w:r>
        <w:t xml:space="preserve"> </w:t>
      </w:r>
      <w:r w:rsidR="00526E73">
        <w:t>(P</w:t>
      </w:r>
      <w:r>
        <w:t xml:space="preserve">ower </w:t>
      </w:r>
      <w:r w:rsidR="00526E73">
        <w:t>G</w:t>
      </w:r>
      <w:r>
        <w:t xml:space="preserve">rid </w:t>
      </w:r>
      <w:r w:rsidR="00526E73">
        <w:t>V</w:t>
      </w:r>
      <w:r>
        <w:t xml:space="preserve">iews) are used during rail analysis </w:t>
      </w:r>
      <w:r w:rsidRPr="00BD329E">
        <w:t>based on the accuracy mode selected. The PGV types correspond to the accuracy mode of rail analysis. The following are the power</w:t>
      </w:r>
      <w:r>
        <w:t xml:space="preserve"> </w:t>
      </w:r>
      <w:r w:rsidRPr="00BD329E">
        <w:t>grid view types:</w:t>
      </w:r>
    </w:p>
    <w:p w14:paraId="791CED50" w14:textId="5CE3F502" w:rsidR="00021828" w:rsidRDefault="00021828" w:rsidP="00021828">
      <w:pPr>
        <w:pStyle w:val="Bullet1"/>
        <w:numPr>
          <w:ilvl w:val="0"/>
          <w:numId w:val="1"/>
        </w:numPr>
      </w:pPr>
      <w:r w:rsidRPr="0039376A">
        <w:rPr>
          <w:b/>
          <w:bCs/>
        </w:rPr>
        <w:t>Early</w:t>
      </w:r>
      <w:r w:rsidRPr="003A0ABF">
        <w:t xml:space="preserve"> view</w:t>
      </w:r>
      <w:r w:rsidR="0039376A">
        <w:t>: C</w:t>
      </w:r>
      <w:r w:rsidRPr="003A0ABF">
        <w:t xml:space="preserve">ontains the current distribution factor and the </w:t>
      </w:r>
      <w:r w:rsidR="000A77B9">
        <w:t>SPICE</w:t>
      </w:r>
      <w:r w:rsidRPr="003A0ABF">
        <w:t>-simulated decoupling capacitance information at the power ports of the cell. It does not include the parasitic associated with the interconnect, which prevents IR drop within the block or cell from being analyzed. Early power</w:t>
      </w:r>
      <w:r>
        <w:t xml:space="preserve"> </w:t>
      </w:r>
      <w:r w:rsidRPr="003A0ABF">
        <w:t xml:space="preserve">grid views are the default PGV views for </w:t>
      </w:r>
      <w:r>
        <w:t xml:space="preserve">the </w:t>
      </w:r>
      <w:r w:rsidRPr="003A0ABF">
        <w:t xml:space="preserve">rail analysis XD accuracy mode, which is recommended for </w:t>
      </w:r>
      <w:r>
        <w:t xml:space="preserve">the </w:t>
      </w:r>
      <w:r w:rsidRPr="003A0ABF">
        <w:t>early design phase.</w:t>
      </w:r>
    </w:p>
    <w:p w14:paraId="6E9E9E11" w14:textId="7CB4A063" w:rsidR="00021828" w:rsidRDefault="00021828" w:rsidP="00021828">
      <w:pPr>
        <w:pStyle w:val="Bullet1"/>
        <w:numPr>
          <w:ilvl w:val="0"/>
          <w:numId w:val="1"/>
        </w:numPr>
      </w:pPr>
      <w:r w:rsidRPr="000A77B9">
        <w:rPr>
          <w:b/>
          <w:bCs/>
        </w:rPr>
        <w:t>IR</w:t>
      </w:r>
      <w:r w:rsidRPr="003A0ABF">
        <w:t xml:space="preserve"> view</w:t>
      </w:r>
      <w:r w:rsidR="000A77B9">
        <w:t>: P</w:t>
      </w:r>
      <w:r w:rsidRPr="003A0ABF">
        <w:t>erform</w:t>
      </w:r>
      <w:r>
        <w:t>s</w:t>
      </w:r>
      <w:r w:rsidRPr="003A0ABF">
        <w:t xml:space="preserve"> reduction on the extracted power grid and merge</w:t>
      </w:r>
      <w:r w:rsidR="00A453A2">
        <w:t>s</w:t>
      </w:r>
      <w:r w:rsidRPr="003A0ABF">
        <w:t xml:space="preserve"> small value current taps together without significant impact on accuracy. Current designs in many cases contain some embedded memories for boosting performance. The bit cells of the memory contribute to the creation of </w:t>
      </w:r>
      <w:r>
        <w:t>many</w:t>
      </w:r>
      <w:r w:rsidRPr="003A0ABF">
        <w:t xml:space="preserve"> current taps; however, they do not contribute </w:t>
      </w:r>
      <w:r>
        <w:t xml:space="preserve">significantly </w:t>
      </w:r>
      <w:r w:rsidRPr="003A0ABF">
        <w:t>to the IR, but affect the tool performance. This IR view suppresses those current taps that have a very small current value, thus improving both memory usage and tool performance. The IR view is the default for rail analysis HD mode.</w:t>
      </w:r>
    </w:p>
    <w:p w14:paraId="11C292B7" w14:textId="5E7994A2" w:rsidR="00021828" w:rsidRPr="003A0ABF" w:rsidRDefault="00021828" w:rsidP="00021828">
      <w:pPr>
        <w:pStyle w:val="Bullet1"/>
        <w:numPr>
          <w:ilvl w:val="0"/>
          <w:numId w:val="1"/>
        </w:numPr>
      </w:pPr>
      <w:r w:rsidRPr="0098046F">
        <w:rPr>
          <w:b/>
          <w:bCs/>
        </w:rPr>
        <w:t>EM</w:t>
      </w:r>
      <w:r w:rsidRPr="003A0ABF">
        <w:t xml:space="preserve"> view</w:t>
      </w:r>
      <w:r w:rsidR="0098046F">
        <w:t>:</w:t>
      </w:r>
      <w:r w:rsidRPr="003A0ABF">
        <w:t xml:space="preserve"> </w:t>
      </w:r>
      <w:r w:rsidR="0098046F">
        <w:t>C</w:t>
      </w:r>
      <w:r w:rsidRPr="003A0ABF">
        <w:t>ontains the extracted power grid from the GDSII data of a cell. It create</w:t>
      </w:r>
      <w:r>
        <w:t>s</w:t>
      </w:r>
      <w:r w:rsidRPr="003A0ABF">
        <w:t xml:space="preserve"> current taps on the bottom conducting layer or at the locations of the via layers above it. GDSII and XY </w:t>
      </w:r>
      <w:r>
        <w:t>SPICE</w:t>
      </w:r>
      <w:r w:rsidRPr="003A0ABF">
        <w:t xml:space="preserve"> netlist are required to generate accurate current distribution and decoupling capacitance, but you can manually force current values and capacitance to be assigned to these taps. You can also set up a trigger file to manually define the dynamic current behavior or run S</w:t>
      </w:r>
      <w:r w:rsidR="0014294D">
        <w:t>PICE</w:t>
      </w:r>
      <w:r w:rsidRPr="003A0ABF">
        <w:t xml:space="preserve"> simulators to obtain the current waveform.</w:t>
      </w:r>
    </w:p>
    <w:p w14:paraId="7083345E" w14:textId="77777777" w:rsidR="00021828" w:rsidRDefault="00021828" w:rsidP="00021828">
      <w:pPr>
        <w:pStyle w:val="Heading2"/>
        <w:rPr>
          <w:shd w:val="clear" w:color="auto" w:fill="FFFFFF"/>
        </w:rPr>
      </w:pPr>
      <w:bookmarkStart w:id="319" w:name="_Toc164238135"/>
      <w:bookmarkStart w:id="320" w:name="_Toc169527040"/>
      <w:r>
        <w:rPr>
          <w:shd w:val="clear" w:color="auto" w:fill="FFFFFF"/>
        </w:rPr>
        <w:t>Required collateral</w:t>
      </w:r>
      <w:bookmarkEnd w:id="319"/>
      <w:bookmarkEnd w:id="320"/>
    </w:p>
    <w:p w14:paraId="747CFBB2" w14:textId="49F7CC77" w:rsidR="00021828" w:rsidRDefault="00021828" w:rsidP="00021828">
      <w:pPr>
        <w:pStyle w:val="Body1"/>
      </w:pPr>
      <w:r w:rsidRPr="003E21DC">
        <w:rPr>
          <w:rStyle w:val="Link"/>
        </w:rPr>
        <w:fldChar w:fldCharType="begin"/>
      </w:r>
      <w:r w:rsidRPr="003E21DC">
        <w:rPr>
          <w:rStyle w:val="Link"/>
        </w:rPr>
        <w:instrText xml:space="preserve"> REF _Ref153179088 \h </w:instrText>
      </w:r>
      <w:r>
        <w:rPr>
          <w:rStyle w:val="Link"/>
        </w:rPr>
        <w:instrText xml:space="preserve"> \* MERGEFORMAT </w:instrText>
      </w:r>
      <w:r w:rsidRPr="003E21DC">
        <w:rPr>
          <w:rStyle w:val="Link"/>
        </w:rPr>
      </w:r>
      <w:r w:rsidRPr="003E21DC">
        <w:rPr>
          <w:rStyle w:val="Link"/>
        </w:rPr>
        <w:fldChar w:fldCharType="separate"/>
      </w:r>
      <w:r w:rsidR="001E647E" w:rsidRPr="001E647E">
        <w:rPr>
          <w:rStyle w:val="Link"/>
        </w:rPr>
        <w:t>Table 16</w:t>
      </w:r>
      <w:r w:rsidRPr="003E21DC">
        <w:rPr>
          <w:rStyle w:val="Link"/>
        </w:rPr>
        <w:fldChar w:fldCharType="end"/>
      </w:r>
      <w:r>
        <w:t xml:space="preserve"> lists the files required to generate PGV views</w:t>
      </w:r>
      <w:r w:rsidR="004C6FC5">
        <w:t>:</w:t>
      </w:r>
    </w:p>
    <w:p w14:paraId="79D0DE1C" w14:textId="713A96D8" w:rsidR="00021828" w:rsidRDefault="00021828" w:rsidP="00021828">
      <w:pPr>
        <w:pStyle w:val="Caption"/>
      </w:pPr>
      <w:bookmarkStart w:id="321" w:name="_Ref153179088"/>
      <w:bookmarkStart w:id="322" w:name="_Toc164238168"/>
      <w:bookmarkStart w:id="323" w:name="_Toc169527074"/>
      <w:r>
        <w:t xml:space="preserve">Table </w:t>
      </w:r>
      <w:r>
        <w:rPr>
          <w:noProof/>
        </w:rPr>
        <w:fldChar w:fldCharType="begin"/>
      </w:r>
      <w:r>
        <w:rPr>
          <w:noProof/>
        </w:rPr>
        <w:instrText xml:space="preserve"> SEQ Table \* ARABIC </w:instrText>
      </w:r>
      <w:r>
        <w:rPr>
          <w:noProof/>
        </w:rPr>
        <w:fldChar w:fldCharType="separate"/>
      </w:r>
      <w:r w:rsidR="001E647E">
        <w:rPr>
          <w:noProof/>
        </w:rPr>
        <w:t>16</w:t>
      </w:r>
      <w:r>
        <w:rPr>
          <w:noProof/>
        </w:rPr>
        <w:fldChar w:fldCharType="end"/>
      </w:r>
      <w:bookmarkEnd w:id="321"/>
      <w:r>
        <w:t>: Required collateral</w:t>
      </w:r>
      <w:bookmarkEnd w:id="322"/>
      <w:bookmarkEnd w:id="323"/>
    </w:p>
    <w:tbl>
      <w:tblPr>
        <w:tblStyle w:val="Table01"/>
        <w:tblW w:w="5000" w:type="pct"/>
        <w:tblLook w:val="04A0" w:firstRow="1" w:lastRow="0" w:firstColumn="1" w:lastColumn="0" w:noHBand="0" w:noVBand="1"/>
      </w:tblPr>
      <w:tblGrid>
        <w:gridCol w:w="3415"/>
        <w:gridCol w:w="6655"/>
      </w:tblGrid>
      <w:tr w:rsidR="00021828" w:rsidRPr="002560B0" w14:paraId="543BA6C8" w14:textId="77777777" w:rsidTr="00480A43">
        <w:trPr>
          <w:cnfStyle w:val="100000000000" w:firstRow="1" w:lastRow="0" w:firstColumn="0" w:lastColumn="0" w:oddVBand="0" w:evenVBand="0" w:oddHBand="0" w:evenHBand="0" w:firstRowFirstColumn="0" w:firstRowLastColumn="0" w:lastRowFirstColumn="0" w:lastRowLastColumn="0"/>
        </w:trPr>
        <w:tc>
          <w:tcPr>
            <w:tcW w:w="3415" w:type="dxa"/>
          </w:tcPr>
          <w:p w14:paraId="5CE5E184" w14:textId="77777777" w:rsidR="00021828" w:rsidRPr="002560B0" w:rsidRDefault="00021828" w:rsidP="00480A43">
            <w:pPr>
              <w:pStyle w:val="TableHeading"/>
            </w:pPr>
            <w:r>
              <w:t>File</w:t>
            </w:r>
          </w:p>
        </w:tc>
        <w:tc>
          <w:tcPr>
            <w:tcW w:w="6655" w:type="dxa"/>
          </w:tcPr>
          <w:p w14:paraId="7A095CD7" w14:textId="77777777" w:rsidR="00021828" w:rsidRPr="002560B0" w:rsidRDefault="00021828" w:rsidP="00480A43">
            <w:pPr>
              <w:pStyle w:val="TableHeading"/>
            </w:pPr>
            <w:r>
              <w:t>How provided</w:t>
            </w:r>
          </w:p>
        </w:tc>
      </w:tr>
      <w:tr w:rsidR="00021828" w:rsidRPr="002560B0" w14:paraId="21A87FD6" w14:textId="77777777" w:rsidTr="00480A43">
        <w:tc>
          <w:tcPr>
            <w:tcW w:w="3415" w:type="dxa"/>
          </w:tcPr>
          <w:p w14:paraId="0F7A181B" w14:textId="77777777" w:rsidR="00021828" w:rsidRPr="002560B0" w:rsidRDefault="00021828" w:rsidP="00480A43">
            <w:pPr>
              <w:pStyle w:val="TableBody1"/>
            </w:pPr>
            <w:r w:rsidRPr="002560B0">
              <w:t>PDK Technology LEF file</w:t>
            </w:r>
          </w:p>
        </w:tc>
        <w:tc>
          <w:tcPr>
            <w:tcW w:w="6655" w:type="dxa"/>
          </w:tcPr>
          <w:p w14:paraId="59FB884B" w14:textId="77777777" w:rsidR="00021828" w:rsidRPr="002560B0" w:rsidRDefault="00021828" w:rsidP="00480A43">
            <w:pPr>
              <w:pStyle w:val="TableBody1"/>
            </w:pPr>
            <w:r w:rsidRPr="002560B0">
              <w:t>Provided by the foundry</w:t>
            </w:r>
            <w:r>
              <w:t>.</w:t>
            </w:r>
          </w:p>
        </w:tc>
      </w:tr>
      <w:tr w:rsidR="00021828" w:rsidRPr="002560B0" w14:paraId="09DE0910" w14:textId="77777777" w:rsidTr="00480A43">
        <w:tc>
          <w:tcPr>
            <w:tcW w:w="3415" w:type="dxa"/>
          </w:tcPr>
          <w:p w14:paraId="583CFF5F" w14:textId="77777777" w:rsidR="00021828" w:rsidRPr="002560B0" w:rsidRDefault="00021828" w:rsidP="00480A43">
            <w:pPr>
              <w:pStyle w:val="TableBody1"/>
            </w:pPr>
            <w:r w:rsidRPr="002560B0">
              <w:t xml:space="preserve">Spice Model </w:t>
            </w:r>
            <w:r>
              <w:t>f</w:t>
            </w:r>
            <w:r w:rsidRPr="002560B0">
              <w:t>iles</w:t>
            </w:r>
          </w:p>
        </w:tc>
        <w:tc>
          <w:tcPr>
            <w:tcW w:w="6655" w:type="dxa"/>
          </w:tcPr>
          <w:p w14:paraId="371DB60E" w14:textId="77777777" w:rsidR="00021828" w:rsidRPr="002560B0" w:rsidRDefault="00021828" w:rsidP="00480A43">
            <w:pPr>
              <w:pStyle w:val="TableBody1"/>
            </w:pPr>
            <w:r w:rsidRPr="002560B0">
              <w:t>Provided by the foundry</w:t>
            </w:r>
            <w:r>
              <w:t>.</w:t>
            </w:r>
          </w:p>
        </w:tc>
      </w:tr>
      <w:tr w:rsidR="00021828" w:rsidRPr="002560B0" w14:paraId="39C6D2F0" w14:textId="77777777" w:rsidTr="00480A43">
        <w:tc>
          <w:tcPr>
            <w:tcW w:w="3415" w:type="dxa"/>
          </w:tcPr>
          <w:p w14:paraId="260E535A" w14:textId="77777777" w:rsidR="00021828" w:rsidRPr="002560B0" w:rsidRDefault="00021828" w:rsidP="00480A43">
            <w:pPr>
              <w:pStyle w:val="TableBody1"/>
            </w:pPr>
            <w:r>
              <w:t>Cadence Quantus*</w:t>
            </w:r>
            <w:r w:rsidRPr="002560B0">
              <w:t xml:space="preserve"> Technology </w:t>
            </w:r>
            <w:r>
              <w:t>file</w:t>
            </w:r>
          </w:p>
        </w:tc>
        <w:tc>
          <w:tcPr>
            <w:tcW w:w="6655" w:type="dxa"/>
          </w:tcPr>
          <w:p w14:paraId="0EA06171" w14:textId="77777777" w:rsidR="00021828" w:rsidRPr="002560B0" w:rsidRDefault="00021828" w:rsidP="00480A43">
            <w:pPr>
              <w:pStyle w:val="TableBody1"/>
            </w:pPr>
            <w:r w:rsidRPr="002560B0">
              <w:t>Provided by the foundry</w:t>
            </w:r>
            <w:r>
              <w:t>.</w:t>
            </w:r>
          </w:p>
        </w:tc>
      </w:tr>
      <w:tr w:rsidR="00021828" w:rsidRPr="002560B0" w14:paraId="3BE16F2C" w14:textId="77777777" w:rsidTr="00480A43">
        <w:tc>
          <w:tcPr>
            <w:tcW w:w="3415" w:type="dxa"/>
          </w:tcPr>
          <w:p w14:paraId="1B972572" w14:textId="77777777" w:rsidR="00021828" w:rsidRPr="002560B0" w:rsidRDefault="00021828" w:rsidP="00480A43">
            <w:pPr>
              <w:pStyle w:val="TableBody1"/>
            </w:pPr>
            <w:r>
              <w:t>Cadence Quantus* Layermap file</w:t>
            </w:r>
          </w:p>
        </w:tc>
        <w:tc>
          <w:tcPr>
            <w:tcW w:w="6655" w:type="dxa"/>
          </w:tcPr>
          <w:p w14:paraId="10843B3E" w14:textId="77777777" w:rsidR="00021828" w:rsidRPr="002560B0" w:rsidRDefault="00021828" w:rsidP="00480A43">
            <w:pPr>
              <w:pStyle w:val="TableBody1"/>
            </w:pPr>
            <w:r>
              <w:t>Provided by the foundry.</w:t>
            </w:r>
          </w:p>
        </w:tc>
      </w:tr>
      <w:tr w:rsidR="00021828" w:rsidRPr="002560B0" w14:paraId="5561727B" w14:textId="77777777" w:rsidTr="00480A43">
        <w:tc>
          <w:tcPr>
            <w:tcW w:w="3415" w:type="dxa"/>
          </w:tcPr>
          <w:p w14:paraId="5272C6EC" w14:textId="77777777" w:rsidR="00021828" w:rsidRPr="002560B0" w:rsidRDefault="00021828" w:rsidP="00480A43">
            <w:pPr>
              <w:pStyle w:val="TableBody1"/>
            </w:pPr>
            <w:r w:rsidRPr="002560B0">
              <w:t xml:space="preserve">STD Cell Transistor Level xDSPF </w:t>
            </w:r>
            <w:r>
              <w:t>f</w:t>
            </w:r>
            <w:r w:rsidRPr="002560B0">
              <w:t>iles</w:t>
            </w:r>
          </w:p>
        </w:tc>
        <w:tc>
          <w:tcPr>
            <w:tcW w:w="6655" w:type="dxa"/>
          </w:tcPr>
          <w:p w14:paraId="184620B5" w14:textId="3C6002F4" w:rsidR="00021828" w:rsidRPr="002560B0" w:rsidRDefault="00021828" w:rsidP="00480A43">
            <w:pPr>
              <w:pStyle w:val="TableBody1"/>
            </w:pPr>
            <w:r w:rsidRPr="002560B0">
              <w:t>Must be generated beforehand (</w:t>
            </w:r>
            <w:r>
              <w:t xml:space="preserve">See Section </w:t>
            </w:r>
            <w:r w:rsidRPr="00026648">
              <w:rPr>
                <w:rStyle w:val="Link"/>
              </w:rPr>
              <w:fldChar w:fldCharType="begin"/>
            </w:r>
            <w:r w:rsidRPr="00026648">
              <w:rPr>
                <w:rStyle w:val="Link"/>
              </w:rPr>
              <w:instrText xml:space="preserve"> REF _Ref153178968 \n \h </w:instrText>
            </w:r>
            <w:r>
              <w:rPr>
                <w:rStyle w:val="Link"/>
              </w:rPr>
              <w:instrText xml:space="preserve"> \* MERGEFORMAT </w:instrText>
            </w:r>
            <w:r w:rsidRPr="00026648">
              <w:rPr>
                <w:rStyle w:val="Link"/>
              </w:rPr>
            </w:r>
            <w:r w:rsidRPr="00026648">
              <w:rPr>
                <w:rStyle w:val="Link"/>
              </w:rPr>
              <w:fldChar w:fldCharType="separate"/>
            </w:r>
            <w:r w:rsidR="001E647E">
              <w:rPr>
                <w:rStyle w:val="Link"/>
              </w:rPr>
              <w:t>2</w:t>
            </w:r>
            <w:r w:rsidRPr="00026648">
              <w:rPr>
                <w:rStyle w:val="Link"/>
              </w:rPr>
              <w:fldChar w:fldCharType="end"/>
            </w:r>
            <w:r>
              <w:t>, Netlists and Physical Views</w:t>
            </w:r>
            <w:r w:rsidRPr="002560B0">
              <w:t>)</w:t>
            </w:r>
          </w:p>
        </w:tc>
      </w:tr>
      <w:tr w:rsidR="00021828" w:rsidRPr="002560B0" w14:paraId="3FC071BA" w14:textId="77777777" w:rsidTr="00480A43">
        <w:tc>
          <w:tcPr>
            <w:tcW w:w="3415" w:type="dxa"/>
          </w:tcPr>
          <w:p w14:paraId="1671B167" w14:textId="77777777" w:rsidR="00021828" w:rsidRPr="002560B0" w:rsidRDefault="00021828" w:rsidP="00480A43">
            <w:pPr>
              <w:pStyle w:val="TableBody1"/>
            </w:pPr>
            <w:r w:rsidRPr="002560B0">
              <w:t>STD Cell LEF file</w:t>
            </w:r>
          </w:p>
        </w:tc>
        <w:tc>
          <w:tcPr>
            <w:tcW w:w="6655" w:type="dxa"/>
          </w:tcPr>
          <w:p w14:paraId="22AF724B" w14:textId="175CE35C" w:rsidR="00021828" w:rsidRPr="002560B0" w:rsidRDefault="00021828" w:rsidP="00480A43">
            <w:pPr>
              <w:pStyle w:val="TableBody1"/>
            </w:pPr>
            <w:r w:rsidRPr="002560B0">
              <w:t>Must be generated beforehand (</w:t>
            </w:r>
            <w:r>
              <w:t>See Section</w:t>
            </w:r>
            <w:r w:rsidR="00A63597">
              <w:rPr>
                <w:rStyle w:val="Link"/>
              </w:rPr>
              <w:t xml:space="preserve"> </w:t>
            </w:r>
            <w:r w:rsidR="00A63597">
              <w:rPr>
                <w:rStyle w:val="Link"/>
              </w:rPr>
              <w:fldChar w:fldCharType="begin"/>
            </w:r>
            <w:r w:rsidR="00A63597">
              <w:rPr>
                <w:rStyle w:val="Link"/>
              </w:rPr>
              <w:instrText xml:space="preserve"> REF _Ref168495164 \r \h </w:instrText>
            </w:r>
            <w:r w:rsidR="00A63597">
              <w:rPr>
                <w:rStyle w:val="Link"/>
              </w:rPr>
            </w:r>
            <w:r w:rsidR="00A63597">
              <w:rPr>
                <w:rStyle w:val="Link"/>
              </w:rPr>
              <w:fldChar w:fldCharType="separate"/>
            </w:r>
            <w:r w:rsidR="001E647E">
              <w:rPr>
                <w:rStyle w:val="Link"/>
              </w:rPr>
              <w:t>4</w:t>
            </w:r>
            <w:r w:rsidR="00A63597">
              <w:rPr>
                <w:rStyle w:val="Link"/>
              </w:rPr>
              <w:fldChar w:fldCharType="end"/>
            </w:r>
            <w:r>
              <w:t>, Layout Abstracts and LEF Files</w:t>
            </w:r>
            <w:r w:rsidRPr="002560B0">
              <w:t>)</w:t>
            </w:r>
          </w:p>
        </w:tc>
      </w:tr>
    </w:tbl>
    <w:p w14:paraId="54D7B52D" w14:textId="77777777" w:rsidR="00021828" w:rsidRDefault="00021828" w:rsidP="00021828">
      <w:pPr>
        <w:pStyle w:val="Body1"/>
      </w:pPr>
      <w:r>
        <w:t>Along with this, additional information about power and ground pins, as well as a cells list file containing the list of cells to process is also needed.</w:t>
      </w:r>
    </w:p>
    <w:p w14:paraId="724E598F" w14:textId="77777777" w:rsidR="00021828" w:rsidRDefault="00021828" w:rsidP="00021828">
      <w:pPr>
        <w:pStyle w:val="Body1"/>
      </w:pPr>
      <w:r w:rsidRPr="0023565E">
        <w:rPr>
          <w:b/>
          <w:bCs/>
        </w:rPr>
        <w:t>Note:</w:t>
      </w:r>
      <w:r>
        <w:t xml:space="preserve"> The powergate cells require special handling for PGV generation and are outside the scope of this demonstration. For help with powergate cells, contact the Cadence support team.</w:t>
      </w:r>
    </w:p>
    <w:p w14:paraId="42CEB776" w14:textId="77777777" w:rsidR="00021828" w:rsidRDefault="00021828" w:rsidP="00021828">
      <w:pPr>
        <w:pStyle w:val="Heading2"/>
      </w:pPr>
      <w:bookmarkStart w:id="324" w:name="_Toc164238136"/>
      <w:bookmarkStart w:id="325" w:name="_Toc169527041"/>
      <w:r>
        <w:t>User actions</w:t>
      </w:r>
      <w:bookmarkEnd w:id="324"/>
      <w:bookmarkEnd w:id="325"/>
    </w:p>
    <w:p w14:paraId="0F611518" w14:textId="77777777" w:rsidR="00021828" w:rsidRDefault="00021828" w:rsidP="00021828">
      <w:pPr>
        <w:pStyle w:val="Body1"/>
      </w:pPr>
      <w:r>
        <w:t xml:space="preserve">Change the directory to the LDK working area </w:t>
      </w:r>
      <w:r w:rsidRPr="00FA0485">
        <w:t>./ldk_r0.9_cdns/training/setup/cadence/ldk</w:t>
      </w:r>
      <w:r>
        <w:t>, and then source the sourceme file if this is the first time launching Cadence tools from the shell you are working in.</w:t>
      </w:r>
    </w:p>
    <w:p w14:paraId="1A72EA6D" w14:textId="77777777" w:rsidR="00021828" w:rsidRDefault="00021828" w:rsidP="00ED2B95">
      <w:pPr>
        <w:pStyle w:val="Number1"/>
        <w:numPr>
          <w:ilvl w:val="0"/>
          <w:numId w:val="33"/>
        </w:numPr>
      </w:pPr>
      <w:r>
        <w:t>Change to the pgv directory:</w:t>
      </w:r>
    </w:p>
    <w:tbl>
      <w:tblPr>
        <w:tblStyle w:val="Table03"/>
        <w:tblW w:w="9630" w:type="dxa"/>
        <w:tblInd w:w="445" w:type="dxa"/>
        <w:tblLook w:val="04A0" w:firstRow="1" w:lastRow="0" w:firstColumn="1" w:lastColumn="0" w:noHBand="0" w:noVBand="1"/>
      </w:tblPr>
      <w:tblGrid>
        <w:gridCol w:w="9630"/>
      </w:tblGrid>
      <w:tr w:rsidR="00021828" w14:paraId="754F652D" w14:textId="77777777" w:rsidTr="00560413">
        <w:tc>
          <w:tcPr>
            <w:tcW w:w="9630" w:type="dxa"/>
          </w:tcPr>
          <w:p w14:paraId="45980D9F" w14:textId="77777777" w:rsidR="00021828" w:rsidRDefault="00021828" w:rsidP="00480A43">
            <w:pPr>
              <w:pStyle w:val="TableBody1"/>
            </w:pPr>
            <w:r>
              <w:t>cd ./pgv</w:t>
            </w:r>
          </w:p>
        </w:tc>
      </w:tr>
    </w:tbl>
    <w:p w14:paraId="01E95614" w14:textId="4595FFB7" w:rsidR="00021828" w:rsidRDefault="00021828" w:rsidP="00021828">
      <w:pPr>
        <w:pStyle w:val="ListParagraph"/>
      </w:pPr>
      <w:r>
        <w:lastRenderedPageBreak/>
        <w:t xml:space="preserve">Set the paths to the required SPEF files in the spef_file_list file. They should all point to each of the seven SPEF files generated earlier in Section </w:t>
      </w:r>
      <w:r w:rsidRPr="003E21DC">
        <w:rPr>
          <w:rStyle w:val="Link"/>
        </w:rPr>
        <w:fldChar w:fldCharType="begin"/>
      </w:r>
      <w:r w:rsidRPr="003E21DC">
        <w:rPr>
          <w:rStyle w:val="Link"/>
        </w:rPr>
        <w:instrText xml:space="preserve"> REF _Ref153178968 \w \h </w:instrText>
      </w:r>
      <w:r>
        <w:rPr>
          <w:rStyle w:val="Link"/>
        </w:rPr>
        <w:instrText xml:space="preserve"> \* MERGEFORMAT </w:instrText>
      </w:r>
      <w:r w:rsidRPr="003E21DC">
        <w:rPr>
          <w:rStyle w:val="Link"/>
        </w:rPr>
      </w:r>
      <w:r w:rsidRPr="003E21DC">
        <w:rPr>
          <w:rStyle w:val="Link"/>
        </w:rPr>
        <w:fldChar w:fldCharType="separate"/>
      </w:r>
      <w:r w:rsidR="001E647E">
        <w:rPr>
          <w:rStyle w:val="Link"/>
        </w:rPr>
        <w:t>2</w:t>
      </w:r>
      <w:r w:rsidRPr="003E21DC">
        <w:rPr>
          <w:rStyle w:val="Link"/>
        </w:rPr>
        <w:fldChar w:fldCharType="end"/>
      </w:r>
      <w:r>
        <w:t>, Netlists and Physical Views, delimited by new lines (</w:t>
      </w:r>
      <w:r w:rsidRPr="007B70F9">
        <w:rPr>
          <w:rStyle w:val="Link"/>
        </w:rPr>
        <w:fldChar w:fldCharType="begin"/>
      </w:r>
      <w:r w:rsidRPr="007B70F9">
        <w:rPr>
          <w:rStyle w:val="Link"/>
        </w:rPr>
        <w:instrText xml:space="preserve"> REF _Ref155779873 \h </w:instrText>
      </w:r>
      <w:r>
        <w:rPr>
          <w:rStyle w:val="Link"/>
        </w:rPr>
        <w:instrText xml:space="preserve"> \* MERGEFORMAT </w:instrText>
      </w:r>
      <w:r w:rsidRPr="007B70F9">
        <w:rPr>
          <w:rStyle w:val="Link"/>
        </w:rPr>
      </w:r>
      <w:r w:rsidRPr="007B70F9">
        <w:rPr>
          <w:rStyle w:val="Link"/>
        </w:rPr>
        <w:fldChar w:fldCharType="separate"/>
      </w:r>
      <w:r w:rsidR="001E647E" w:rsidRPr="001E647E">
        <w:rPr>
          <w:rStyle w:val="Link"/>
        </w:rPr>
        <w:t>Figure 53</w:t>
      </w:r>
      <w:r w:rsidRPr="007B70F9">
        <w:rPr>
          <w:rStyle w:val="Link"/>
        </w:rPr>
        <w:fldChar w:fldCharType="end"/>
      </w:r>
      <w:r>
        <w:t>).</w:t>
      </w:r>
    </w:p>
    <w:p w14:paraId="6F97F1F0" w14:textId="61A97752" w:rsidR="00021828" w:rsidRDefault="00021828" w:rsidP="00021828">
      <w:pPr>
        <w:pStyle w:val="Caption"/>
      </w:pPr>
      <w:bookmarkStart w:id="326" w:name="_Ref155779873"/>
      <w:bookmarkStart w:id="327" w:name="_Toc164238215"/>
      <w:bookmarkStart w:id="328" w:name="_Toc169527133"/>
      <w:r>
        <w:t xml:space="preserve">Figure </w:t>
      </w:r>
      <w:r>
        <w:rPr>
          <w:noProof/>
        </w:rPr>
        <w:fldChar w:fldCharType="begin"/>
      </w:r>
      <w:r>
        <w:rPr>
          <w:noProof/>
        </w:rPr>
        <w:instrText xml:space="preserve"> SEQ Figure \* ARABIC </w:instrText>
      </w:r>
      <w:r>
        <w:rPr>
          <w:noProof/>
        </w:rPr>
        <w:fldChar w:fldCharType="separate"/>
      </w:r>
      <w:r w:rsidR="000C0CA7">
        <w:rPr>
          <w:noProof/>
        </w:rPr>
        <w:t>54</w:t>
      </w:r>
      <w:r>
        <w:rPr>
          <w:noProof/>
        </w:rPr>
        <w:fldChar w:fldCharType="end"/>
      </w:r>
      <w:bookmarkEnd w:id="326"/>
      <w:r>
        <w:t>:</w:t>
      </w:r>
      <w:r w:rsidRPr="00E70778">
        <w:t xml:space="preserve"> </w:t>
      </w:r>
      <w:r w:rsidRPr="00E85EB7">
        <w:t>Paths to the SPEF files in spef_file_list</w:t>
      </w:r>
      <w:bookmarkEnd w:id="327"/>
      <w:bookmarkEnd w:id="328"/>
    </w:p>
    <w:tbl>
      <w:tblPr>
        <w:tblStyle w:val="Table02"/>
        <w:tblW w:w="5000" w:type="pct"/>
        <w:tblLook w:val="04A0" w:firstRow="1" w:lastRow="0" w:firstColumn="1" w:lastColumn="0" w:noHBand="0" w:noVBand="1"/>
      </w:tblPr>
      <w:tblGrid>
        <w:gridCol w:w="10070"/>
      </w:tblGrid>
      <w:tr w:rsidR="00021828" w14:paraId="59058D61" w14:textId="77777777" w:rsidTr="00560413">
        <w:trPr>
          <w:cnfStyle w:val="100000000000" w:firstRow="1" w:lastRow="0" w:firstColumn="0" w:lastColumn="0" w:oddVBand="0" w:evenVBand="0" w:oddHBand="0" w:evenHBand="0" w:firstRowFirstColumn="0" w:firstRowLastColumn="0" w:lastRowFirstColumn="0" w:lastRowLastColumn="0"/>
        </w:trPr>
        <w:tc>
          <w:tcPr>
            <w:tcW w:w="5000" w:type="pct"/>
            <w:vAlign w:val="bottom"/>
          </w:tcPr>
          <w:p w14:paraId="332978A1" w14:textId="77777777" w:rsidR="00021828" w:rsidRDefault="00021828" w:rsidP="00560413">
            <w:pPr>
              <w:pStyle w:val="TableBody1"/>
            </w:pPr>
            <w:r>
              <w:rPr>
                <w:noProof/>
              </w:rPr>
              <w:drawing>
                <wp:inline distT="0" distB="0" distL="0" distR="0" wp14:anchorId="29E0DEE7" wp14:editId="32D419A3">
                  <wp:extent cx="4813216" cy="904021"/>
                  <wp:effectExtent l="0" t="0" r="6985" b="0"/>
                  <wp:docPr id="68532655" name="Picture 6853265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2655" name="Picture 68532655" descr="A screen shot of a compu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824876" cy="906211"/>
                          </a:xfrm>
                          <a:prstGeom prst="rect">
                            <a:avLst/>
                          </a:prstGeom>
                        </pic:spPr>
                      </pic:pic>
                    </a:graphicData>
                  </a:graphic>
                </wp:inline>
              </w:drawing>
            </w:r>
          </w:p>
        </w:tc>
      </w:tr>
    </w:tbl>
    <w:p w14:paraId="450DBAB9" w14:textId="14409F4D" w:rsidR="00021828" w:rsidRDefault="00021828" w:rsidP="00021828">
      <w:pPr>
        <w:pStyle w:val="Body2"/>
      </w:pPr>
      <w:r>
        <w:t xml:space="preserve">The path might vary if the you change the SPEF generation output path in Section </w:t>
      </w:r>
      <w:r>
        <w:rPr>
          <w:rStyle w:val="Link"/>
        </w:rPr>
        <w:fldChar w:fldCharType="begin"/>
      </w:r>
      <w:r>
        <w:rPr>
          <w:rStyle w:val="Link"/>
        </w:rPr>
        <w:instrText xml:space="preserve"> REF _Ref153178968 \w \h </w:instrText>
      </w:r>
      <w:r>
        <w:rPr>
          <w:rStyle w:val="Link"/>
        </w:rPr>
      </w:r>
      <w:r>
        <w:rPr>
          <w:rStyle w:val="Link"/>
        </w:rPr>
        <w:fldChar w:fldCharType="separate"/>
      </w:r>
      <w:r w:rsidR="001E647E">
        <w:rPr>
          <w:rStyle w:val="Link"/>
        </w:rPr>
        <w:t>2</w:t>
      </w:r>
      <w:r>
        <w:rPr>
          <w:rStyle w:val="Link"/>
        </w:rPr>
        <w:fldChar w:fldCharType="end"/>
      </w:r>
      <w:r>
        <w:t>, Netlists and Physical Views. Replace the path with the appropriate path.</w:t>
      </w:r>
    </w:p>
    <w:p w14:paraId="3AC1280B" w14:textId="3A847E01" w:rsidR="00021828" w:rsidRDefault="00021828" w:rsidP="00021828">
      <w:pPr>
        <w:pStyle w:val="Number1"/>
      </w:pPr>
      <w:r>
        <w:t>Open the run.tcl file, and then review the contents (</w:t>
      </w:r>
      <w:r w:rsidRPr="00EE6150">
        <w:rPr>
          <w:rStyle w:val="Link"/>
        </w:rPr>
        <w:fldChar w:fldCharType="begin"/>
      </w:r>
      <w:r w:rsidRPr="00EE6150">
        <w:rPr>
          <w:rStyle w:val="Link"/>
        </w:rPr>
        <w:instrText xml:space="preserve"> REF _Ref153181857 \h </w:instrText>
      </w:r>
      <w:r>
        <w:rPr>
          <w:rStyle w:val="Link"/>
        </w:rPr>
        <w:instrText xml:space="preserve"> \* MERGEFORMAT </w:instrText>
      </w:r>
      <w:r w:rsidRPr="00EE6150">
        <w:rPr>
          <w:rStyle w:val="Link"/>
        </w:rPr>
      </w:r>
      <w:r w:rsidRPr="00EE6150">
        <w:rPr>
          <w:rStyle w:val="Link"/>
        </w:rPr>
        <w:fldChar w:fldCharType="separate"/>
      </w:r>
      <w:r w:rsidR="001E647E" w:rsidRPr="001E647E">
        <w:rPr>
          <w:rStyle w:val="Link"/>
        </w:rPr>
        <w:t>Figure 54</w:t>
      </w:r>
      <w:r w:rsidRPr="00EE6150">
        <w:rPr>
          <w:rStyle w:val="Link"/>
        </w:rPr>
        <w:fldChar w:fldCharType="end"/>
      </w:r>
      <w:r>
        <w:t>).</w:t>
      </w:r>
    </w:p>
    <w:p w14:paraId="1F2A09DC" w14:textId="2B89EC23" w:rsidR="00021828" w:rsidRDefault="00021828" w:rsidP="00021828">
      <w:pPr>
        <w:pStyle w:val="Caption"/>
      </w:pPr>
      <w:bookmarkStart w:id="329" w:name="_Ref153181857"/>
      <w:bookmarkStart w:id="330" w:name="_Ref153181856"/>
      <w:bookmarkStart w:id="331" w:name="_Toc164238216"/>
      <w:bookmarkStart w:id="332" w:name="_Toc169527134"/>
      <w:r>
        <w:t xml:space="preserve">Figure </w:t>
      </w:r>
      <w:r>
        <w:rPr>
          <w:noProof/>
        </w:rPr>
        <w:fldChar w:fldCharType="begin"/>
      </w:r>
      <w:r>
        <w:rPr>
          <w:noProof/>
        </w:rPr>
        <w:instrText xml:space="preserve"> SEQ Figure \* ARABIC </w:instrText>
      </w:r>
      <w:r>
        <w:rPr>
          <w:noProof/>
        </w:rPr>
        <w:fldChar w:fldCharType="separate"/>
      </w:r>
      <w:r w:rsidR="000C0CA7">
        <w:rPr>
          <w:noProof/>
        </w:rPr>
        <w:t>55</w:t>
      </w:r>
      <w:r>
        <w:rPr>
          <w:noProof/>
        </w:rPr>
        <w:fldChar w:fldCharType="end"/>
      </w:r>
      <w:bookmarkEnd w:id="329"/>
      <w:r>
        <w:t>:</w:t>
      </w:r>
      <w:bookmarkEnd w:id="330"/>
      <w:r w:rsidRPr="00E70778">
        <w:t xml:space="preserve"> </w:t>
      </w:r>
      <w:r w:rsidRPr="00E85EB7">
        <w:t>Contents of the run.tcl file</w:t>
      </w:r>
      <w:bookmarkEnd w:id="331"/>
      <w:bookmarkEnd w:id="332"/>
    </w:p>
    <w:tbl>
      <w:tblPr>
        <w:tblStyle w:val="Table02"/>
        <w:tblW w:w="5000" w:type="pct"/>
        <w:tblLook w:val="04A0" w:firstRow="1" w:lastRow="0" w:firstColumn="1" w:lastColumn="0" w:noHBand="0" w:noVBand="1"/>
      </w:tblPr>
      <w:tblGrid>
        <w:gridCol w:w="10070"/>
      </w:tblGrid>
      <w:tr w:rsidR="00021828" w14:paraId="7DB4DCF1" w14:textId="77777777" w:rsidTr="00560413">
        <w:trPr>
          <w:cnfStyle w:val="100000000000" w:firstRow="1" w:lastRow="0" w:firstColumn="0" w:lastColumn="0" w:oddVBand="0" w:evenVBand="0" w:oddHBand="0" w:evenHBand="0" w:firstRowFirstColumn="0" w:firstRowLastColumn="0" w:lastRowFirstColumn="0" w:lastRowLastColumn="0"/>
        </w:trPr>
        <w:tc>
          <w:tcPr>
            <w:tcW w:w="5000" w:type="pct"/>
            <w:vAlign w:val="bottom"/>
          </w:tcPr>
          <w:p w14:paraId="2AC90AED" w14:textId="04778E24" w:rsidR="00021828" w:rsidRDefault="002204C7" w:rsidP="00560413">
            <w:pPr>
              <w:pStyle w:val="TableCode1"/>
            </w:pPr>
            <w:r>
              <w:rPr>
                <w:noProof/>
              </w:rPr>
              <w:drawing>
                <wp:inline distT="0" distB="0" distL="0" distR="0" wp14:anchorId="7994B7FE" wp14:editId="605B86FD">
                  <wp:extent cx="6400800" cy="4378960"/>
                  <wp:effectExtent l="0" t="0" r="0" b="2540"/>
                  <wp:docPr id="19577889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88951" name="Picture 1" descr="A screenshot of a computer cod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6400800" cy="4378960"/>
                          </a:xfrm>
                          <a:prstGeom prst="rect">
                            <a:avLst/>
                          </a:prstGeom>
                        </pic:spPr>
                      </pic:pic>
                    </a:graphicData>
                  </a:graphic>
                </wp:inline>
              </w:drawing>
            </w:r>
          </w:p>
        </w:tc>
      </w:tr>
    </w:tbl>
    <w:p w14:paraId="1E8D0842" w14:textId="153F6C1A" w:rsidR="00021828" w:rsidRDefault="00021828" w:rsidP="00021828">
      <w:pPr>
        <w:pStyle w:val="Body2"/>
      </w:pPr>
      <w:r>
        <w:t xml:space="preserve">As seen in </w:t>
      </w:r>
      <w:r w:rsidRPr="00EE6150">
        <w:rPr>
          <w:rStyle w:val="Link"/>
        </w:rPr>
        <w:fldChar w:fldCharType="begin"/>
      </w:r>
      <w:r w:rsidRPr="00EE6150">
        <w:rPr>
          <w:rStyle w:val="Link"/>
        </w:rPr>
        <w:instrText xml:space="preserve"> REF _Ref153181857 \h </w:instrText>
      </w:r>
      <w:r>
        <w:rPr>
          <w:rStyle w:val="Link"/>
        </w:rPr>
        <w:instrText xml:space="preserve"> \* MERGEFORMAT </w:instrText>
      </w:r>
      <w:r w:rsidRPr="00EE6150">
        <w:rPr>
          <w:rStyle w:val="Link"/>
        </w:rPr>
      </w:r>
      <w:r w:rsidRPr="00EE6150">
        <w:rPr>
          <w:rStyle w:val="Link"/>
        </w:rPr>
        <w:fldChar w:fldCharType="separate"/>
      </w:r>
      <w:r w:rsidR="001E647E" w:rsidRPr="001E647E">
        <w:rPr>
          <w:rStyle w:val="Link"/>
        </w:rPr>
        <w:t>Figure 54</w:t>
      </w:r>
      <w:r w:rsidRPr="00EE6150">
        <w:rPr>
          <w:rStyle w:val="Link"/>
        </w:rPr>
        <w:fldChar w:fldCharType="end"/>
      </w:r>
      <w:r>
        <w:t xml:space="preserve">, the inputs are given to the </w:t>
      </w:r>
      <w:r w:rsidRPr="00BA3DF0">
        <w:rPr>
          <w:rStyle w:val="TableCode1Char"/>
          <w:rFonts w:eastAsiaTheme="minorHAnsi"/>
        </w:rPr>
        <w:t>set_pg_library_mode</w:t>
      </w:r>
      <w:r>
        <w:t xml:space="preserve"> command, after which we write the power grid library into a directory, and then validate the run results.</w:t>
      </w:r>
    </w:p>
    <w:p w14:paraId="23828573" w14:textId="77777777" w:rsidR="00021828" w:rsidRDefault="00021828" w:rsidP="00021828">
      <w:pPr>
        <w:pStyle w:val="Number1"/>
        <w:keepNext/>
      </w:pPr>
      <w:r>
        <w:lastRenderedPageBreak/>
        <w:t>Type the following command in the terminal:</w:t>
      </w:r>
    </w:p>
    <w:tbl>
      <w:tblPr>
        <w:tblStyle w:val="Table03"/>
        <w:tblW w:w="9720" w:type="dxa"/>
        <w:tblInd w:w="355" w:type="dxa"/>
        <w:tblLook w:val="04A0" w:firstRow="1" w:lastRow="0" w:firstColumn="1" w:lastColumn="0" w:noHBand="0" w:noVBand="1"/>
      </w:tblPr>
      <w:tblGrid>
        <w:gridCol w:w="9720"/>
      </w:tblGrid>
      <w:tr w:rsidR="00021828" w14:paraId="60F05A34" w14:textId="77777777" w:rsidTr="006B63E1">
        <w:tc>
          <w:tcPr>
            <w:tcW w:w="9720" w:type="dxa"/>
          </w:tcPr>
          <w:p w14:paraId="61464C77" w14:textId="77777777" w:rsidR="00021828" w:rsidRDefault="00021828" w:rsidP="00480A43">
            <w:pPr>
              <w:pStyle w:val="TableCode1"/>
            </w:pPr>
            <w:r>
              <w:t>voltus -stylus -no_gui</w:t>
            </w:r>
          </w:p>
        </w:tc>
      </w:tr>
    </w:tbl>
    <w:p w14:paraId="7FC16915" w14:textId="77777777" w:rsidR="00021828" w:rsidRDefault="00021828" w:rsidP="00021828">
      <w:pPr>
        <w:pStyle w:val="Body2"/>
      </w:pPr>
      <w:r w:rsidRPr="00B53086">
        <w:rPr>
          <w:b/>
          <w:bCs/>
        </w:rPr>
        <w:t>Note:</w:t>
      </w:r>
      <w:r>
        <w:t xml:space="preserve"> Steps 5-17 are performed in the run.tcl file. You may type </w:t>
      </w:r>
      <w:r w:rsidRPr="00771240">
        <w:rPr>
          <w:rStyle w:val="TableCode1Char"/>
          <w:rFonts w:eastAsiaTheme="minorHAnsi"/>
        </w:rPr>
        <w:t>source run.tcl</w:t>
      </w:r>
      <w:r>
        <w:t xml:space="preserve"> in the command line to do the next few steps.</w:t>
      </w:r>
    </w:p>
    <w:p w14:paraId="39E955EC" w14:textId="77777777" w:rsidR="00021828" w:rsidRDefault="00021828" w:rsidP="00021828">
      <w:pPr>
        <w:pStyle w:val="Number1"/>
      </w:pPr>
      <w:r>
        <w:t xml:space="preserve">Type the following code into the terminal, and then press </w:t>
      </w:r>
      <w:r w:rsidRPr="00EE6150">
        <w:rPr>
          <w:b/>
          <w:bCs/>
        </w:rPr>
        <w:t>Enter</w:t>
      </w:r>
      <w:r>
        <w:t>:</w:t>
      </w:r>
    </w:p>
    <w:tbl>
      <w:tblPr>
        <w:tblStyle w:val="Table03"/>
        <w:tblW w:w="9720" w:type="dxa"/>
        <w:tblInd w:w="355" w:type="dxa"/>
        <w:tblLook w:val="04A0" w:firstRow="1" w:lastRow="0" w:firstColumn="1" w:lastColumn="0" w:noHBand="0" w:noVBand="1"/>
      </w:tblPr>
      <w:tblGrid>
        <w:gridCol w:w="9720"/>
      </w:tblGrid>
      <w:tr w:rsidR="00021828" w14:paraId="60B81375" w14:textId="77777777" w:rsidTr="006B63E1">
        <w:tc>
          <w:tcPr>
            <w:tcW w:w="9720" w:type="dxa"/>
          </w:tcPr>
          <w:p w14:paraId="50F0DE48" w14:textId="1E96B8E0" w:rsidR="00180EF0" w:rsidRDefault="00180EF0" w:rsidP="00480A43">
            <w:pPr>
              <w:pStyle w:val="TableCode1"/>
            </w:pPr>
            <w:r w:rsidRPr="00180EF0">
              <w:t>eval_legacy {setBetaFeature vtsEnable_GAA_BackSideMetal 1}</w:t>
            </w:r>
          </w:p>
          <w:p w14:paraId="47920BFC" w14:textId="307D45F0" w:rsidR="00021828" w:rsidRDefault="00021828" w:rsidP="00480A43">
            <w:pPr>
              <w:pStyle w:val="TableCode1"/>
            </w:pPr>
            <w:r>
              <w:t>set pdk_release_path $env(INTEL_PDK)</w:t>
            </w:r>
          </w:p>
          <w:p w14:paraId="48E2A6CD" w14:textId="77777777" w:rsidR="00021828" w:rsidRDefault="00021828" w:rsidP="00480A43">
            <w:pPr>
              <w:pStyle w:val="TableCode1"/>
            </w:pPr>
            <w:r>
              <w:t>set metal_stack $env(LAYERSTACK)</w:t>
            </w:r>
          </w:p>
          <w:p w14:paraId="3A25E1A9" w14:textId="77777777" w:rsidR="00021828" w:rsidRDefault="00021828" w:rsidP="00480A43">
            <w:pPr>
              <w:pStyle w:val="TableCode1"/>
            </w:pPr>
            <w:r>
              <w:t>set lib_type i0m_180h_50pp_tp1</w:t>
            </w:r>
          </w:p>
          <w:p w14:paraId="5A4EEC68" w14:textId="77777777" w:rsidR="00021828" w:rsidRDefault="00021828" w:rsidP="00480A43">
            <w:pPr>
              <w:pStyle w:val="TableCode1"/>
            </w:pPr>
            <w:r>
              <w:t>set lef_list [list \</w:t>
            </w:r>
          </w:p>
          <w:p w14:paraId="20D02DB8" w14:textId="77777777" w:rsidR="00021828" w:rsidRDefault="00021828" w:rsidP="00480A43">
            <w:pPr>
              <w:pStyle w:val="TableCode1"/>
            </w:pPr>
            <w:r>
              <w:t>$pdk_release_path/apr/cadence/$metal_stack/${lib_type}/p1278.lef \</w:t>
            </w:r>
          </w:p>
          <w:p w14:paraId="6D76C0CF" w14:textId="77777777" w:rsidR="00021828" w:rsidRDefault="00021828" w:rsidP="00480A43">
            <w:pPr>
              <w:pStyle w:val="TableCode1"/>
            </w:pPr>
            <w:r>
              <w:t>../stdcells_1278.ldk_demo_lib/lef/ldk_demo_lib.lef \</w:t>
            </w:r>
          </w:p>
          <w:p w14:paraId="7FCFC4A6" w14:textId="77777777" w:rsidR="00021828" w:rsidRDefault="00021828" w:rsidP="00480A43">
            <w:pPr>
              <w:pStyle w:val="TableCode1"/>
            </w:pPr>
            <w:r>
              <w:t>]</w:t>
            </w:r>
          </w:p>
        </w:tc>
      </w:tr>
    </w:tbl>
    <w:p w14:paraId="10CF52C9" w14:textId="77777777" w:rsidR="00021828" w:rsidRDefault="00021828" w:rsidP="00021828">
      <w:pPr>
        <w:pStyle w:val="Body2"/>
      </w:pPr>
      <w:r>
        <w:t>These commands set the required variables that are used in the next steps.</w:t>
      </w:r>
    </w:p>
    <w:p w14:paraId="7CA7B658" w14:textId="77777777" w:rsidR="00021828" w:rsidRDefault="00021828" w:rsidP="00021828">
      <w:pPr>
        <w:pStyle w:val="Number1"/>
      </w:pPr>
      <w:r>
        <w:t xml:space="preserve">Type the following command into the terminal, and then press </w:t>
      </w:r>
      <w:r w:rsidRPr="00EE6150">
        <w:rPr>
          <w:b/>
          <w:bCs/>
        </w:rPr>
        <w:t>Enter</w:t>
      </w:r>
      <w:r>
        <w:t>:</w:t>
      </w:r>
    </w:p>
    <w:tbl>
      <w:tblPr>
        <w:tblStyle w:val="Table03"/>
        <w:tblW w:w="9720" w:type="dxa"/>
        <w:tblInd w:w="355" w:type="dxa"/>
        <w:tblLook w:val="04A0" w:firstRow="1" w:lastRow="0" w:firstColumn="1" w:lastColumn="0" w:noHBand="0" w:noVBand="1"/>
      </w:tblPr>
      <w:tblGrid>
        <w:gridCol w:w="9720"/>
      </w:tblGrid>
      <w:tr w:rsidR="00021828" w14:paraId="4E9DE3F1" w14:textId="77777777" w:rsidTr="006B63E1">
        <w:tc>
          <w:tcPr>
            <w:tcW w:w="9720" w:type="dxa"/>
          </w:tcPr>
          <w:p w14:paraId="490B3931" w14:textId="77777777" w:rsidR="00021828" w:rsidRDefault="00021828" w:rsidP="00480A43">
            <w:pPr>
              <w:pStyle w:val="TableCode1"/>
            </w:pPr>
            <w:r w:rsidRPr="001C024C">
              <w:t>read_physical -lef $lef_list</w:t>
            </w:r>
          </w:p>
        </w:tc>
      </w:tr>
    </w:tbl>
    <w:p w14:paraId="1A3E77E9" w14:textId="77777777" w:rsidR="00021828" w:rsidRDefault="00021828" w:rsidP="00021828">
      <w:pPr>
        <w:pStyle w:val="Body2"/>
      </w:pPr>
      <w:r>
        <w:t>This reads the LEFs that are needed to generate the PGV flow. The LEF list contains the technology LEF file, as well as the LEF file of the library that requires PGV views.</w:t>
      </w:r>
    </w:p>
    <w:p w14:paraId="698AD393" w14:textId="77777777" w:rsidR="00021828" w:rsidRDefault="00021828" w:rsidP="00021828">
      <w:pPr>
        <w:pStyle w:val="Number1"/>
      </w:pPr>
      <w:r>
        <w:t xml:space="preserve">Type the following command into the terminal, and then press </w:t>
      </w:r>
      <w:r w:rsidRPr="00EE6150">
        <w:rPr>
          <w:b/>
          <w:bCs/>
        </w:rPr>
        <w:t>Enter</w:t>
      </w:r>
      <w:r>
        <w:t>:</w:t>
      </w:r>
    </w:p>
    <w:tbl>
      <w:tblPr>
        <w:tblStyle w:val="Table03"/>
        <w:tblW w:w="9720" w:type="dxa"/>
        <w:tblInd w:w="355" w:type="dxa"/>
        <w:tblLook w:val="04A0" w:firstRow="1" w:lastRow="0" w:firstColumn="1" w:lastColumn="0" w:noHBand="0" w:noVBand="1"/>
      </w:tblPr>
      <w:tblGrid>
        <w:gridCol w:w="9720"/>
      </w:tblGrid>
      <w:tr w:rsidR="00021828" w14:paraId="6EEB4D4D" w14:textId="77777777" w:rsidTr="006B63E1">
        <w:tc>
          <w:tcPr>
            <w:tcW w:w="9720" w:type="dxa"/>
          </w:tcPr>
          <w:p w14:paraId="0DE39582" w14:textId="77777777" w:rsidR="00021828" w:rsidRDefault="00021828" w:rsidP="00480A43">
            <w:pPr>
              <w:pStyle w:val="TableCode1"/>
            </w:pPr>
            <w:r w:rsidRPr="00B837A3">
              <w:t>set_advanced_pg_library_mode -lef_pin_short true -use_embedded_spectre false -tap_node_distance 2 -decap_frequency 1e8 -default_frequency 2e8</w:t>
            </w:r>
          </w:p>
        </w:tc>
      </w:tr>
    </w:tbl>
    <w:p w14:paraId="54018233" w14:textId="7172804C" w:rsidR="00021828" w:rsidRDefault="00021828" w:rsidP="00021828">
      <w:pPr>
        <w:pStyle w:val="Body2"/>
      </w:pPr>
      <w:r>
        <w:t xml:space="preserve">The </w:t>
      </w:r>
      <w:r w:rsidRPr="00BA3DF0">
        <w:rPr>
          <w:rStyle w:val="TableCode1Char"/>
          <w:rFonts w:eastAsiaTheme="minorHAnsi"/>
        </w:rPr>
        <w:t>set_advanced_pg_library_mode</w:t>
      </w:r>
      <w:r>
        <w:t xml:space="preserve"> command is used to specify any advanced power grid generation features that might be needed (</w:t>
      </w:r>
      <w:r w:rsidRPr="00EE6150">
        <w:rPr>
          <w:rStyle w:val="Link"/>
        </w:rPr>
        <w:fldChar w:fldCharType="begin"/>
      </w:r>
      <w:r w:rsidRPr="00EE6150">
        <w:rPr>
          <w:rStyle w:val="Link"/>
        </w:rPr>
        <w:instrText xml:space="preserve"> REF _Ref153273626 \h </w:instrText>
      </w:r>
      <w:r>
        <w:rPr>
          <w:rStyle w:val="Link"/>
        </w:rPr>
        <w:instrText xml:space="preserve"> \* MERGEFORMAT </w:instrText>
      </w:r>
      <w:r w:rsidRPr="00EE6150">
        <w:rPr>
          <w:rStyle w:val="Link"/>
        </w:rPr>
      </w:r>
      <w:r w:rsidRPr="00EE6150">
        <w:rPr>
          <w:rStyle w:val="Link"/>
        </w:rPr>
        <w:fldChar w:fldCharType="separate"/>
      </w:r>
      <w:r w:rsidR="001E647E" w:rsidRPr="001E647E">
        <w:rPr>
          <w:rStyle w:val="Link"/>
        </w:rPr>
        <w:t>Table 17</w:t>
      </w:r>
      <w:r w:rsidRPr="00EE6150">
        <w:rPr>
          <w:rStyle w:val="Link"/>
        </w:rPr>
        <w:fldChar w:fldCharType="end"/>
      </w:r>
      <w:r>
        <w:t>).</w:t>
      </w:r>
    </w:p>
    <w:p w14:paraId="58ECC8D9" w14:textId="04C917CF" w:rsidR="00021828" w:rsidRPr="007C1CCB" w:rsidRDefault="00021828" w:rsidP="00021828">
      <w:pPr>
        <w:pStyle w:val="Caption"/>
      </w:pPr>
      <w:bookmarkStart w:id="333" w:name="_Ref153273626"/>
      <w:bookmarkStart w:id="334" w:name="_Ref153273618"/>
      <w:bookmarkStart w:id="335" w:name="_Toc164238169"/>
      <w:bookmarkStart w:id="336" w:name="_Toc169527075"/>
      <w:r>
        <w:t xml:space="preserve">Table </w:t>
      </w:r>
      <w:r>
        <w:rPr>
          <w:noProof/>
        </w:rPr>
        <w:fldChar w:fldCharType="begin"/>
      </w:r>
      <w:r>
        <w:rPr>
          <w:noProof/>
        </w:rPr>
        <w:instrText xml:space="preserve"> SEQ Table \* ARABIC </w:instrText>
      </w:r>
      <w:r>
        <w:rPr>
          <w:noProof/>
        </w:rPr>
        <w:fldChar w:fldCharType="separate"/>
      </w:r>
      <w:r w:rsidR="001E647E">
        <w:rPr>
          <w:noProof/>
        </w:rPr>
        <w:t>17</w:t>
      </w:r>
      <w:r>
        <w:rPr>
          <w:noProof/>
        </w:rPr>
        <w:fldChar w:fldCharType="end"/>
      </w:r>
      <w:bookmarkEnd w:id="333"/>
      <w:r>
        <w:t>:</w:t>
      </w:r>
      <w:bookmarkEnd w:id="334"/>
      <w:r>
        <w:t xml:space="preserve"> </w:t>
      </w:r>
      <w:r w:rsidRPr="00E85EB7">
        <w:t>set_advanced_pg_library_mode options</w:t>
      </w:r>
      <w:bookmarkEnd w:id="335"/>
      <w:bookmarkEnd w:id="336"/>
    </w:p>
    <w:tbl>
      <w:tblPr>
        <w:tblStyle w:val="Table01"/>
        <w:tblW w:w="10075" w:type="dxa"/>
        <w:tblLook w:val="04A0" w:firstRow="1" w:lastRow="0" w:firstColumn="1" w:lastColumn="0" w:noHBand="0" w:noVBand="1"/>
      </w:tblPr>
      <w:tblGrid>
        <w:gridCol w:w="2875"/>
        <w:gridCol w:w="7200"/>
      </w:tblGrid>
      <w:tr w:rsidR="00021828" w14:paraId="35E5320C" w14:textId="77777777" w:rsidTr="00560413">
        <w:trPr>
          <w:cnfStyle w:val="100000000000" w:firstRow="1" w:lastRow="0" w:firstColumn="0" w:lastColumn="0" w:oddVBand="0" w:evenVBand="0" w:oddHBand="0" w:evenHBand="0" w:firstRowFirstColumn="0" w:firstRowLastColumn="0" w:lastRowFirstColumn="0" w:lastRowLastColumn="0"/>
        </w:trPr>
        <w:tc>
          <w:tcPr>
            <w:tcW w:w="2875" w:type="dxa"/>
          </w:tcPr>
          <w:p w14:paraId="0EE2235F" w14:textId="77777777" w:rsidR="00021828" w:rsidRDefault="00021828" w:rsidP="00480A43">
            <w:pPr>
              <w:pStyle w:val="TableHeading"/>
            </w:pPr>
            <w:r>
              <w:t>Option</w:t>
            </w:r>
          </w:p>
        </w:tc>
        <w:tc>
          <w:tcPr>
            <w:tcW w:w="7200" w:type="dxa"/>
          </w:tcPr>
          <w:p w14:paraId="1473B4A1" w14:textId="77777777" w:rsidR="00021828" w:rsidRDefault="00021828" w:rsidP="00480A43">
            <w:pPr>
              <w:pStyle w:val="TableHeading"/>
            </w:pPr>
            <w:r>
              <w:t>Usage</w:t>
            </w:r>
          </w:p>
        </w:tc>
      </w:tr>
      <w:tr w:rsidR="00021828" w14:paraId="27688B68" w14:textId="77777777" w:rsidTr="00560413">
        <w:tc>
          <w:tcPr>
            <w:tcW w:w="2875" w:type="dxa"/>
          </w:tcPr>
          <w:p w14:paraId="34BDBA9F" w14:textId="77777777" w:rsidR="00021828" w:rsidRDefault="00021828" w:rsidP="00480A43">
            <w:pPr>
              <w:pStyle w:val="TableBody1"/>
            </w:pPr>
            <w:r>
              <w:t>lef_pin_short true</w:t>
            </w:r>
          </w:p>
        </w:tc>
        <w:tc>
          <w:tcPr>
            <w:tcW w:w="7200" w:type="dxa"/>
          </w:tcPr>
          <w:p w14:paraId="6DAD2B71" w14:textId="77777777" w:rsidR="00021828" w:rsidRDefault="00021828" w:rsidP="00480A43">
            <w:pPr>
              <w:pStyle w:val="TableBody1"/>
            </w:pPr>
            <w:r>
              <w:t>Shorts the unconnected LEF pins and ports to establish electrical connectivity.</w:t>
            </w:r>
          </w:p>
        </w:tc>
      </w:tr>
      <w:tr w:rsidR="00021828" w14:paraId="06E04D0F" w14:textId="77777777" w:rsidTr="00560413">
        <w:tc>
          <w:tcPr>
            <w:tcW w:w="2875" w:type="dxa"/>
          </w:tcPr>
          <w:p w14:paraId="70B8EA46" w14:textId="77777777" w:rsidR="00021828" w:rsidRDefault="00021828" w:rsidP="00480A43">
            <w:pPr>
              <w:pStyle w:val="TableBody1"/>
            </w:pPr>
            <w:r>
              <w:t>use_embedded_spectre false</w:t>
            </w:r>
          </w:p>
        </w:tc>
        <w:tc>
          <w:tcPr>
            <w:tcW w:w="7200" w:type="dxa"/>
          </w:tcPr>
          <w:p w14:paraId="010062F0" w14:textId="68569706" w:rsidR="00021828" w:rsidRDefault="00021828" w:rsidP="00480A43">
            <w:pPr>
              <w:pStyle w:val="TableBody1"/>
            </w:pPr>
            <w:r>
              <w:t>Disables the use of the embedded</w:t>
            </w:r>
            <w:r w:rsidR="001E605C">
              <w:t xml:space="preserve"> Cadence</w:t>
            </w:r>
            <w:r>
              <w:t xml:space="preserve"> </w:t>
            </w:r>
            <w:r w:rsidR="001E3808">
              <w:t>S</w:t>
            </w:r>
            <w:r>
              <w:t>pectre</w:t>
            </w:r>
            <w:r w:rsidR="001E605C">
              <w:t>*</w:t>
            </w:r>
            <w:r>
              <w:t xml:space="preserve"> in Cadence Voltus* and instead uses whichever </w:t>
            </w:r>
            <w:r w:rsidR="001E3808">
              <w:t>S</w:t>
            </w:r>
            <w:r>
              <w:t>pectre is defined in the environment.</w:t>
            </w:r>
          </w:p>
        </w:tc>
      </w:tr>
      <w:tr w:rsidR="00021828" w14:paraId="316DB5D1" w14:textId="77777777" w:rsidTr="00560413">
        <w:tc>
          <w:tcPr>
            <w:tcW w:w="2875" w:type="dxa"/>
          </w:tcPr>
          <w:p w14:paraId="65F8F0F2" w14:textId="77777777" w:rsidR="00021828" w:rsidRDefault="00021828" w:rsidP="00480A43">
            <w:pPr>
              <w:pStyle w:val="TableBody1"/>
            </w:pPr>
            <w:r>
              <w:t>tap_node_distance 2</w:t>
            </w:r>
          </w:p>
        </w:tc>
        <w:tc>
          <w:tcPr>
            <w:tcW w:w="7200" w:type="dxa"/>
          </w:tcPr>
          <w:p w14:paraId="1A40579C" w14:textId="77777777" w:rsidR="00021828" w:rsidRDefault="00021828" w:rsidP="00480A43">
            <w:pPr>
              <w:pStyle w:val="TableBody1"/>
            </w:pPr>
            <w:r>
              <w:t>Specifies at which interval a tap point must be placed on the ports; a tap distance of 2 microns is used in this demonstration.</w:t>
            </w:r>
          </w:p>
        </w:tc>
      </w:tr>
      <w:tr w:rsidR="00021828" w14:paraId="48013963" w14:textId="77777777" w:rsidTr="00560413">
        <w:tc>
          <w:tcPr>
            <w:tcW w:w="2875" w:type="dxa"/>
          </w:tcPr>
          <w:p w14:paraId="58E4EAF7" w14:textId="77777777" w:rsidR="00021828" w:rsidRDefault="00021828" w:rsidP="00480A43">
            <w:pPr>
              <w:pStyle w:val="TableBody1"/>
            </w:pPr>
            <w:r>
              <w:t>decap_frequency</w:t>
            </w:r>
          </w:p>
        </w:tc>
        <w:tc>
          <w:tcPr>
            <w:tcW w:w="7200" w:type="dxa"/>
          </w:tcPr>
          <w:p w14:paraId="6116EFFA" w14:textId="77777777" w:rsidR="00021828" w:rsidRDefault="00021828" w:rsidP="00480A43">
            <w:pPr>
              <w:pStyle w:val="TableBody1"/>
            </w:pPr>
            <w:r>
              <w:t>Specifies the decoupling capacitance frequency; set to 100 MHz for this demonstration.</w:t>
            </w:r>
          </w:p>
        </w:tc>
      </w:tr>
      <w:tr w:rsidR="00021828" w14:paraId="2ECCD0C8" w14:textId="77777777" w:rsidTr="00560413">
        <w:tc>
          <w:tcPr>
            <w:tcW w:w="2875" w:type="dxa"/>
          </w:tcPr>
          <w:p w14:paraId="7203768F" w14:textId="77777777" w:rsidR="00021828" w:rsidRDefault="00021828" w:rsidP="00480A43">
            <w:pPr>
              <w:pStyle w:val="TableBody1"/>
            </w:pPr>
            <w:r>
              <w:t>default_frequency</w:t>
            </w:r>
          </w:p>
        </w:tc>
        <w:tc>
          <w:tcPr>
            <w:tcW w:w="7200" w:type="dxa"/>
          </w:tcPr>
          <w:p w14:paraId="09E845DC" w14:textId="77777777" w:rsidR="00021828" w:rsidRDefault="00021828" w:rsidP="00480A43">
            <w:pPr>
              <w:pStyle w:val="TableBody1"/>
            </w:pPr>
            <w:r>
              <w:t>Specifies the default frequency of nets; set to 200 MHz for this demonstration.</w:t>
            </w:r>
          </w:p>
        </w:tc>
      </w:tr>
    </w:tbl>
    <w:p w14:paraId="0272438E" w14:textId="77777777" w:rsidR="00021828" w:rsidRDefault="00021828" w:rsidP="00021828">
      <w:pPr>
        <w:pStyle w:val="Number1"/>
        <w:keepNext/>
      </w:pPr>
      <w:r>
        <w:lastRenderedPageBreak/>
        <w:t xml:space="preserve">Type the following command into the terminal, and then press </w:t>
      </w:r>
      <w:r w:rsidRPr="00EE6150">
        <w:rPr>
          <w:b/>
          <w:bCs/>
        </w:rPr>
        <w:t>Enter</w:t>
      </w:r>
      <w:r>
        <w:t>:</w:t>
      </w:r>
    </w:p>
    <w:tbl>
      <w:tblPr>
        <w:tblStyle w:val="Table03"/>
        <w:tblW w:w="9720" w:type="dxa"/>
        <w:tblInd w:w="355" w:type="dxa"/>
        <w:tblLook w:val="04A0" w:firstRow="1" w:lastRow="0" w:firstColumn="1" w:lastColumn="0" w:noHBand="0" w:noVBand="1"/>
      </w:tblPr>
      <w:tblGrid>
        <w:gridCol w:w="9720"/>
      </w:tblGrid>
      <w:tr w:rsidR="00021828" w:rsidRPr="00026648" w14:paraId="6E428146" w14:textId="77777777" w:rsidTr="00B56952">
        <w:tc>
          <w:tcPr>
            <w:tcW w:w="9720" w:type="dxa"/>
          </w:tcPr>
          <w:p w14:paraId="74964938" w14:textId="77777777" w:rsidR="00021828" w:rsidRPr="00026648" w:rsidRDefault="00021828" w:rsidP="00480A43">
            <w:pPr>
              <w:pStyle w:val="TableCode1"/>
              <w:keepNext/>
            </w:pPr>
            <w:r w:rsidRPr="00026648">
              <w:t>set_pg_library_mode \</w:t>
            </w:r>
          </w:p>
          <w:p w14:paraId="4483D0BF" w14:textId="77777777" w:rsidR="00021828" w:rsidRPr="00026648" w:rsidRDefault="00021828" w:rsidP="00480A43">
            <w:pPr>
              <w:pStyle w:val="TableCode1"/>
              <w:keepNext/>
            </w:pPr>
            <w:r w:rsidRPr="00026648">
              <w:t xml:space="preserve">              -cell_type stdcells \</w:t>
            </w:r>
          </w:p>
          <w:p w14:paraId="0FEC136B" w14:textId="77777777" w:rsidR="00021828" w:rsidRPr="00026648" w:rsidRDefault="00021828" w:rsidP="00480A43">
            <w:pPr>
              <w:pStyle w:val="TableCode1"/>
              <w:keepNext/>
            </w:pPr>
            <w:r w:rsidRPr="00026648">
              <w:tab/>
              <w:t>-spice_netlist_file  spef_file_list \</w:t>
            </w:r>
          </w:p>
          <w:p w14:paraId="6EB1B627" w14:textId="77777777" w:rsidR="00021828" w:rsidRPr="00026648" w:rsidRDefault="00021828" w:rsidP="00480A43">
            <w:pPr>
              <w:pStyle w:val="TableCode1"/>
              <w:keepNext/>
            </w:pPr>
            <w:r w:rsidRPr="00026648">
              <w:t xml:space="preserve">              -spice_models ${pdk_release_path}/models/core/spectre/${metal_stack}/p1278_3.scs \</w:t>
            </w:r>
          </w:p>
          <w:p w14:paraId="32A5DE8B" w14:textId="77777777" w:rsidR="00021828" w:rsidRPr="00026648" w:rsidRDefault="00021828" w:rsidP="00480A43">
            <w:pPr>
              <w:pStyle w:val="TableCode1"/>
              <w:keepNext/>
            </w:pPr>
            <w:r w:rsidRPr="00026648">
              <w:t xml:space="preserve">              -spice_corners tttt \</w:t>
            </w:r>
          </w:p>
          <w:p w14:paraId="20575563" w14:textId="77777777" w:rsidR="00021828" w:rsidRPr="00026648" w:rsidRDefault="00021828" w:rsidP="00480A43">
            <w:pPr>
              <w:pStyle w:val="TableCode1"/>
              <w:keepNext/>
            </w:pPr>
            <w:r w:rsidRPr="00026648">
              <w:t xml:space="preserve">              -extraction_tech_file ${pdk_release_path}/extraction/qrc/techfiles/${metal_stack}/tttt/qrcTechFile \</w:t>
            </w:r>
          </w:p>
          <w:p w14:paraId="5173771A" w14:textId="77777777" w:rsidR="00021828" w:rsidRPr="00026648" w:rsidRDefault="00021828" w:rsidP="00480A43">
            <w:pPr>
              <w:pStyle w:val="TableCode1"/>
              <w:keepNext/>
            </w:pPr>
            <w:r w:rsidRPr="00026648">
              <w:t xml:space="preserve">              -power_pins {gtdout 0.8 vcc 0.8} \</w:t>
            </w:r>
          </w:p>
          <w:p w14:paraId="55AD0CDE" w14:textId="77777777" w:rsidR="00021828" w:rsidRPr="00026648" w:rsidRDefault="00021828" w:rsidP="00480A43">
            <w:pPr>
              <w:pStyle w:val="TableCode1"/>
              <w:keepNext/>
            </w:pPr>
            <w:r w:rsidRPr="00026648">
              <w:t xml:space="preserve">              -ground_pins {vssx} \</w:t>
            </w:r>
          </w:p>
          <w:p w14:paraId="6AD3741E" w14:textId="77777777" w:rsidR="00021828" w:rsidRPr="00026648" w:rsidRDefault="00021828" w:rsidP="00480A43">
            <w:pPr>
              <w:pStyle w:val="TableCode1"/>
              <w:keepNext/>
            </w:pPr>
            <w:r w:rsidRPr="00026648">
              <w:t xml:space="preserve">              -current_distribution propagation \</w:t>
            </w:r>
          </w:p>
          <w:p w14:paraId="4D1A8A13" w14:textId="77777777" w:rsidR="00021828" w:rsidRPr="00026648" w:rsidRDefault="00021828" w:rsidP="00480A43">
            <w:pPr>
              <w:pStyle w:val="TableCode1"/>
              <w:keepNext/>
            </w:pPr>
            <w:r w:rsidRPr="00026648">
              <w:t xml:space="preserve">              -temperature 100 \</w:t>
            </w:r>
          </w:p>
          <w:p w14:paraId="0E2FD964" w14:textId="77777777" w:rsidR="00021828" w:rsidRPr="00026648" w:rsidRDefault="00021828" w:rsidP="00480A43">
            <w:pPr>
              <w:pStyle w:val="TableCode1"/>
              <w:keepNext/>
            </w:pPr>
            <w:r w:rsidRPr="00026648">
              <w:t>-cells_file ./cells.list \</w:t>
            </w:r>
          </w:p>
          <w:p w14:paraId="5CB386AD" w14:textId="77777777" w:rsidR="00021828" w:rsidRPr="00026648" w:rsidRDefault="00021828" w:rsidP="00480A43">
            <w:pPr>
              <w:pStyle w:val="TableCode1"/>
              <w:keepNext/>
            </w:pPr>
            <w:r w:rsidRPr="00026648">
              <w:tab/>
              <w:t>-design_qrc_layer_map  ${pdk_release_path}/extraction/qrc/asic/${metal_stack}/asic.qrc.map</w:t>
            </w:r>
          </w:p>
        </w:tc>
      </w:tr>
    </w:tbl>
    <w:p w14:paraId="08663FE3" w14:textId="40759ED4" w:rsidR="00021828" w:rsidRPr="00E85EB7" w:rsidRDefault="00021828" w:rsidP="00021828">
      <w:pPr>
        <w:pStyle w:val="Body2"/>
      </w:pPr>
      <w:r w:rsidRPr="00E85EB7">
        <w:t xml:space="preserve">Use </w:t>
      </w:r>
      <w:r w:rsidRPr="003B4DF4">
        <w:rPr>
          <w:rStyle w:val="TableCode1Char"/>
          <w:rFonts w:eastAsiaTheme="minorHAnsi"/>
        </w:rPr>
        <w:t>set_pg_library_mode</w:t>
      </w:r>
      <w:r w:rsidRPr="00E85EB7">
        <w:t xml:space="preserve"> to specify the options being used when generating the </w:t>
      </w:r>
      <w:r>
        <w:t>PGV</w:t>
      </w:r>
      <w:r w:rsidRPr="00E85EB7">
        <w:t xml:space="preserve"> views. </w:t>
      </w:r>
      <w:r w:rsidRPr="00E85EB7">
        <w:rPr>
          <w:rStyle w:val="Link"/>
        </w:rPr>
        <w:fldChar w:fldCharType="begin"/>
      </w:r>
      <w:r w:rsidRPr="00E85EB7">
        <w:rPr>
          <w:rStyle w:val="Link"/>
        </w:rPr>
        <w:instrText xml:space="preserve"> REF _Ref153548123 \h </w:instrText>
      </w:r>
      <w:r>
        <w:rPr>
          <w:rStyle w:val="Link"/>
        </w:rPr>
        <w:instrText xml:space="preserve"> \* MERGEFORMAT </w:instrText>
      </w:r>
      <w:r w:rsidRPr="00E85EB7">
        <w:rPr>
          <w:rStyle w:val="Link"/>
        </w:rPr>
      </w:r>
      <w:r w:rsidRPr="00E85EB7">
        <w:rPr>
          <w:rStyle w:val="Link"/>
        </w:rPr>
        <w:fldChar w:fldCharType="separate"/>
      </w:r>
      <w:r w:rsidR="001E647E" w:rsidRPr="001E647E">
        <w:rPr>
          <w:rStyle w:val="Link"/>
        </w:rPr>
        <w:t>Table 18</w:t>
      </w:r>
      <w:r w:rsidRPr="00E85EB7">
        <w:rPr>
          <w:rStyle w:val="Link"/>
        </w:rPr>
        <w:fldChar w:fldCharType="end"/>
      </w:r>
      <w:r w:rsidRPr="00E85EB7">
        <w:t xml:space="preserve"> details the options used in this case.</w:t>
      </w:r>
    </w:p>
    <w:p w14:paraId="55AD98D7" w14:textId="1A13C62B" w:rsidR="00021828" w:rsidRPr="007C1CCB" w:rsidRDefault="00021828" w:rsidP="00021828">
      <w:pPr>
        <w:pStyle w:val="Caption"/>
      </w:pPr>
      <w:bookmarkStart w:id="337" w:name="_Ref153548123"/>
      <w:bookmarkStart w:id="338" w:name="_Toc164238170"/>
      <w:bookmarkStart w:id="339" w:name="_Toc169527076"/>
      <w:r>
        <w:t xml:space="preserve">Table </w:t>
      </w:r>
      <w:r>
        <w:rPr>
          <w:noProof/>
        </w:rPr>
        <w:fldChar w:fldCharType="begin"/>
      </w:r>
      <w:r>
        <w:rPr>
          <w:noProof/>
        </w:rPr>
        <w:instrText xml:space="preserve"> SEQ Table \* ARABIC </w:instrText>
      </w:r>
      <w:r>
        <w:rPr>
          <w:noProof/>
        </w:rPr>
        <w:fldChar w:fldCharType="separate"/>
      </w:r>
      <w:r w:rsidR="001E647E">
        <w:rPr>
          <w:noProof/>
        </w:rPr>
        <w:t>18</w:t>
      </w:r>
      <w:r>
        <w:rPr>
          <w:noProof/>
        </w:rPr>
        <w:fldChar w:fldCharType="end"/>
      </w:r>
      <w:bookmarkEnd w:id="337"/>
      <w:r>
        <w:t>:</w:t>
      </w:r>
      <w:r w:rsidR="00F24783">
        <w:t xml:space="preserve"> </w:t>
      </w:r>
      <w:r w:rsidRPr="00E85EB7">
        <w:t>set_pg_library_mode options</w:t>
      </w:r>
      <w:bookmarkEnd w:id="338"/>
      <w:bookmarkEnd w:id="339"/>
    </w:p>
    <w:tbl>
      <w:tblPr>
        <w:tblStyle w:val="Table01"/>
        <w:tblW w:w="10075" w:type="dxa"/>
        <w:tblLook w:val="04A0" w:firstRow="1" w:lastRow="0" w:firstColumn="1" w:lastColumn="0" w:noHBand="0" w:noVBand="1"/>
      </w:tblPr>
      <w:tblGrid>
        <w:gridCol w:w="2245"/>
        <w:gridCol w:w="7830"/>
      </w:tblGrid>
      <w:tr w:rsidR="00021828" w14:paraId="47E7C4B4" w14:textId="77777777" w:rsidTr="007F273C">
        <w:trPr>
          <w:cnfStyle w:val="100000000000" w:firstRow="1" w:lastRow="0" w:firstColumn="0" w:lastColumn="0" w:oddVBand="0" w:evenVBand="0" w:oddHBand="0" w:evenHBand="0" w:firstRowFirstColumn="0" w:firstRowLastColumn="0" w:lastRowFirstColumn="0" w:lastRowLastColumn="0"/>
        </w:trPr>
        <w:tc>
          <w:tcPr>
            <w:tcW w:w="2245" w:type="dxa"/>
          </w:tcPr>
          <w:p w14:paraId="7FCD64D7" w14:textId="77777777" w:rsidR="00021828" w:rsidRDefault="00021828" w:rsidP="00480A43">
            <w:pPr>
              <w:pStyle w:val="TableHeading"/>
            </w:pPr>
            <w:r>
              <w:t>Options</w:t>
            </w:r>
          </w:p>
        </w:tc>
        <w:tc>
          <w:tcPr>
            <w:tcW w:w="7830" w:type="dxa"/>
          </w:tcPr>
          <w:p w14:paraId="05A28C29" w14:textId="77777777" w:rsidR="00021828" w:rsidRDefault="00021828" w:rsidP="00480A43">
            <w:pPr>
              <w:pStyle w:val="TableHeading"/>
            </w:pPr>
            <w:r>
              <w:t>Usage</w:t>
            </w:r>
          </w:p>
        </w:tc>
      </w:tr>
      <w:tr w:rsidR="00021828" w14:paraId="2FE745A9" w14:textId="77777777" w:rsidTr="007F273C">
        <w:tc>
          <w:tcPr>
            <w:tcW w:w="2245" w:type="dxa"/>
          </w:tcPr>
          <w:p w14:paraId="217215FE" w14:textId="77777777" w:rsidR="00021828" w:rsidRDefault="00021828" w:rsidP="00480A43">
            <w:pPr>
              <w:pStyle w:val="TableBody1"/>
            </w:pPr>
            <w:r>
              <w:t>cell_type</w:t>
            </w:r>
          </w:p>
        </w:tc>
        <w:tc>
          <w:tcPr>
            <w:tcW w:w="7830" w:type="dxa"/>
          </w:tcPr>
          <w:p w14:paraId="30C27AA1" w14:textId="1359B6C0" w:rsidR="00021828" w:rsidRDefault="00021828" w:rsidP="00480A43">
            <w:pPr>
              <w:pStyle w:val="TableBody1"/>
            </w:pPr>
            <w:r>
              <w:t xml:space="preserve">Specifies the type of cells in the library that PGV views are being generated for. </w:t>
            </w:r>
            <w:r w:rsidR="002D29ED">
              <w:t>This</w:t>
            </w:r>
            <w:r>
              <w:t xml:space="preserve"> demonstration</w:t>
            </w:r>
            <w:r w:rsidR="002D29ED">
              <w:t xml:space="preserve"> uses</w:t>
            </w:r>
            <w:r>
              <w:t xml:space="preserve"> standard cells.</w:t>
            </w:r>
          </w:p>
        </w:tc>
      </w:tr>
      <w:tr w:rsidR="00021828" w14:paraId="2D077732" w14:textId="77777777" w:rsidTr="007F273C">
        <w:tc>
          <w:tcPr>
            <w:tcW w:w="2245" w:type="dxa"/>
          </w:tcPr>
          <w:p w14:paraId="56682FB2" w14:textId="77777777" w:rsidR="00021828" w:rsidRDefault="00021828" w:rsidP="00480A43">
            <w:pPr>
              <w:pStyle w:val="TableBody1"/>
            </w:pPr>
            <w:r>
              <w:t>spice_netlist_file</w:t>
            </w:r>
          </w:p>
        </w:tc>
        <w:tc>
          <w:tcPr>
            <w:tcW w:w="7830" w:type="dxa"/>
          </w:tcPr>
          <w:p w14:paraId="75FAAE8E" w14:textId="77777777" w:rsidR="00021828" w:rsidRDefault="00021828" w:rsidP="00480A43">
            <w:pPr>
              <w:pStyle w:val="TableBody1"/>
            </w:pPr>
            <w:r>
              <w:t>Points to the path of the netlist files being used for PGV generation. These must be transistor-level netlist files.</w:t>
            </w:r>
          </w:p>
        </w:tc>
      </w:tr>
      <w:tr w:rsidR="00021828" w14:paraId="03215899" w14:textId="77777777" w:rsidTr="007F273C">
        <w:tc>
          <w:tcPr>
            <w:tcW w:w="2245" w:type="dxa"/>
          </w:tcPr>
          <w:p w14:paraId="12748B83" w14:textId="77777777" w:rsidR="00021828" w:rsidRDefault="00021828" w:rsidP="00480A43">
            <w:pPr>
              <w:pStyle w:val="TableBody1"/>
            </w:pPr>
            <w:r>
              <w:t>spice_models</w:t>
            </w:r>
          </w:p>
        </w:tc>
        <w:tc>
          <w:tcPr>
            <w:tcW w:w="7830" w:type="dxa"/>
          </w:tcPr>
          <w:p w14:paraId="1C18EBF8" w14:textId="4CA7C0E0" w:rsidR="00021828" w:rsidRDefault="00021828" w:rsidP="00480A43">
            <w:pPr>
              <w:pStyle w:val="TableBody1"/>
            </w:pPr>
            <w:r>
              <w:t xml:space="preserve">Points to the </w:t>
            </w:r>
            <w:r w:rsidR="002D29ED">
              <w:t>SPICE</w:t>
            </w:r>
            <w:r>
              <w:t xml:space="preserve"> model that should be used for simulation.</w:t>
            </w:r>
          </w:p>
        </w:tc>
      </w:tr>
      <w:tr w:rsidR="00021828" w14:paraId="72F8BD49" w14:textId="77777777" w:rsidTr="007F273C">
        <w:tc>
          <w:tcPr>
            <w:tcW w:w="2245" w:type="dxa"/>
          </w:tcPr>
          <w:p w14:paraId="31508E58" w14:textId="77777777" w:rsidR="00021828" w:rsidRDefault="00021828" w:rsidP="00480A43">
            <w:pPr>
              <w:pStyle w:val="TableBody1"/>
            </w:pPr>
            <w:r>
              <w:t>spice_corners</w:t>
            </w:r>
          </w:p>
        </w:tc>
        <w:tc>
          <w:tcPr>
            <w:tcW w:w="7830" w:type="dxa"/>
          </w:tcPr>
          <w:p w14:paraId="7A71989D" w14:textId="2DF59D43" w:rsidR="00021828" w:rsidRDefault="00021828" w:rsidP="00480A43">
            <w:pPr>
              <w:pStyle w:val="TableBody1"/>
            </w:pPr>
            <w:r>
              <w:t>Specifies which corner to use for simulation. In this demonstration, we use the tttt corner. If needed,</w:t>
            </w:r>
            <w:r w:rsidR="002679A1">
              <w:t xml:space="preserve"> you</w:t>
            </w:r>
            <w:r>
              <w:t xml:space="preserve"> can change the simulation corner by changing this option.</w:t>
            </w:r>
          </w:p>
        </w:tc>
      </w:tr>
      <w:tr w:rsidR="00021828" w14:paraId="7E40C447" w14:textId="77777777" w:rsidTr="007F273C">
        <w:tc>
          <w:tcPr>
            <w:tcW w:w="2245" w:type="dxa"/>
          </w:tcPr>
          <w:p w14:paraId="4B829C45" w14:textId="77777777" w:rsidR="00021828" w:rsidRDefault="00021828" w:rsidP="00480A43">
            <w:pPr>
              <w:pStyle w:val="TableBody1"/>
            </w:pPr>
            <w:r>
              <w:t>extraction_tech_file</w:t>
            </w:r>
          </w:p>
        </w:tc>
        <w:tc>
          <w:tcPr>
            <w:tcW w:w="7830" w:type="dxa"/>
          </w:tcPr>
          <w:p w14:paraId="6CB1DB8E" w14:textId="77777777" w:rsidR="00021828" w:rsidRDefault="00021828" w:rsidP="00480A43">
            <w:pPr>
              <w:pStyle w:val="TableBody1"/>
            </w:pPr>
            <w:r>
              <w:t>Points to the RC techfile to be used for extraction. We are matching the simulation corner (tttt) for the extraction techfile. The simulation corners and the extraction techfile corners must match.</w:t>
            </w:r>
          </w:p>
        </w:tc>
      </w:tr>
      <w:tr w:rsidR="00021828" w14:paraId="471EBB55" w14:textId="77777777" w:rsidTr="007F273C">
        <w:tc>
          <w:tcPr>
            <w:tcW w:w="2245" w:type="dxa"/>
          </w:tcPr>
          <w:p w14:paraId="15B6D500" w14:textId="77777777" w:rsidR="00021828" w:rsidRDefault="00021828" w:rsidP="00480A43">
            <w:pPr>
              <w:pStyle w:val="TableBody1"/>
            </w:pPr>
            <w:r>
              <w:t>power_pins</w:t>
            </w:r>
          </w:p>
        </w:tc>
        <w:tc>
          <w:tcPr>
            <w:tcW w:w="7830" w:type="dxa"/>
          </w:tcPr>
          <w:p w14:paraId="2216288F" w14:textId="77777777" w:rsidR="00021828" w:rsidRDefault="00021828" w:rsidP="00480A43">
            <w:pPr>
              <w:pStyle w:val="TableBody1"/>
            </w:pPr>
            <w:r>
              <w:t>Specifies which pins in the design are power pins and their voltages.</w:t>
            </w:r>
          </w:p>
        </w:tc>
      </w:tr>
      <w:tr w:rsidR="00021828" w14:paraId="03399332" w14:textId="77777777" w:rsidTr="007F273C">
        <w:tc>
          <w:tcPr>
            <w:tcW w:w="2245" w:type="dxa"/>
          </w:tcPr>
          <w:p w14:paraId="01058D5D" w14:textId="77777777" w:rsidR="00021828" w:rsidRDefault="00021828" w:rsidP="00480A43">
            <w:pPr>
              <w:pStyle w:val="TableBody1"/>
            </w:pPr>
            <w:r>
              <w:t>ground_pins</w:t>
            </w:r>
          </w:p>
        </w:tc>
        <w:tc>
          <w:tcPr>
            <w:tcW w:w="7830" w:type="dxa"/>
          </w:tcPr>
          <w:p w14:paraId="4D0CE853" w14:textId="77777777" w:rsidR="00021828" w:rsidRDefault="00021828" w:rsidP="00480A43">
            <w:pPr>
              <w:pStyle w:val="TableBody1"/>
            </w:pPr>
            <w:r>
              <w:t>Specifies which pins in the design are ground pins.</w:t>
            </w:r>
          </w:p>
        </w:tc>
      </w:tr>
      <w:tr w:rsidR="00021828" w14:paraId="398FE915" w14:textId="77777777" w:rsidTr="007F273C">
        <w:tc>
          <w:tcPr>
            <w:tcW w:w="2245" w:type="dxa"/>
          </w:tcPr>
          <w:p w14:paraId="52D09857" w14:textId="77777777" w:rsidR="00021828" w:rsidRDefault="00021828" w:rsidP="00480A43">
            <w:pPr>
              <w:pStyle w:val="TableBody1"/>
            </w:pPr>
            <w:r>
              <w:t>current_distribution</w:t>
            </w:r>
          </w:p>
        </w:tc>
        <w:tc>
          <w:tcPr>
            <w:tcW w:w="7830" w:type="dxa"/>
          </w:tcPr>
          <w:p w14:paraId="27711DC5" w14:textId="555AAF1E" w:rsidR="00021828" w:rsidRDefault="00021828" w:rsidP="00480A43">
            <w:pPr>
              <w:pStyle w:val="TableBody1"/>
            </w:pPr>
            <w:r>
              <w:t xml:space="preserve">Specifies the method of current distribution in the cell: propagation, dynamic_simulation, or specified in a current_region file. </w:t>
            </w:r>
            <w:r w:rsidR="00E16436">
              <w:t>T</w:t>
            </w:r>
            <w:r>
              <w:t>his demonstration use</w:t>
            </w:r>
            <w:r w:rsidR="00E16436">
              <w:t>s</w:t>
            </w:r>
            <w:r>
              <w:t xml:space="preserve"> the propagation method.</w:t>
            </w:r>
          </w:p>
        </w:tc>
      </w:tr>
      <w:tr w:rsidR="00021828" w14:paraId="6EF4D774" w14:textId="77777777" w:rsidTr="007F273C">
        <w:tc>
          <w:tcPr>
            <w:tcW w:w="2245" w:type="dxa"/>
          </w:tcPr>
          <w:p w14:paraId="60ED8E4A" w14:textId="77777777" w:rsidR="00021828" w:rsidRDefault="00021828" w:rsidP="00480A43">
            <w:pPr>
              <w:pStyle w:val="TableBody1"/>
            </w:pPr>
            <w:r>
              <w:t>temperature</w:t>
            </w:r>
          </w:p>
        </w:tc>
        <w:tc>
          <w:tcPr>
            <w:tcW w:w="7830" w:type="dxa"/>
          </w:tcPr>
          <w:p w14:paraId="1478878D" w14:textId="7CCA9D62" w:rsidR="00021828" w:rsidRDefault="00021828" w:rsidP="00480A43">
            <w:pPr>
              <w:pStyle w:val="TableBody1"/>
            </w:pPr>
            <w:r>
              <w:t>Specifies the temperature used for thermal</w:t>
            </w:r>
            <w:r w:rsidR="00C81843">
              <w:t>-</w:t>
            </w:r>
            <w:r>
              <w:t>aware EM/IR analysis.</w:t>
            </w:r>
          </w:p>
        </w:tc>
      </w:tr>
      <w:tr w:rsidR="00021828" w14:paraId="2977FBCB" w14:textId="77777777" w:rsidTr="007F273C">
        <w:tc>
          <w:tcPr>
            <w:tcW w:w="2245" w:type="dxa"/>
          </w:tcPr>
          <w:p w14:paraId="41FA75ED" w14:textId="77777777" w:rsidR="00021828" w:rsidRDefault="00021828" w:rsidP="00480A43">
            <w:pPr>
              <w:pStyle w:val="TableBody1"/>
            </w:pPr>
            <w:r>
              <w:t>cells_file</w:t>
            </w:r>
          </w:p>
        </w:tc>
        <w:tc>
          <w:tcPr>
            <w:tcW w:w="7830" w:type="dxa"/>
          </w:tcPr>
          <w:p w14:paraId="408AD772" w14:textId="59C271B6" w:rsidR="00021828" w:rsidRDefault="00021828" w:rsidP="00480A43">
            <w:pPr>
              <w:pStyle w:val="TableBody1"/>
            </w:pPr>
            <w:r>
              <w:t>Specifies the file which contains the list of cells</w:t>
            </w:r>
            <w:r w:rsidR="007E16F6">
              <w:t xml:space="preserve"> for which</w:t>
            </w:r>
            <w:r>
              <w:t xml:space="preserve"> to generate PGV views.</w:t>
            </w:r>
          </w:p>
        </w:tc>
      </w:tr>
      <w:tr w:rsidR="00021828" w14:paraId="7092BFBC" w14:textId="77777777" w:rsidTr="007F273C">
        <w:tc>
          <w:tcPr>
            <w:tcW w:w="2245" w:type="dxa"/>
          </w:tcPr>
          <w:p w14:paraId="7B036A3E" w14:textId="77777777" w:rsidR="00021828" w:rsidRDefault="00021828" w:rsidP="00480A43">
            <w:pPr>
              <w:pStyle w:val="TableBody1"/>
            </w:pPr>
            <w:r>
              <w:t>design_qrc_layer_map</w:t>
            </w:r>
          </w:p>
        </w:tc>
        <w:tc>
          <w:tcPr>
            <w:tcW w:w="7830" w:type="dxa"/>
          </w:tcPr>
          <w:p w14:paraId="4D0FC203" w14:textId="77777777" w:rsidR="00021828" w:rsidRDefault="00021828" w:rsidP="00480A43">
            <w:pPr>
              <w:pStyle w:val="TableBody1"/>
            </w:pPr>
            <w:r>
              <w:t>Points to the layer map file mapping the LEF layers to Cadence Quantus* layers.</w:t>
            </w:r>
          </w:p>
        </w:tc>
      </w:tr>
    </w:tbl>
    <w:p w14:paraId="48D2768C" w14:textId="77777777" w:rsidR="00021828" w:rsidRDefault="00021828" w:rsidP="00021828">
      <w:pPr>
        <w:pStyle w:val="Number1"/>
        <w:keepNext/>
      </w:pPr>
      <w:r>
        <w:lastRenderedPageBreak/>
        <w:t xml:space="preserve">Type the following command in the terminal, and then press </w:t>
      </w:r>
      <w:r w:rsidRPr="00EE6150">
        <w:rPr>
          <w:b/>
          <w:bCs/>
        </w:rPr>
        <w:t>Enter</w:t>
      </w:r>
      <w:r>
        <w:t>:</w:t>
      </w:r>
    </w:p>
    <w:tbl>
      <w:tblPr>
        <w:tblStyle w:val="Table03"/>
        <w:tblW w:w="0" w:type="auto"/>
        <w:tblInd w:w="355" w:type="dxa"/>
        <w:tblLook w:val="04A0" w:firstRow="1" w:lastRow="0" w:firstColumn="1" w:lastColumn="0" w:noHBand="0" w:noVBand="1"/>
      </w:tblPr>
      <w:tblGrid>
        <w:gridCol w:w="9715"/>
      </w:tblGrid>
      <w:tr w:rsidR="00021828" w14:paraId="1606BA87" w14:textId="77777777" w:rsidTr="00480A43">
        <w:tc>
          <w:tcPr>
            <w:tcW w:w="9715" w:type="dxa"/>
          </w:tcPr>
          <w:p w14:paraId="4D1ABE63" w14:textId="77777777" w:rsidR="00021828" w:rsidRDefault="00021828" w:rsidP="00480A43">
            <w:pPr>
              <w:pStyle w:val="TableCode1"/>
              <w:keepNext/>
            </w:pPr>
            <w:r w:rsidRPr="00BD4CD9">
              <w:t xml:space="preserve">write_pg_library -out_dir </w:t>
            </w:r>
            <w:r>
              <w:t>../stdcells_1278.ldk_demo_lib/pgv</w:t>
            </w:r>
          </w:p>
        </w:tc>
      </w:tr>
    </w:tbl>
    <w:p w14:paraId="1B2E895D" w14:textId="4FDD7856" w:rsidR="00021828" w:rsidRDefault="00021828" w:rsidP="00021828">
      <w:pPr>
        <w:pStyle w:val="Body2"/>
        <w:keepNext/>
      </w:pPr>
      <w:r>
        <w:t xml:space="preserve">This outputs the PGV views to the specified location. This step should start the actual </w:t>
      </w:r>
      <w:r w:rsidRPr="009317B0">
        <w:t>PGV</w:t>
      </w:r>
      <w:r>
        <w:t xml:space="preserve"> view generation. </w:t>
      </w:r>
      <w:r w:rsidRPr="004B3DF5">
        <w:rPr>
          <w:rStyle w:val="Link"/>
        </w:rPr>
        <w:fldChar w:fldCharType="begin"/>
      </w:r>
      <w:r w:rsidRPr="004B3DF5">
        <w:rPr>
          <w:rStyle w:val="Link"/>
        </w:rPr>
        <w:instrText xml:space="preserve"> REF _Ref153182322 \h </w:instrText>
      </w:r>
      <w:r>
        <w:rPr>
          <w:rStyle w:val="Link"/>
        </w:rPr>
        <w:instrText xml:space="preserve"> \* MERGEFORMAT </w:instrText>
      </w:r>
      <w:r w:rsidRPr="004B3DF5">
        <w:rPr>
          <w:rStyle w:val="Link"/>
        </w:rPr>
      </w:r>
      <w:r w:rsidRPr="004B3DF5">
        <w:rPr>
          <w:rStyle w:val="Link"/>
        </w:rPr>
        <w:fldChar w:fldCharType="separate"/>
      </w:r>
      <w:r w:rsidR="001E647E" w:rsidRPr="001E647E">
        <w:rPr>
          <w:rStyle w:val="Link"/>
        </w:rPr>
        <w:t>Figure 55</w:t>
      </w:r>
      <w:r w:rsidR="001E647E">
        <w:t>:</w:t>
      </w:r>
      <w:r w:rsidRPr="004B3DF5">
        <w:rPr>
          <w:rStyle w:val="Link"/>
        </w:rPr>
        <w:fldChar w:fldCharType="end"/>
      </w:r>
      <w:r w:rsidRPr="00E85EB7">
        <w:t xml:space="preserve"> shows that the views </w:t>
      </w:r>
      <w:r>
        <w:t xml:space="preserve">were </w:t>
      </w:r>
      <w:r w:rsidRPr="00E85EB7">
        <w:t>successfully generated. Any warnings that m</w:t>
      </w:r>
      <w:r>
        <w:t>ight</w:t>
      </w:r>
      <w:r w:rsidRPr="00E85EB7">
        <w:t xml:space="preserve"> occur during generation are explained in </w:t>
      </w:r>
      <w:r>
        <w:t xml:space="preserve">Section </w:t>
      </w:r>
      <w:r w:rsidRPr="00026648">
        <w:rPr>
          <w:rStyle w:val="Link"/>
        </w:rPr>
        <w:fldChar w:fldCharType="begin"/>
      </w:r>
      <w:r w:rsidRPr="00026648">
        <w:rPr>
          <w:rStyle w:val="Link"/>
        </w:rPr>
        <w:instrText xml:space="preserve"> REF _Ref153182110 \w \h </w:instrText>
      </w:r>
      <w:r>
        <w:rPr>
          <w:rStyle w:val="Link"/>
        </w:rPr>
        <w:instrText xml:space="preserve"> \* MERGEFORMAT </w:instrText>
      </w:r>
      <w:r w:rsidRPr="00026648">
        <w:rPr>
          <w:rStyle w:val="Link"/>
        </w:rPr>
      </w:r>
      <w:r w:rsidRPr="00026648">
        <w:rPr>
          <w:rStyle w:val="Link"/>
        </w:rPr>
        <w:fldChar w:fldCharType="separate"/>
      </w:r>
      <w:r w:rsidR="001E647E">
        <w:rPr>
          <w:rStyle w:val="Link"/>
        </w:rPr>
        <w:t>5.4</w:t>
      </w:r>
      <w:r w:rsidRPr="00026648">
        <w:rPr>
          <w:rStyle w:val="Link"/>
        </w:rPr>
        <w:fldChar w:fldCharType="end"/>
      </w:r>
      <w:r>
        <w:t>, Warning Explanations.</w:t>
      </w:r>
    </w:p>
    <w:p w14:paraId="635870BA" w14:textId="5797E90C" w:rsidR="00021828" w:rsidRDefault="00021828" w:rsidP="00021828">
      <w:pPr>
        <w:pStyle w:val="Caption"/>
      </w:pPr>
      <w:bookmarkStart w:id="340" w:name="_Ref153182323"/>
      <w:bookmarkStart w:id="341" w:name="_Ref153182322"/>
      <w:bookmarkStart w:id="342" w:name="_Toc164238217"/>
      <w:bookmarkStart w:id="343" w:name="_Toc169527135"/>
      <w:r>
        <w:t xml:space="preserve">Figure </w:t>
      </w:r>
      <w:r>
        <w:rPr>
          <w:noProof/>
        </w:rPr>
        <w:fldChar w:fldCharType="begin"/>
      </w:r>
      <w:r>
        <w:rPr>
          <w:noProof/>
        </w:rPr>
        <w:instrText xml:space="preserve"> SEQ Figure \* ARABIC </w:instrText>
      </w:r>
      <w:r>
        <w:rPr>
          <w:noProof/>
        </w:rPr>
        <w:fldChar w:fldCharType="separate"/>
      </w:r>
      <w:r w:rsidR="000C0CA7">
        <w:rPr>
          <w:noProof/>
        </w:rPr>
        <w:t>56</w:t>
      </w:r>
      <w:r>
        <w:rPr>
          <w:noProof/>
        </w:rPr>
        <w:fldChar w:fldCharType="end"/>
      </w:r>
      <w:bookmarkEnd w:id="340"/>
      <w:r>
        <w:t>:</w:t>
      </w:r>
      <w:bookmarkEnd w:id="341"/>
      <w:r w:rsidRPr="00E70778">
        <w:t xml:space="preserve"> </w:t>
      </w:r>
      <w:r w:rsidRPr="00E85EB7">
        <w:t>View generation complete</w:t>
      </w:r>
      <w:bookmarkEnd w:id="342"/>
      <w:bookmarkEnd w:id="343"/>
    </w:p>
    <w:tbl>
      <w:tblPr>
        <w:tblStyle w:val="Table02"/>
        <w:tblW w:w="5000" w:type="pct"/>
        <w:tblLook w:val="04A0" w:firstRow="1" w:lastRow="0" w:firstColumn="1" w:lastColumn="0" w:noHBand="0" w:noVBand="1"/>
      </w:tblPr>
      <w:tblGrid>
        <w:gridCol w:w="10070"/>
      </w:tblGrid>
      <w:tr w:rsidR="00021828" w14:paraId="61499E1F" w14:textId="77777777" w:rsidTr="00284B4B">
        <w:trPr>
          <w:cnfStyle w:val="100000000000" w:firstRow="1" w:lastRow="0" w:firstColumn="0" w:lastColumn="0" w:oddVBand="0" w:evenVBand="0" w:oddHBand="0" w:evenHBand="0" w:firstRowFirstColumn="0" w:firstRowLastColumn="0" w:lastRowFirstColumn="0" w:lastRowLastColumn="0"/>
        </w:trPr>
        <w:tc>
          <w:tcPr>
            <w:tcW w:w="5000" w:type="pct"/>
            <w:vAlign w:val="bottom"/>
          </w:tcPr>
          <w:p w14:paraId="52E97566" w14:textId="77777777" w:rsidR="00021828" w:rsidRDefault="00021828" w:rsidP="00284B4B">
            <w:pPr>
              <w:pStyle w:val="TableCode1"/>
            </w:pPr>
            <w:r w:rsidRPr="00EE5E70">
              <w:rPr>
                <w:noProof/>
              </w:rPr>
              <w:drawing>
                <wp:inline distT="0" distB="0" distL="0" distR="0" wp14:anchorId="7512253C" wp14:editId="542B62C9">
                  <wp:extent cx="2398143" cy="913545"/>
                  <wp:effectExtent l="0" t="0" r="2540" b="1270"/>
                  <wp:docPr id="679139925" name="Picture 67913992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925" name="Picture 679139925" descr="A black screen with white text&#10;&#10;Description automatically generated"/>
                          <pic:cNvPicPr/>
                        </pic:nvPicPr>
                        <pic:blipFill rotWithShape="1">
                          <a:blip r:embed="rId76"/>
                          <a:srcRect l="1355"/>
                          <a:stretch/>
                        </pic:blipFill>
                        <pic:spPr bwMode="auto">
                          <a:xfrm>
                            <a:off x="0" y="0"/>
                            <a:ext cx="2406198" cy="916613"/>
                          </a:xfrm>
                          <a:prstGeom prst="rect">
                            <a:avLst/>
                          </a:prstGeom>
                          <a:ln>
                            <a:noFill/>
                          </a:ln>
                          <a:extLst>
                            <a:ext uri="{53640926-AAD7-44D8-BBD7-CCE9431645EC}">
                              <a14:shadowObscured xmlns:a14="http://schemas.microsoft.com/office/drawing/2010/main"/>
                            </a:ext>
                          </a:extLst>
                        </pic:spPr>
                      </pic:pic>
                    </a:graphicData>
                  </a:graphic>
                </wp:inline>
              </w:drawing>
            </w:r>
          </w:p>
        </w:tc>
      </w:tr>
    </w:tbl>
    <w:p w14:paraId="604403D2" w14:textId="4A0A8A47" w:rsidR="00021828" w:rsidRDefault="00021828" w:rsidP="00021828">
      <w:pPr>
        <w:pStyle w:val="Number1"/>
      </w:pPr>
      <w:r>
        <w:t xml:space="preserve">Next, the report, summary files, and the actual PGV views are generated in the same specified directory. </w:t>
      </w:r>
      <w:r w:rsidR="003F61D5">
        <w:t>You</w:t>
      </w:r>
      <w:r>
        <w:t xml:space="preserve"> can now review those files to see if there are any discrepancies.</w:t>
      </w:r>
    </w:p>
    <w:p w14:paraId="2C537318" w14:textId="77777777" w:rsidR="00021828" w:rsidRDefault="00021828" w:rsidP="00021828">
      <w:pPr>
        <w:pStyle w:val="Number1"/>
      </w:pPr>
      <w:r>
        <w:t>Open the following file in a text editor:</w:t>
      </w:r>
    </w:p>
    <w:tbl>
      <w:tblPr>
        <w:tblStyle w:val="Table03"/>
        <w:tblW w:w="9720" w:type="dxa"/>
        <w:tblInd w:w="355" w:type="dxa"/>
        <w:tblLook w:val="04A0" w:firstRow="1" w:lastRow="0" w:firstColumn="1" w:lastColumn="0" w:noHBand="0" w:noVBand="1"/>
      </w:tblPr>
      <w:tblGrid>
        <w:gridCol w:w="9720"/>
      </w:tblGrid>
      <w:tr w:rsidR="00021828" w14:paraId="1723783F" w14:textId="77777777" w:rsidTr="00F530D3">
        <w:tc>
          <w:tcPr>
            <w:tcW w:w="9720" w:type="dxa"/>
          </w:tcPr>
          <w:p w14:paraId="18733776" w14:textId="77777777" w:rsidR="00021828" w:rsidRDefault="00021828" w:rsidP="00480A43">
            <w:pPr>
              <w:pStyle w:val="TableCode1"/>
            </w:pPr>
            <w:r>
              <w:t>../stdcells_1278.ldk_demo_lib/pgv/stdcells.report</w:t>
            </w:r>
          </w:p>
        </w:tc>
      </w:tr>
    </w:tbl>
    <w:p w14:paraId="46C8BC36" w14:textId="3F2DB8A6" w:rsidR="00021828" w:rsidRDefault="0024740D" w:rsidP="00021828">
      <w:pPr>
        <w:pStyle w:val="Body2"/>
      </w:pPr>
      <w:r w:rsidRPr="00EE6150">
        <w:rPr>
          <w:rStyle w:val="Link"/>
        </w:rPr>
        <w:fldChar w:fldCharType="begin"/>
      </w:r>
      <w:r w:rsidRPr="00EE6150">
        <w:rPr>
          <w:rStyle w:val="Link"/>
        </w:rPr>
        <w:instrText xml:space="preserve"> REF _Ref153269492 \h </w:instrText>
      </w:r>
      <w:r>
        <w:rPr>
          <w:rStyle w:val="Link"/>
        </w:rPr>
        <w:instrText xml:space="preserve"> \* MERGEFORMAT </w:instrText>
      </w:r>
      <w:r w:rsidRPr="00EE6150">
        <w:rPr>
          <w:rStyle w:val="Link"/>
        </w:rPr>
      </w:r>
      <w:r w:rsidRPr="00EE6150">
        <w:rPr>
          <w:rStyle w:val="Link"/>
        </w:rPr>
        <w:fldChar w:fldCharType="separate"/>
      </w:r>
      <w:r w:rsidR="001E647E" w:rsidRPr="001E647E">
        <w:rPr>
          <w:rStyle w:val="Link"/>
        </w:rPr>
        <w:t>Figure 56</w:t>
      </w:r>
      <w:r w:rsidRPr="00EE6150">
        <w:rPr>
          <w:rStyle w:val="Link"/>
        </w:rPr>
        <w:fldChar w:fldCharType="end"/>
      </w:r>
      <w:r>
        <w:rPr>
          <w:rStyle w:val="Link"/>
        </w:rPr>
        <w:t xml:space="preserve"> </w:t>
      </w:r>
      <w:r w:rsidR="007175BF">
        <w:t>shows t</w:t>
      </w:r>
      <w:r w:rsidR="00021828">
        <w:t>hat the intrinsic capacitances for each cell are within range and do not vary significantly between vcc (power) and vssx (ground).</w:t>
      </w:r>
    </w:p>
    <w:p w14:paraId="1DE94DB8" w14:textId="7D0C5C97" w:rsidR="00021828" w:rsidRDefault="00021828" w:rsidP="00021828">
      <w:pPr>
        <w:pStyle w:val="Caption"/>
      </w:pPr>
      <w:bookmarkStart w:id="344" w:name="_Ref153269492"/>
      <w:bookmarkStart w:id="345" w:name="_Toc164238218"/>
      <w:bookmarkStart w:id="346" w:name="_Toc169527136"/>
      <w:r>
        <w:t xml:space="preserve">Figure </w:t>
      </w:r>
      <w:r>
        <w:rPr>
          <w:noProof/>
        </w:rPr>
        <w:fldChar w:fldCharType="begin"/>
      </w:r>
      <w:r>
        <w:rPr>
          <w:noProof/>
        </w:rPr>
        <w:instrText xml:space="preserve"> SEQ Figure \* ARABIC </w:instrText>
      </w:r>
      <w:r>
        <w:rPr>
          <w:noProof/>
        </w:rPr>
        <w:fldChar w:fldCharType="separate"/>
      </w:r>
      <w:r w:rsidR="000C0CA7">
        <w:rPr>
          <w:noProof/>
        </w:rPr>
        <w:t>57</w:t>
      </w:r>
      <w:r>
        <w:rPr>
          <w:noProof/>
        </w:rPr>
        <w:fldChar w:fldCharType="end"/>
      </w:r>
      <w:bookmarkEnd w:id="344"/>
      <w:r>
        <w:t>:</w:t>
      </w:r>
      <w:r w:rsidRPr="00E70778">
        <w:t xml:space="preserve"> </w:t>
      </w:r>
      <w:r w:rsidRPr="00E85EB7">
        <w:t>Content of the stdcells.report file</w:t>
      </w:r>
      <w:bookmarkEnd w:id="345"/>
      <w:bookmarkEnd w:id="346"/>
    </w:p>
    <w:tbl>
      <w:tblPr>
        <w:tblStyle w:val="Table02"/>
        <w:tblW w:w="5000" w:type="pct"/>
        <w:tblLook w:val="04A0" w:firstRow="1" w:lastRow="0" w:firstColumn="1" w:lastColumn="0" w:noHBand="0" w:noVBand="1"/>
      </w:tblPr>
      <w:tblGrid>
        <w:gridCol w:w="10070"/>
      </w:tblGrid>
      <w:tr w:rsidR="00021828" w14:paraId="214FF103" w14:textId="77777777" w:rsidTr="00284B4B">
        <w:trPr>
          <w:cnfStyle w:val="100000000000" w:firstRow="1" w:lastRow="0" w:firstColumn="0" w:lastColumn="0" w:oddVBand="0" w:evenVBand="0" w:oddHBand="0" w:evenHBand="0" w:firstRowFirstColumn="0" w:firstRowLastColumn="0" w:lastRowFirstColumn="0" w:lastRowLastColumn="0"/>
        </w:trPr>
        <w:tc>
          <w:tcPr>
            <w:tcW w:w="5000" w:type="pct"/>
            <w:vAlign w:val="bottom"/>
          </w:tcPr>
          <w:p w14:paraId="1A57471D" w14:textId="77777777" w:rsidR="00021828" w:rsidRDefault="00021828" w:rsidP="00284B4B">
            <w:pPr>
              <w:pStyle w:val="TableBody1"/>
            </w:pPr>
            <w:r w:rsidRPr="00E43A63">
              <w:rPr>
                <w:noProof/>
              </w:rPr>
              <w:drawing>
                <wp:inline distT="0" distB="0" distL="0" distR="0" wp14:anchorId="1F7999C1" wp14:editId="170C47B3">
                  <wp:extent cx="5179481" cy="3586348"/>
                  <wp:effectExtent l="0" t="0" r="2540" b="0"/>
                  <wp:docPr id="1501120182" name="Picture 1501120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20182" name="Picture 1501120182" descr="A screenshot of a computer&#10;&#10;Description automatically generated"/>
                          <pic:cNvPicPr/>
                        </pic:nvPicPr>
                        <pic:blipFill>
                          <a:blip r:embed="rId77"/>
                          <a:stretch>
                            <a:fillRect/>
                          </a:stretch>
                        </pic:blipFill>
                        <pic:spPr>
                          <a:xfrm>
                            <a:off x="0" y="0"/>
                            <a:ext cx="5179481" cy="3586348"/>
                          </a:xfrm>
                          <a:prstGeom prst="rect">
                            <a:avLst/>
                          </a:prstGeom>
                        </pic:spPr>
                      </pic:pic>
                    </a:graphicData>
                  </a:graphic>
                </wp:inline>
              </w:drawing>
            </w:r>
          </w:p>
        </w:tc>
      </w:tr>
    </w:tbl>
    <w:p w14:paraId="12DDD2E4" w14:textId="464428B0" w:rsidR="00021828" w:rsidRDefault="00021828" w:rsidP="00021828">
      <w:pPr>
        <w:pStyle w:val="Number1"/>
        <w:keepNext/>
      </w:pPr>
      <w:r>
        <w:lastRenderedPageBreak/>
        <w:t xml:space="preserve">Close the report file, and then open the summary file located at ../stdcells_1278.ldk_demo_lib/pgv/stdcells.summary. This is a much more detailed report on each cell. </w:t>
      </w:r>
      <w:r w:rsidR="007175BF">
        <w:t>Because</w:t>
      </w:r>
      <w:r>
        <w:t xml:space="preserve"> the summary file is much longer, only one cell is shown below for reference (</w:t>
      </w:r>
      <w:r w:rsidRPr="00EE6150">
        <w:rPr>
          <w:rStyle w:val="Link"/>
        </w:rPr>
        <w:fldChar w:fldCharType="begin"/>
      </w:r>
      <w:r w:rsidRPr="00EE6150">
        <w:rPr>
          <w:rStyle w:val="Link"/>
        </w:rPr>
        <w:instrText xml:space="preserve"> REF _Ref153269515 \h </w:instrText>
      </w:r>
      <w:r>
        <w:rPr>
          <w:rStyle w:val="Link"/>
        </w:rPr>
        <w:instrText xml:space="preserve"> \* MERGEFORMAT </w:instrText>
      </w:r>
      <w:r w:rsidRPr="00EE6150">
        <w:rPr>
          <w:rStyle w:val="Link"/>
        </w:rPr>
      </w:r>
      <w:r w:rsidRPr="00EE6150">
        <w:rPr>
          <w:rStyle w:val="Link"/>
        </w:rPr>
        <w:fldChar w:fldCharType="separate"/>
      </w:r>
      <w:r w:rsidR="001E647E" w:rsidRPr="001E647E">
        <w:rPr>
          <w:rStyle w:val="Link"/>
        </w:rPr>
        <w:t>Figure 57</w:t>
      </w:r>
      <w:r w:rsidRPr="00EE6150">
        <w:rPr>
          <w:rStyle w:val="Link"/>
        </w:rPr>
        <w:fldChar w:fldCharType="end"/>
      </w:r>
      <w:r>
        <w:t>).</w:t>
      </w:r>
    </w:p>
    <w:p w14:paraId="62F01D4A" w14:textId="62662393" w:rsidR="00021828" w:rsidRDefault="00021828" w:rsidP="00021828">
      <w:pPr>
        <w:pStyle w:val="Caption"/>
      </w:pPr>
      <w:bookmarkStart w:id="347" w:name="_Ref153269515"/>
      <w:bookmarkStart w:id="348" w:name="_Toc164238219"/>
      <w:bookmarkStart w:id="349" w:name="_Toc169527137"/>
      <w:r>
        <w:t xml:space="preserve">Figure </w:t>
      </w:r>
      <w:r>
        <w:rPr>
          <w:noProof/>
        </w:rPr>
        <w:fldChar w:fldCharType="begin"/>
      </w:r>
      <w:r>
        <w:rPr>
          <w:noProof/>
        </w:rPr>
        <w:instrText xml:space="preserve"> SEQ Figure \* ARABIC </w:instrText>
      </w:r>
      <w:r>
        <w:rPr>
          <w:noProof/>
        </w:rPr>
        <w:fldChar w:fldCharType="separate"/>
      </w:r>
      <w:r w:rsidR="000C0CA7">
        <w:rPr>
          <w:noProof/>
        </w:rPr>
        <w:t>58</w:t>
      </w:r>
      <w:r>
        <w:rPr>
          <w:noProof/>
        </w:rPr>
        <w:fldChar w:fldCharType="end"/>
      </w:r>
      <w:bookmarkEnd w:id="347"/>
      <w:r>
        <w:t>:</w:t>
      </w:r>
      <w:r w:rsidRPr="00E70778">
        <w:t xml:space="preserve"> </w:t>
      </w:r>
      <w:r w:rsidRPr="00E85EB7">
        <w:t>Contents of the stdcells.summary file</w:t>
      </w:r>
      <w:bookmarkEnd w:id="348"/>
      <w:bookmarkEnd w:id="349"/>
    </w:p>
    <w:tbl>
      <w:tblPr>
        <w:tblStyle w:val="Table02"/>
        <w:tblW w:w="5000" w:type="pct"/>
        <w:tblLook w:val="04A0" w:firstRow="1" w:lastRow="0" w:firstColumn="1" w:lastColumn="0" w:noHBand="0" w:noVBand="1"/>
      </w:tblPr>
      <w:tblGrid>
        <w:gridCol w:w="10070"/>
      </w:tblGrid>
      <w:tr w:rsidR="00021828" w:rsidRPr="00026648" w14:paraId="17E8FA31" w14:textId="77777777" w:rsidTr="00284B4B">
        <w:trPr>
          <w:cnfStyle w:val="100000000000" w:firstRow="1" w:lastRow="0" w:firstColumn="0" w:lastColumn="0" w:oddVBand="0" w:evenVBand="0" w:oddHBand="0" w:evenHBand="0" w:firstRowFirstColumn="0" w:firstRowLastColumn="0" w:lastRowFirstColumn="0" w:lastRowLastColumn="0"/>
        </w:trPr>
        <w:tc>
          <w:tcPr>
            <w:tcW w:w="5000" w:type="pct"/>
            <w:vAlign w:val="bottom"/>
          </w:tcPr>
          <w:p w14:paraId="30A07D05" w14:textId="77777777" w:rsidR="00021828" w:rsidRPr="00026648" w:rsidRDefault="00021828" w:rsidP="00284B4B">
            <w:pPr>
              <w:pStyle w:val="TableBody1"/>
            </w:pPr>
            <w:r w:rsidRPr="00026648">
              <w:rPr>
                <w:noProof/>
              </w:rPr>
              <w:drawing>
                <wp:inline distT="0" distB="0" distL="0" distR="0" wp14:anchorId="4D27558C" wp14:editId="7909CC8C">
                  <wp:extent cx="5735331" cy="3800882"/>
                  <wp:effectExtent l="0" t="0" r="0" b="9525"/>
                  <wp:docPr id="1642679885" name="Picture 164267988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79885" name="Picture 1642679885" descr="A white paper with black text&#10;&#10;Description automatically generated"/>
                          <pic:cNvPicPr/>
                        </pic:nvPicPr>
                        <pic:blipFill>
                          <a:blip r:embed="rId78"/>
                          <a:stretch>
                            <a:fillRect/>
                          </a:stretch>
                        </pic:blipFill>
                        <pic:spPr>
                          <a:xfrm>
                            <a:off x="0" y="0"/>
                            <a:ext cx="5736484" cy="3801646"/>
                          </a:xfrm>
                          <a:prstGeom prst="rect">
                            <a:avLst/>
                          </a:prstGeom>
                        </pic:spPr>
                      </pic:pic>
                    </a:graphicData>
                  </a:graphic>
                </wp:inline>
              </w:drawing>
            </w:r>
          </w:p>
        </w:tc>
      </w:tr>
    </w:tbl>
    <w:p w14:paraId="5FD2E751" w14:textId="4773EF7B" w:rsidR="00021828" w:rsidRDefault="00021828" w:rsidP="00021828">
      <w:pPr>
        <w:pStyle w:val="Number1"/>
      </w:pPr>
      <w:r>
        <w:t xml:space="preserve">Designers can also define their own rules and constraints for passing and failing conditions of intrinsic capacitance. </w:t>
      </w:r>
      <w:r w:rsidR="00FF15DB">
        <w:t>You</w:t>
      </w:r>
      <w:r>
        <w:t xml:space="preserve"> can also validate their generated PGV views by using the </w:t>
      </w:r>
      <w:r w:rsidRPr="00325ED9">
        <w:rPr>
          <w:rStyle w:val="TableCode1Char"/>
        </w:rPr>
        <w:t>check_pg_library</w:t>
      </w:r>
      <w:r>
        <w:t xml:space="preserve"> command, as shown in steps 14-16.</w:t>
      </w:r>
    </w:p>
    <w:p w14:paraId="3900ED23" w14:textId="77777777" w:rsidR="00021828" w:rsidRDefault="00021828" w:rsidP="00021828">
      <w:pPr>
        <w:pStyle w:val="Number1"/>
      </w:pPr>
      <w:r>
        <w:t xml:space="preserve">Type the following command in the terminal, and then press </w:t>
      </w:r>
      <w:r w:rsidRPr="00EE6150">
        <w:rPr>
          <w:b/>
          <w:bCs/>
        </w:rPr>
        <w:t>Enter</w:t>
      </w:r>
      <w:r>
        <w:t>:</w:t>
      </w:r>
    </w:p>
    <w:tbl>
      <w:tblPr>
        <w:tblStyle w:val="Table03"/>
        <w:tblW w:w="9630" w:type="dxa"/>
        <w:tblInd w:w="445" w:type="dxa"/>
        <w:tblLook w:val="04A0" w:firstRow="1" w:lastRow="0" w:firstColumn="1" w:lastColumn="0" w:noHBand="0" w:noVBand="1"/>
      </w:tblPr>
      <w:tblGrid>
        <w:gridCol w:w="9630"/>
      </w:tblGrid>
      <w:tr w:rsidR="00021828" w14:paraId="70ECCDB9" w14:textId="77777777" w:rsidTr="000646D2">
        <w:tc>
          <w:tcPr>
            <w:tcW w:w="9630" w:type="dxa"/>
          </w:tcPr>
          <w:p w14:paraId="739621F7" w14:textId="77777777" w:rsidR="00021828" w:rsidRDefault="00021828" w:rsidP="00480A43">
            <w:pPr>
              <w:pStyle w:val="TableCode1"/>
            </w:pPr>
            <w:r>
              <w:t>set rules {</w:t>
            </w:r>
          </w:p>
          <w:p w14:paraId="61A20128" w14:textId="77777777" w:rsidR="00021828" w:rsidRDefault="00021828" w:rsidP="00480A43">
            <w:pPr>
              <w:pStyle w:val="TableCode1"/>
            </w:pPr>
            <w:r>
              <w:t>#########Rules######</w:t>
            </w:r>
          </w:p>
          <w:p w14:paraId="1F134243" w14:textId="77777777" w:rsidR="00021828" w:rsidRDefault="00021828" w:rsidP="00480A43">
            <w:pPr>
              <w:pStyle w:val="TableCode1"/>
            </w:pPr>
            <w:r>
              <w:t>CINT_MIN 1.00e-16</w:t>
            </w:r>
          </w:p>
          <w:p w14:paraId="40E1B8F1" w14:textId="77777777" w:rsidR="00021828" w:rsidRDefault="00021828" w:rsidP="00480A43">
            <w:pPr>
              <w:pStyle w:val="TableCode1"/>
            </w:pPr>
            <w:r>
              <w:t>CINT_MAX 1.00e-15</w:t>
            </w:r>
          </w:p>
          <w:p w14:paraId="2E80BCA9" w14:textId="77777777" w:rsidR="00021828" w:rsidRDefault="00021828" w:rsidP="00480A43">
            <w:pPr>
              <w:pStyle w:val="TableCode1"/>
            </w:pPr>
            <w:r>
              <w:t>}</w:t>
            </w:r>
          </w:p>
          <w:p w14:paraId="1BD26155" w14:textId="77777777" w:rsidR="00021828" w:rsidRDefault="00021828" w:rsidP="00480A43">
            <w:pPr>
              <w:pStyle w:val="TableCode1"/>
            </w:pPr>
            <w:r>
              <w:t>echo $rules &gt; validate_rule.txt</w:t>
            </w:r>
          </w:p>
        </w:tc>
      </w:tr>
    </w:tbl>
    <w:p w14:paraId="479D15DD" w14:textId="1C31E3DF" w:rsidR="00021828" w:rsidRDefault="00021828" w:rsidP="00021828">
      <w:pPr>
        <w:pStyle w:val="Body2"/>
      </w:pPr>
      <w:r>
        <w:t xml:space="preserve">This creates a validate_rule.txt file which contains the rules described above. CINT_MIN defines the minimum capacitance value and CINT_MAX defines the maximum. </w:t>
      </w:r>
      <w:r w:rsidR="00F96901">
        <w:t>You</w:t>
      </w:r>
      <w:r>
        <w:t xml:space="preserve"> can choose which max and min capacitance values are suitable for </w:t>
      </w:r>
      <w:r w:rsidR="006766F1">
        <w:t>your</w:t>
      </w:r>
      <w:r>
        <w:t xml:space="preserve"> design.</w:t>
      </w:r>
    </w:p>
    <w:p w14:paraId="705C893D" w14:textId="2D23EB1F" w:rsidR="00021828" w:rsidRDefault="00021828" w:rsidP="00021828">
      <w:pPr>
        <w:pStyle w:val="Number1"/>
        <w:keepNext/>
      </w:pPr>
      <w:r>
        <w:lastRenderedPageBreak/>
        <w:t xml:space="preserve">Type the following command in the terminal, and then press </w:t>
      </w:r>
      <w:r w:rsidRPr="00EE6150">
        <w:rPr>
          <w:b/>
          <w:bCs/>
        </w:rPr>
        <w:t>Enter</w:t>
      </w:r>
      <w:r w:rsidRPr="00EE6150">
        <w:t xml:space="preserve"> (</w:t>
      </w:r>
      <w:r w:rsidR="00EA26D6">
        <w:t xml:space="preserve">see </w:t>
      </w:r>
      <w:r w:rsidRPr="00EE6150">
        <w:rPr>
          <w:rStyle w:val="Link"/>
        </w:rPr>
        <w:fldChar w:fldCharType="begin"/>
      </w:r>
      <w:r w:rsidRPr="00EE6150">
        <w:rPr>
          <w:rStyle w:val="Link"/>
        </w:rPr>
        <w:instrText xml:space="preserve"> REF _Ref153269567 \h </w:instrText>
      </w:r>
      <w:r>
        <w:rPr>
          <w:rStyle w:val="Link"/>
        </w:rPr>
        <w:instrText xml:space="preserve"> \* MERGEFORMAT </w:instrText>
      </w:r>
      <w:r w:rsidRPr="00EE6150">
        <w:rPr>
          <w:rStyle w:val="Link"/>
        </w:rPr>
      </w:r>
      <w:r w:rsidRPr="00EE6150">
        <w:rPr>
          <w:rStyle w:val="Link"/>
        </w:rPr>
        <w:fldChar w:fldCharType="separate"/>
      </w:r>
      <w:r w:rsidR="001E647E" w:rsidRPr="001E647E">
        <w:rPr>
          <w:rStyle w:val="Link"/>
        </w:rPr>
        <w:t>Table 19</w:t>
      </w:r>
      <w:r w:rsidRPr="00EE6150">
        <w:rPr>
          <w:rStyle w:val="Link"/>
        </w:rPr>
        <w:fldChar w:fldCharType="end"/>
      </w:r>
      <w:r w:rsidRPr="00EE6150">
        <w:t>)</w:t>
      </w:r>
      <w:r>
        <w:t>:</w:t>
      </w:r>
    </w:p>
    <w:tbl>
      <w:tblPr>
        <w:tblStyle w:val="Table03"/>
        <w:tblW w:w="9630" w:type="dxa"/>
        <w:tblInd w:w="445" w:type="dxa"/>
        <w:tblLook w:val="04A0" w:firstRow="1" w:lastRow="0" w:firstColumn="1" w:lastColumn="0" w:noHBand="0" w:noVBand="1"/>
      </w:tblPr>
      <w:tblGrid>
        <w:gridCol w:w="9630"/>
      </w:tblGrid>
      <w:tr w:rsidR="00021828" w:rsidRPr="004B3DF5" w14:paraId="2C16F375" w14:textId="77777777" w:rsidTr="000646D2">
        <w:tc>
          <w:tcPr>
            <w:tcW w:w="9630" w:type="dxa"/>
          </w:tcPr>
          <w:p w14:paraId="2909CDB7" w14:textId="77777777" w:rsidR="00021828" w:rsidRPr="004B3DF5" w:rsidRDefault="00021828" w:rsidP="00480A43">
            <w:pPr>
              <w:pStyle w:val="TableCode1"/>
              <w:keepNext/>
            </w:pPr>
            <w:r w:rsidRPr="004B3DF5">
              <w:t>check_pg_library \</w:t>
            </w:r>
          </w:p>
          <w:p w14:paraId="7825B653" w14:textId="77777777" w:rsidR="00021828" w:rsidRPr="004B3DF5" w:rsidRDefault="00021828" w:rsidP="00480A43">
            <w:pPr>
              <w:pStyle w:val="TableCode1"/>
              <w:keepNext/>
            </w:pPr>
            <w:r w:rsidRPr="004B3DF5">
              <w:t xml:space="preserve">               -list { ../stdcells_1278.ldk_demo_lib/pgv/stdcells.cl } \</w:t>
            </w:r>
          </w:p>
          <w:p w14:paraId="59D08DFB" w14:textId="77777777" w:rsidR="00021828" w:rsidRPr="004B3DF5" w:rsidRDefault="00021828" w:rsidP="00480A43">
            <w:pPr>
              <w:pStyle w:val="TableCode1"/>
              <w:keepNext/>
            </w:pPr>
            <w:r w:rsidRPr="004B3DF5">
              <w:t xml:space="preserve">               -check_parameters \</w:t>
            </w:r>
          </w:p>
          <w:p w14:paraId="30E3AB87" w14:textId="77777777" w:rsidR="00021828" w:rsidRPr="004B3DF5" w:rsidRDefault="00021828" w:rsidP="00480A43">
            <w:pPr>
              <w:pStyle w:val="TableCode1"/>
              <w:keepNext/>
            </w:pPr>
            <w:r w:rsidRPr="004B3DF5">
              <w:t xml:space="preserve">               -lef_consistency \</w:t>
            </w:r>
          </w:p>
          <w:p w14:paraId="29382F9D" w14:textId="77777777" w:rsidR="00021828" w:rsidRPr="004B3DF5" w:rsidRDefault="00021828" w:rsidP="00480A43">
            <w:pPr>
              <w:pStyle w:val="TableCode1"/>
              <w:keepNext/>
            </w:pPr>
            <w:r w:rsidRPr="004B3DF5">
              <w:t xml:space="preserve">               -rule_file validate_rule.txt \</w:t>
            </w:r>
          </w:p>
          <w:p w14:paraId="6B875E25" w14:textId="77777777" w:rsidR="00021828" w:rsidRPr="004B3DF5" w:rsidRDefault="00021828" w:rsidP="00480A43">
            <w:pPr>
              <w:pStyle w:val="TableCode1"/>
              <w:keepNext/>
            </w:pPr>
            <w:r w:rsidRPr="004B3DF5">
              <w:t xml:space="preserve">               -output Validate_PGV \</w:t>
            </w:r>
          </w:p>
          <w:p w14:paraId="43338F8D" w14:textId="77777777" w:rsidR="00021828" w:rsidRPr="004B3DF5" w:rsidRDefault="00021828" w:rsidP="00480A43">
            <w:pPr>
              <w:pStyle w:val="TableCode1"/>
            </w:pPr>
            <w:r w:rsidRPr="004B3DF5">
              <w:t xml:space="preserve">               -summary</w:t>
            </w:r>
          </w:p>
        </w:tc>
      </w:tr>
    </w:tbl>
    <w:p w14:paraId="0786A42D" w14:textId="69EB1E8D" w:rsidR="00021828" w:rsidRPr="007C1CCB" w:rsidRDefault="00021828" w:rsidP="00021828">
      <w:pPr>
        <w:pStyle w:val="Caption"/>
      </w:pPr>
      <w:bookmarkStart w:id="350" w:name="_Ref153269567"/>
      <w:bookmarkStart w:id="351" w:name="_Toc164238171"/>
      <w:bookmarkStart w:id="352" w:name="_Toc169527077"/>
      <w:r>
        <w:t xml:space="preserve">Table </w:t>
      </w:r>
      <w:r>
        <w:rPr>
          <w:noProof/>
        </w:rPr>
        <w:fldChar w:fldCharType="begin"/>
      </w:r>
      <w:r>
        <w:rPr>
          <w:noProof/>
        </w:rPr>
        <w:instrText xml:space="preserve"> SEQ Table \* ARABIC </w:instrText>
      </w:r>
      <w:r>
        <w:rPr>
          <w:noProof/>
        </w:rPr>
        <w:fldChar w:fldCharType="separate"/>
      </w:r>
      <w:r w:rsidR="001E647E">
        <w:rPr>
          <w:noProof/>
        </w:rPr>
        <w:t>19</w:t>
      </w:r>
      <w:r>
        <w:rPr>
          <w:noProof/>
        </w:rPr>
        <w:fldChar w:fldCharType="end"/>
      </w:r>
      <w:bookmarkEnd w:id="350"/>
      <w:r>
        <w:t xml:space="preserve">: </w:t>
      </w:r>
      <w:r w:rsidRPr="00DE7131">
        <w:t>check_pg_library options</w:t>
      </w:r>
      <w:bookmarkEnd w:id="351"/>
      <w:bookmarkEnd w:id="352"/>
    </w:p>
    <w:tbl>
      <w:tblPr>
        <w:tblStyle w:val="Table01"/>
        <w:tblW w:w="10075" w:type="dxa"/>
        <w:tblLook w:val="04A0" w:firstRow="1" w:lastRow="0" w:firstColumn="1" w:lastColumn="0" w:noHBand="0" w:noVBand="1"/>
      </w:tblPr>
      <w:tblGrid>
        <w:gridCol w:w="2965"/>
        <w:gridCol w:w="7110"/>
      </w:tblGrid>
      <w:tr w:rsidR="00021828" w14:paraId="0011AC55" w14:textId="77777777" w:rsidTr="00027D76">
        <w:trPr>
          <w:cnfStyle w:val="100000000000" w:firstRow="1" w:lastRow="0" w:firstColumn="0" w:lastColumn="0" w:oddVBand="0" w:evenVBand="0" w:oddHBand="0" w:evenHBand="0" w:firstRowFirstColumn="0" w:firstRowLastColumn="0" w:lastRowFirstColumn="0" w:lastRowLastColumn="0"/>
        </w:trPr>
        <w:tc>
          <w:tcPr>
            <w:tcW w:w="2965" w:type="dxa"/>
          </w:tcPr>
          <w:p w14:paraId="53550F90" w14:textId="77777777" w:rsidR="00021828" w:rsidRDefault="00021828" w:rsidP="00480A43">
            <w:pPr>
              <w:pStyle w:val="TableHeading"/>
            </w:pPr>
            <w:r>
              <w:t>Option</w:t>
            </w:r>
          </w:p>
        </w:tc>
        <w:tc>
          <w:tcPr>
            <w:tcW w:w="7110" w:type="dxa"/>
          </w:tcPr>
          <w:p w14:paraId="0142F084" w14:textId="77777777" w:rsidR="00021828" w:rsidRDefault="00021828" w:rsidP="00480A43">
            <w:pPr>
              <w:pStyle w:val="TableHeading"/>
            </w:pPr>
            <w:r>
              <w:t>Usage</w:t>
            </w:r>
          </w:p>
        </w:tc>
      </w:tr>
      <w:tr w:rsidR="00021828" w14:paraId="416A6E77" w14:textId="77777777" w:rsidTr="00027D76">
        <w:tc>
          <w:tcPr>
            <w:tcW w:w="2965" w:type="dxa"/>
          </w:tcPr>
          <w:p w14:paraId="410CEB15" w14:textId="77777777" w:rsidR="00021828" w:rsidRDefault="00021828" w:rsidP="00480A43">
            <w:pPr>
              <w:pStyle w:val="TableBody1"/>
            </w:pPr>
            <w:r>
              <w:t>list</w:t>
            </w:r>
          </w:p>
        </w:tc>
        <w:tc>
          <w:tcPr>
            <w:tcW w:w="7110" w:type="dxa"/>
          </w:tcPr>
          <w:p w14:paraId="27A35E6E" w14:textId="77777777" w:rsidR="00021828" w:rsidRDefault="00021828" w:rsidP="00480A43">
            <w:pPr>
              <w:pStyle w:val="TableBody1"/>
            </w:pPr>
            <w:r>
              <w:t>Specifies the list of standard cell PGV views to validate.</w:t>
            </w:r>
          </w:p>
        </w:tc>
      </w:tr>
      <w:tr w:rsidR="00021828" w14:paraId="28E10A83" w14:textId="77777777" w:rsidTr="00027D76">
        <w:tc>
          <w:tcPr>
            <w:tcW w:w="2965" w:type="dxa"/>
          </w:tcPr>
          <w:p w14:paraId="2B1C902B" w14:textId="77777777" w:rsidR="00021828" w:rsidRDefault="00021828" w:rsidP="00480A43">
            <w:pPr>
              <w:pStyle w:val="TableBody1"/>
            </w:pPr>
            <w:r>
              <w:t>check_parameters</w:t>
            </w:r>
          </w:p>
        </w:tc>
        <w:tc>
          <w:tcPr>
            <w:tcW w:w="7110" w:type="dxa"/>
          </w:tcPr>
          <w:p w14:paraId="01D3794C" w14:textId="2F839659" w:rsidR="00021828" w:rsidRDefault="00021828" w:rsidP="00480A43">
            <w:pPr>
              <w:pStyle w:val="TableBody1"/>
            </w:pPr>
            <w:r>
              <w:t>Checks a list of electrical parameters</w:t>
            </w:r>
            <w:r w:rsidR="00EA26D6">
              <w:t>, such as</w:t>
            </w:r>
            <w:r>
              <w:t xml:space="preserve"> CINT_MIN and CINT_MAX. The list of parameters checked is available in the man pages and also </w:t>
            </w:r>
            <w:r w:rsidR="00F455E5">
              <w:t>i</w:t>
            </w:r>
            <w:r>
              <w:t>n the product manual.</w:t>
            </w:r>
          </w:p>
        </w:tc>
      </w:tr>
      <w:tr w:rsidR="00021828" w14:paraId="30558C12" w14:textId="77777777" w:rsidTr="00027D76">
        <w:tc>
          <w:tcPr>
            <w:tcW w:w="2965" w:type="dxa"/>
          </w:tcPr>
          <w:p w14:paraId="5C5D1C61" w14:textId="77777777" w:rsidR="00021828" w:rsidRDefault="00021828" w:rsidP="00480A43">
            <w:pPr>
              <w:pStyle w:val="TableBody1"/>
            </w:pPr>
            <w:r>
              <w:t>lef_consistency</w:t>
            </w:r>
          </w:p>
        </w:tc>
        <w:tc>
          <w:tcPr>
            <w:tcW w:w="7110" w:type="dxa"/>
          </w:tcPr>
          <w:p w14:paraId="7B16AF71" w14:textId="77777777" w:rsidR="00021828" w:rsidRDefault="00021828" w:rsidP="00480A43">
            <w:pPr>
              <w:pStyle w:val="TableBody1"/>
            </w:pPr>
            <w:r>
              <w:t>Checks whether the LEF and PGV files are consistent.</w:t>
            </w:r>
          </w:p>
        </w:tc>
      </w:tr>
      <w:tr w:rsidR="00021828" w14:paraId="09C86D38" w14:textId="77777777" w:rsidTr="00027D76">
        <w:tc>
          <w:tcPr>
            <w:tcW w:w="2965" w:type="dxa"/>
          </w:tcPr>
          <w:p w14:paraId="5CEB587E" w14:textId="77777777" w:rsidR="00021828" w:rsidRDefault="00021828" w:rsidP="00480A43">
            <w:pPr>
              <w:pStyle w:val="TableBody1"/>
            </w:pPr>
            <w:r>
              <w:t>rule_file</w:t>
            </w:r>
          </w:p>
        </w:tc>
        <w:tc>
          <w:tcPr>
            <w:tcW w:w="7110" w:type="dxa"/>
          </w:tcPr>
          <w:p w14:paraId="4BAEBE54" w14:textId="1B54570E" w:rsidR="00021828" w:rsidRDefault="00021828" w:rsidP="00480A43">
            <w:pPr>
              <w:pStyle w:val="TableBody1"/>
            </w:pPr>
            <w:r>
              <w:t>Specifies the rules file</w:t>
            </w:r>
            <w:r w:rsidR="009015F3">
              <w:t>,</w:t>
            </w:r>
            <w:r>
              <w:t xml:space="preserve"> which is used for validation.</w:t>
            </w:r>
          </w:p>
        </w:tc>
      </w:tr>
      <w:tr w:rsidR="00021828" w14:paraId="62316AA3" w14:textId="77777777" w:rsidTr="00027D76">
        <w:tc>
          <w:tcPr>
            <w:tcW w:w="2965" w:type="dxa"/>
          </w:tcPr>
          <w:p w14:paraId="6912A282" w14:textId="77777777" w:rsidR="00021828" w:rsidRDefault="00021828" w:rsidP="00480A43">
            <w:pPr>
              <w:pStyle w:val="TableBody1"/>
            </w:pPr>
            <w:r>
              <w:t>output</w:t>
            </w:r>
          </w:p>
        </w:tc>
        <w:tc>
          <w:tcPr>
            <w:tcW w:w="7110" w:type="dxa"/>
          </w:tcPr>
          <w:p w14:paraId="0AF132AA" w14:textId="77777777" w:rsidR="00021828" w:rsidRDefault="00021828" w:rsidP="00480A43">
            <w:pPr>
              <w:pStyle w:val="TableBody1"/>
            </w:pPr>
            <w:r>
              <w:t>Specifies where the output of the validation is created.</w:t>
            </w:r>
          </w:p>
        </w:tc>
      </w:tr>
      <w:tr w:rsidR="00021828" w14:paraId="59F3F44A" w14:textId="77777777" w:rsidTr="00027D76">
        <w:tc>
          <w:tcPr>
            <w:tcW w:w="2965" w:type="dxa"/>
          </w:tcPr>
          <w:p w14:paraId="1CD4E8FA" w14:textId="77777777" w:rsidR="00021828" w:rsidRDefault="00021828" w:rsidP="00480A43">
            <w:pPr>
              <w:pStyle w:val="TableBody1"/>
            </w:pPr>
            <w:r>
              <w:t>summary</w:t>
            </w:r>
          </w:p>
        </w:tc>
        <w:tc>
          <w:tcPr>
            <w:tcW w:w="7110" w:type="dxa"/>
          </w:tcPr>
          <w:p w14:paraId="2EFA78AB" w14:textId="77777777" w:rsidR="00021828" w:rsidRDefault="00021828" w:rsidP="00480A43">
            <w:pPr>
              <w:pStyle w:val="TableBody1"/>
            </w:pPr>
            <w:r>
              <w:t>Used when a more detailed report is needed.</w:t>
            </w:r>
          </w:p>
        </w:tc>
      </w:tr>
    </w:tbl>
    <w:p w14:paraId="7EEF8F40" w14:textId="65261685" w:rsidR="00021828" w:rsidRDefault="00E474C5" w:rsidP="00021828">
      <w:pPr>
        <w:pStyle w:val="Body2"/>
      </w:pPr>
      <w:r w:rsidRPr="00EE6150">
        <w:rPr>
          <w:rStyle w:val="Link"/>
        </w:rPr>
        <w:fldChar w:fldCharType="begin"/>
      </w:r>
      <w:r w:rsidRPr="00EE6150">
        <w:rPr>
          <w:rStyle w:val="Link"/>
        </w:rPr>
        <w:instrText xml:space="preserve"> REF _Ref153269608 \h </w:instrText>
      </w:r>
      <w:r>
        <w:rPr>
          <w:rStyle w:val="Link"/>
        </w:rPr>
        <w:instrText xml:space="preserve"> \* MERGEFORMAT </w:instrText>
      </w:r>
      <w:r w:rsidRPr="00EE6150">
        <w:rPr>
          <w:rStyle w:val="Link"/>
        </w:rPr>
      </w:r>
      <w:r w:rsidRPr="00EE6150">
        <w:rPr>
          <w:rStyle w:val="Link"/>
        </w:rPr>
        <w:fldChar w:fldCharType="separate"/>
      </w:r>
      <w:r w:rsidR="001E647E" w:rsidRPr="001E647E">
        <w:rPr>
          <w:rStyle w:val="Link"/>
        </w:rPr>
        <w:t>Figure 58</w:t>
      </w:r>
      <w:r w:rsidRPr="00EE6150">
        <w:rPr>
          <w:rStyle w:val="Link"/>
        </w:rPr>
        <w:fldChar w:fldCharType="end"/>
      </w:r>
      <w:r>
        <w:t xml:space="preserve"> shows what t</w:t>
      </w:r>
      <w:r w:rsidR="00021828">
        <w:t>he terminal displays after that command runs</w:t>
      </w:r>
      <w:r>
        <w:t>:</w:t>
      </w:r>
    </w:p>
    <w:p w14:paraId="47577852" w14:textId="6CA96364" w:rsidR="00021828" w:rsidRDefault="00021828" w:rsidP="00021828">
      <w:pPr>
        <w:pStyle w:val="Caption"/>
      </w:pPr>
      <w:bookmarkStart w:id="353" w:name="_Ref153269608"/>
      <w:bookmarkStart w:id="354" w:name="_Toc164238220"/>
      <w:bookmarkStart w:id="355" w:name="_Toc169527138"/>
      <w:r>
        <w:t xml:space="preserve">Figure </w:t>
      </w:r>
      <w:r>
        <w:rPr>
          <w:noProof/>
        </w:rPr>
        <w:fldChar w:fldCharType="begin"/>
      </w:r>
      <w:r>
        <w:rPr>
          <w:noProof/>
        </w:rPr>
        <w:instrText xml:space="preserve"> SEQ Figure \* ARABIC </w:instrText>
      </w:r>
      <w:r>
        <w:rPr>
          <w:noProof/>
        </w:rPr>
        <w:fldChar w:fldCharType="separate"/>
      </w:r>
      <w:r w:rsidR="000C0CA7">
        <w:rPr>
          <w:noProof/>
        </w:rPr>
        <w:t>59</w:t>
      </w:r>
      <w:r>
        <w:rPr>
          <w:noProof/>
        </w:rPr>
        <w:fldChar w:fldCharType="end"/>
      </w:r>
      <w:bookmarkEnd w:id="353"/>
      <w:r>
        <w:t>:</w:t>
      </w:r>
      <w:r w:rsidRPr="00E70778">
        <w:t xml:space="preserve"> </w:t>
      </w:r>
      <w:r w:rsidRPr="00DE7131">
        <w:t>Result of the check_pg_library command</w:t>
      </w:r>
      <w:bookmarkEnd w:id="354"/>
      <w:bookmarkEnd w:id="355"/>
    </w:p>
    <w:tbl>
      <w:tblPr>
        <w:tblStyle w:val="Table02"/>
        <w:tblW w:w="5000" w:type="pct"/>
        <w:tblLook w:val="04A0" w:firstRow="1" w:lastRow="0" w:firstColumn="1" w:lastColumn="0" w:noHBand="0" w:noVBand="1"/>
      </w:tblPr>
      <w:tblGrid>
        <w:gridCol w:w="10070"/>
      </w:tblGrid>
      <w:tr w:rsidR="00021828" w14:paraId="4CC6AC48" w14:textId="77777777" w:rsidTr="009D17AD">
        <w:trPr>
          <w:cnfStyle w:val="100000000000" w:firstRow="1" w:lastRow="0" w:firstColumn="0" w:lastColumn="0" w:oddVBand="0" w:evenVBand="0" w:oddHBand="0" w:evenHBand="0" w:firstRowFirstColumn="0" w:firstRowLastColumn="0" w:lastRowFirstColumn="0" w:lastRowLastColumn="0"/>
        </w:trPr>
        <w:tc>
          <w:tcPr>
            <w:tcW w:w="5000" w:type="pct"/>
            <w:vAlign w:val="bottom"/>
          </w:tcPr>
          <w:p w14:paraId="01AFB530" w14:textId="77777777" w:rsidR="00021828" w:rsidRDefault="00021828" w:rsidP="009D17AD">
            <w:pPr>
              <w:pStyle w:val="TableBody1"/>
            </w:pPr>
            <w:r>
              <w:rPr>
                <w:noProof/>
              </w:rPr>
              <w:drawing>
                <wp:inline distT="0" distB="0" distL="0" distR="0" wp14:anchorId="07F91E42" wp14:editId="7B0A8624">
                  <wp:extent cx="4433570" cy="554990"/>
                  <wp:effectExtent l="0" t="0" r="5080" b="0"/>
                  <wp:docPr id="2141492557" name="Picture 214149255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92557" name="Picture 2141492557" descr="A black background with white 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433570" cy="554990"/>
                          </a:xfrm>
                          <a:prstGeom prst="rect">
                            <a:avLst/>
                          </a:prstGeom>
                        </pic:spPr>
                      </pic:pic>
                    </a:graphicData>
                  </a:graphic>
                </wp:inline>
              </w:drawing>
            </w:r>
          </w:p>
        </w:tc>
      </w:tr>
    </w:tbl>
    <w:p w14:paraId="7CCC28B0" w14:textId="77777777" w:rsidR="00021828" w:rsidRDefault="00021828" w:rsidP="00021828">
      <w:pPr>
        <w:pStyle w:val="Number1"/>
      </w:pPr>
      <w:r>
        <w:t>Verify the contents of the Validate_PGV directory; it contains a summary file with detailed information on the Power Grid views.</w:t>
      </w:r>
    </w:p>
    <w:p w14:paraId="3F41D34F" w14:textId="77777777" w:rsidR="00021828" w:rsidRDefault="00021828" w:rsidP="00021828">
      <w:pPr>
        <w:pStyle w:val="Number1"/>
      </w:pPr>
      <w:r>
        <w:t>Type the following command in the terminal:</w:t>
      </w:r>
    </w:p>
    <w:tbl>
      <w:tblPr>
        <w:tblStyle w:val="Table03"/>
        <w:tblW w:w="9720" w:type="dxa"/>
        <w:tblInd w:w="355" w:type="dxa"/>
        <w:tblLook w:val="04A0" w:firstRow="1" w:lastRow="0" w:firstColumn="1" w:lastColumn="0" w:noHBand="0" w:noVBand="1"/>
      </w:tblPr>
      <w:tblGrid>
        <w:gridCol w:w="9720"/>
      </w:tblGrid>
      <w:tr w:rsidR="00021828" w14:paraId="4F5E4768" w14:textId="77777777" w:rsidTr="0026650D">
        <w:tc>
          <w:tcPr>
            <w:tcW w:w="9720" w:type="dxa"/>
          </w:tcPr>
          <w:p w14:paraId="5B5462C7" w14:textId="77777777" w:rsidR="00021828" w:rsidRDefault="00021828" w:rsidP="00480A43">
            <w:pPr>
              <w:pStyle w:val="TableCode1"/>
            </w:pPr>
            <w:r>
              <w:t>exit</w:t>
            </w:r>
          </w:p>
        </w:tc>
      </w:tr>
    </w:tbl>
    <w:p w14:paraId="6EE635D3" w14:textId="77777777" w:rsidR="00021828" w:rsidRDefault="00021828" w:rsidP="00021828">
      <w:pPr>
        <w:pStyle w:val="Heading2"/>
      </w:pPr>
      <w:bookmarkStart w:id="356" w:name="_Ref153182110"/>
      <w:bookmarkStart w:id="357" w:name="_Toc164238137"/>
      <w:bookmarkStart w:id="358" w:name="_Toc169527042"/>
      <w:r>
        <w:t>Warning explanation</w:t>
      </w:r>
      <w:bookmarkEnd w:id="356"/>
      <w:r>
        <w:t>s</w:t>
      </w:r>
      <w:bookmarkEnd w:id="357"/>
      <w:bookmarkEnd w:id="358"/>
    </w:p>
    <w:p w14:paraId="10ABBFB7" w14:textId="0D18D67F" w:rsidR="00021828" w:rsidRPr="007C1CCB" w:rsidRDefault="00021828" w:rsidP="00021828">
      <w:pPr>
        <w:pStyle w:val="Caption"/>
      </w:pPr>
      <w:bookmarkStart w:id="359" w:name="_Toc164238172"/>
      <w:bookmarkStart w:id="360" w:name="_Toc169527078"/>
      <w:r>
        <w:t xml:space="preserve">Table </w:t>
      </w:r>
      <w:r>
        <w:rPr>
          <w:noProof/>
        </w:rPr>
        <w:fldChar w:fldCharType="begin"/>
      </w:r>
      <w:r>
        <w:rPr>
          <w:noProof/>
        </w:rPr>
        <w:instrText xml:space="preserve"> SEQ Table \* ARABIC </w:instrText>
      </w:r>
      <w:r>
        <w:rPr>
          <w:noProof/>
        </w:rPr>
        <w:fldChar w:fldCharType="separate"/>
      </w:r>
      <w:r w:rsidR="001E647E">
        <w:rPr>
          <w:noProof/>
        </w:rPr>
        <w:t>20</w:t>
      </w:r>
      <w:r>
        <w:rPr>
          <w:noProof/>
        </w:rPr>
        <w:fldChar w:fldCharType="end"/>
      </w:r>
      <w:r>
        <w:t>: Warning explanations</w:t>
      </w:r>
      <w:bookmarkEnd w:id="359"/>
      <w:bookmarkEnd w:id="360"/>
    </w:p>
    <w:tbl>
      <w:tblPr>
        <w:tblStyle w:val="Table01"/>
        <w:tblW w:w="0" w:type="auto"/>
        <w:tblLook w:val="04A0" w:firstRow="1" w:lastRow="0" w:firstColumn="1" w:lastColumn="0" w:noHBand="0" w:noVBand="1"/>
      </w:tblPr>
      <w:tblGrid>
        <w:gridCol w:w="2616"/>
        <w:gridCol w:w="7454"/>
      </w:tblGrid>
      <w:tr w:rsidR="00021828" w14:paraId="0B971FAD" w14:textId="77777777" w:rsidTr="00480A43">
        <w:trPr>
          <w:cnfStyle w:val="100000000000" w:firstRow="1" w:lastRow="0" w:firstColumn="0" w:lastColumn="0" w:oddVBand="0" w:evenVBand="0" w:oddHBand="0" w:evenHBand="0" w:firstRowFirstColumn="0" w:firstRowLastColumn="0" w:lastRowFirstColumn="0" w:lastRowLastColumn="0"/>
        </w:trPr>
        <w:tc>
          <w:tcPr>
            <w:tcW w:w="3055" w:type="dxa"/>
          </w:tcPr>
          <w:p w14:paraId="27E67DDD" w14:textId="77777777" w:rsidR="00021828" w:rsidRDefault="00021828" w:rsidP="00480A43">
            <w:pPr>
              <w:pStyle w:val="TableHeading"/>
            </w:pPr>
            <w:r>
              <w:t>Warning</w:t>
            </w:r>
          </w:p>
        </w:tc>
        <w:tc>
          <w:tcPr>
            <w:tcW w:w="7015" w:type="dxa"/>
          </w:tcPr>
          <w:p w14:paraId="50774B78" w14:textId="77777777" w:rsidR="00021828" w:rsidRDefault="00021828" w:rsidP="00480A43">
            <w:pPr>
              <w:pStyle w:val="TableHeading"/>
            </w:pPr>
            <w:r>
              <w:t>Description</w:t>
            </w:r>
          </w:p>
        </w:tc>
      </w:tr>
      <w:tr w:rsidR="00021828" w14:paraId="124B5830" w14:textId="77777777" w:rsidTr="00480A43">
        <w:tc>
          <w:tcPr>
            <w:tcW w:w="3055" w:type="dxa"/>
          </w:tcPr>
          <w:p w14:paraId="3FA6E499" w14:textId="77777777" w:rsidR="00021828" w:rsidRDefault="00021828" w:rsidP="008A625C">
            <w:pPr>
              <w:pStyle w:val="TableCode1"/>
            </w:pPr>
            <w:r>
              <w:t>**WARN: (IMPLF-200/201)</w:t>
            </w:r>
          </w:p>
        </w:tc>
        <w:tc>
          <w:tcPr>
            <w:tcW w:w="7015" w:type="dxa"/>
          </w:tcPr>
          <w:p w14:paraId="009C96A1" w14:textId="77777777" w:rsidR="00021828" w:rsidRDefault="00021828" w:rsidP="00480A43">
            <w:pPr>
              <w:pStyle w:val="TableBody1"/>
              <w:keepNext/>
            </w:pPr>
            <w:r>
              <w:t>Related to the antenna rules. This is a known issue and will be addressed in a future release.</w:t>
            </w:r>
          </w:p>
        </w:tc>
      </w:tr>
      <w:tr w:rsidR="00021828" w14:paraId="74B737F9" w14:textId="77777777" w:rsidTr="00480A43">
        <w:tc>
          <w:tcPr>
            <w:tcW w:w="3055" w:type="dxa"/>
          </w:tcPr>
          <w:p w14:paraId="6F82D7AB" w14:textId="77777777" w:rsidR="00021828" w:rsidRDefault="00021828" w:rsidP="008A625C">
            <w:pPr>
              <w:pStyle w:val="TableCode1"/>
            </w:pPr>
            <w:r>
              <w:t>**WARN: (VOLTUS_LGEN-3087)</w:t>
            </w:r>
          </w:p>
        </w:tc>
        <w:tc>
          <w:tcPr>
            <w:tcW w:w="7015" w:type="dxa"/>
          </w:tcPr>
          <w:p w14:paraId="0998A33D" w14:textId="0D4BE22C" w:rsidR="00021828" w:rsidRDefault="00021828" w:rsidP="00480A43">
            <w:pPr>
              <w:pStyle w:val="TableBody1"/>
              <w:keepNext/>
            </w:pPr>
            <w:r>
              <w:t>Can be ignored because we us</w:t>
            </w:r>
            <w:r w:rsidR="00E77259">
              <w:t>e</w:t>
            </w:r>
            <w:r>
              <w:t xml:space="preserve"> the following option:</w:t>
            </w:r>
          </w:p>
          <w:p w14:paraId="3FBB0A71" w14:textId="77777777" w:rsidR="00021828" w:rsidRDefault="00021828" w:rsidP="00480A43">
            <w:pPr>
              <w:pStyle w:val="TableCode1"/>
              <w:keepNext/>
            </w:pPr>
            <w:r>
              <w:t>-design_qrc_layer_map ${pdk_release_path}/extraction/qrc/asic/${metal_stack}/asic.qrc.map</w:t>
            </w:r>
          </w:p>
          <w:p w14:paraId="058C5C22" w14:textId="1EAC6002" w:rsidR="00021828" w:rsidRDefault="00021828" w:rsidP="00480A43">
            <w:pPr>
              <w:pStyle w:val="TableBody1"/>
              <w:keepNext/>
            </w:pPr>
            <w:r>
              <w:t xml:space="preserve">This covers all the routing layers in the tech node. </w:t>
            </w:r>
            <w:r w:rsidR="00676596">
              <w:t>Other</w:t>
            </w:r>
            <w:r w:rsidR="006667AC">
              <w:t xml:space="preserve"> items</w:t>
            </w:r>
            <w:r>
              <w:t xml:space="preserve"> not covered </w:t>
            </w:r>
            <w:r w:rsidR="006667AC">
              <w:t>are</w:t>
            </w:r>
            <w:r>
              <w:t xml:space="preserve"> ignored as </w:t>
            </w:r>
            <w:r w:rsidR="006667AC">
              <w:t>they</w:t>
            </w:r>
            <w:r>
              <w:t xml:space="preserve"> not extracted for ASIC flow anyway.</w:t>
            </w:r>
          </w:p>
        </w:tc>
      </w:tr>
      <w:tr w:rsidR="00021828" w14:paraId="56613C42" w14:textId="77777777" w:rsidTr="00480A43">
        <w:tc>
          <w:tcPr>
            <w:tcW w:w="3055" w:type="dxa"/>
          </w:tcPr>
          <w:p w14:paraId="33EB516E" w14:textId="77777777" w:rsidR="00021828" w:rsidRDefault="00021828" w:rsidP="008A625C">
            <w:pPr>
              <w:pStyle w:val="TableCode1"/>
            </w:pPr>
            <w:r w:rsidRPr="008B6AE4">
              <w:lastRenderedPageBreak/>
              <w:t>** WARN: (VOLTUS_LSIM-5004)</w:t>
            </w:r>
          </w:p>
        </w:tc>
        <w:tc>
          <w:tcPr>
            <w:tcW w:w="7015" w:type="dxa"/>
          </w:tcPr>
          <w:p w14:paraId="659FBA1B" w14:textId="77777777" w:rsidR="00021828" w:rsidRDefault="00021828" w:rsidP="00480A43">
            <w:pPr>
              <w:pStyle w:val="TableBody1"/>
            </w:pPr>
            <w:r w:rsidRPr="008B6AE4">
              <w:t>X2.mM22:b bulk node is not connected to a voltage source.</w:t>
            </w:r>
          </w:p>
          <w:p w14:paraId="3BB39326" w14:textId="77777777" w:rsidR="00021828" w:rsidRDefault="00021828" w:rsidP="00480A43">
            <w:pPr>
              <w:pStyle w:val="TableBody1"/>
            </w:pPr>
            <w:r>
              <w:t>These warnings can happen due to the following scenarios:</w:t>
            </w:r>
          </w:p>
          <w:p w14:paraId="7320DD83" w14:textId="77777777" w:rsidR="00021828" w:rsidRDefault="00021828" w:rsidP="00480A43">
            <w:pPr>
              <w:pStyle w:val="TableBullet1"/>
            </w:pPr>
            <w:r>
              <w:t>A bulk node is connected to a pin that is not present at the hierarchy level that we are using</w:t>
            </w:r>
          </w:p>
          <w:p w14:paraId="4EDEDA15" w14:textId="77777777" w:rsidR="00021828" w:rsidRPr="006C6F47" w:rsidRDefault="00021828" w:rsidP="00480A43">
            <w:pPr>
              <w:pStyle w:val="TableBullet1"/>
            </w:pPr>
            <w:r w:rsidRPr="006C6F47">
              <w:t>A bulk node is actually floating</w:t>
            </w:r>
          </w:p>
        </w:tc>
      </w:tr>
    </w:tbl>
    <w:p w14:paraId="6B5187A4" w14:textId="77777777" w:rsidR="00021828" w:rsidRDefault="00021828" w:rsidP="00021828">
      <w:pPr>
        <w:pStyle w:val="Body1"/>
      </w:pPr>
      <w:r>
        <w:t>To verify if these warnings are legitimate, view the SPEF file manually and check whether the bulk is floating. In this case, they are not floating and these warnings can be ignored. Usually, if a cell is LVS-clean, these warnings are ignorable. There are cases where they are floating and LVS cannot catch it, so it is recommended to always check.</w:t>
      </w:r>
    </w:p>
    <w:p w14:paraId="31CD8C59" w14:textId="77777777" w:rsidR="00021828" w:rsidRDefault="00021828" w:rsidP="00021828">
      <w:pPr>
        <w:pStyle w:val="Heading1"/>
      </w:pPr>
      <w:bookmarkStart w:id="361" w:name="_Toc164238138"/>
      <w:bookmarkStart w:id="362" w:name="_Toc169527043"/>
      <w:r>
        <w:lastRenderedPageBreak/>
        <w:t>Quality Assurance (QA)</w:t>
      </w:r>
      <w:bookmarkEnd w:id="361"/>
      <w:bookmarkEnd w:id="362"/>
    </w:p>
    <w:p w14:paraId="358E1038" w14:textId="77777777" w:rsidR="00021828" w:rsidRPr="00A04BD1" w:rsidRDefault="00021828" w:rsidP="00021828">
      <w:pPr>
        <w:pStyle w:val="Heading2"/>
      </w:pPr>
      <w:bookmarkStart w:id="363" w:name="_Toc164238139"/>
      <w:bookmarkStart w:id="364" w:name="_Toc169527044"/>
      <w:r>
        <w:t>T</w:t>
      </w:r>
      <w:r w:rsidRPr="00A04BD1">
        <w:t>iming (Liberty) QA</w:t>
      </w:r>
      <w:bookmarkEnd w:id="363"/>
      <w:bookmarkEnd w:id="364"/>
    </w:p>
    <w:p w14:paraId="2610FEAD" w14:textId="77777777" w:rsidR="00021828" w:rsidRPr="00A04BD1" w:rsidRDefault="00021828" w:rsidP="00021828">
      <w:pPr>
        <w:pStyle w:val="Body1"/>
      </w:pPr>
      <w:r>
        <w:t xml:space="preserve">Cadence Liberty LV* </w:t>
      </w:r>
      <w:r w:rsidRPr="00A04BD1">
        <w:t>has many Liberty checking features. The following checks are performed in this LDK</w:t>
      </w:r>
      <w:r>
        <w:t>:</w:t>
      </w:r>
    </w:p>
    <w:p w14:paraId="7506ED83" w14:textId="47F0C8D6" w:rsidR="00021828" w:rsidRPr="00BA3DF0" w:rsidRDefault="00021828" w:rsidP="00021828">
      <w:pPr>
        <w:pStyle w:val="Bullet1"/>
        <w:numPr>
          <w:ilvl w:val="0"/>
          <w:numId w:val="1"/>
        </w:numPr>
      </w:pPr>
      <w:r w:rsidRPr="00377AC8">
        <w:rPr>
          <w:b/>
          <w:bCs/>
        </w:rPr>
        <w:t>Data Range:</w:t>
      </w:r>
      <w:r w:rsidRPr="00BA3DF0">
        <w:t xml:space="preserve"> </w:t>
      </w:r>
      <w:r w:rsidR="007E3900">
        <w:t>C</w:t>
      </w:r>
      <w:r w:rsidRPr="00BA3DF0">
        <w:t>heck</w:t>
      </w:r>
      <w:r>
        <w:t xml:space="preserve"> that</w:t>
      </w:r>
      <w:r w:rsidRPr="00BA3DF0">
        <w:t xml:space="preserve"> data is within the specified range using the </w:t>
      </w:r>
      <w:r w:rsidRPr="00BA3DF0">
        <w:rPr>
          <w:rStyle w:val="TableCode1Char"/>
        </w:rPr>
        <w:t>validate_data_range</w:t>
      </w:r>
      <w:r w:rsidRPr="00BA3DF0">
        <w:t xml:space="preserve"> command. You can specify thresholds for min and max range in the file. The tool also checks for two or more consecutive zeros in the data table.</w:t>
      </w:r>
    </w:p>
    <w:p w14:paraId="25D2C369" w14:textId="77777777" w:rsidR="00021828" w:rsidRDefault="00021828" w:rsidP="00021828">
      <w:pPr>
        <w:pStyle w:val="Bullet1"/>
        <w:numPr>
          <w:ilvl w:val="0"/>
          <w:numId w:val="1"/>
        </w:numPr>
      </w:pPr>
      <w:r w:rsidRPr="00377AC8">
        <w:rPr>
          <w:b/>
          <w:bCs/>
        </w:rPr>
        <w:t>Monotonicity:</w:t>
      </w:r>
      <w:r w:rsidRPr="00A04BD1">
        <w:t xml:space="preserve"> </w:t>
      </w:r>
      <w:r w:rsidRPr="00677EAC">
        <w:t xml:space="preserve">Check data is monotonically increasing </w:t>
      </w:r>
      <w:r>
        <w:t xml:space="preserve">(when input slew or output load is increasing) </w:t>
      </w:r>
      <w:r w:rsidRPr="00677EAC">
        <w:t xml:space="preserve">using </w:t>
      </w:r>
      <w:r>
        <w:t xml:space="preserve">the </w:t>
      </w:r>
      <w:r w:rsidRPr="00D052A1">
        <w:rPr>
          <w:rStyle w:val="TableCode1Char"/>
        </w:rPr>
        <w:t>validate_monotonicity</w:t>
      </w:r>
      <w:r w:rsidRPr="00677EAC">
        <w:t xml:space="preserve"> command</w:t>
      </w:r>
      <w:r>
        <w:t xml:space="preserve"> in Liberate LV</w:t>
      </w:r>
      <w:r w:rsidRPr="00677EAC">
        <w:t xml:space="preserve">. </w:t>
      </w:r>
      <w:r>
        <w:t>D</w:t>
      </w:r>
      <w:r w:rsidRPr="00677EAC">
        <w:t>ata types</w:t>
      </w:r>
      <w:r>
        <w:t xml:space="preserve"> checked include:</w:t>
      </w:r>
    </w:p>
    <w:p w14:paraId="219F60B3" w14:textId="77777777" w:rsidR="00021828" w:rsidRDefault="00021828" w:rsidP="00021828">
      <w:pPr>
        <w:pStyle w:val="Bullet2"/>
        <w:numPr>
          <w:ilvl w:val="1"/>
          <w:numId w:val="1"/>
        </w:numPr>
      </w:pPr>
      <w:r w:rsidRPr="00677EAC">
        <w:t>cell_rise</w:t>
      </w:r>
    </w:p>
    <w:p w14:paraId="7A4D666D" w14:textId="77777777" w:rsidR="00021828" w:rsidRDefault="00021828" w:rsidP="00021828">
      <w:pPr>
        <w:pStyle w:val="Bullet2"/>
        <w:numPr>
          <w:ilvl w:val="1"/>
          <w:numId w:val="1"/>
        </w:numPr>
      </w:pPr>
      <w:r w:rsidRPr="00677EAC">
        <w:t>cell_fall</w:t>
      </w:r>
    </w:p>
    <w:p w14:paraId="065F54AB" w14:textId="77777777" w:rsidR="00021828" w:rsidRDefault="00021828" w:rsidP="00021828">
      <w:pPr>
        <w:pStyle w:val="Bullet2"/>
        <w:numPr>
          <w:ilvl w:val="1"/>
          <w:numId w:val="1"/>
        </w:numPr>
      </w:pPr>
      <w:r w:rsidRPr="00677EAC">
        <w:t>rise_transition</w:t>
      </w:r>
    </w:p>
    <w:p w14:paraId="123FDB59" w14:textId="77777777" w:rsidR="00021828" w:rsidRDefault="00021828" w:rsidP="00021828">
      <w:pPr>
        <w:pStyle w:val="Bullet2"/>
        <w:numPr>
          <w:ilvl w:val="1"/>
          <w:numId w:val="1"/>
        </w:numPr>
      </w:pPr>
      <w:r w:rsidRPr="00677EAC">
        <w:t>fall_transition</w:t>
      </w:r>
    </w:p>
    <w:p w14:paraId="36CE93CA" w14:textId="77777777" w:rsidR="00021828" w:rsidRPr="00A04BD1" w:rsidRDefault="00021828" w:rsidP="00021828">
      <w:pPr>
        <w:pStyle w:val="Bullet2"/>
        <w:numPr>
          <w:ilvl w:val="1"/>
          <w:numId w:val="1"/>
        </w:numPr>
      </w:pPr>
      <w:r w:rsidRPr="00677EAC">
        <w:t>mpw</w:t>
      </w:r>
    </w:p>
    <w:p w14:paraId="2E08778A" w14:textId="77777777" w:rsidR="00021828" w:rsidRPr="00322451" w:rsidRDefault="00021828" w:rsidP="00021828">
      <w:pPr>
        <w:pStyle w:val="Bullet1"/>
        <w:numPr>
          <w:ilvl w:val="0"/>
          <w:numId w:val="1"/>
        </w:numPr>
      </w:pPr>
      <w:r w:rsidRPr="00377AC8">
        <w:rPr>
          <w:b/>
          <w:bCs/>
        </w:rPr>
        <w:t>CCS versus NLDM:</w:t>
      </w:r>
      <w:r w:rsidRPr="00A04BD1">
        <w:t xml:space="preserve"> </w:t>
      </w:r>
      <w:r w:rsidRPr="00322451">
        <w:t>Compare the CCS data to the NLDM data in a single library and report any difference that exceed</w:t>
      </w:r>
      <w:r>
        <w:t>s</w:t>
      </w:r>
      <w:r w:rsidRPr="00322451">
        <w:t xml:space="preserve"> the defined tolerance. Tolerance threshold is set to 1</w:t>
      </w:r>
      <w:r>
        <w:t> </w:t>
      </w:r>
      <w:r w:rsidRPr="00322451">
        <w:t>ps, 1%.</w:t>
      </w:r>
    </w:p>
    <w:p w14:paraId="15DEA3BB" w14:textId="77777777" w:rsidR="00021828" w:rsidRPr="00A04BD1" w:rsidRDefault="00021828" w:rsidP="00021828">
      <w:pPr>
        <w:pStyle w:val="Bullet1"/>
        <w:numPr>
          <w:ilvl w:val="0"/>
          <w:numId w:val="1"/>
        </w:numPr>
      </w:pPr>
      <w:r w:rsidRPr="00377AC8">
        <w:rPr>
          <w:b/>
          <w:bCs/>
        </w:rPr>
        <w:t>CCSN:</w:t>
      </w:r>
      <w:r w:rsidRPr="00A04BD1">
        <w:t xml:space="preserve"> </w:t>
      </w:r>
      <w:r>
        <w:t>D</w:t>
      </w:r>
      <w:r w:rsidRPr="006E336D">
        <w:t>ata consistency check using</w:t>
      </w:r>
      <w:r>
        <w:t xml:space="preserve"> the</w:t>
      </w:r>
      <w:r w:rsidRPr="006E336D">
        <w:t xml:space="preserve"> </w:t>
      </w:r>
      <w:r w:rsidRPr="00D052A1">
        <w:rPr>
          <w:rStyle w:val="TableCode1Char"/>
        </w:rPr>
        <w:t>check_ccsn</w:t>
      </w:r>
      <w:r w:rsidRPr="006E336D">
        <w:t xml:space="preserve"> command</w:t>
      </w:r>
      <w:r>
        <w:t>.</w:t>
      </w:r>
      <w:r w:rsidRPr="006E336D">
        <w:t xml:space="preserve"> </w:t>
      </w:r>
      <w:r>
        <w:t>It c</w:t>
      </w:r>
      <w:r w:rsidRPr="006E336D">
        <w:t>hecks for CCB attributes and overall CCSN data and structure.</w:t>
      </w:r>
    </w:p>
    <w:p w14:paraId="193BF20F" w14:textId="77777777" w:rsidR="00021828" w:rsidRDefault="00021828" w:rsidP="00021828">
      <w:pPr>
        <w:pStyle w:val="Bullet1"/>
        <w:numPr>
          <w:ilvl w:val="0"/>
          <w:numId w:val="1"/>
        </w:numPr>
      </w:pPr>
      <w:r w:rsidRPr="00377AC8">
        <w:rPr>
          <w:b/>
          <w:bCs/>
        </w:rPr>
        <w:t>LVF:</w:t>
      </w:r>
      <w:r w:rsidRPr="00A04BD1">
        <w:t xml:space="preserve"> </w:t>
      </w:r>
      <w:r w:rsidRPr="00A27AC1">
        <w:t>LVF data consistency checks using</w:t>
      </w:r>
      <w:r>
        <w:t xml:space="preserve"> the</w:t>
      </w:r>
      <w:r w:rsidRPr="00A27AC1">
        <w:t xml:space="preserve"> </w:t>
      </w:r>
      <w:r w:rsidRPr="00D052A1">
        <w:rPr>
          <w:rStyle w:val="TableCode1Char"/>
        </w:rPr>
        <w:t>check_lvf_data</w:t>
      </w:r>
      <w:r w:rsidRPr="00D052A1">
        <w:t xml:space="preserve"> </w:t>
      </w:r>
      <w:r w:rsidRPr="00A27AC1">
        <w:t xml:space="preserve">command in </w:t>
      </w:r>
      <w:r>
        <w:t xml:space="preserve">Cadence </w:t>
      </w:r>
      <w:r w:rsidRPr="00A27AC1">
        <w:t>Liberate LV</w:t>
      </w:r>
      <w:r>
        <w:t>*.</w:t>
      </w:r>
      <w:r w:rsidRPr="00A27AC1">
        <w:t xml:space="preserve"> </w:t>
      </w:r>
      <w:r>
        <w:t>T</w:t>
      </w:r>
      <w:r w:rsidRPr="00A27AC1">
        <w:t>his checks for</w:t>
      </w:r>
      <w:r>
        <w:t>:</w:t>
      </w:r>
    </w:p>
    <w:p w14:paraId="2BC1FAF9" w14:textId="2C199517" w:rsidR="00021828" w:rsidRDefault="00021828" w:rsidP="00021828">
      <w:pPr>
        <w:pStyle w:val="Bullet2"/>
        <w:numPr>
          <w:ilvl w:val="1"/>
          <w:numId w:val="1"/>
        </w:numPr>
      </w:pPr>
      <w:r>
        <w:t>O</w:t>
      </w:r>
      <w:r w:rsidRPr="00A27AC1">
        <w:t>ut</w:t>
      </w:r>
      <w:r w:rsidR="004E59CC">
        <w:t>-</w:t>
      </w:r>
      <w:r w:rsidRPr="00A27AC1">
        <w:t>of</w:t>
      </w:r>
      <w:r w:rsidR="004E59CC">
        <w:t>-</w:t>
      </w:r>
      <w:r w:rsidRPr="00A27AC1">
        <w:t>bound values</w:t>
      </w:r>
    </w:p>
    <w:p w14:paraId="4BC5EDE9" w14:textId="0A729D2D" w:rsidR="00021828" w:rsidRDefault="00021828" w:rsidP="00021828">
      <w:pPr>
        <w:pStyle w:val="Bullet2"/>
        <w:numPr>
          <w:ilvl w:val="1"/>
          <w:numId w:val="1"/>
        </w:numPr>
      </w:pPr>
      <w:r w:rsidRPr="00A27AC1">
        <w:t>OCV out</w:t>
      </w:r>
      <w:r w:rsidR="004E59CC">
        <w:t>-</w:t>
      </w:r>
      <w:r w:rsidRPr="00A27AC1">
        <w:t>of</w:t>
      </w:r>
      <w:r w:rsidR="004E59CC">
        <w:t>-</w:t>
      </w:r>
      <w:r w:rsidRPr="00A27AC1">
        <w:t>range values</w:t>
      </w:r>
    </w:p>
    <w:p w14:paraId="0344DA1E" w14:textId="77777777" w:rsidR="00021828" w:rsidRDefault="00021828" w:rsidP="00021828">
      <w:pPr>
        <w:pStyle w:val="Bullet2"/>
        <w:numPr>
          <w:ilvl w:val="1"/>
          <w:numId w:val="1"/>
        </w:numPr>
      </w:pPr>
      <w:r>
        <w:t>C</w:t>
      </w:r>
      <w:r w:rsidRPr="00A27AC1">
        <w:t>onsistency between LVF moments and OCV early/late sigma values</w:t>
      </w:r>
    </w:p>
    <w:p w14:paraId="0370558B" w14:textId="77777777" w:rsidR="00021828" w:rsidRDefault="00021828" w:rsidP="00021828">
      <w:pPr>
        <w:pStyle w:val="Bullet2"/>
        <w:numPr>
          <w:ilvl w:val="1"/>
          <w:numId w:val="1"/>
        </w:numPr>
      </w:pPr>
      <w:r>
        <w:t>E</w:t>
      </w:r>
      <w:r w:rsidRPr="00A27AC1">
        <w:t xml:space="preserve">arly </w:t>
      </w:r>
      <w:r>
        <w:t xml:space="preserve">/ </w:t>
      </w:r>
      <w:r w:rsidRPr="00A27AC1">
        <w:t>late sigma ratio</w:t>
      </w:r>
    </w:p>
    <w:p w14:paraId="078E6229" w14:textId="77777777" w:rsidR="00021828" w:rsidRDefault="00021828" w:rsidP="00021828">
      <w:pPr>
        <w:pStyle w:val="Bullet2"/>
        <w:numPr>
          <w:ilvl w:val="1"/>
          <w:numId w:val="1"/>
        </w:numPr>
      </w:pPr>
      <w:r w:rsidRPr="00A27AC1">
        <w:t>OCV sigma by nom ratio</w:t>
      </w:r>
    </w:p>
    <w:p w14:paraId="7C586CE3" w14:textId="77777777" w:rsidR="00021828" w:rsidRPr="00A04BD1" w:rsidRDefault="00021828" w:rsidP="00021828">
      <w:pPr>
        <w:pStyle w:val="Bullet2"/>
        <w:numPr>
          <w:ilvl w:val="1"/>
          <w:numId w:val="1"/>
        </w:numPr>
      </w:pPr>
      <w:r>
        <w:t>D</w:t>
      </w:r>
      <w:r w:rsidRPr="00A27AC1">
        <w:t xml:space="preserve">elay </w:t>
      </w:r>
      <w:r>
        <w:t xml:space="preserve">/ </w:t>
      </w:r>
      <w:r w:rsidRPr="00A27AC1">
        <w:t>trans sigma ratio</w:t>
      </w:r>
    </w:p>
    <w:p w14:paraId="675645A3" w14:textId="77777777" w:rsidR="00021828" w:rsidRDefault="00021828" w:rsidP="00021828">
      <w:pPr>
        <w:pStyle w:val="Bullet1"/>
        <w:numPr>
          <w:ilvl w:val="0"/>
          <w:numId w:val="1"/>
        </w:numPr>
      </w:pPr>
      <w:r w:rsidRPr="00377AC8">
        <w:rPr>
          <w:b/>
          <w:bCs/>
        </w:rPr>
        <w:t>Validate LVF:</w:t>
      </w:r>
      <w:r w:rsidRPr="00A04BD1">
        <w:t xml:space="preserve"> </w:t>
      </w:r>
      <w:r>
        <w:t>C</w:t>
      </w:r>
      <w:r w:rsidRPr="007116F7">
        <w:t>heck using</w:t>
      </w:r>
      <w:r>
        <w:t xml:space="preserve"> the</w:t>
      </w:r>
      <w:r w:rsidRPr="007116F7">
        <w:t xml:space="preserve"> </w:t>
      </w:r>
      <w:r w:rsidRPr="00D052A1">
        <w:rPr>
          <w:rStyle w:val="TableCode1Char"/>
        </w:rPr>
        <w:t>validate_lvf_data</w:t>
      </w:r>
      <w:r w:rsidRPr="007116F7">
        <w:t xml:space="preserve"> </w:t>
      </w:r>
      <w:r>
        <w:t>command</w:t>
      </w:r>
      <w:r w:rsidRPr="007116F7">
        <w:t xml:space="preserve"> in </w:t>
      </w:r>
      <w:r>
        <w:t xml:space="preserve">Cadence </w:t>
      </w:r>
      <w:r w:rsidRPr="007116F7">
        <w:t>Liberate LV</w:t>
      </w:r>
      <w:r>
        <w:t>*. T</w:t>
      </w:r>
      <w:r w:rsidRPr="007116F7">
        <w:t>his checks for</w:t>
      </w:r>
      <w:r>
        <w:t>:</w:t>
      </w:r>
    </w:p>
    <w:p w14:paraId="73BA7D37" w14:textId="77777777" w:rsidR="00021828" w:rsidRDefault="00021828" w:rsidP="00021828">
      <w:pPr>
        <w:pStyle w:val="Bullet2"/>
        <w:numPr>
          <w:ilvl w:val="1"/>
          <w:numId w:val="1"/>
        </w:numPr>
      </w:pPr>
      <w:r>
        <w:t>Missing OCV arc</w:t>
      </w:r>
    </w:p>
    <w:p w14:paraId="5462A29C" w14:textId="77777777" w:rsidR="00021828" w:rsidRDefault="00021828" w:rsidP="00021828">
      <w:pPr>
        <w:pStyle w:val="Bullet2"/>
        <w:numPr>
          <w:ilvl w:val="1"/>
          <w:numId w:val="1"/>
        </w:numPr>
      </w:pPr>
      <w:r>
        <w:t>NLDM table</w:t>
      </w:r>
      <w:r w:rsidRPr="007116F7">
        <w:t xml:space="preserve"> and </w:t>
      </w:r>
      <w:r>
        <w:t>OCV</w:t>
      </w:r>
      <w:r w:rsidRPr="007116F7">
        <w:t xml:space="preserve"> table having different </w:t>
      </w:r>
      <w:r>
        <w:t>size</w:t>
      </w:r>
    </w:p>
    <w:p w14:paraId="67052FC8" w14:textId="77777777" w:rsidR="00021828" w:rsidRPr="007116F7" w:rsidRDefault="00021828" w:rsidP="00021828">
      <w:pPr>
        <w:pStyle w:val="Bullet2"/>
        <w:numPr>
          <w:ilvl w:val="1"/>
          <w:numId w:val="1"/>
        </w:numPr>
      </w:pPr>
      <w:r>
        <w:t>Any zero value for OCV</w:t>
      </w:r>
    </w:p>
    <w:p w14:paraId="4D070830" w14:textId="77777777" w:rsidR="00021828" w:rsidRPr="00A04BD1" w:rsidRDefault="00021828" w:rsidP="00021828">
      <w:pPr>
        <w:pStyle w:val="Body1"/>
      </w:pPr>
      <w:r>
        <w:t xml:space="preserve">Detail information of these checks can be found in the Cadence </w:t>
      </w:r>
      <w:r w:rsidRPr="007116F7">
        <w:t>Liberate LV</w:t>
      </w:r>
      <w:r>
        <w:t>* manual.</w:t>
      </w:r>
    </w:p>
    <w:p w14:paraId="21D1EEEF" w14:textId="77777777" w:rsidR="00021828" w:rsidRPr="00912A50" w:rsidRDefault="00021828" w:rsidP="00021828">
      <w:pPr>
        <w:pStyle w:val="Heading3"/>
      </w:pPr>
      <w:bookmarkStart w:id="365" w:name="_Toc164238140"/>
      <w:bookmarkStart w:id="366" w:name="_Toc169527045"/>
      <w:r w:rsidRPr="00912A50">
        <w:t>Setup Environment and run directory</w:t>
      </w:r>
      <w:bookmarkEnd w:id="365"/>
      <w:bookmarkEnd w:id="366"/>
    </w:p>
    <w:p w14:paraId="0DC803F8" w14:textId="77777777" w:rsidR="00021828" w:rsidRDefault="00021828" w:rsidP="00ED2B95">
      <w:pPr>
        <w:pStyle w:val="Number1"/>
        <w:numPr>
          <w:ilvl w:val="0"/>
          <w:numId w:val="40"/>
        </w:numPr>
      </w:pPr>
      <w:r w:rsidRPr="00912A50">
        <w:t xml:space="preserve">Change the directory to the LDK </w:t>
      </w:r>
      <w:r>
        <w:t xml:space="preserve">work </w:t>
      </w:r>
      <w:r w:rsidRPr="00912A50">
        <w:t>area ./ldk_r0.9_cdns/training/setup/cadence/ldk</w:t>
      </w:r>
      <w:r>
        <w:t>.</w:t>
      </w:r>
    </w:p>
    <w:p w14:paraId="4D4CFCF6" w14:textId="77777777" w:rsidR="00021828" w:rsidRPr="00912A50" w:rsidRDefault="00021828" w:rsidP="00ED2B95">
      <w:pPr>
        <w:pStyle w:val="Number1"/>
        <w:numPr>
          <w:ilvl w:val="0"/>
          <w:numId w:val="40"/>
        </w:numPr>
      </w:pPr>
      <w:r>
        <w:t>I</w:t>
      </w:r>
      <w:r w:rsidRPr="00912A50">
        <w:t>f this is the first time launching Cadence tools from the shell you are working in</w:t>
      </w:r>
      <w:r>
        <w:t>, then s</w:t>
      </w:r>
      <w:r w:rsidRPr="00912A50">
        <w:t xml:space="preserve">ource the </w:t>
      </w:r>
      <w:r w:rsidRPr="00BA3DF0">
        <w:t>sourceme</w:t>
      </w:r>
      <w:r w:rsidRPr="00912A50">
        <w:t xml:space="preserve"> file.</w:t>
      </w:r>
    </w:p>
    <w:p w14:paraId="1D91483B" w14:textId="20E662DD" w:rsidR="00021828" w:rsidRDefault="00021828" w:rsidP="00021828">
      <w:pPr>
        <w:pStyle w:val="Number1"/>
      </w:pPr>
      <w:r>
        <w:t>Change to the characterization work</w:t>
      </w:r>
      <w:r w:rsidR="00553000">
        <w:t>ing</w:t>
      </w:r>
      <w:r>
        <w:t xml:space="preserve"> directory:</w:t>
      </w:r>
    </w:p>
    <w:tbl>
      <w:tblPr>
        <w:tblStyle w:val="Table03"/>
        <w:tblW w:w="9720" w:type="dxa"/>
        <w:tblInd w:w="355" w:type="dxa"/>
        <w:tblLook w:val="04A0" w:firstRow="1" w:lastRow="0" w:firstColumn="1" w:lastColumn="0" w:noHBand="0" w:noVBand="1"/>
      </w:tblPr>
      <w:tblGrid>
        <w:gridCol w:w="9720"/>
      </w:tblGrid>
      <w:tr w:rsidR="00021828" w14:paraId="55792929" w14:textId="77777777" w:rsidTr="00553000">
        <w:tc>
          <w:tcPr>
            <w:tcW w:w="9720" w:type="dxa"/>
          </w:tcPr>
          <w:p w14:paraId="698CB142" w14:textId="77777777" w:rsidR="00021828" w:rsidRDefault="00021828" w:rsidP="00480A43">
            <w:pPr>
              <w:pStyle w:val="TableCode1"/>
            </w:pPr>
            <w:r>
              <w:t>cd $LDK_WORKAREA/</w:t>
            </w:r>
            <w:r w:rsidRPr="004D3D9B">
              <w:t>training/</w:t>
            </w:r>
            <w:r>
              <w:t>setup/cadence/ldk/char</w:t>
            </w:r>
          </w:p>
        </w:tc>
      </w:tr>
    </w:tbl>
    <w:p w14:paraId="242CF139" w14:textId="77777777" w:rsidR="00021828" w:rsidRPr="008B67B4" w:rsidRDefault="00021828" w:rsidP="00021828">
      <w:pPr>
        <w:pStyle w:val="Heading3"/>
      </w:pPr>
      <w:bookmarkStart w:id="367" w:name="_Toc164238141"/>
      <w:bookmarkStart w:id="368" w:name="_Toc169527046"/>
      <w:r w:rsidRPr="008B67B4">
        <w:lastRenderedPageBreak/>
        <w:t>Pre-requ</w:t>
      </w:r>
      <w:r>
        <w:t>i</w:t>
      </w:r>
      <w:r w:rsidRPr="008B67B4">
        <w:t>sit</w:t>
      </w:r>
      <w:r>
        <w:t>e</w:t>
      </w:r>
      <w:bookmarkEnd w:id="367"/>
      <w:bookmarkEnd w:id="368"/>
    </w:p>
    <w:p w14:paraId="6B2EDDB0" w14:textId="77777777" w:rsidR="00021828" w:rsidRPr="002E03D7" w:rsidRDefault="00021828" w:rsidP="00021828">
      <w:pPr>
        <w:keepNext/>
        <w:rPr>
          <w:rStyle w:val="Body1Char"/>
        </w:rPr>
      </w:pPr>
      <w:r w:rsidRPr="002E03D7">
        <w:rPr>
          <w:rStyle w:val="Body1Char"/>
        </w:rPr>
        <w:t xml:space="preserve">Existence of the following .lib files </w:t>
      </w:r>
      <w:r>
        <w:rPr>
          <w:rStyle w:val="Body1Char"/>
        </w:rPr>
        <w:t xml:space="preserve">is required </w:t>
      </w:r>
      <w:r w:rsidRPr="002E03D7">
        <w:rPr>
          <w:rStyle w:val="Body1Char"/>
        </w:rPr>
        <w:t xml:space="preserve">in </w:t>
      </w:r>
      <w:r>
        <w:rPr>
          <w:rStyle w:val="Body1Char"/>
        </w:rPr>
        <w:t xml:space="preserve">the </w:t>
      </w:r>
      <w:r w:rsidRPr="002E03D7">
        <w:rPr>
          <w:rStyle w:val="Body1Char"/>
        </w:rPr>
        <w:t>directory</w:t>
      </w:r>
      <w:r>
        <w:t xml:space="preserve"> </w:t>
      </w:r>
      <w:r w:rsidRPr="002E03D7">
        <w:rPr>
          <w:rStyle w:val="Body1Char"/>
        </w:rPr>
        <w:t>$LDK_WORKAREA/training/setup/cadence/ldk/stdcells_1278.ldk_demo_lib/lib/base_ulvt.</w:t>
      </w:r>
    </w:p>
    <w:p w14:paraId="7FFB9BCD" w14:textId="77777777" w:rsidR="00021828" w:rsidRDefault="00021828" w:rsidP="00021828">
      <w:pPr>
        <w:pStyle w:val="Bullet1"/>
        <w:numPr>
          <w:ilvl w:val="0"/>
          <w:numId w:val="1"/>
        </w:numPr>
      </w:pPr>
      <w:r>
        <w:t>lib783_i0m_180h_50pp_base_ulvt_tttt_0p700v_85c_tttt_ctyp_ccslnt.lib</w:t>
      </w:r>
    </w:p>
    <w:p w14:paraId="7294F2D8" w14:textId="77777777" w:rsidR="00021828" w:rsidRDefault="00021828" w:rsidP="00021828">
      <w:pPr>
        <w:pStyle w:val="Bullet1"/>
        <w:numPr>
          <w:ilvl w:val="0"/>
          <w:numId w:val="1"/>
        </w:numPr>
      </w:pPr>
      <w:r>
        <w:t>lib783_i0m_180h_50pp_base_ulvt_tttt_0p700v_85c_tttt_ctyp_nldm.lib</w:t>
      </w:r>
    </w:p>
    <w:p w14:paraId="57352D8C" w14:textId="71E0253E" w:rsidR="00021828" w:rsidRDefault="00021828" w:rsidP="00021828">
      <w:pPr>
        <w:pStyle w:val="Bullet1"/>
        <w:numPr>
          <w:ilvl w:val="0"/>
          <w:numId w:val="0"/>
        </w:numPr>
      </w:pPr>
      <w:r w:rsidRPr="002E03D7">
        <w:rPr>
          <w:rStyle w:val="Body1Char"/>
        </w:rPr>
        <w:t>The</w:t>
      </w:r>
      <w:r>
        <w:rPr>
          <w:rStyle w:val="Body1Char"/>
        </w:rPr>
        <w:t xml:space="preserve"> files</w:t>
      </w:r>
      <w:r w:rsidRPr="002E03D7">
        <w:rPr>
          <w:rStyle w:val="Body1Char"/>
        </w:rPr>
        <w:t xml:space="preserve"> were generated in </w:t>
      </w:r>
      <w:r>
        <w:rPr>
          <w:rStyle w:val="Body1Char"/>
        </w:rPr>
        <w:t xml:space="preserve">Section </w:t>
      </w:r>
      <w:r w:rsidRPr="002230D7">
        <w:rPr>
          <w:rStyle w:val="Link"/>
        </w:rPr>
        <w:fldChar w:fldCharType="begin"/>
      </w:r>
      <w:r w:rsidRPr="002230D7">
        <w:rPr>
          <w:rStyle w:val="Link"/>
        </w:rPr>
        <w:instrText xml:space="preserve"> REF _Ref153271473 \r \h </w:instrText>
      </w:r>
      <w:r>
        <w:rPr>
          <w:rStyle w:val="Link"/>
        </w:rPr>
        <w:instrText xml:space="preserve"> \* MERGEFORMAT </w:instrText>
      </w:r>
      <w:r w:rsidRPr="002230D7">
        <w:rPr>
          <w:rStyle w:val="Link"/>
        </w:rPr>
      </w:r>
      <w:r w:rsidRPr="002230D7">
        <w:rPr>
          <w:rStyle w:val="Link"/>
        </w:rPr>
        <w:fldChar w:fldCharType="separate"/>
      </w:r>
      <w:r w:rsidR="001E647E">
        <w:rPr>
          <w:rStyle w:val="Link"/>
        </w:rPr>
        <w:t>3.8</w:t>
      </w:r>
      <w:r w:rsidRPr="002230D7">
        <w:rPr>
          <w:rStyle w:val="Link"/>
        </w:rPr>
        <w:fldChar w:fldCharType="end"/>
      </w:r>
      <w:r w:rsidRPr="00935FEC">
        <w:rPr>
          <w:rStyle w:val="Body1Char"/>
        </w:rPr>
        <w:t>.</w:t>
      </w:r>
    </w:p>
    <w:p w14:paraId="2E212F0C" w14:textId="77777777" w:rsidR="00021828" w:rsidRDefault="00021828" w:rsidP="00021828">
      <w:pPr>
        <w:pStyle w:val="Heading3"/>
      </w:pPr>
      <w:bookmarkStart w:id="369" w:name="_Toc164238142"/>
      <w:bookmarkStart w:id="370" w:name="_Toc169527047"/>
      <w:r>
        <w:t>QA – Liberty</w:t>
      </w:r>
      <w:bookmarkEnd w:id="369"/>
      <w:bookmarkEnd w:id="370"/>
    </w:p>
    <w:p w14:paraId="4A16BB5F" w14:textId="60F21FF4" w:rsidR="00021828" w:rsidRDefault="00021828" w:rsidP="00ED2B95">
      <w:pPr>
        <w:pStyle w:val="Number1"/>
        <w:numPr>
          <w:ilvl w:val="0"/>
          <w:numId w:val="41"/>
        </w:numPr>
      </w:pPr>
      <w:r>
        <w:t>Run the setup script to create the QA run directory,</w:t>
      </w:r>
      <w:r w:rsidR="004F475A">
        <w:t xml:space="preserve"> and</w:t>
      </w:r>
      <w:r>
        <w:t xml:space="preserve"> then cd to the directory:</w:t>
      </w:r>
    </w:p>
    <w:tbl>
      <w:tblPr>
        <w:tblStyle w:val="Table03"/>
        <w:tblW w:w="9720" w:type="dxa"/>
        <w:tblInd w:w="355" w:type="dxa"/>
        <w:tblLook w:val="04A0" w:firstRow="1" w:lastRow="0" w:firstColumn="1" w:lastColumn="0" w:noHBand="0" w:noVBand="1"/>
      </w:tblPr>
      <w:tblGrid>
        <w:gridCol w:w="9720"/>
      </w:tblGrid>
      <w:tr w:rsidR="00021828" w:rsidRPr="002E03D7" w14:paraId="726D9BBE" w14:textId="77777777" w:rsidTr="00E00C1E">
        <w:tc>
          <w:tcPr>
            <w:tcW w:w="9720" w:type="dxa"/>
          </w:tcPr>
          <w:p w14:paraId="651F0772" w14:textId="77777777" w:rsidR="00021828" w:rsidRPr="002E03D7" w:rsidRDefault="00021828" w:rsidP="00480A43">
            <w:pPr>
              <w:pStyle w:val="TableCode1"/>
            </w:pPr>
            <w:r w:rsidRPr="002E03D7">
              <w:t>$INTEL_LDK/training/libraries/char/setup/CreateSetup.csh qa</w:t>
            </w:r>
            <w:r>
              <w:br/>
            </w:r>
            <w:r w:rsidRPr="002E03D7">
              <w:t>cd qa</w:t>
            </w:r>
          </w:p>
        </w:tc>
      </w:tr>
    </w:tbl>
    <w:p w14:paraId="71FCC779" w14:textId="77777777" w:rsidR="00021828" w:rsidRPr="002E03D7" w:rsidRDefault="00021828" w:rsidP="00021828">
      <w:pPr>
        <w:pStyle w:val="Number1"/>
      </w:pPr>
      <w:r w:rsidRPr="002E03D7">
        <w:t>Run QA on ccslnt lib</w:t>
      </w:r>
      <w:r>
        <w:t>:</w:t>
      </w:r>
    </w:p>
    <w:tbl>
      <w:tblPr>
        <w:tblStyle w:val="Table03"/>
        <w:tblW w:w="0" w:type="auto"/>
        <w:tblInd w:w="355" w:type="dxa"/>
        <w:tblLook w:val="04A0" w:firstRow="1" w:lastRow="0" w:firstColumn="1" w:lastColumn="0" w:noHBand="0" w:noVBand="1"/>
      </w:tblPr>
      <w:tblGrid>
        <w:gridCol w:w="9715"/>
      </w:tblGrid>
      <w:tr w:rsidR="00021828" w:rsidRPr="002E03D7" w14:paraId="2BA95174" w14:textId="77777777" w:rsidTr="00480A43">
        <w:tc>
          <w:tcPr>
            <w:tcW w:w="9715" w:type="dxa"/>
          </w:tcPr>
          <w:p w14:paraId="097D6C1D" w14:textId="77777777" w:rsidR="00021828" w:rsidRPr="002E03D7" w:rsidRDefault="00021828" w:rsidP="00480A43">
            <w:pPr>
              <w:pStyle w:val="TableCode1"/>
            </w:pPr>
            <w:r w:rsidRPr="002E03D7">
              <w:t>./run_QA.csh $LDK_WORKAREA/</w:t>
            </w:r>
            <w:r w:rsidRPr="002E03D7">
              <w:rPr>
                <w:sz w:val="21"/>
                <w:szCs w:val="21"/>
              </w:rPr>
              <w:t>training/setup/cadence/ldk/stdcells_1278.ldk_demo_lib/lib/base_ulvt/lib783_i0m_180h_50pp_base_ulvt_tttt_0p700v_85c_tttt_ctyp_ccslnt.lib</w:t>
            </w:r>
          </w:p>
        </w:tc>
      </w:tr>
    </w:tbl>
    <w:p w14:paraId="19A69C78" w14:textId="77777777" w:rsidR="00021828" w:rsidRDefault="00021828" w:rsidP="00021828">
      <w:pPr>
        <w:pStyle w:val="Body2"/>
      </w:pPr>
      <w:r>
        <w:t>Run time is less than five minutes.</w:t>
      </w:r>
    </w:p>
    <w:p w14:paraId="27CD6C74" w14:textId="77777777" w:rsidR="00021828" w:rsidRDefault="00021828" w:rsidP="00021828">
      <w:pPr>
        <w:pStyle w:val="Body2"/>
      </w:pPr>
      <w:r>
        <w:t>The log files are written to the directory ./logs/.</w:t>
      </w:r>
    </w:p>
    <w:p w14:paraId="0EC67536" w14:textId="77777777" w:rsidR="00021828" w:rsidRDefault="00021828" w:rsidP="00021828">
      <w:pPr>
        <w:pStyle w:val="Body2"/>
      </w:pPr>
      <w:r>
        <w:t>The output reports are written to the directory ./reports/&lt;lib_name&gt;/. For example:</w:t>
      </w:r>
      <w:r>
        <w:br/>
        <w:t>./reports/</w:t>
      </w:r>
      <w:r w:rsidRPr="00F23D14">
        <w:t>lib783_i0m_180h_50pp_base_ulvt_tttt_0p700v_85c_tttt_ctyp_ccslnt/</w:t>
      </w:r>
    </w:p>
    <w:p w14:paraId="6E8B4EA3" w14:textId="77777777" w:rsidR="00021828" w:rsidRDefault="00021828" w:rsidP="00021828">
      <w:pPr>
        <w:pStyle w:val="Body2"/>
      </w:pPr>
      <w:r>
        <w:t>If the specified lib file is an NLDM lib file, only Data Range and Monotonicity checks are run. The other checks apply to data such as CCS, CCSN, and LVF that does not exist in the NLDM lib file.</w:t>
      </w:r>
    </w:p>
    <w:p w14:paraId="7154C1FE" w14:textId="77777777" w:rsidR="00021828" w:rsidRDefault="00021828" w:rsidP="00021828">
      <w:pPr>
        <w:pStyle w:val="Heading2"/>
      </w:pPr>
      <w:bookmarkStart w:id="371" w:name="_Toc164238143"/>
      <w:bookmarkStart w:id="372" w:name="_Toc169527048"/>
      <w:r>
        <w:t>Power Grid views QA</w:t>
      </w:r>
      <w:bookmarkEnd w:id="371"/>
      <w:bookmarkEnd w:id="372"/>
    </w:p>
    <w:p w14:paraId="5BA31400" w14:textId="4219B045" w:rsidR="00021828" w:rsidRDefault="00021828" w:rsidP="00021828">
      <w:pPr>
        <w:pStyle w:val="Body1"/>
      </w:pPr>
      <w:r>
        <w:t>The</w:t>
      </w:r>
      <w:r w:rsidRPr="00D31F31">
        <w:t xml:space="preserve"> PGV</w:t>
      </w:r>
      <w:r>
        <w:t xml:space="preserve"> view generation section (Section </w:t>
      </w:r>
      <w:r w:rsidRPr="00F06BC9">
        <w:rPr>
          <w:rStyle w:val="Link"/>
        </w:rPr>
        <w:fldChar w:fldCharType="begin"/>
      </w:r>
      <w:r w:rsidRPr="00F06BC9">
        <w:rPr>
          <w:rStyle w:val="Link"/>
        </w:rPr>
        <w:instrText xml:space="preserve"> REF _Ref153986299 \n \h </w:instrText>
      </w:r>
      <w:r>
        <w:rPr>
          <w:rStyle w:val="Link"/>
        </w:rPr>
        <w:instrText xml:space="preserve"> \* MERGEFORMAT </w:instrText>
      </w:r>
      <w:r w:rsidRPr="00F06BC9">
        <w:rPr>
          <w:rStyle w:val="Link"/>
        </w:rPr>
      </w:r>
      <w:r w:rsidRPr="00F06BC9">
        <w:rPr>
          <w:rStyle w:val="Link"/>
        </w:rPr>
        <w:fldChar w:fldCharType="separate"/>
      </w:r>
      <w:r w:rsidR="001E647E">
        <w:rPr>
          <w:rStyle w:val="Link"/>
        </w:rPr>
        <w:t>5</w:t>
      </w:r>
      <w:r w:rsidRPr="00F06BC9">
        <w:rPr>
          <w:rStyle w:val="Link"/>
        </w:rPr>
        <w:fldChar w:fldCharType="end"/>
      </w:r>
      <w:r>
        <w:t>) has its own QA section which is covered by the check_pg_library option (step</w:t>
      </w:r>
      <w:r w:rsidR="009264F3">
        <w:t>s</w:t>
      </w:r>
      <w:r>
        <w:t xml:space="preserve"> 15 and 16). Th</w:t>
      </w:r>
      <w:r w:rsidR="00857B52">
        <w:t>ese</w:t>
      </w:r>
      <w:r>
        <w:t xml:space="preserve"> step</w:t>
      </w:r>
      <w:r w:rsidR="00857B52">
        <w:t>s</w:t>
      </w:r>
      <w:r>
        <w:t xml:space="preserve"> cover the basic QA checks, such as parameter checks and LEF consistency checks. These are detailed in Section </w:t>
      </w:r>
      <w:r w:rsidRPr="00F06BC9">
        <w:rPr>
          <w:rStyle w:val="Link"/>
        </w:rPr>
        <w:fldChar w:fldCharType="begin"/>
      </w:r>
      <w:r w:rsidRPr="00F06BC9">
        <w:rPr>
          <w:rStyle w:val="Link"/>
        </w:rPr>
        <w:instrText xml:space="preserve"> REF _Ref153986299 \n \h </w:instrText>
      </w:r>
      <w:r>
        <w:rPr>
          <w:rStyle w:val="Link"/>
        </w:rPr>
        <w:instrText xml:space="preserve"> \* MERGEFORMAT </w:instrText>
      </w:r>
      <w:r w:rsidRPr="00F06BC9">
        <w:rPr>
          <w:rStyle w:val="Link"/>
        </w:rPr>
      </w:r>
      <w:r w:rsidRPr="00F06BC9">
        <w:rPr>
          <w:rStyle w:val="Link"/>
        </w:rPr>
        <w:fldChar w:fldCharType="separate"/>
      </w:r>
      <w:r w:rsidR="001E647E">
        <w:rPr>
          <w:rStyle w:val="Link"/>
        </w:rPr>
        <w:t>5</w:t>
      </w:r>
      <w:r w:rsidRPr="00F06BC9">
        <w:rPr>
          <w:rStyle w:val="Link"/>
        </w:rPr>
        <w:fldChar w:fldCharType="end"/>
      </w:r>
      <w:r>
        <w:t>; there are no lab steps in this section.</w:t>
      </w:r>
    </w:p>
    <w:tbl>
      <w:tblPr>
        <w:tblStyle w:val="Table03"/>
        <w:tblW w:w="10075" w:type="dxa"/>
        <w:tblLook w:val="04A0" w:firstRow="1" w:lastRow="0" w:firstColumn="1" w:lastColumn="0" w:noHBand="0" w:noVBand="1"/>
      </w:tblPr>
      <w:tblGrid>
        <w:gridCol w:w="10075"/>
      </w:tblGrid>
      <w:tr w:rsidR="00021828" w:rsidRPr="002E03D7" w14:paraId="1C0A90B6" w14:textId="77777777" w:rsidTr="00963267">
        <w:tc>
          <w:tcPr>
            <w:tcW w:w="10075" w:type="dxa"/>
          </w:tcPr>
          <w:p w14:paraId="1A431F0A" w14:textId="77777777" w:rsidR="00021828" w:rsidRPr="002E03D7" w:rsidRDefault="00021828" w:rsidP="00480A43">
            <w:pPr>
              <w:pStyle w:val="TableCode1"/>
            </w:pPr>
            <w:r w:rsidRPr="002E03D7">
              <w:t>check_pg_library</w:t>
            </w:r>
          </w:p>
        </w:tc>
      </w:tr>
      <w:tr w:rsidR="00021828" w:rsidRPr="002E03D7" w14:paraId="29C6CC0C" w14:textId="77777777" w:rsidTr="00963267">
        <w:tc>
          <w:tcPr>
            <w:tcW w:w="10075" w:type="dxa"/>
          </w:tcPr>
          <w:p w14:paraId="5C5E53EE" w14:textId="77777777" w:rsidR="00021828" w:rsidRPr="002E03D7" w:rsidRDefault="00021828" w:rsidP="00480A43">
            <w:pPr>
              <w:pStyle w:val="TableCode1"/>
            </w:pPr>
            <w:r w:rsidRPr="002E03D7">
              <w:t xml:space="preserve">               -list { ../stdcells_1278.ldk_demo_lib/pgv/stdcells.cl } \</w:t>
            </w:r>
          </w:p>
        </w:tc>
      </w:tr>
      <w:tr w:rsidR="00021828" w:rsidRPr="002E03D7" w14:paraId="5CEEA78D" w14:textId="77777777" w:rsidTr="00963267">
        <w:tc>
          <w:tcPr>
            <w:tcW w:w="10075" w:type="dxa"/>
          </w:tcPr>
          <w:p w14:paraId="4A8EA221" w14:textId="77777777" w:rsidR="00021828" w:rsidRPr="002E03D7" w:rsidRDefault="00021828" w:rsidP="00480A43">
            <w:pPr>
              <w:pStyle w:val="TableCode1"/>
            </w:pPr>
            <w:r w:rsidRPr="002E03D7">
              <w:t xml:space="preserve">               -check_parameters \</w:t>
            </w:r>
          </w:p>
        </w:tc>
      </w:tr>
      <w:tr w:rsidR="00021828" w:rsidRPr="002E03D7" w14:paraId="4321C7D0" w14:textId="77777777" w:rsidTr="00963267">
        <w:tc>
          <w:tcPr>
            <w:tcW w:w="10075" w:type="dxa"/>
          </w:tcPr>
          <w:p w14:paraId="4A9EA4B6" w14:textId="77777777" w:rsidR="00021828" w:rsidRPr="002E03D7" w:rsidRDefault="00021828" w:rsidP="00480A43">
            <w:pPr>
              <w:pStyle w:val="TableCode1"/>
            </w:pPr>
            <w:r w:rsidRPr="002E03D7">
              <w:t xml:space="preserve">               -lef_consistency \</w:t>
            </w:r>
          </w:p>
        </w:tc>
      </w:tr>
      <w:tr w:rsidR="00021828" w:rsidRPr="002E03D7" w14:paraId="20D55644" w14:textId="77777777" w:rsidTr="00963267">
        <w:tc>
          <w:tcPr>
            <w:tcW w:w="10075" w:type="dxa"/>
          </w:tcPr>
          <w:p w14:paraId="01FB4D69" w14:textId="77777777" w:rsidR="00021828" w:rsidRPr="002E03D7" w:rsidRDefault="00021828" w:rsidP="00480A43">
            <w:pPr>
              <w:pStyle w:val="TableCode1"/>
            </w:pPr>
            <w:r w:rsidRPr="002E03D7">
              <w:t xml:space="preserve">               -rule_file validate_rule.txt \</w:t>
            </w:r>
          </w:p>
        </w:tc>
      </w:tr>
      <w:tr w:rsidR="00021828" w:rsidRPr="002E03D7" w14:paraId="4BDED481" w14:textId="77777777" w:rsidTr="00963267">
        <w:tc>
          <w:tcPr>
            <w:tcW w:w="10075" w:type="dxa"/>
          </w:tcPr>
          <w:p w14:paraId="335B2D1F" w14:textId="77777777" w:rsidR="00021828" w:rsidRPr="002E03D7" w:rsidRDefault="00021828" w:rsidP="00480A43">
            <w:pPr>
              <w:pStyle w:val="TableCode1"/>
            </w:pPr>
            <w:r w:rsidRPr="002E03D7">
              <w:t xml:space="preserve">               -output Validate_PGV \</w:t>
            </w:r>
          </w:p>
        </w:tc>
      </w:tr>
      <w:tr w:rsidR="00021828" w:rsidRPr="002E03D7" w14:paraId="7D899088" w14:textId="77777777" w:rsidTr="00963267">
        <w:tc>
          <w:tcPr>
            <w:tcW w:w="10075" w:type="dxa"/>
          </w:tcPr>
          <w:p w14:paraId="3E8B3553" w14:textId="77777777" w:rsidR="00021828" w:rsidRPr="002E03D7" w:rsidRDefault="00021828" w:rsidP="00480A43">
            <w:pPr>
              <w:pStyle w:val="TableCode1"/>
            </w:pPr>
            <w:r w:rsidRPr="002E03D7">
              <w:t xml:space="preserve">               -summary</w:t>
            </w:r>
          </w:p>
        </w:tc>
      </w:tr>
    </w:tbl>
    <w:p w14:paraId="217ABA61" w14:textId="2DE6FE67" w:rsidR="00021828" w:rsidRPr="00E243C5" w:rsidRDefault="00021828" w:rsidP="00021828">
      <w:pPr>
        <w:pStyle w:val="Caption"/>
        <w:rPr>
          <w:b w:val="0"/>
          <w:bCs/>
        </w:rPr>
      </w:pPr>
      <w:bookmarkStart w:id="373" w:name="_Toc164238221"/>
      <w:bookmarkStart w:id="374" w:name="_Toc169527139"/>
      <w:r>
        <w:t xml:space="preserve">Figure </w:t>
      </w:r>
      <w:r>
        <w:rPr>
          <w:noProof/>
        </w:rPr>
        <w:fldChar w:fldCharType="begin"/>
      </w:r>
      <w:r>
        <w:rPr>
          <w:noProof/>
        </w:rPr>
        <w:instrText xml:space="preserve"> SEQ Figure \* ARABIC </w:instrText>
      </w:r>
      <w:r>
        <w:rPr>
          <w:noProof/>
        </w:rPr>
        <w:fldChar w:fldCharType="separate"/>
      </w:r>
      <w:r w:rsidR="000C0CA7">
        <w:rPr>
          <w:noProof/>
        </w:rPr>
        <w:t>60</w:t>
      </w:r>
      <w:r>
        <w:rPr>
          <w:noProof/>
        </w:rPr>
        <w:fldChar w:fldCharType="end"/>
      </w:r>
      <w:r>
        <w:t>:</w:t>
      </w:r>
      <w:r w:rsidRPr="00E70778">
        <w:t xml:space="preserve"> </w:t>
      </w:r>
      <w:r w:rsidRPr="00E243C5">
        <w:t xml:space="preserve">LEF Consistency Check </w:t>
      </w:r>
      <w:r>
        <w:t>r</w:t>
      </w:r>
      <w:r w:rsidRPr="00E243C5">
        <w:t>esults</w:t>
      </w:r>
      <w:bookmarkEnd w:id="373"/>
      <w:bookmarkEnd w:id="374"/>
    </w:p>
    <w:tbl>
      <w:tblPr>
        <w:tblStyle w:val="Table02"/>
        <w:tblW w:w="5000" w:type="pct"/>
        <w:tblLook w:val="04A0" w:firstRow="1" w:lastRow="0" w:firstColumn="1" w:lastColumn="0" w:noHBand="0" w:noVBand="1"/>
      </w:tblPr>
      <w:tblGrid>
        <w:gridCol w:w="10070"/>
      </w:tblGrid>
      <w:tr w:rsidR="00021828" w:rsidRPr="002E03D7" w14:paraId="29DC9191" w14:textId="77777777" w:rsidTr="00963267">
        <w:trPr>
          <w:cnfStyle w:val="100000000000" w:firstRow="1" w:lastRow="0" w:firstColumn="0" w:lastColumn="0" w:oddVBand="0" w:evenVBand="0" w:oddHBand="0" w:evenHBand="0" w:firstRowFirstColumn="0" w:firstRowLastColumn="0" w:lastRowFirstColumn="0" w:lastRowLastColumn="0"/>
        </w:trPr>
        <w:tc>
          <w:tcPr>
            <w:tcW w:w="5000" w:type="pct"/>
            <w:vAlign w:val="bottom"/>
          </w:tcPr>
          <w:p w14:paraId="7C4CD036" w14:textId="77777777" w:rsidR="00021828" w:rsidRPr="002E03D7" w:rsidRDefault="00021828" w:rsidP="00963267">
            <w:pPr>
              <w:pStyle w:val="TableBody1"/>
            </w:pPr>
            <w:r w:rsidRPr="002E03D7">
              <w:rPr>
                <w:noProof/>
              </w:rPr>
              <w:drawing>
                <wp:inline distT="0" distB="0" distL="0" distR="0" wp14:anchorId="5DC90DCF" wp14:editId="0523AC6C">
                  <wp:extent cx="4566920" cy="570865"/>
                  <wp:effectExtent l="0" t="0" r="5080" b="635"/>
                  <wp:docPr id="1172989282" name="Picture 117298928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89282" name="Picture 1172989282" descr="A black background with white tex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66920" cy="570865"/>
                          </a:xfrm>
                          <a:prstGeom prst="rect">
                            <a:avLst/>
                          </a:prstGeom>
                          <a:noFill/>
                          <a:ln>
                            <a:noFill/>
                          </a:ln>
                        </pic:spPr>
                      </pic:pic>
                    </a:graphicData>
                  </a:graphic>
                </wp:inline>
              </w:drawing>
            </w:r>
          </w:p>
        </w:tc>
      </w:tr>
    </w:tbl>
    <w:p w14:paraId="0DC93B86" w14:textId="77777777" w:rsidR="00021828" w:rsidRDefault="00021828" w:rsidP="00021828">
      <w:pPr>
        <w:pStyle w:val="Body1"/>
        <w:keepNext/>
      </w:pPr>
      <w:r>
        <w:lastRenderedPageBreak/>
        <w:t>The output of that step can be found at $LDK_WORKAREA/pgv/Validate_PGV.</w:t>
      </w:r>
    </w:p>
    <w:p w14:paraId="7BFD40F8" w14:textId="1596D7E0" w:rsidR="00021828" w:rsidRDefault="00021828" w:rsidP="00021828">
      <w:pPr>
        <w:pStyle w:val="Caption"/>
      </w:pPr>
      <w:bookmarkStart w:id="375" w:name="_Toc164238222"/>
      <w:bookmarkStart w:id="376" w:name="_Toc169527140"/>
      <w:r>
        <w:t xml:space="preserve">Figure </w:t>
      </w:r>
      <w:r>
        <w:rPr>
          <w:noProof/>
        </w:rPr>
        <w:fldChar w:fldCharType="begin"/>
      </w:r>
      <w:r>
        <w:rPr>
          <w:noProof/>
        </w:rPr>
        <w:instrText xml:space="preserve"> SEQ Figure \* ARABIC </w:instrText>
      </w:r>
      <w:r>
        <w:rPr>
          <w:noProof/>
        </w:rPr>
        <w:fldChar w:fldCharType="separate"/>
      </w:r>
      <w:r w:rsidR="000C0CA7">
        <w:rPr>
          <w:noProof/>
        </w:rPr>
        <w:t>61</w:t>
      </w:r>
      <w:r>
        <w:rPr>
          <w:noProof/>
        </w:rPr>
        <w:fldChar w:fldCharType="end"/>
      </w:r>
      <w:r>
        <w:t>:</w:t>
      </w:r>
      <w:r w:rsidRPr="00E70778">
        <w:t xml:space="preserve"> </w:t>
      </w:r>
      <w:r w:rsidRPr="00E243C5">
        <w:t xml:space="preserve">Summary </w:t>
      </w:r>
      <w:r>
        <w:t>f</w:t>
      </w:r>
      <w:r w:rsidRPr="00E243C5">
        <w:t xml:space="preserve">ile </w:t>
      </w:r>
      <w:r>
        <w:t>c</w:t>
      </w:r>
      <w:r w:rsidRPr="00E243C5">
        <w:t>ontents</w:t>
      </w:r>
      <w:bookmarkEnd w:id="375"/>
      <w:bookmarkEnd w:id="376"/>
    </w:p>
    <w:tbl>
      <w:tblPr>
        <w:tblStyle w:val="Table02"/>
        <w:tblW w:w="5000" w:type="pct"/>
        <w:tblLook w:val="04A0" w:firstRow="1" w:lastRow="0" w:firstColumn="1" w:lastColumn="0" w:noHBand="0" w:noVBand="1"/>
      </w:tblPr>
      <w:tblGrid>
        <w:gridCol w:w="10070"/>
      </w:tblGrid>
      <w:tr w:rsidR="00021828" w:rsidRPr="002E03D7" w14:paraId="7E3D9307" w14:textId="77777777" w:rsidTr="00A24D57">
        <w:trPr>
          <w:cnfStyle w:val="100000000000" w:firstRow="1" w:lastRow="0" w:firstColumn="0" w:lastColumn="0" w:oddVBand="0" w:evenVBand="0" w:oddHBand="0" w:evenHBand="0" w:firstRowFirstColumn="0" w:firstRowLastColumn="0" w:lastRowFirstColumn="0" w:lastRowLastColumn="0"/>
        </w:trPr>
        <w:tc>
          <w:tcPr>
            <w:tcW w:w="5000" w:type="pct"/>
            <w:vAlign w:val="bottom"/>
          </w:tcPr>
          <w:p w14:paraId="3DB25A43" w14:textId="77777777" w:rsidR="00021828" w:rsidRPr="002E03D7" w:rsidRDefault="00021828" w:rsidP="00A24D57">
            <w:pPr>
              <w:pStyle w:val="TableBody1"/>
            </w:pPr>
            <w:r w:rsidRPr="002E03D7">
              <w:rPr>
                <w:noProof/>
              </w:rPr>
              <w:drawing>
                <wp:inline distT="0" distB="0" distL="0" distR="0" wp14:anchorId="449A6621" wp14:editId="724CD0FC">
                  <wp:extent cx="4455795" cy="3086735"/>
                  <wp:effectExtent l="0" t="0" r="1905" b="0"/>
                  <wp:docPr id="1041184785" name="Picture 10411847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84785" name="Picture 1041184785" descr="A screenshot of a computer&#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55795" cy="3086735"/>
                          </a:xfrm>
                          <a:prstGeom prst="rect">
                            <a:avLst/>
                          </a:prstGeom>
                          <a:noFill/>
                          <a:ln>
                            <a:noFill/>
                          </a:ln>
                        </pic:spPr>
                      </pic:pic>
                    </a:graphicData>
                  </a:graphic>
                </wp:inline>
              </w:drawing>
            </w:r>
          </w:p>
        </w:tc>
      </w:tr>
    </w:tbl>
    <w:p w14:paraId="1B3E79D1" w14:textId="77777777" w:rsidR="00021828" w:rsidRDefault="00021828" w:rsidP="00021828">
      <w:pPr>
        <w:pStyle w:val="Body1"/>
      </w:pPr>
      <w:r>
        <w:t>This directory has a summary file which can be reviewed to check for data discrepancies, such as large capacitances across rails, and so on.</w:t>
      </w:r>
    </w:p>
    <w:p w14:paraId="46D40D95" w14:textId="646400EF" w:rsidR="00021828" w:rsidRDefault="00021828" w:rsidP="00021828">
      <w:pPr>
        <w:pStyle w:val="Heading2"/>
      </w:pPr>
      <w:bookmarkStart w:id="377" w:name="_Toc164238144"/>
      <w:bookmarkStart w:id="378" w:name="_Toc169527049"/>
      <w:r>
        <w:lastRenderedPageBreak/>
        <w:t>L</w:t>
      </w:r>
      <w:r w:rsidR="00F97C68">
        <w:t xml:space="preserve">ayout </w:t>
      </w:r>
      <w:r w:rsidR="000F6953">
        <w:t>V</w:t>
      </w:r>
      <w:r w:rsidR="00F97C68">
        <w:t xml:space="preserve">ersus </w:t>
      </w:r>
      <w:r w:rsidR="000F6953">
        <w:t>S</w:t>
      </w:r>
      <w:r w:rsidR="00F97C68">
        <w:t>chematic</w:t>
      </w:r>
      <w:r>
        <w:t>: GDS versus CDL</w:t>
      </w:r>
      <w:bookmarkEnd w:id="377"/>
      <w:bookmarkEnd w:id="378"/>
    </w:p>
    <w:p w14:paraId="5019F1FB" w14:textId="6B8910E3" w:rsidR="00021828" w:rsidRDefault="00C94F86" w:rsidP="00021828">
      <w:pPr>
        <w:pStyle w:val="Body1"/>
        <w:keepNext/>
        <w:keepLines/>
      </w:pPr>
      <w:r>
        <w:t xml:space="preserve">Use the </w:t>
      </w:r>
      <w:r w:rsidR="00F97C68">
        <w:t xml:space="preserve">LVS </w:t>
      </w:r>
      <w:r w:rsidR="00021828">
        <w:t>process to verify that the physical layout implementation connectivity matches the Schematic (or Netlist). The flow steps to run LVS are explained in Section</w:t>
      </w:r>
      <w:r w:rsidR="00333D04">
        <w:t xml:space="preserve"> </w:t>
      </w:r>
      <w:r w:rsidR="00333D04" w:rsidRPr="00333D04">
        <w:rPr>
          <w:rStyle w:val="Link"/>
        </w:rPr>
        <w:fldChar w:fldCharType="begin"/>
      </w:r>
      <w:r w:rsidR="00333D04" w:rsidRPr="00333D04">
        <w:rPr>
          <w:rStyle w:val="Link"/>
        </w:rPr>
        <w:instrText xml:space="preserve"> REF _Ref153184697 \r \h </w:instrText>
      </w:r>
      <w:r w:rsidR="00333D04">
        <w:rPr>
          <w:rStyle w:val="Link"/>
        </w:rPr>
        <w:instrText xml:space="preserve"> \* MERGEFORMAT </w:instrText>
      </w:r>
      <w:r w:rsidR="00333D04" w:rsidRPr="00333D04">
        <w:rPr>
          <w:rStyle w:val="Link"/>
        </w:rPr>
      </w:r>
      <w:r w:rsidR="00333D04" w:rsidRPr="00333D04">
        <w:rPr>
          <w:rStyle w:val="Link"/>
        </w:rPr>
        <w:fldChar w:fldCharType="separate"/>
      </w:r>
      <w:r w:rsidR="001E647E">
        <w:rPr>
          <w:rStyle w:val="Link"/>
        </w:rPr>
        <w:t>2.5</w:t>
      </w:r>
      <w:r w:rsidR="00333D04" w:rsidRPr="00333D04">
        <w:rPr>
          <w:rStyle w:val="Link"/>
        </w:rPr>
        <w:fldChar w:fldCharType="end"/>
      </w:r>
      <w:r w:rsidR="00021828">
        <w:t xml:space="preserve">. There are no lab steps in this section. When running the SPEF generation, it runs the LVS, and then generates the LVS run directory at </w:t>
      </w:r>
      <w:r w:rsidR="00021828" w:rsidRPr="00BA3DF0">
        <w:t>./autoLib/&lt;cell_name&gt;/SPEF/</w:t>
      </w:r>
      <w:r w:rsidR="00021828">
        <w:t xml:space="preserve"> location.</w:t>
      </w:r>
    </w:p>
    <w:p w14:paraId="0E6516C2" w14:textId="77777777" w:rsidR="00021828" w:rsidRDefault="00021828" w:rsidP="00021828">
      <w:pPr>
        <w:pStyle w:val="Body1"/>
        <w:keepNext/>
      </w:pPr>
      <w:r>
        <w:t xml:space="preserve">To verify the LVS results, view the </w:t>
      </w:r>
      <w:r w:rsidRPr="00BA3DF0">
        <w:t>lvs.report.cls</w:t>
      </w:r>
      <w:r>
        <w:t xml:space="preserve"> file from that location, above.</w:t>
      </w:r>
    </w:p>
    <w:p w14:paraId="5726CB85" w14:textId="699CEEE4" w:rsidR="00021828" w:rsidRDefault="00021828" w:rsidP="00021828">
      <w:pPr>
        <w:pStyle w:val="Caption"/>
      </w:pPr>
      <w:bookmarkStart w:id="379" w:name="_Ref154046309"/>
      <w:bookmarkStart w:id="380" w:name="_Ref154046292"/>
      <w:bookmarkStart w:id="381" w:name="_Toc164238223"/>
      <w:bookmarkStart w:id="382" w:name="_Toc169527141"/>
      <w:r>
        <w:t xml:space="preserve">Figure </w:t>
      </w:r>
      <w:r>
        <w:rPr>
          <w:noProof/>
        </w:rPr>
        <w:fldChar w:fldCharType="begin"/>
      </w:r>
      <w:r>
        <w:rPr>
          <w:noProof/>
        </w:rPr>
        <w:instrText xml:space="preserve"> SEQ Figure \* ARABIC </w:instrText>
      </w:r>
      <w:r>
        <w:rPr>
          <w:noProof/>
        </w:rPr>
        <w:fldChar w:fldCharType="separate"/>
      </w:r>
      <w:r w:rsidR="000C0CA7">
        <w:rPr>
          <w:noProof/>
        </w:rPr>
        <w:t>62</w:t>
      </w:r>
      <w:r>
        <w:rPr>
          <w:noProof/>
        </w:rPr>
        <w:fldChar w:fldCharType="end"/>
      </w:r>
      <w:bookmarkEnd w:id="379"/>
      <w:r>
        <w:t>:</w:t>
      </w:r>
      <w:bookmarkEnd w:id="380"/>
      <w:r w:rsidRPr="00E70778">
        <w:t xml:space="preserve"> </w:t>
      </w:r>
      <w:r w:rsidRPr="00E243C5">
        <w:t xml:space="preserve">LVS Results </w:t>
      </w:r>
      <w:r>
        <w:t>f</w:t>
      </w:r>
      <w:r w:rsidRPr="00E243C5">
        <w:t>ile</w:t>
      </w:r>
      <w:bookmarkEnd w:id="381"/>
      <w:bookmarkEnd w:id="382"/>
    </w:p>
    <w:tbl>
      <w:tblPr>
        <w:tblStyle w:val="Table02"/>
        <w:tblW w:w="5000" w:type="pct"/>
        <w:tblLook w:val="04A0" w:firstRow="1" w:lastRow="0" w:firstColumn="1" w:lastColumn="0" w:noHBand="0" w:noVBand="1"/>
      </w:tblPr>
      <w:tblGrid>
        <w:gridCol w:w="10070"/>
      </w:tblGrid>
      <w:tr w:rsidR="00021828" w14:paraId="5AC35268" w14:textId="77777777" w:rsidTr="00A24D57">
        <w:trPr>
          <w:cnfStyle w:val="100000000000" w:firstRow="1" w:lastRow="0" w:firstColumn="0" w:lastColumn="0" w:oddVBand="0" w:evenVBand="0" w:oddHBand="0" w:evenHBand="0" w:firstRowFirstColumn="0" w:firstRowLastColumn="0" w:lastRowFirstColumn="0" w:lastRowLastColumn="0"/>
        </w:trPr>
        <w:tc>
          <w:tcPr>
            <w:tcW w:w="5000" w:type="pct"/>
            <w:vAlign w:val="bottom"/>
          </w:tcPr>
          <w:p w14:paraId="065A8C41" w14:textId="77777777" w:rsidR="00021828" w:rsidRDefault="00021828" w:rsidP="00A24D57">
            <w:pPr>
              <w:pStyle w:val="TableBody1"/>
            </w:pPr>
            <w:r w:rsidRPr="000936A8">
              <w:rPr>
                <w:noProof/>
              </w:rPr>
              <w:drawing>
                <wp:inline distT="0" distB="0" distL="0" distR="0" wp14:anchorId="07FA3AF4" wp14:editId="25B4493B">
                  <wp:extent cx="5229225" cy="2605274"/>
                  <wp:effectExtent l="0" t="0" r="0" b="5080"/>
                  <wp:docPr id="1252410530" name="Picture 12524105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10530" name="Picture 1252410530" descr="A screenshot of a computer&#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t="687" b="687"/>
                          <a:stretch>
                            <a:fillRect/>
                          </a:stretch>
                        </pic:blipFill>
                        <pic:spPr bwMode="auto">
                          <a:xfrm>
                            <a:off x="0" y="0"/>
                            <a:ext cx="5230540" cy="2605929"/>
                          </a:xfrm>
                          <a:prstGeom prst="rect">
                            <a:avLst/>
                          </a:prstGeom>
                          <a:noFill/>
                          <a:ln>
                            <a:noFill/>
                          </a:ln>
                        </pic:spPr>
                      </pic:pic>
                    </a:graphicData>
                  </a:graphic>
                </wp:inline>
              </w:drawing>
            </w:r>
          </w:p>
        </w:tc>
      </w:tr>
    </w:tbl>
    <w:p w14:paraId="123D53D9" w14:textId="4DDE84E2" w:rsidR="00021828" w:rsidRDefault="00021828" w:rsidP="00021828">
      <w:pPr>
        <w:pStyle w:val="Body1"/>
      </w:pPr>
      <w:r w:rsidRPr="00D52ED0">
        <w:rPr>
          <w:rStyle w:val="Link"/>
        </w:rPr>
        <w:fldChar w:fldCharType="begin"/>
      </w:r>
      <w:r w:rsidRPr="00D52ED0">
        <w:rPr>
          <w:rStyle w:val="Link"/>
        </w:rPr>
        <w:instrText xml:space="preserve"> REF _Ref154046309 \h  \* MERGEFORMAT </w:instrText>
      </w:r>
      <w:r w:rsidRPr="00D52ED0">
        <w:rPr>
          <w:rStyle w:val="Link"/>
        </w:rPr>
      </w:r>
      <w:r w:rsidRPr="00D52ED0">
        <w:rPr>
          <w:rStyle w:val="Link"/>
        </w:rPr>
        <w:fldChar w:fldCharType="separate"/>
      </w:r>
      <w:r w:rsidR="001E647E" w:rsidRPr="001E647E">
        <w:rPr>
          <w:rStyle w:val="Link"/>
        </w:rPr>
        <w:t>Figure 61</w:t>
      </w:r>
      <w:r w:rsidRPr="00D52ED0">
        <w:rPr>
          <w:rStyle w:val="Link"/>
        </w:rPr>
        <w:fldChar w:fldCharType="end"/>
      </w:r>
      <w:r>
        <w:t xml:space="preserve"> highlights the Run Result representing the LVS run as a match.</w:t>
      </w:r>
    </w:p>
    <w:p w14:paraId="55C66D2B" w14:textId="77777777" w:rsidR="00021828" w:rsidRDefault="00021828" w:rsidP="00021828">
      <w:pPr>
        <w:pStyle w:val="Heading2"/>
      </w:pPr>
      <w:bookmarkStart w:id="383" w:name="_Toc164238145"/>
      <w:bookmarkStart w:id="384" w:name="_Toc169527050"/>
      <w:r>
        <w:t>Cadence Pegasus FastXOR*</w:t>
      </w:r>
      <w:bookmarkEnd w:id="383"/>
      <w:bookmarkEnd w:id="384"/>
    </w:p>
    <w:p w14:paraId="3856F372" w14:textId="66E13D96" w:rsidR="00021828" w:rsidRDefault="00A44AB1" w:rsidP="00021828">
      <w:pPr>
        <w:pStyle w:val="Body1"/>
      </w:pPr>
      <w:r>
        <w:t xml:space="preserve">Use </w:t>
      </w:r>
      <w:r w:rsidR="00021828">
        <w:t>Cadence Pegasus FastXOR* to compare two layout views/GDS files.</w:t>
      </w:r>
    </w:p>
    <w:p w14:paraId="7AC63AAC" w14:textId="77777777" w:rsidR="00021828" w:rsidRDefault="00021828" w:rsidP="00021828">
      <w:pPr>
        <w:pStyle w:val="Body1"/>
      </w:pPr>
      <w:r>
        <w:t>This section compares the GDS file with the layout_extract view of a cell.</w:t>
      </w:r>
    </w:p>
    <w:p w14:paraId="21C5C5A8" w14:textId="77777777" w:rsidR="00021828" w:rsidRDefault="00021828" w:rsidP="00ED2B95">
      <w:pPr>
        <w:pStyle w:val="Number1"/>
        <w:keepNext/>
        <w:numPr>
          <w:ilvl w:val="0"/>
          <w:numId w:val="34"/>
        </w:numPr>
      </w:pPr>
      <w:r>
        <w:t>Open the following cell/view in read mode:</w:t>
      </w:r>
    </w:p>
    <w:tbl>
      <w:tblPr>
        <w:tblStyle w:val="Table03"/>
        <w:tblW w:w="9720" w:type="dxa"/>
        <w:tblInd w:w="355" w:type="dxa"/>
        <w:tblLook w:val="04A0" w:firstRow="1" w:lastRow="0" w:firstColumn="1" w:lastColumn="0" w:noHBand="0" w:noVBand="1"/>
      </w:tblPr>
      <w:tblGrid>
        <w:gridCol w:w="9720"/>
      </w:tblGrid>
      <w:tr w:rsidR="00021828" w:rsidRPr="000936A8" w14:paraId="1C9B6EB5" w14:textId="77777777" w:rsidTr="00A44AB1">
        <w:tc>
          <w:tcPr>
            <w:tcW w:w="9720" w:type="dxa"/>
          </w:tcPr>
          <w:p w14:paraId="3B3C8A89" w14:textId="77777777" w:rsidR="00021828" w:rsidRPr="000936A8" w:rsidRDefault="00021828" w:rsidP="00480A43">
            <w:pPr>
              <w:pStyle w:val="TableCode1"/>
            </w:pPr>
            <w:r w:rsidRPr="000936A8">
              <w:t>Lib/Cell/View:  ldk_demo_lib /i0mbfn000aa1d48x5 /layout_extract</w:t>
            </w:r>
          </w:p>
        </w:tc>
      </w:tr>
    </w:tbl>
    <w:p w14:paraId="11F2CD6E" w14:textId="689B84AC" w:rsidR="00021828" w:rsidRPr="000936A8" w:rsidRDefault="00021828" w:rsidP="00021828">
      <w:pPr>
        <w:pStyle w:val="Number1"/>
        <w:keepNext/>
      </w:pPr>
      <w:r>
        <w:lastRenderedPageBreak/>
        <w:t>From the</w:t>
      </w:r>
      <w:r w:rsidRPr="00A44AB1">
        <w:rPr>
          <w:i/>
          <w:iCs/>
        </w:rPr>
        <w:t xml:space="preserve"> Layout </w:t>
      </w:r>
      <w:r>
        <w:t xml:space="preserve">menu, </w:t>
      </w:r>
      <w:r w:rsidR="0085753F">
        <w:t xml:space="preserve"> select</w:t>
      </w:r>
      <w:r>
        <w:t xml:space="preserve"> </w:t>
      </w:r>
      <w:r>
        <w:rPr>
          <w:b/>
          <w:bCs/>
        </w:rPr>
        <w:t>Pegasus &gt; Run FastXOR…</w:t>
      </w:r>
    </w:p>
    <w:p w14:paraId="2ABFA6DD" w14:textId="7EA375D2" w:rsidR="00021828" w:rsidRDefault="00021828" w:rsidP="00021828">
      <w:pPr>
        <w:pStyle w:val="Caption"/>
      </w:pPr>
      <w:bookmarkStart w:id="385" w:name="_Toc164238224"/>
      <w:bookmarkStart w:id="386" w:name="_Toc169527142"/>
      <w:r>
        <w:t xml:space="preserve">Figure </w:t>
      </w:r>
      <w:r>
        <w:fldChar w:fldCharType="begin"/>
      </w:r>
      <w:r>
        <w:instrText xml:space="preserve"> SEQ Figure \* ARABIC </w:instrText>
      </w:r>
      <w:r>
        <w:fldChar w:fldCharType="separate"/>
      </w:r>
      <w:r w:rsidR="000C0CA7">
        <w:rPr>
          <w:noProof/>
        </w:rPr>
        <w:t>63</w:t>
      </w:r>
      <w:r>
        <w:rPr>
          <w:noProof/>
        </w:rPr>
        <w:fldChar w:fldCharType="end"/>
      </w:r>
      <w:r>
        <w:t>:</w:t>
      </w:r>
      <w:r w:rsidRPr="00E70778">
        <w:t xml:space="preserve"> </w:t>
      </w:r>
      <w:r w:rsidRPr="00E243C5">
        <w:t xml:space="preserve">Opening </w:t>
      </w:r>
      <w:r>
        <w:t xml:space="preserve">Cadence </w:t>
      </w:r>
      <w:r w:rsidRPr="00E243C5">
        <w:t>Pegasus FastXOR</w:t>
      </w:r>
      <w:r>
        <w:t>*</w:t>
      </w:r>
      <w:bookmarkEnd w:id="385"/>
      <w:bookmarkEnd w:id="386"/>
    </w:p>
    <w:tbl>
      <w:tblPr>
        <w:tblStyle w:val="Table02"/>
        <w:tblW w:w="5000" w:type="pct"/>
        <w:tblLook w:val="04A0" w:firstRow="1" w:lastRow="0" w:firstColumn="1" w:lastColumn="0" w:noHBand="0" w:noVBand="1"/>
      </w:tblPr>
      <w:tblGrid>
        <w:gridCol w:w="10070"/>
      </w:tblGrid>
      <w:tr w:rsidR="00021828" w:rsidRPr="000936A8" w14:paraId="3573CD1C" w14:textId="77777777" w:rsidTr="00E73267">
        <w:trPr>
          <w:cnfStyle w:val="100000000000" w:firstRow="1" w:lastRow="0" w:firstColumn="0" w:lastColumn="0" w:oddVBand="0" w:evenVBand="0" w:oddHBand="0" w:evenHBand="0" w:firstRowFirstColumn="0" w:firstRowLastColumn="0" w:lastRowFirstColumn="0" w:lastRowLastColumn="0"/>
        </w:trPr>
        <w:tc>
          <w:tcPr>
            <w:tcW w:w="5000" w:type="pct"/>
            <w:vAlign w:val="bottom"/>
          </w:tcPr>
          <w:p w14:paraId="15714514" w14:textId="77777777" w:rsidR="00021828" w:rsidRPr="000936A8" w:rsidRDefault="00021828" w:rsidP="00E73267">
            <w:pPr>
              <w:pStyle w:val="TableBody1"/>
            </w:pPr>
            <w:r w:rsidRPr="000936A8">
              <w:rPr>
                <w:noProof/>
              </w:rPr>
              <w:drawing>
                <wp:inline distT="0" distB="0" distL="0" distR="0" wp14:anchorId="106A24D1" wp14:editId="53132B3C">
                  <wp:extent cx="5343525" cy="1952442"/>
                  <wp:effectExtent l="0" t="0" r="0" b="0"/>
                  <wp:docPr id="1290250248" name="Picture 12902502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50248" name="Picture 1290250248" descr="A screenshot of a computer&#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60363" cy="1958594"/>
                          </a:xfrm>
                          <a:prstGeom prst="rect">
                            <a:avLst/>
                          </a:prstGeom>
                          <a:noFill/>
                          <a:ln>
                            <a:noFill/>
                          </a:ln>
                        </pic:spPr>
                      </pic:pic>
                    </a:graphicData>
                  </a:graphic>
                </wp:inline>
              </w:drawing>
            </w:r>
          </w:p>
        </w:tc>
      </w:tr>
    </w:tbl>
    <w:p w14:paraId="36907188" w14:textId="12143FE3" w:rsidR="00021828" w:rsidRDefault="00021828" w:rsidP="00021828">
      <w:pPr>
        <w:pStyle w:val="Number1"/>
      </w:pPr>
      <w:r>
        <w:t>The Cadence Pegasus FastXOR* Run Submission form displays (</w:t>
      </w:r>
      <w:r w:rsidRPr="00BA3DF0">
        <w:rPr>
          <w:rStyle w:val="Link"/>
        </w:rPr>
        <w:fldChar w:fldCharType="begin"/>
      </w:r>
      <w:r w:rsidRPr="00BA3DF0">
        <w:rPr>
          <w:rStyle w:val="Link"/>
        </w:rPr>
        <w:instrText xml:space="preserve"> REF _Ref154046633 </w:instrText>
      </w:r>
      <w:r>
        <w:rPr>
          <w:rStyle w:val="Link"/>
        </w:rPr>
        <w:instrText xml:space="preserve"> \* MERGEFORMAT </w:instrText>
      </w:r>
      <w:r w:rsidRPr="00BA3DF0">
        <w:rPr>
          <w:rStyle w:val="Link"/>
        </w:rPr>
        <w:fldChar w:fldCharType="separate"/>
      </w:r>
      <w:r w:rsidR="001E647E" w:rsidRPr="001E647E">
        <w:rPr>
          <w:rStyle w:val="Link"/>
        </w:rPr>
        <w:t>Figure 63</w:t>
      </w:r>
      <w:r w:rsidRPr="00BA3DF0">
        <w:rPr>
          <w:rStyle w:val="Link"/>
        </w:rPr>
        <w:fldChar w:fldCharType="end"/>
      </w:r>
      <w:r>
        <w:t>).</w:t>
      </w:r>
    </w:p>
    <w:p w14:paraId="5E603763" w14:textId="1572D6FC" w:rsidR="00021828" w:rsidRDefault="00021828" w:rsidP="00021828">
      <w:pPr>
        <w:pStyle w:val="Body2"/>
      </w:pPr>
      <w:r>
        <w:t xml:space="preserve">In the </w:t>
      </w:r>
      <w:r w:rsidRPr="00582871">
        <w:rPr>
          <w:i/>
          <w:iCs/>
        </w:rPr>
        <w:t>Run Data</w:t>
      </w:r>
      <w:r>
        <w:t xml:space="preserve"> section of the form, </w:t>
      </w:r>
      <w:r w:rsidR="002760BC">
        <w:t xml:space="preserve">in the </w:t>
      </w:r>
      <w:r w:rsidR="002760BC" w:rsidRPr="006A46E3">
        <w:rPr>
          <w:i/>
          <w:iCs/>
        </w:rPr>
        <w:t>Run Directory</w:t>
      </w:r>
      <w:r w:rsidR="002760BC">
        <w:t xml:space="preserve"> fi</w:t>
      </w:r>
      <w:r w:rsidR="006A46E3">
        <w:t>eld</w:t>
      </w:r>
      <w:r w:rsidR="002760BC">
        <w:t xml:space="preserve">, </w:t>
      </w:r>
      <w:r>
        <w:t xml:space="preserve">specify </w:t>
      </w:r>
      <w:r w:rsidRPr="00F06BC9">
        <w:rPr>
          <w:b/>
          <w:bCs/>
        </w:rPr>
        <w:t>FAST_XOR</w:t>
      </w:r>
      <w:r w:rsidRPr="00F06BC9">
        <w:t>.</w:t>
      </w:r>
    </w:p>
    <w:p w14:paraId="2C39A7A9" w14:textId="561FBE4A" w:rsidR="00021828" w:rsidRDefault="00021828" w:rsidP="00021828">
      <w:pPr>
        <w:pStyle w:val="Caption"/>
      </w:pPr>
      <w:bookmarkStart w:id="387" w:name="_Ref154046633"/>
      <w:bookmarkStart w:id="388" w:name="_Toc164238225"/>
      <w:bookmarkStart w:id="389" w:name="_Toc169527143"/>
      <w:r>
        <w:t xml:space="preserve">Figure </w:t>
      </w:r>
      <w:r>
        <w:fldChar w:fldCharType="begin"/>
      </w:r>
      <w:r>
        <w:instrText xml:space="preserve"> SEQ Figure \* ARABIC </w:instrText>
      </w:r>
      <w:r>
        <w:fldChar w:fldCharType="separate"/>
      </w:r>
      <w:r w:rsidR="000C0CA7">
        <w:rPr>
          <w:noProof/>
        </w:rPr>
        <w:t>64</w:t>
      </w:r>
      <w:r>
        <w:rPr>
          <w:noProof/>
        </w:rPr>
        <w:fldChar w:fldCharType="end"/>
      </w:r>
      <w:bookmarkEnd w:id="387"/>
      <w:r>
        <w:t>:</w:t>
      </w:r>
      <w:r w:rsidRPr="00E70778">
        <w:t xml:space="preserve"> </w:t>
      </w:r>
      <w:r w:rsidRPr="00E243C5">
        <w:t>Pegasus FastXOR</w:t>
      </w:r>
      <w:r>
        <w:t>* form</w:t>
      </w:r>
      <w:r w:rsidRPr="00E243C5">
        <w:t xml:space="preserve"> - Run Data </w:t>
      </w:r>
      <w:r>
        <w:t>s</w:t>
      </w:r>
      <w:r w:rsidRPr="00E243C5">
        <w:t>ection</w:t>
      </w:r>
      <w:bookmarkEnd w:id="388"/>
      <w:bookmarkEnd w:id="389"/>
    </w:p>
    <w:tbl>
      <w:tblPr>
        <w:tblStyle w:val="Table02"/>
        <w:tblW w:w="5000" w:type="pct"/>
        <w:tblLook w:val="04A0" w:firstRow="1" w:lastRow="0" w:firstColumn="1" w:lastColumn="0" w:noHBand="0" w:noVBand="1"/>
      </w:tblPr>
      <w:tblGrid>
        <w:gridCol w:w="10070"/>
      </w:tblGrid>
      <w:tr w:rsidR="00021828" w:rsidRPr="000936A8" w14:paraId="005A5F36" w14:textId="77777777" w:rsidTr="00E73267">
        <w:trPr>
          <w:cnfStyle w:val="100000000000" w:firstRow="1" w:lastRow="0" w:firstColumn="0" w:lastColumn="0" w:oddVBand="0" w:evenVBand="0" w:oddHBand="0" w:evenHBand="0" w:firstRowFirstColumn="0" w:firstRowLastColumn="0" w:lastRowFirstColumn="0" w:lastRowLastColumn="0"/>
        </w:trPr>
        <w:tc>
          <w:tcPr>
            <w:tcW w:w="5000" w:type="pct"/>
            <w:vAlign w:val="bottom"/>
          </w:tcPr>
          <w:p w14:paraId="3AE1B7F1" w14:textId="77777777" w:rsidR="00021828" w:rsidRPr="000936A8" w:rsidRDefault="00021828" w:rsidP="00E73267">
            <w:pPr>
              <w:pStyle w:val="TableBody1"/>
            </w:pPr>
            <w:r w:rsidRPr="000936A8">
              <w:rPr>
                <w:noProof/>
              </w:rPr>
              <w:drawing>
                <wp:inline distT="0" distB="0" distL="0" distR="0" wp14:anchorId="216E7750" wp14:editId="25E3FBBA">
                  <wp:extent cx="4819650" cy="4202132"/>
                  <wp:effectExtent l="0" t="0" r="0" b="8255"/>
                  <wp:docPr id="1200438524" name="Picture 12004385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438524" name="Picture 1200438524" descr="A screenshot of a computer&#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l="160" r="2" b="4041"/>
                          <a:stretch>
                            <a:fillRect/>
                          </a:stretch>
                        </pic:blipFill>
                        <pic:spPr bwMode="auto">
                          <a:xfrm>
                            <a:off x="0" y="0"/>
                            <a:ext cx="4830738" cy="4211800"/>
                          </a:xfrm>
                          <a:prstGeom prst="rect">
                            <a:avLst/>
                          </a:prstGeom>
                          <a:noFill/>
                          <a:ln>
                            <a:noFill/>
                          </a:ln>
                        </pic:spPr>
                      </pic:pic>
                    </a:graphicData>
                  </a:graphic>
                </wp:inline>
              </w:drawing>
            </w:r>
          </w:p>
        </w:tc>
      </w:tr>
    </w:tbl>
    <w:p w14:paraId="2603591C" w14:textId="1372664E" w:rsidR="00021828" w:rsidRDefault="00021828" w:rsidP="00021828">
      <w:pPr>
        <w:pStyle w:val="Number1"/>
      </w:pPr>
      <w:r>
        <w:lastRenderedPageBreak/>
        <w:t xml:space="preserve">In the </w:t>
      </w:r>
      <w:r w:rsidRPr="006237B3">
        <w:rPr>
          <w:i/>
          <w:iCs/>
        </w:rPr>
        <w:t xml:space="preserve">Input </w:t>
      </w:r>
      <w:r>
        <w:t xml:space="preserve">section, </w:t>
      </w:r>
      <w:r w:rsidR="006F5BB1">
        <w:t>in the</w:t>
      </w:r>
      <w:r w:rsidRPr="006237B3">
        <w:rPr>
          <w:i/>
          <w:iCs/>
        </w:rPr>
        <w:t xml:space="preserve"> Layout1</w:t>
      </w:r>
      <w:r w:rsidR="006F5BB1">
        <w:t>region,</w:t>
      </w:r>
      <w:r>
        <w:t xml:space="preserve"> ensure the correct lib/cell/view is selected as highlighted in </w:t>
      </w:r>
      <w:r w:rsidRPr="00BA3DF0">
        <w:rPr>
          <w:rStyle w:val="Link"/>
        </w:rPr>
        <w:fldChar w:fldCharType="begin"/>
      </w:r>
      <w:r w:rsidRPr="00BA3DF0">
        <w:rPr>
          <w:rStyle w:val="Link"/>
        </w:rPr>
        <w:instrText xml:space="preserve"> REF _Ref154046689 </w:instrText>
      </w:r>
      <w:r>
        <w:rPr>
          <w:rStyle w:val="Link"/>
        </w:rPr>
        <w:instrText xml:space="preserve"> \* MERGEFORMAT </w:instrText>
      </w:r>
      <w:r w:rsidRPr="00BA3DF0">
        <w:rPr>
          <w:rStyle w:val="Link"/>
        </w:rPr>
        <w:fldChar w:fldCharType="separate"/>
      </w:r>
      <w:r w:rsidR="001E647E" w:rsidRPr="001E647E">
        <w:rPr>
          <w:rStyle w:val="Link"/>
        </w:rPr>
        <w:t>Figure 64</w:t>
      </w:r>
      <w:r w:rsidRPr="00BA3DF0">
        <w:rPr>
          <w:rStyle w:val="Link"/>
        </w:rPr>
        <w:fldChar w:fldCharType="end"/>
      </w:r>
      <w:r>
        <w:t xml:space="preserve"> (this auto-populates because we launched Cadence Pegasus FastXOR* from the same </w:t>
      </w:r>
      <w:r w:rsidRPr="008B7CF1">
        <w:t>Layout</w:t>
      </w:r>
      <w:r>
        <w:t xml:space="preserve"> view).</w:t>
      </w:r>
    </w:p>
    <w:p w14:paraId="697E4D61" w14:textId="22865984" w:rsidR="00021828" w:rsidRPr="00BA3DF0" w:rsidRDefault="006F5BB1" w:rsidP="00021828">
      <w:pPr>
        <w:pStyle w:val="Number1"/>
        <w:rPr>
          <w:b/>
          <w:bCs/>
        </w:rPr>
      </w:pPr>
      <w:r>
        <w:t>In the</w:t>
      </w:r>
      <w:r w:rsidR="00021828">
        <w:t xml:space="preserve"> </w:t>
      </w:r>
      <w:r w:rsidR="00021828" w:rsidRPr="006F5BB1">
        <w:rPr>
          <w:i/>
          <w:iCs/>
        </w:rPr>
        <w:t>Layout2</w:t>
      </w:r>
      <w:r>
        <w:t xml:space="preserve"> region,</w:t>
      </w:r>
      <w:r w:rsidR="00021828">
        <w:t xml:space="preserve"> select </w:t>
      </w:r>
      <w:r w:rsidR="00021828" w:rsidRPr="00BA3DF0">
        <w:rPr>
          <w:b/>
          <w:bCs/>
        </w:rPr>
        <w:t>Use Existing GDSII</w:t>
      </w:r>
      <w:r w:rsidR="00021828">
        <w:t>, and then click on the three dots to select the GDSII file.</w:t>
      </w:r>
    </w:p>
    <w:p w14:paraId="2D6B7208" w14:textId="0FFF3535" w:rsidR="00021828" w:rsidRPr="00BA3DF0" w:rsidRDefault="00021828" w:rsidP="00021828">
      <w:pPr>
        <w:pStyle w:val="Number1"/>
      </w:pPr>
      <w:r>
        <w:t xml:space="preserve">The </w:t>
      </w:r>
      <w:r w:rsidRPr="00F97EE5">
        <w:t>FastXOR</w:t>
      </w:r>
      <w:r>
        <w:t xml:space="preserve"> form display</w:t>
      </w:r>
      <w:r w:rsidR="00F97EE5">
        <w:t>s</w:t>
      </w:r>
      <w:r>
        <w:t xml:space="preserve">; select the input GDS file: </w:t>
      </w:r>
      <w:r w:rsidRPr="00BA3DF0">
        <w:t>./autoLib/i0mbfn000aa1d48x5/SPEF/i0mbfn000aa1d48x5.gds”</w:t>
      </w:r>
    </w:p>
    <w:p w14:paraId="0E02770C" w14:textId="395AA923" w:rsidR="00021828" w:rsidRDefault="00021828" w:rsidP="00021828">
      <w:pPr>
        <w:pStyle w:val="Body2"/>
      </w:pPr>
      <w:r>
        <w:t xml:space="preserve">After the setup, as mentioned above, the </w:t>
      </w:r>
      <w:r w:rsidRPr="00777D5A">
        <w:t>FastXOR</w:t>
      </w:r>
      <w:r>
        <w:t xml:space="preserve"> form should look like </w:t>
      </w:r>
      <w:r w:rsidRPr="00BA3DF0">
        <w:rPr>
          <w:rStyle w:val="Link"/>
        </w:rPr>
        <w:fldChar w:fldCharType="begin"/>
      </w:r>
      <w:r w:rsidRPr="00BA3DF0">
        <w:rPr>
          <w:rStyle w:val="Link"/>
        </w:rPr>
        <w:instrText xml:space="preserve"> REF _Ref154046689 </w:instrText>
      </w:r>
      <w:r>
        <w:rPr>
          <w:rStyle w:val="Link"/>
        </w:rPr>
        <w:instrText xml:space="preserve"> \* MERGEFORMAT </w:instrText>
      </w:r>
      <w:r w:rsidRPr="00BA3DF0">
        <w:rPr>
          <w:rStyle w:val="Link"/>
        </w:rPr>
        <w:fldChar w:fldCharType="separate"/>
      </w:r>
      <w:r w:rsidR="001E647E" w:rsidRPr="001E647E">
        <w:rPr>
          <w:rStyle w:val="Link"/>
        </w:rPr>
        <w:t>Figure 64</w:t>
      </w:r>
      <w:r w:rsidRPr="00BA3DF0">
        <w:rPr>
          <w:rStyle w:val="Link"/>
        </w:rPr>
        <w:fldChar w:fldCharType="end"/>
      </w:r>
      <w:r>
        <w:t>.</w:t>
      </w:r>
    </w:p>
    <w:p w14:paraId="0F9DCE8B" w14:textId="416F6161" w:rsidR="00021828" w:rsidRDefault="00021828" w:rsidP="00021828">
      <w:pPr>
        <w:pStyle w:val="Caption"/>
      </w:pPr>
      <w:bookmarkStart w:id="390" w:name="_Ref154046689"/>
      <w:bookmarkStart w:id="391" w:name="_Toc164238226"/>
      <w:bookmarkStart w:id="392" w:name="_Toc169527144"/>
      <w:r>
        <w:t xml:space="preserve">Figure </w:t>
      </w:r>
      <w:r>
        <w:fldChar w:fldCharType="begin"/>
      </w:r>
      <w:r>
        <w:instrText xml:space="preserve"> SEQ Figure \* ARABIC </w:instrText>
      </w:r>
      <w:r>
        <w:fldChar w:fldCharType="separate"/>
      </w:r>
      <w:r w:rsidR="000C0CA7">
        <w:rPr>
          <w:noProof/>
        </w:rPr>
        <w:t>65</w:t>
      </w:r>
      <w:r>
        <w:rPr>
          <w:noProof/>
        </w:rPr>
        <w:fldChar w:fldCharType="end"/>
      </w:r>
      <w:bookmarkEnd w:id="390"/>
      <w:r>
        <w:t>:</w:t>
      </w:r>
      <w:r w:rsidRPr="00E70778">
        <w:t xml:space="preserve"> </w:t>
      </w:r>
      <w:r w:rsidRPr="00E243C5">
        <w:t>Pegasus FastXOR</w:t>
      </w:r>
      <w:r>
        <w:t>*</w:t>
      </w:r>
      <w:r w:rsidRPr="00E243C5">
        <w:t xml:space="preserve"> </w:t>
      </w:r>
      <w:r>
        <w:t xml:space="preserve">form </w:t>
      </w:r>
      <w:r w:rsidRPr="00E243C5">
        <w:t xml:space="preserve">- Input </w:t>
      </w:r>
      <w:r>
        <w:t>s</w:t>
      </w:r>
      <w:r w:rsidRPr="00E243C5">
        <w:t>ection</w:t>
      </w:r>
      <w:bookmarkEnd w:id="391"/>
      <w:bookmarkEnd w:id="392"/>
    </w:p>
    <w:tbl>
      <w:tblPr>
        <w:tblStyle w:val="Table02"/>
        <w:tblW w:w="5000" w:type="pct"/>
        <w:tblLook w:val="04A0" w:firstRow="1" w:lastRow="0" w:firstColumn="1" w:lastColumn="0" w:noHBand="0" w:noVBand="1"/>
      </w:tblPr>
      <w:tblGrid>
        <w:gridCol w:w="10070"/>
      </w:tblGrid>
      <w:tr w:rsidR="00021828" w14:paraId="699D0624" w14:textId="77777777" w:rsidTr="00E73267">
        <w:trPr>
          <w:cnfStyle w:val="100000000000" w:firstRow="1" w:lastRow="0" w:firstColumn="0" w:lastColumn="0" w:oddVBand="0" w:evenVBand="0" w:oddHBand="0" w:evenHBand="0" w:firstRowFirstColumn="0" w:firstRowLastColumn="0" w:lastRowFirstColumn="0" w:lastRowLastColumn="0"/>
        </w:trPr>
        <w:tc>
          <w:tcPr>
            <w:tcW w:w="5000" w:type="pct"/>
            <w:vAlign w:val="bottom"/>
          </w:tcPr>
          <w:p w14:paraId="34097367" w14:textId="77777777" w:rsidR="00021828" w:rsidRDefault="00021828" w:rsidP="00E73267">
            <w:pPr>
              <w:pStyle w:val="TableBody1"/>
            </w:pPr>
            <w:r w:rsidRPr="000936A8">
              <w:rPr>
                <w:noProof/>
              </w:rPr>
              <w:drawing>
                <wp:inline distT="0" distB="0" distL="0" distR="0" wp14:anchorId="363CC2DF" wp14:editId="540CB69C">
                  <wp:extent cx="4818888" cy="5537106"/>
                  <wp:effectExtent l="0" t="0" r="1270" b="6985"/>
                  <wp:docPr id="256827754" name="Picture 2568277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27754" name="Picture 256827754" descr="A screenshot of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l="320" b="1083"/>
                          <a:stretch>
                            <a:fillRect/>
                          </a:stretch>
                        </pic:blipFill>
                        <pic:spPr bwMode="auto">
                          <a:xfrm>
                            <a:off x="0" y="0"/>
                            <a:ext cx="4818888" cy="5537106"/>
                          </a:xfrm>
                          <a:prstGeom prst="rect">
                            <a:avLst/>
                          </a:prstGeom>
                          <a:noFill/>
                          <a:ln>
                            <a:noFill/>
                          </a:ln>
                        </pic:spPr>
                      </pic:pic>
                    </a:graphicData>
                  </a:graphic>
                </wp:inline>
              </w:drawing>
            </w:r>
          </w:p>
        </w:tc>
      </w:tr>
    </w:tbl>
    <w:p w14:paraId="4801771B" w14:textId="51FDE8DC" w:rsidR="00021828" w:rsidRDefault="00021828" w:rsidP="00021828">
      <w:pPr>
        <w:pStyle w:val="Number1"/>
        <w:keepNext/>
      </w:pPr>
      <w:r>
        <w:lastRenderedPageBreak/>
        <w:t xml:space="preserve">Keep the default settings in the </w:t>
      </w:r>
      <w:r w:rsidRPr="002A5BC5">
        <w:rPr>
          <w:i/>
          <w:iCs/>
        </w:rPr>
        <w:t>Output</w:t>
      </w:r>
      <w:r>
        <w:t xml:space="preserve"> section </w:t>
      </w:r>
      <w:r w:rsidR="002A5BC5">
        <w:t>of the</w:t>
      </w:r>
      <w:r>
        <w:t xml:space="preserve"> form:</w:t>
      </w:r>
    </w:p>
    <w:p w14:paraId="7B433374" w14:textId="0BA3090C" w:rsidR="00021828" w:rsidRDefault="00021828" w:rsidP="00021828">
      <w:pPr>
        <w:pStyle w:val="Caption"/>
      </w:pPr>
      <w:bookmarkStart w:id="393" w:name="_Toc164238227"/>
      <w:bookmarkStart w:id="394" w:name="_Toc169527145"/>
      <w:r>
        <w:t xml:space="preserve">Figure </w:t>
      </w:r>
      <w:r>
        <w:fldChar w:fldCharType="begin"/>
      </w:r>
      <w:r>
        <w:instrText xml:space="preserve"> SEQ Figure \* ARABIC </w:instrText>
      </w:r>
      <w:r>
        <w:fldChar w:fldCharType="separate"/>
      </w:r>
      <w:r w:rsidR="000C0CA7">
        <w:rPr>
          <w:noProof/>
        </w:rPr>
        <w:t>66</w:t>
      </w:r>
      <w:r>
        <w:rPr>
          <w:noProof/>
        </w:rPr>
        <w:fldChar w:fldCharType="end"/>
      </w:r>
      <w:r>
        <w:t>:</w:t>
      </w:r>
      <w:r w:rsidRPr="00E70778">
        <w:t xml:space="preserve"> </w:t>
      </w:r>
      <w:r w:rsidRPr="00E243C5">
        <w:t>Pegasus FastXOR</w:t>
      </w:r>
      <w:r>
        <w:t>* form</w:t>
      </w:r>
      <w:r w:rsidRPr="00E243C5">
        <w:t xml:space="preserve"> - Output </w:t>
      </w:r>
      <w:r>
        <w:t>s</w:t>
      </w:r>
      <w:r w:rsidRPr="00E243C5">
        <w:t>ection</w:t>
      </w:r>
      <w:bookmarkEnd w:id="393"/>
      <w:bookmarkEnd w:id="394"/>
    </w:p>
    <w:tbl>
      <w:tblPr>
        <w:tblStyle w:val="Table02"/>
        <w:tblW w:w="5000" w:type="pct"/>
        <w:tblLook w:val="04A0" w:firstRow="1" w:lastRow="0" w:firstColumn="1" w:lastColumn="0" w:noHBand="0" w:noVBand="1"/>
      </w:tblPr>
      <w:tblGrid>
        <w:gridCol w:w="10070"/>
      </w:tblGrid>
      <w:tr w:rsidR="00021828" w:rsidRPr="000936A8" w14:paraId="65878FD7" w14:textId="77777777" w:rsidTr="00E73267">
        <w:trPr>
          <w:cnfStyle w:val="100000000000" w:firstRow="1" w:lastRow="0" w:firstColumn="0" w:lastColumn="0" w:oddVBand="0" w:evenVBand="0" w:oddHBand="0" w:evenHBand="0" w:firstRowFirstColumn="0" w:firstRowLastColumn="0" w:lastRowFirstColumn="0" w:lastRowLastColumn="0"/>
        </w:trPr>
        <w:tc>
          <w:tcPr>
            <w:tcW w:w="5000" w:type="pct"/>
            <w:vAlign w:val="bottom"/>
          </w:tcPr>
          <w:p w14:paraId="5C19D184" w14:textId="77777777" w:rsidR="00021828" w:rsidRPr="000936A8" w:rsidRDefault="00021828" w:rsidP="00E73267">
            <w:pPr>
              <w:pStyle w:val="TableBody1"/>
            </w:pPr>
            <w:r w:rsidRPr="000936A8">
              <w:rPr>
                <w:noProof/>
              </w:rPr>
              <w:drawing>
                <wp:inline distT="0" distB="0" distL="0" distR="0" wp14:anchorId="06C65119" wp14:editId="0121D812">
                  <wp:extent cx="4818888" cy="4326188"/>
                  <wp:effectExtent l="0" t="0" r="1270" b="0"/>
                  <wp:docPr id="613853096" name="Picture 6138530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53096" name="Picture 613853096" descr="A screenshot of a computer&#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18888" cy="4326188"/>
                          </a:xfrm>
                          <a:prstGeom prst="rect">
                            <a:avLst/>
                          </a:prstGeom>
                          <a:noFill/>
                          <a:ln>
                            <a:noFill/>
                          </a:ln>
                        </pic:spPr>
                      </pic:pic>
                    </a:graphicData>
                  </a:graphic>
                </wp:inline>
              </w:drawing>
            </w:r>
          </w:p>
        </w:tc>
      </w:tr>
    </w:tbl>
    <w:p w14:paraId="1CA6119C" w14:textId="77777777" w:rsidR="00021828" w:rsidRDefault="00021828" w:rsidP="00021828">
      <w:pPr>
        <w:pStyle w:val="Number1"/>
        <w:keepNext/>
      </w:pPr>
      <w:r>
        <w:lastRenderedPageBreak/>
        <w:t xml:space="preserve">In the </w:t>
      </w:r>
      <w:r w:rsidRPr="002A5BC5">
        <w:rPr>
          <w:i/>
          <w:iCs/>
        </w:rPr>
        <w:t>FastXOR Options</w:t>
      </w:r>
      <w:r>
        <w:t xml:space="preserve"> section, ensure nothing is enabled, and that no other options are specified.</w:t>
      </w:r>
    </w:p>
    <w:p w14:paraId="29FE53BB" w14:textId="6C7EDDB2" w:rsidR="00021828" w:rsidRPr="00053E69" w:rsidRDefault="00021828" w:rsidP="00021828">
      <w:pPr>
        <w:pStyle w:val="Caption"/>
        <w:rPr>
          <w:b w:val="0"/>
          <w:bCs/>
        </w:rPr>
      </w:pPr>
      <w:bookmarkStart w:id="395" w:name="_Toc164238228"/>
      <w:bookmarkStart w:id="396" w:name="_Toc169527146"/>
      <w:r>
        <w:t xml:space="preserve">Figure </w:t>
      </w:r>
      <w:r>
        <w:fldChar w:fldCharType="begin"/>
      </w:r>
      <w:r>
        <w:instrText xml:space="preserve"> SEQ Figure \* ARABIC </w:instrText>
      </w:r>
      <w:r>
        <w:fldChar w:fldCharType="separate"/>
      </w:r>
      <w:r w:rsidR="000C0CA7">
        <w:rPr>
          <w:noProof/>
        </w:rPr>
        <w:t>67</w:t>
      </w:r>
      <w:r>
        <w:rPr>
          <w:noProof/>
        </w:rPr>
        <w:fldChar w:fldCharType="end"/>
      </w:r>
      <w:r>
        <w:t>:</w:t>
      </w:r>
      <w:r w:rsidRPr="00E70778">
        <w:t xml:space="preserve"> </w:t>
      </w:r>
      <w:r>
        <w:t xml:space="preserve">Cadence </w:t>
      </w:r>
      <w:r w:rsidRPr="00053E69">
        <w:t>Pegasus FastXOR</w:t>
      </w:r>
      <w:r>
        <w:t>*</w:t>
      </w:r>
      <w:r w:rsidRPr="00053E69">
        <w:t xml:space="preserve"> - FastXOR Options </w:t>
      </w:r>
      <w:r>
        <w:t>s</w:t>
      </w:r>
      <w:r w:rsidRPr="00053E69">
        <w:t>ection</w:t>
      </w:r>
      <w:bookmarkEnd w:id="395"/>
      <w:bookmarkEnd w:id="396"/>
    </w:p>
    <w:tbl>
      <w:tblPr>
        <w:tblStyle w:val="Table02"/>
        <w:tblW w:w="5000" w:type="pct"/>
        <w:tblLook w:val="04A0" w:firstRow="1" w:lastRow="0" w:firstColumn="1" w:lastColumn="0" w:noHBand="0" w:noVBand="1"/>
      </w:tblPr>
      <w:tblGrid>
        <w:gridCol w:w="10070"/>
      </w:tblGrid>
      <w:tr w:rsidR="00021828" w:rsidRPr="000936A8" w14:paraId="321F5698" w14:textId="77777777" w:rsidTr="00FF1B2A">
        <w:trPr>
          <w:cnfStyle w:val="100000000000" w:firstRow="1" w:lastRow="0" w:firstColumn="0" w:lastColumn="0" w:oddVBand="0" w:evenVBand="0" w:oddHBand="0" w:evenHBand="0" w:firstRowFirstColumn="0" w:firstRowLastColumn="0" w:lastRowFirstColumn="0" w:lastRowLastColumn="0"/>
        </w:trPr>
        <w:tc>
          <w:tcPr>
            <w:tcW w:w="5000" w:type="pct"/>
            <w:vAlign w:val="bottom"/>
          </w:tcPr>
          <w:p w14:paraId="1CDF0068" w14:textId="77777777" w:rsidR="00021828" w:rsidRPr="000936A8" w:rsidRDefault="00021828" w:rsidP="00FF1B2A">
            <w:pPr>
              <w:pStyle w:val="TableBody1"/>
            </w:pPr>
            <w:r w:rsidRPr="000936A8">
              <w:rPr>
                <w:noProof/>
              </w:rPr>
              <w:drawing>
                <wp:inline distT="0" distB="0" distL="0" distR="0" wp14:anchorId="0A6ACF8F" wp14:editId="3EA94A16">
                  <wp:extent cx="4818888" cy="4343177"/>
                  <wp:effectExtent l="0" t="0" r="1270" b="635"/>
                  <wp:docPr id="357186616" name="Picture 3571866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86616" name="Picture 357186616" descr="A screenshot of a computer&#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18888" cy="4343177"/>
                          </a:xfrm>
                          <a:prstGeom prst="rect">
                            <a:avLst/>
                          </a:prstGeom>
                          <a:noFill/>
                          <a:ln>
                            <a:noFill/>
                          </a:ln>
                        </pic:spPr>
                      </pic:pic>
                    </a:graphicData>
                  </a:graphic>
                </wp:inline>
              </w:drawing>
            </w:r>
          </w:p>
        </w:tc>
      </w:tr>
    </w:tbl>
    <w:p w14:paraId="68AE6C3B" w14:textId="17B6DFB1" w:rsidR="00021828" w:rsidRDefault="00021828" w:rsidP="00021828">
      <w:pPr>
        <w:pStyle w:val="Number1"/>
        <w:keepNext/>
      </w:pPr>
      <w:r>
        <w:t xml:space="preserve">Click </w:t>
      </w:r>
      <w:r w:rsidRPr="00CE212D">
        <w:rPr>
          <w:b/>
          <w:bCs/>
        </w:rPr>
        <w:t>Submit</w:t>
      </w:r>
      <w:r>
        <w:t xml:space="preserve"> to run </w:t>
      </w:r>
      <w:r w:rsidRPr="00482F12">
        <w:t>FastXOR</w:t>
      </w:r>
      <w:r>
        <w:t>.</w:t>
      </w:r>
      <w:r w:rsidR="00CE212D">
        <w:t xml:space="preserve"> </w:t>
      </w:r>
      <w:r>
        <w:t xml:space="preserve">This opens a Cadence Pegasus* Report window. </w:t>
      </w:r>
      <w:r w:rsidR="00CE212D">
        <w:t>When the run</w:t>
      </w:r>
      <w:r>
        <w:t xml:space="preserve"> completes, review the comparison</w:t>
      </w:r>
      <w:r w:rsidR="003C370D">
        <w:t xml:space="preserve"> </w:t>
      </w:r>
      <w:r>
        <w:t>(</w:t>
      </w:r>
      <w:r w:rsidRPr="00BA3DF0">
        <w:rPr>
          <w:rStyle w:val="Link"/>
        </w:rPr>
        <w:fldChar w:fldCharType="begin"/>
      </w:r>
      <w:r w:rsidRPr="00BA3DF0">
        <w:rPr>
          <w:rStyle w:val="Link"/>
        </w:rPr>
        <w:instrText xml:space="preserve"> REF _Ref154046902 </w:instrText>
      </w:r>
      <w:r>
        <w:rPr>
          <w:rStyle w:val="Link"/>
        </w:rPr>
        <w:instrText xml:space="preserve"> \* MERGEFORMAT </w:instrText>
      </w:r>
      <w:r w:rsidRPr="00BA3DF0">
        <w:rPr>
          <w:rStyle w:val="Link"/>
        </w:rPr>
        <w:fldChar w:fldCharType="separate"/>
      </w:r>
      <w:r w:rsidR="001E647E" w:rsidRPr="001E647E">
        <w:rPr>
          <w:rStyle w:val="Link"/>
        </w:rPr>
        <w:t>Figure 67</w:t>
      </w:r>
      <w:r w:rsidRPr="00BA3DF0">
        <w:rPr>
          <w:rStyle w:val="Link"/>
        </w:rPr>
        <w:fldChar w:fldCharType="end"/>
      </w:r>
      <w:r>
        <w:t xml:space="preserve">). </w:t>
      </w:r>
      <w:r w:rsidR="00114E60">
        <w:t>T</w:t>
      </w:r>
      <w:r>
        <w:t xml:space="preserve">he Total DRC Results </w:t>
      </w:r>
      <w:r w:rsidR="00114E60">
        <w:t>is</w:t>
      </w:r>
      <w:r>
        <w:t xml:space="preserve"> 0, which means the comparison passed the check.</w:t>
      </w:r>
    </w:p>
    <w:p w14:paraId="067AFE0F" w14:textId="67BD2390" w:rsidR="00021828" w:rsidRDefault="00021828" w:rsidP="00021828">
      <w:pPr>
        <w:pStyle w:val="Caption"/>
      </w:pPr>
      <w:bookmarkStart w:id="397" w:name="_Ref154046902"/>
      <w:bookmarkStart w:id="398" w:name="_Toc164238229"/>
      <w:bookmarkStart w:id="399" w:name="_Toc169527147"/>
      <w:r>
        <w:t xml:space="preserve">Figure </w:t>
      </w:r>
      <w:r>
        <w:fldChar w:fldCharType="begin"/>
      </w:r>
      <w:r>
        <w:instrText xml:space="preserve"> SEQ Figure \* ARABIC </w:instrText>
      </w:r>
      <w:r>
        <w:fldChar w:fldCharType="separate"/>
      </w:r>
      <w:r w:rsidR="000C0CA7">
        <w:rPr>
          <w:noProof/>
        </w:rPr>
        <w:t>68</w:t>
      </w:r>
      <w:r>
        <w:rPr>
          <w:noProof/>
        </w:rPr>
        <w:fldChar w:fldCharType="end"/>
      </w:r>
      <w:bookmarkEnd w:id="397"/>
      <w:r>
        <w:t>:</w:t>
      </w:r>
      <w:r w:rsidRPr="00E70778">
        <w:t xml:space="preserve"> </w:t>
      </w:r>
      <w:r w:rsidRPr="00053E69">
        <w:t xml:space="preserve">FastXOR </w:t>
      </w:r>
      <w:r>
        <w:t>r</w:t>
      </w:r>
      <w:r w:rsidRPr="00053E69">
        <w:t>eport</w:t>
      </w:r>
      <w:bookmarkEnd w:id="398"/>
      <w:bookmarkEnd w:id="399"/>
    </w:p>
    <w:tbl>
      <w:tblPr>
        <w:tblStyle w:val="Table02"/>
        <w:tblW w:w="5000" w:type="pct"/>
        <w:tblLook w:val="04A0" w:firstRow="1" w:lastRow="0" w:firstColumn="1" w:lastColumn="0" w:noHBand="0" w:noVBand="1"/>
      </w:tblPr>
      <w:tblGrid>
        <w:gridCol w:w="10070"/>
      </w:tblGrid>
      <w:tr w:rsidR="00021828" w:rsidRPr="000936A8" w14:paraId="105C2E59" w14:textId="77777777" w:rsidTr="00FF1B2A">
        <w:trPr>
          <w:cnfStyle w:val="100000000000" w:firstRow="1" w:lastRow="0" w:firstColumn="0" w:lastColumn="0" w:oddVBand="0" w:evenVBand="0" w:oddHBand="0" w:evenHBand="0" w:firstRowFirstColumn="0" w:firstRowLastColumn="0" w:lastRowFirstColumn="0" w:lastRowLastColumn="0"/>
        </w:trPr>
        <w:tc>
          <w:tcPr>
            <w:tcW w:w="5000" w:type="pct"/>
            <w:vAlign w:val="bottom"/>
          </w:tcPr>
          <w:p w14:paraId="37714B22" w14:textId="77777777" w:rsidR="00021828" w:rsidRPr="000936A8" w:rsidRDefault="00021828" w:rsidP="00FF1B2A">
            <w:pPr>
              <w:pStyle w:val="TableBody1"/>
            </w:pPr>
            <w:r w:rsidRPr="000936A8">
              <w:rPr>
                <w:noProof/>
              </w:rPr>
              <w:drawing>
                <wp:inline distT="0" distB="0" distL="0" distR="0" wp14:anchorId="7F8C089D" wp14:editId="3A3376A8">
                  <wp:extent cx="3810000" cy="1231238"/>
                  <wp:effectExtent l="0" t="0" r="0" b="7620"/>
                  <wp:docPr id="672360597" name="Picture 6723605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60597" name="Picture 672360597" descr="A screenshot of a computer&#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b="4710"/>
                          <a:stretch>
                            <a:fillRect/>
                          </a:stretch>
                        </pic:blipFill>
                        <pic:spPr bwMode="auto">
                          <a:xfrm>
                            <a:off x="0" y="0"/>
                            <a:ext cx="3829579" cy="1237565"/>
                          </a:xfrm>
                          <a:prstGeom prst="rect">
                            <a:avLst/>
                          </a:prstGeom>
                          <a:noFill/>
                          <a:ln>
                            <a:noFill/>
                          </a:ln>
                        </pic:spPr>
                      </pic:pic>
                    </a:graphicData>
                  </a:graphic>
                </wp:inline>
              </w:drawing>
            </w:r>
          </w:p>
        </w:tc>
      </w:tr>
    </w:tbl>
    <w:p w14:paraId="3B6ABB63" w14:textId="0ACDC438" w:rsidR="00021828" w:rsidRDefault="00021828" w:rsidP="00021828">
      <w:pPr>
        <w:pStyle w:val="Heading2"/>
      </w:pPr>
      <w:bookmarkStart w:id="400" w:name="_Toc164238146"/>
      <w:bookmarkStart w:id="401" w:name="_Toc169527051"/>
      <w:r>
        <w:lastRenderedPageBreak/>
        <w:t>Layout Summary Report comparison</w:t>
      </w:r>
      <w:bookmarkEnd w:id="400"/>
      <w:r w:rsidR="00F21A2A">
        <w:t xml:space="preserve"> (optional</w:t>
      </w:r>
      <w:r w:rsidR="001F39E4">
        <w:t>)</w:t>
      </w:r>
      <w:bookmarkEnd w:id="401"/>
    </w:p>
    <w:p w14:paraId="08A3A181" w14:textId="77777777" w:rsidR="00021828" w:rsidRDefault="00021828" w:rsidP="00021828">
      <w:pPr>
        <w:pStyle w:val="Body1"/>
        <w:keepNext/>
      </w:pPr>
      <w:r>
        <w:t xml:space="preserve">In this section, the </w:t>
      </w:r>
      <w:r w:rsidRPr="00B65D04">
        <w:t>Layout Summary</w:t>
      </w:r>
      <w:r>
        <w:t xml:space="preserve"> Report is generated with the layers statistics to compare the layouts.</w:t>
      </w:r>
    </w:p>
    <w:p w14:paraId="087791DB" w14:textId="1C906402" w:rsidR="00021828" w:rsidRDefault="00021828" w:rsidP="00ED2B95">
      <w:pPr>
        <w:pStyle w:val="Number1"/>
        <w:keepNext/>
        <w:numPr>
          <w:ilvl w:val="0"/>
          <w:numId w:val="35"/>
        </w:numPr>
      </w:pPr>
      <w:r>
        <w:t xml:space="preserve">From the </w:t>
      </w:r>
      <w:r w:rsidRPr="000A5379">
        <w:rPr>
          <w:i/>
          <w:iCs/>
        </w:rPr>
        <w:t>Layout</w:t>
      </w:r>
      <w:r>
        <w:t xml:space="preserve"> menu, </w:t>
      </w:r>
      <w:r w:rsidR="0085753F">
        <w:t xml:space="preserve"> select</w:t>
      </w:r>
      <w:r>
        <w:t xml:space="preserve"> </w:t>
      </w:r>
      <w:r w:rsidRPr="000936A8">
        <w:rPr>
          <w:b/>
          <w:bCs/>
        </w:rPr>
        <w:t>File</w:t>
      </w:r>
      <w:r>
        <w:rPr>
          <w:b/>
          <w:bCs/>
        </w:rPr>
        <w:t xml:space="preserve"> &gt; </w:t>
      </w:r>
      <w:r w:rsidRPr="000936A8">
        <w:rPr>
          <w:b/>
          <w:bCs/>
        </w:rPr>
        <w:t>Summary</w:t>
      </w:r>
      <w:r w:rsidRPr="00F06BC9">
        <w:t>.</w:t>
      </w:r>
    </w:p>
    <w:p w14:paraId="6E2336AD" w14:textId="77777777" w:rsidR="00021828" w:rsidRDefault="00021828" w:rsidP="00021828">
      <w:pPr>
        <w:pStyle w:val="Number1"/>
        <w:keepNext/>
      </w:pPr>
      <w:r>
        <w:t xml:space="preserve">The </w:t>
      </w:r>
      <w:r w:rsidRPr="000A5379">
        <w:t xml:space="preserve">Design Summary </w:t>
      </w:r>
      <w:r>
        <w:t xml:space="preserve">window displays; select only the </w:t>
      </w:r>
      <w:r w:rsidRPr="00F06BC9">
        <w:rPr>
          <w:b/>
          <w:bCs/>
        </w:rPr>
        <w:t>Basic Summary</w:t>
      </w:r>
      <w:r>
        <w:t xml:space="preserve"> option, and then click </w:t>
      </w:r>
      <w:r w:rsidRPr="00F06BC9">
        <w:rPr>
          <w:b/>
          <w:bCs/>
        </w:rPr>
        <w:t>OK</w:t>
      </w:r>
      <w:r>
        <w:t>.</w:t>
      </w:r>
    </w:p>
    <w:p w14:paraId="57F58CEC" w14:textId="6AC4DAC3" w:rsidR="00021828" w:rsidRDefault="00021828" w:rsidP="00021828">
      <w:pPr>
        <w:pStyle w:val="Caption"/>
      </w:pPr>
      <w:bookmarkStart w:id="402" w:name="_Toc164238230"/>
      <w:bookmarkStart w:id="403" w:name="_Toc169527148"/>
      <w:r>
        <w:t xml:space="preserve">Figure </w:t>
      </w:r>
      <w:r>
        <w:fldChar w:fldCharType="begin"/>
      </w:r>
      <w:r>
        <w:instrText xml:space="preserve"> SEQ Figure \* ARABIC </w:instrText>
      </w:r>
      <w:r>
        <w:fldChar w:fldCharType="separate"/>
      </w:r>
      <w:r w:rsidR="000C0CA7">
        <w:rPr>
          <w:noProof/>
        </w:rPr>
        <w:t>69</w:t>
      </w:r>
      <w:r>
        <w:rPr>
          <w:noProof/>
        </w:rPr>
        <w:fldChar w:fldCharType="end"/>
      </w:r>
      <w:r>
        <w:t>:</w:t>
      </w:r>
      <w:r w:rsidRPr="00E70778">
        <w:t xml:space="preserve"> </w:t>
      </w:r>
      <w:r w:rsidRPr="00E243C5">
        <w:t xml:space="preserve">Design Summary </w:t>
      </w:r>
      <w:r>
        <w:t>window</w:t>
      </w:r>
      <w:bookmarkEnd w:id="402"/>
      <w:bookmarkEnd w:id="403"/>
    </w:p>
    <w:tbl>
      <w:tblPr>
        <w:tblStyle w:val="Table02"/>
        <w:tblW w:w="5000" w:type="pct"/>
        <w:tblLook w:val="04A0" w:firstRow="1" w:lastRow="0" w:firstColumn="1" w:lastColumn="0" w:noHBand="0" w:noVBand="1"/>
      </w:tblPr>
      <w:tblGrid>
        <w:gridCol w:w="10070"/>
      </w:tblGrid>
      <w:tr w:rsidR="00021828" w14:paraId="71DAAA58" w14:textId="77777777" w:rsidTr="00FF1B2A">
        <w:trPr>
          <w:cnfStyle w:val="100000000000" w:firstRow="1" w:lastRow="0" w:firstColumn="0" w:lastColumn="0" w:oddVBand="0" w:evenVBand="0" w:oddHBand="0" w:evenHBand="0" w:firstRowFirstColumn="0" w:firstRowLastColumn="0" w:lastRowFirstColumn="0" w:lastRowLastColumn="0"/>
        </w:trPr>
        <w:tc>
          <w:tcPr>
            <w:tcW w:w="5000" w:type="pct"/>
            <w:vAlign w:val="bottom"/>
          </w:tcPr>
          <w:p w14:paraId="022C202A" w14:textId="77777777" w:rsidR="00021828" w:rsidRDefault="00021828" w:rsidP="00FF1B2A">
            <w:pPr>
              <w:pStyle w:val="TableBody1"/>
            </w:pPr>
            <w:r w:rsidRPr="000936A8">
              <w:rPr>
                <w:noProof/>
              </w:rPr>
              <w:drawing>
                <wp:inline distT="0" distB="0" distL="0" distR="0" wp14:anchorId="635BDC2D" wp14:editId="561A9FAF">
                  <wp:extent cx="2357120" cy="1490345"/>
                  <wp:effectExtent l="0" t="0" r="5080" b="0"/>
                  <wp:docPr id="1937839441" name="Picture 19378394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39441" name="Picture 1937839441" descr="A screenshot of a computer&#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t="1530"/>
                          <a:stretch>
                            <a:fillRect/>
                          </a:stretch>
                        </pic:blipFill>
                        <pic:spPr bwMode="auto">
                          <a:xfrm>
                            <a:off x="0" y="0"/>
                            <a:ext cx="2357120" cy="1490345"/>
                          </a:xfrm>
                          <a:prstGeom prst="rect">
                            <a:avLst/>
                          </a:prstGeom>
                          <a:noFill/>
                          <a:ln>
                            <a:noFill/>
                          </a:ln>
                        </pic:spPr>
                      </pic:pic>
                    </a:graphicData>
                  </a:graphic>
                </wp:inline>
              </w:drawing>
            </w:r>
          </w:p>
        </w:tc>
      </w:tr>
    </w:tbl>
    <w:p w14:paraId="6CC5EFEC" w14:textId="0E5A4A6F" w:rsidR="00021828" w:rsidRDefault="00021828" w:rsidP="00FF1B2A">
      <w:pPr>
        <w:pStyle w:val="Body1"/>
      </w:pPr>
      <w:r>
        <w:t xml:space="preserve">The </w:t>
      </w:r>
      <w:r w:rsidRPr="00C322DA">
        <w:t>Summary</w:t>
      </w:r>
      <w:r>
        <w:t xml:space="preserve"> window</w:t>
      </w:r>
      <w:r w:rsidR="000C67C4">
        <w:t xml:space="preserve"> for the design</w:t>
      </w:r>
      <w:r>
        <w:t xml:space="preserve"> display</w:t>
      </w:r>
      <w:r w:rsidR="00C322DA">
        <w:t>s</w:t>
      </w:r>
      <w:r>
        <w:t xml:space="preserve"> </w:t>
      </w:r>
      <w:r w:rsidR="000C67C4">
        <w:t>and shows</w:t>
      </w:r>
      <w:r>
        <w:t xml:space="preserve"> the </w:t>
      </w:r>
      <w:r w:rsidRPr="00C322DA">
        <w:t>Layout Objects Statistics</w:t>
      </w:r>
      <w:r w:rsidR="00DB65BC">
        <w:t xml:space="preserve"> (</w:t>
      </w:r>
      <w:r w:rsidR="00E27593" w:rsidRPr="00E27593">
        <w:rPr>
          <w:rStyle w:val="Link"/>
        </w:rPr>
        <w:fldChar w:fldCharType="begin"/>
      </w:r>
      <w:r w:rsidR="00E27593" w:rsidRPr="00E27593">
        <w:rPr>
          <w:rStyle w:val="Link"/>
        </w:rPr>
        <w:instrText xml:space="preserve"> REF _Ref168498252 \h </w:instrText>
      </w:r>
      <w:r w:rsidR="00E27593">
        <w:rPr>
          <w:rStyle w:val="Link"/>
        </w:rPr>
        <w:instrText xml:space="preserve"> \* MERGEFORMAT </w:instrText>
      </w:r>
      <w:r w:rsidR="00E27593" w:rsidRPr="00E27593">
        <w:rPr>
          <w:rStyle w:val="Link"/>
        </w:rPr>
      </w:r>
      <w:r w:rsidR="00E27593" w:rsidRPr="00E27593">
        <w:rPr>
          <w:rStyle w:val="Link"/>
        </w:rPr>
        <w:fldChar w:fldCharType="separate"/>
      </w:r>
      <w:r w:rsidR="001E647E" w:rsidRPr="001E647E">
        <w:rPr>
          <w:rStyle w:val="Link"/>
        </w:rPr>
        <w:t>Figure 69</w:t>
      </w:r>
      <w:r w:rsidR="00E27593" w:rsidRPr="00E27593">
        <w:rPr>
          <w:rStyle w:val="Link"/>
        </w:rPr>
        <w:fldChar w:fldCharType="end"/>
      </w:r>
      <w:r w:rsidR="00DB65BC">
        <w:t>)</w:t>
      </w:r>
      <w:r>
        <w:t>, which shows the total shapes present in the layout.</w:t>
      </w:r>
    </w:p>
    <w:p w14:paraId="00922E8B" w14:textId="089D3475" w:rsidR="00021828" w:rsidRDefault="00021828" w:rsidP="00021828">
      <w:pPr>
        <w:pStyle w:val="Caption"/>
      </w:pPr>
      <w:bookmarkStart w:id="404" w:name="_Ref168498252"/>
      <w:bookmarkStart w:id="405" w:name="_Toc164238231"/>
      <w:bookmarkStart w:id="406" w:name="_Toc169527149"/>
      <w:r>
        <w:lastRenderedPageBreak/>
        <w:t xml:space="preserve">Figure </w:t>
      </w:r>
      <w:r>
        <w:fldChar w:fldCharType="begin"/>
      </w:r>
      <w:r>
        <w:instrText xml:space="preserve"> SEQ Figure \* ARABIC </w:instrText>
      </w:r>
      <w:r>
        <w:fldChar w:fldCharType="separate"/>
      </w:r>
      <w:r w:rsidR="000C0CA7">
        <w:rPr>
          <w:noProof/>
        </w:rPr>
        <w:t>70</w:t>
      </w:r>
      <w:r>
        <w:rPr>
          <w:noProof/>
        </w:rPr>
        <w:fldChar w:fldCharType="end"/>
      </w:r>
      <w:bookmarkEnd w:id="404"/>
      <w:r>
        <w:t>:</w:t>
      </w:r>
      <w:r w:rsidRPr="00E70778">
        <w:t xml:space="preserve"> </w:t>
      </w:r>
      <w:r>
        <w:t>Design Summary</w:t>
      </w:r>
      <w:bookmarkEnd w:id="405"/>
      <w:bookmarkEnd w:id="406"/>
    </w:p>
    <w:tbl>
      <w:tblPr>
        <w:tblStyle w:val="Table02"/>
        <w:tblW w:w="5000" w:type="pct"/>
        <w:tblLook w:val="04A0" w:firstRow="1" w:lastRow="0" w:firstColumn="1" w:lastColumn="0" w:noHBand="0" w:noVBand="1"/>
      </w:tblPr>
      <w:tblGrid>
        <w:gridCol w:w="10070"/>
      </w:tblGrid>
      <w:tr w:rsidR="00021828" w:rsidRPr="000936A8" w14:paraId="2103CCAF" w14:textId="77777777" w:rsidTr="00FF1B2A">
        <w:trPr>
          <w:cnfStyle w:val="100000000000" w:firstRow="1" w:lastRow="0" w:firstColumn="0" w:lastColumn="0" w:oddVBand="0" w:evenVBand="0" w:oddHBand="0" w:evenHBand="0" w:firstRowFirstColumn="0" w:firstRowLastColumn="0" w:lastRowFirstColumn="0" w:lastRowLastColumn="0"/>
        </w:trPr>
        <w:tc>
          <w:tcPr>
            <w:tcW w:w="5000" w:type="pct"/>
            <w:vAlign w:val="bottom"/>
          </w:tcPr>
          <w:p w14:paraId="03103D14" w14:textId="77777777" w:rsidR="00021828" w:rsidRPr="000936A8" w:rsidRDefault="00021828" w:rsidP="00FF1B2A">
            <w:pPr>
              <w:pStyle w:val="TableBody1"/>
            </w:pPr>
            <w:r w:rsidRPr="000936A8">
              <w:rPr>
                <w:noProof/>
              </w:rPr>
              <w:drawing>
                <wp:inline distT="0" distB="0" distL="0" distR="0" wp14:anchorId="566CE7A5" wp14:editId="2AFF9470">
                  <wp:extent cx="5075555" cy="4637332"/>
                  <wp:effectExtent l="0" t="0" r="0" b="0"/>
                  <wp:docPr id="1855320743" name="Picture 18553207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20743" name="Picture 1855320743" descr="A screenshot of a computer&#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b="6250"/>
                          <a:stretch>
                            <a:fillRect/>
                          </a:stretch>
                        </pic:blipFill>
                        <pic:spPr bwMode="auto">
                          <a:xfrm>
                            <a:off x="0" y="0"/>
                            <a:ext cx="5090257" cy="4650765"/>
                          </a:xfrm>
                          <a:prstGeom prst="rect">
                            <a:avLst/>
                          </a:prstGeom>
                          <a:noFill/>
                          <a:ln>
                            <a:noFill/>
                          </a:ln>
                        </pic:spPr>
                      </pic:pic>
                    </a:graphicData>
                  </a:graphic>
                </wp:inline>
              </w:drawing>
            </w:r>
          </w:p>
        </w:tc>
      </w:tr>
    </w:tbl>
    <w:p w14:paraId="29D01F31" w14:textId="188271E8" w:rsidR="00021828" w:rsidRDefault="00021828" w:rsidP="00021828">
      <w:pPr>
        <w:pStyle w:val="Number1"/>
      </w:pPr>
      <w:r>
        <w:t xml:space="preserve">To save the </w:t>
      </w:r>
      <w:r w:rsidRPr="0061042F">
        <w:t>Summary</w:t>
      </w:r>
      <w:r>
        <w:t xml:space="preserve"> file, </w:t>
      </w:r>
      <w:r w:rsidR="0085753F">
        <w:t xml:space="preserve"> select</w:t>
      </w:r>
      <w:r>
        <w:t xml:space="preserve"> </w:t>
      </w:r>
      <w:r w:rsidRPr="00D52D0F">
        <w:rPr>
          <w:b/>
          <w:bCs/>
        </w:rPr>
        <w:t>File</w:t>
      </w:r>
      <w:r>
        <w:rPr>
          <w:b/>
          <w:bCs/>
        </w:rPr>
        <w:t xml:space="preserve"> &gt; </w:t>
      </w:r>
      <w:r w:rsidRPr="00D52D0F">
        <w:rPr>
          <w:b/>
          <w:bCs/>
        </w:rPr>
        <w:t>Save As</w:t>
      </w:r>
      <w:r>
        <w:t xml:space="preserve">, and then give the name </w:t>
      </w:r>
      <w:r w:rsidRPr="00FE41A9">
        <w:rPr>
          <w:b/>
          <w:bCs/>
        </w:rPr>
        <w:t>layout_extract.summary</w:t>
      </w:r>
      <w:r>
        <w:t>.</w:t>
      </w:r>
    </w:p>
    <w:p w14:paraId="30495C2D" w14:textId="598B5E02" w:rsidR="00021828" w:rsidRDefault="00021828" w:rsidP="00021828">
      <w:pPr>
        <w:pStyle w:val="Body1"/>
      </w:pPr>
      <w:r>
        <w:t>Next,</w:t>
      </w:r>
      <w:r w:rsidR="00FE41A9">
        <w:t xml:space="preserve"> you</w:t>
      </w:r>
      <w:r>
        <w:t xml:space="preserve"> stream a GDS file into </w:t>
      </w:r>
      <w:r w:rsidRPr="002865D9">
        <w:t xml:space="preserve">a Layout </w:t>
      </w:r>
      <w:r>
        <w:t xml:space="preserve">view and compare the layout with the previously available </w:t>
      </w:r>
      <w:r w:rsidRPr="002865D9">
        <w:t>Summary</w:t>
      </w:r>
      <w:r>
        <w:t xml:space="preserve"> report.</w:t>
      </w:r>
    </w:p>
    <w:p w14:paraId="102C2857" w14:textId="47B464C8" w:rsidR="00021828" w:rsidRDefault="00021828" w:rsidP="00021828">
      <w:pPr>
        <w:pStyle w:val="Number1"/>
        <w:numPr>
          <w:ilvl w:val="0"/>
          <w:numId w:val="38"/>
        </w:numPr>
      </w:pPr>
      <w:r>
        <w:t xml:space="preserve">From the Cadence </w:t>
      </w:r>
      <w:r w:rsidRPr="00F06BC9">
        <w:t>Virtuoso</w:t>
      </w:r>
      <w:r>
        <w:t xml:space="preserve">* CIW, select </w:t>
      </w:r>
      <w:r w:rsidRPr="0085753F">
        <w:rPr>
          <w:b/>
          <w:bCs/>
        </w:rPr>
        <w:t>File &gt; Import &gt; Stream…</w:t>
      </w:r>
      <w:r w:rsidR="0085753F">
        <w:rPr>
          <w:b/>
          <w:bCs/>
        </w:rPr>
        <w:t xml:space="preserve"> </w:t>
      </w:r>
      <w:r>
        <w:t xml:space="preserve">The </w:t>
      </w:r>
      <w:r w:rsidRPr="0085753F">
        <w:rPr>
          <w:i/>
          <w:iCs/>
        </w:rPr>
        <w:t>XStream In</w:t>
      </w:r>
      <w:r>
        <w:t xml:space="preserve"> form displays (</w:t>
      </w:r>
      <w:r w:rsidRPr="00BA3DF0">
        <w:rPr>
          <w:rStyle w:val="Link"/>
        </w:rPr>
        <w:fldChar w:fldCharType="begin"/>
      </w:r>
      <w:r w:rsidRPr="00BA3DF0">
        <w:rPr>
          <w:rStyle w:val="Link"/>
        </w:rPr>
        <w:instrText xml:space="preserve"> REF _Ref154047519 </w:instrText>
      </w:r>
      <w:r>
        <w:rPr>
          <w:rStyle w:val="Link"/>
        </w:rPr>
        <w:instrText xml:space="preserve"> \* MERGEFORMAT </w:instrText>
      </w:r>
      <w:r w:rsidRPr="00BA3DF0">
        <w:rPr>
          <w:rStyle w:val="Link"/>
        </w:rPr>
        <w:fldChar w:fldCharType="separate"/>
      </w:r>
      <w:r w:rsidR="001E647E" w:rsidRPr="001E647E">
        <w:rPr>
          <w:rStyle w:val="Link"/>
        </w:rPr>
        <w:t>Figure 70</w:t>
      </w:r>
      <w:r w:rsidRPr="00BA3DF0">
        <w:rPr>
          <w:rStyle w:val="Link"/>
        </w:rPr>
        <w:fldChar w:fldCharType="end"/>
      </w:r>
      <w:r>
        <w:t>).</w:t>
      </w:r>
    </w:p>
    <w:p w14:paraId="0914589B" w14:textId="77777777" w:rsidR="00021828" w:rsidRPr="00F06BC9" w:rsidRDefault="00021828" w:rsidP="00ED2B95">
      <w:pPr>
        <w:pStyle w:val="Number1"/>
        <w:numPr>
          <w:ilvl w:val="0"/>
          <w:numId w:val="38"/>
        </w:numPr>
      </w:pPr>
      <w:r w:rsidRPr="00F06BC9">
        <w:t xml:space="preserve">Select the Stream </w:t>
      </w:r>
      <w:r>
        <w:t>f</w:t>
      </w:r>
      <w:r w:rsidRPr="00F06BC9">
        <w:t>ile: ./autoLib/&lt;cell_name&gt;/SPEF/&lt;cell_name&gt;.gds</w:t>
      </w:r>
    </w:p>
    <w:p w14:paraId="6C97D69C" w14:textId="556C1103" w:rsidR="00021828" w:rsidRDefault="00021828" w:rsidP="00021828">
      <w:pPr>
        <w:pStyle w:val="Number1"/>
      </w:pPr>
      <w:r w:rsidRPr="00F06BC9">
        <w:t>S</w:t>
      </w:r>
      <w:r>
        <w:t xml:space="preserve">pecify </w:t>
      </w:r>
      <w:r w:rsidR="0085753F">
        <w:t>names in the</w:t>
      </w:r>
      <w:r>
        <w:t xml:space="preserve"> </w:t>
      </w:r>
      <w:r w:rsidRPr="0085753F">
        <w:rPr>
          <w:i/>
          <w:iCs/>
        </w:rPr>
        <w:t>Library</w:t>
      </w:r>
      <w:r w:rsidR="0085753F">
        <w:t>,</w:t>
      </w:r>
      <w:r>
        <w:t xml:space="preserve"> </w:t>
      </w:r>
      <w:r w:rsidRPr="0085753F">
        <w:rPr>
          <w:i/>
          <w:iCs/>
        </w:rPr>
        <w:t>Top Cell</w:t>
      </w:r>
      <w:r w:rsidR="0085753F">
        <w:t>,</w:t>
      </w:r>
      <w:r>
        <w:t xml:space="preserve"> </w:t>
      </w:r>
      <w:r w:rsidR="0085753F">
        <w:t>and</w:t>
      </w:r>
      <w:r>
        <w:t xml:space="preserve"> </w:t>
      </w:r>
      <w:r w:rsidRPr="0085753F">
        <w:rPr>
          <w:i/>
          <w:iCs/>
        </w:rPr>
        <w:t>View</w:t>
      </w:r>
      <w:r>
        <w:t xml:space="preserve"> </w:t>
      </w:r>
      <w:r w:rsidR="0085753F">
        <w:t>regions</w:t>
      </w:r>
      <w:r>
        <w:t xml:space="preserve"> </w:t>
      </w:r>
      <w:r w:rsidR="0085753F">
        <w:t>for</w:t>
      </w:r>
      <w:r>
        <w:t xml:space="preserve"> the GDS file </w:t>
      </w:r>
      <w:r w:rsidR="0085753F">
        <w:t>stream-in</w:t>
      </w:r>
      <w:r>
        <w:t>.</w:t>
      </w:r>
    </w:p>
    <w:p w14:paraId="18110BE2" w14:textId="2DFEF5FE" w:rsidR="00021828" w:rsidRDefault="00021828" w:rsidP="00021828">
      <w:pPr>
        <w:pStyle w:val="Caption"/>
      </w:pPr>
      <w:bookmarkStart w:id="407" w:name="_Ref154047519"/>
      <w:bookmarkStart w:id="408" w:name="_Toc164238232"/>
      <w:bookmarkStart w:id="409" w:name="_Toc169527150"/>
      <w:r>
        <w:lastRenderedPageBreak/>
        <w:t xml:space="preserve">Figure </w:t>
      </w:r>
      <w:r>
        <w:fldChar w:fldCharType="begin"/>
      </w:r>
      <w:r>
        <w:instrText xml:space="preserve"> SEQ Figure \* ARABIC </w:instrText>
      </w:r>
      <w:r>
        <w:fldChar w:fldCharType="separate"/>
      </w:r>
      <w:r w:rsidR="000C0CA7">
        <w:rPr>
          <w:noProof/>
        </w:rPr>
        <w:t>71</w:t>
      </w:r>
      <w:r>
        <w:rPr>
          <w:noProof/>
        </w:rPr>
        <w:fldChar w:fldCharType="end"/>
      </w:r>
      <w:bookmarkEnd w:id="407"/>
      <w:r>
        <w:t>:</w:t>
      </w:r>
      <w:r w:rsidRPr="00E70778">
        <w:t xml:space="preserve"> </w:t>
      </w:r>
      <w:r w:rsidRPr="00E243C5">
        <w:t>XStream In form</w:t>
      </w:r>
      <w:bookmarkEnd w:id="408"/>
      <w:bookmarkEnd w:id="409"/>
    </w:p>
    <w:tbl>
      <w:tblPr>
        <w:tblStyle w:val="Table02"/>
        <w:tblW w:w="5000" w:type="pct"/>
        <w:tblLook w:val="04A0" w:firstRow="1" w:lastRow="0" w:firstColumn="1" w:lastColumn="0" w:noHBand="0" w:noVBand="1"/>
      </w:tblPr>
      <w:tblGrid>
        <w:gridCol w:w="10070"/>
      </w:tblGrid>
      <w:tr w:rsidR="00021828" w:rsidRPr="000936A8" w14:paraId="1578BF67" w14:textId="77777777" w:rsidTr="00855D34">
        <w:trPr>
          <w:cnfStyle w:val="100000000000" w:firstRow="1" w:lastRow="0" w:firstColumn="0" w:lastColumn="0" w:oddVBand="0" w:evenVBand="0" w:oddHBand="0" w:evenHBand="0" w:firstRowFirstColumn="0" w:firstRowLastColumn="0" w:lastRowFirstColumn="0" w:lastRowLastColumn="0"/>
        </w:trPr>
        <w:tc>
          <w:tcPr>
            <w:tcW w:w="5000" w:type="pct"/>
            <w:vAlign w:val="bottom"/>
          </w:tcPr>
          <w:p w14:paraId="610199DE" w14:textId="77777777" w:rsidR="00021828" w:rsidRPr="000936A8" w:rsidRDefault="00021828" w:rsidP="00855D34">
            <w:pPr>
              <w:pStyle w:val="TableBody1"/>
            </w:pPr>
            <w:r w:rsidRPr="000936A8">
              <w:rPr>
                <w:noProof/>
              </w:rPr>
              <w:drawing>
                <wp:inline distT="0" distB="0" distL="0" distR="0" wp14:anchorId="29EE4AF4" wp14:editId="35BE4A4F">
                  <wp:extent cx="4818888" cy="5003157"/>
                  <wp:effectExtent l="0" t="0" r="1270" b="7620"/>
                  <wp:docPr id="806279156" name="Picture 8062791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79156" name="Picture 806279156" descr="A screenshot of a computer&#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l="388" r="388" b="2428"/>
                          <a:stretch>
                            <a:fillRect/>
                          </a:stretch>
                        </pic:blipFill>
                        <pic:spPr bwMode="auto">
                          <a:xfrm>
                            <a:off x="0" y="0"/>
                            <a:ext cx="4818888" cy="5003157"/>
                          </a:xfrm>
                          <a:prstGeom prst="rect">
                            <a:avLst/>
                          </a:prstGeom>
                          <a:noFill/>
                          <a:ln>
                            <a:noFill/>
                          </a:ln>
                        </pic:spPr>
                      </pic:pic>
                    </a:graphicData>
                  </a:graphic>
                </wp:inline>
              </w:drawing>
            </w:r>
          </w:p>
        </w:tc>
      </w:tr>
    </w:tbl>
    <w:p w14:paraId="54539F85" w14:textId="77777777" w:rsidR="00021828" w:rsidRDefault="00021828" w:rsidP="00021828">
      <w:pPr>
        <w:pStyle w:val="Number1"/>
      </w:pPr>
      <w:r>
        <w:t xml:space="preserve">Click </w:t>
      </w:r>
      <w:r w:rsidRPr="00BA3DF0">
        <w:rPr>
          <w:b/>
          <w:bCs/>
        </w:rPr>
        <w:t>Translate</w:t>
      </w:r>
      <w:r>
        <w:t>.</w:t>
      </w:r>
    </w:p>
    <w:p w14:paraId="271B87A3" w14:textId="4C48D795" w:rsidR="00021828" w:rsidRDefault="0085753F" w:rsidP="00021828">
      <w:pPr>
        <w:pStyle w:val="Number1"/>
      </w:pPr>
      <w:r>
        <w:t>When</w:t>
      </w:r>
      <w:r w:rsidR="00021828">
        <w:t xml:space="preserve"> the stream-in </w:t>
      </w:r>
      <w:r w:rsidR="00C92FB4">
        <w:t>completes</w:t>
      </w:r>
      <w:r w:rsidR="00021828">
        <w:t>, the following message displays (</w:t>
      </w:r>
      <w:r w:rsidR="00021828" w:rsidRPr="00BA3DF0">
        <w:rPr>
          <w:rStyle w:val="Link"/>
        </w:rPr>
        <w:fldChar w:fldCharType="begin"/>
      </w:r>
      <w:r w:rsidR="00021828" w:rsidRPr="00BA3DF0">
        <w:rPr>
          <w:rStyle w:val="Link"/>
        </w:rPr>
        <w:instrText xml:space="preserve"> REF _Ref154047568 </w:instrText>
      </w:r>
      <w:r w:rsidR="00021828">
        <w:rPr>
          <w:rStyle w:val="Link"/>
        </w:rPr>
        <w:instrText xml:space="preserve"> \* MERGEFORMAT </w:instrText>
      </w:r>
      <w:r w:rsidR="00021828" w:rsidRPr="00BA3DF0">
        <w:rPr>
          <w:rStyle w:val="Link"/>
        </w:rPr>
        <w:fldChar w:fldCharType="separate"/>
      </w:r>
      <w:r w:rsidR="001E647E" w:rsidRPr="001E647E">
        <w:rPr>
          <w:rStyle w:val="Link"/>
        </w:rPr>
        <w:t>Figure 71</w:t>
      </w:r>
      <w:r w:rsidR="00021828" w:rsidRPr="00BA3DF0">
        <w:rPr>
          <w:rStyle w:val="Link"/>
        </w:rPr>
        <w:fldChar w:fldCharType="end"/>
      </w:r>
      <w:r w:rsidR="00021828">
        <w:t>)</w:t>
      </w:r>
      <w:r w:rsidR="00D20A98">
        <w:t>:</w:t>
      </w:r>
    </w:p>
    <w:p w14:paraId="662F3548" w14:textId="3D6A73D9" w:rsidR="00021828" w:rsidRDefault="00021828" w:rsidP="00021828">
      <w:pPr>
        <w:pStyle w:val="Caption"/>
      </w:pPr>
      <w:bookmarkStart w:id="410" w:name="_Ref154047568"/>
      <w:bookmarkStart w:id="411" w:name="_Toc164238233"/>
      <w:bookmarkStart w:id="412" w:name="_Toc169527151"/>
      <w:r>
        <w:t xml:space="preserve">Figure </w:t>
      </w:r>
      <w:r>
        <w:fldChar w:fldCharType="begin"/>
      </w:r>
      <w:r>
        <w:instrText xml:space="preserve"> SEQ Figure \* ARABIC </w:instrText>
      </w:r>
      <w:r>
        <w:fldChar w:fldCharType="separate"/>
      </w:r>
      <w:r w:rsidR="000C0CA7">
        <w:rPr>
          <w:noProof/>
        </w:rPr>
        <w:t>72</w:t>
      </w:r>
      <w:r>
        <w:rPr>
          <w:noProof/>
        </w:rPr>
        <w:fldChar w:fldCharType="end"/>
      </w:r>
      <w:bookmarkEnd w:id="410"/>
      <w:r>
        <w:t>:</w:t>
      </w:r>
      <w:r w:rsidRPr="00E70778">
        <w:t xml:space="preserve"> </w:t>
      </w:r>
      <w:r w:rsidRPr="00E243C5">
        <w:t xml:space="preserve">Stream in </w:t>
      </w:r>
      <w:r>
        <w:t>translation c</w:t>
      </w:r>
      <w:r w:rsidRPr="00E243C5">
        <w:t>omplete notification</w:t>
      </w:r>
      <w:bookmarkEnd w:id="411"/>
      <w:bookmarkEnd w:id="412"/>
    </w:p>
    <w:tbl>
      <w:tblPr>
        <w:tblStyle w:val="Table02"/>
        <w:tblW w:w="5000" w:type="pct"/>
        <w:tblLook w:val="04A0" w:firstRow="1" w:lastRow="0" w:firstColumn="1" w:lastColumn="0" w:noHBand="0" w:noVBand="1"/>
      </w:tblPr>
      <w:tblGrid>
        <w:gridCol w:w="10070"/>
      </w:tblGrid>
      <w:tr w:rsidR="00021828" w14:paraId="156379DB" w14:textId="77777777" w:rsidTr="00855D34">
        <w:trPr>
          <w:cnfStyle w:val="100000000000" w:firstRow="1" w:lastRow="0" w:firstColumn="0" w:lastColumn="0" w:oddVBand="0" w:evenVBand="0" w:oddHBand="0" w:evenHBand="0" w:firstRowFirstColumn="0" w:firstRowLastColumn="0" w:lastRowFirstColumn="0" w:lastRowLastColumn="0"/>
        </w:trPr>
        <w:tc>
          <w:tcPr>
            <w:tcW w:w="5000" w:type="pct"/>
            <w:vAlign w:val="bottom"/>
          </w:tcPr>
          <w:p w14:paraId="3C1BE66B" w14:textId="77777777" w:rsidR="00021828" w:rsidRDefault="00021828" w:rsidP="00855D34">
            <w:pPr>
              <w:pStyle w:val="TableBody1"/>
            </w:pPr>
            <w:r w:rsidRPr="00F06BC9">
              <w:rPr>
                <w:noProof/>
              </w:rPr>
              <w:drawing>
                <wp:inline distT="0" distB="0" distL="0" distR="0" wp14:anchorId="6035801B" wp14:editId="7F80699E">
                  <wp:extent cx="3675380" cy="793139"/>
                  <wp:effectExtent l="0" t="0" r="1270" b="6985"/>
                  <wp:docPr id="1709394838" name="Picture 17093948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94838" name="Picture 1709394838" descr="A screenshot of a computer&#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t="1970" b="1970"/>
                          <a:stretch>
                            <a:fillRect/>
                          </a:stretch>
                        </pic:blipFill>
                        <pic:spPr bwMode="auto">
                          <a:xfrm>
                            <a:off x="0" y="0"/>
                            <a:ext cx="3684685" cy="795147"/>
                          </a:xfrm>
                          <a:prstGeom prst="rect">
                            <a:avLst/>
                          </a:prstGeom>
                          <a:noFill/>
                          <a:ln>
                            <a:noFill/>
                          </a:ln>
                        </pic:spPr>
                      </pic:pic>
                    </a:graphicData>
                  </a:graphic>
                </wp:inline>
              </w:drawing>
            </w:r>
          </w:p>
        </w:tc>
      </w:tr>
    </w:tbl>
    <w:p w14:paraId="24467803" w14:textId="77777777" w:rsidR="00021828" w:rsidRDefault="00021828" w:rsidP="00021828">
      <w:pPr>
        <w:pStyle w:val="Number1"/>
      </w:pPr>
      <w:r>
        <w:t xml:space="preserve">Click </w:t>
      </w:r>
      <w:r w:rsidRPr="00BA3DF0">
        <w:rPr>
          <w:b/>
          <w:bCs/>
        </w:rPr>
        <w:t>No</w:t>
      </w:r>
      <w:r>
        <w:t xml:space="preserve">, and then click </w:t>
      </w:r>
      <w:r w:rsidRPr="00BA3DF0">
        <w:rPr>
          <w:b/>
          <w:bCs/>
        </w:rPr>
        <w:t xml:space="preserve">Cancel </w:t>
      </w:r>
      <w:r>
        <w:t>in the XStream In form.</w:t>
      </w:r>
    </w:p>
    <w:p w14:paraId="3E76E06F" w14:textId="77777777" w:rsidR="00021828" w:rsidRDefault="00021828" w:rsidP="00021828">
      <w:pPr>
        <w:pStyle w:val="Body1"/>
        <w:keepNext/>
      </w:pPr>
      <w:r>
        <w:lastRenderedPageBreak/>
        <w:t xml:space="preserve">In the </w:t>
      </w:r>
      <w:r w:rsidRPr="00FD14DB">
        <w:t>Library Manager</w:t>
      </w:r>
      <w:r>
        <w:t>, verify the newly generated layout view is available.</w:t>
      </w:r>
    </w:p>
    <w:p w14:paraId="718CD7E4" w14:textId="0433050C" w:rsidR="00021828" w:rsidRDefault="00021828" w:rsidP="00ED2B95">
      <w:pPr>
        <w:pStyle w:val="Number1"/>
        <w:keepNext/>
        <w:numPr>
          <w:ilvl w:val="0"/>
          <w:numId w:val="36"/>
        </w:numPr>
      </w:pPr>
      <w:r>
        <w:t>Open the Lib/Cell/View:</w:t>
      </w:r>
      <w:r w:rsidR="00F24783">
        <w:t xml:space="preserve"> </w:t>
      </w:r>
      <w:r>
        <w:t>ldk_demo_lib / i0mbfn000aa1d48x5 / layout_streamin</w:t>
      </w:r>
    </w:p>
    <w:p w14:paraId="4343304D" w14:textId="77777777" w:rsidR="00021828" w:rsidRPr="00F06BC9" w:rsidRDefault="00021828" w:rsidP="00021828">
      <w:pPr>
        <w:pStyle w:val="Number1"/>
      </w:pPr>
      <w:r>
        <w:t xml:space="preserve">From the </w:t>
      </w:r>
      <w:r w:rsidRPr="00FD14DB">
        <w:rPr>
          <w:i/>
          <w:iCs/>
        </w:rPr>
        <w:t>Layout</w:t>
      </w:r>
      <w:r>
        <w:t xml:space="preserve"> menu, select </w:t>
      </w:r>
      <w:r>
        <w:rPr>
          <w:b/>
          <w:bCs/>
        </w:rPr>
        <w:t>File &gt; Summary</w:t>
      </w:r>
      <w:r w:rsidRPr="00D052A1">
        <w:t>.</w:t>
      </w:r>
    </w:p>
    <w:p w14:paraId="03A0D829" w14:textId="247F4737" w:rsidR="00021828" w:rsidRDefault="00021828" w:rsidP="00021828">
      <w:pPr>
        <w:pStyle w:val="Number1"/>
        <w:keepNext/>
      </w:pPr>
      <w:r>
        <w:t xml:space="preserve">In the </w:t>
      </w:r>
      <w:r w:rsidRPr="00A540D0">
        <w:t>Design Summary</w:t>
      </w:r>
      <w:r>
        <w:t xml:space="preserve"> window, select only </w:t>
      </w:r>
      <w:r w:rsidRPr="00F06BC9">
        <w:rPr>
          <w:b/>
          <w:bCs/>
        </w:rPr>
        <w:t>Basic Summary</w:t>
      </w:r>
      <w:r>
        <w:t xml:space="preserve">. The </w:t>
      </w:r>
      <w:r w:rsidRPr="00A540D0">
        <w:t>Summary</w:t>
      </w:r>
      <w:r>
        <w:t xml:space="preserve"> window displays</w:t>
      </w:r>
      <w:r>
        <w:br/>
        <w:t>(</w:t>
      </w:r>
      <w:r w:rsidRPr="00F06BC9">
        <w:rPr>
          <w:rStyle w:val="Link"/>
        </w:rPr>
        <w:fldChar w:fldCharType="begin"/>
      </w:r>
      <w:r w:rsidRPr="00F06BC9">
        <w:rPr>
          <w:rStyle w:val="Link"/>
        </w:rPr>
        <w:instrText xml:space="preserve"> REF _Ref153986827 \h </w:instrText>
      </w:r>
      <w:r>
        <w:rPr>
          <w:rStyle w:val="Link"/>
        </w:rPr>
        <w:instrText xml:space="preserve"> \* MERGEFORMAT </w:instrText>
      </w:r>
      <w:r w:rsidRPr="00F06BC9">
        <w:rPr>
          <w:rStyle w:val="Link"/>
        </w:rPr>
      </w:r>
      <w:r w:rsidRPr="00F06BC9">
        <w:rPr>
          <w:rStyle w:val="Link"/>
        </w:rPr>
        <w:fldChar w:fldCharType="separate"/>
      </w:r>
      <w:r w:rsidR="001E647E" w:rsidRPr="001E647E">
        <w:rPr>
          <w:rStyle w:val="Link"/>
        </w:rPr>
        <w:t>Figure 72</w:t>
      </w:r>
      <w:r w:rsidRPr="00F06BC9">
        <w:rPr>
          <w:rStyle w:val="Link"/>
        </w:rPr>
        <w:fldChar w:fldCharType="end"/>
      </w:r>
      <w:r>
        <w:t>).</w:t>
      </w:r>
    </w:p>
    <w:p w14:paraId="4C915CBC" w14:textId="032E0BD6" w:rsidR="00021828" w:rsidRPr="00E243C5" w:rsidRDefault="00021828" w:rsidP="00021828">
      <w:pPr>
        <w:pStyle w:val="Caption"/>
      </w:pPr>
      <w:bookmarkStart w:id="413" w:name="_Ref153986827"/>
      <w:bookmarkStart w:id="414" w:name="_Toc164238234"/>
      <w:bookmarkStart w:id="415" w:name="_Toc169527152"/>
      <w:r>
        <w:t xml:space="preserve">Figure </w:t>
      </w:r>
      <w:r>
        <w:fldChar w:fldCharType="begin"/>
      </w:r>
      <w:r>
        <w:instrText xml:space="preserve"> SEQ Figure \* ARABIC </w:instrText>
      </w:r>
      <w:r>
        <w:fldChar w:fldCharType="separate"/>
      </w:r>
      <w:r w:rsidR="000C0CA7">
        <w:rPr>
          <w:noProof/>
        </w:rPr>
        <w:t>73</w:t>
      </w:r>
      <w:r>
        <w:rPr>
          <w:noProof/>
        </w:rPr>
        <w:fldChar w:fldCharType="end"/>
      </w:r>
      <w:bookmarkEnd w:id="413"/>
      <w:r>
        <w:t xml:space="preserve">: </w:t>
      </w:r>
      <w:r w:rsidRPr="00BA3DF0">
        <w:t>Summary</w:t>
      </w:r>
      <w:r>
        <w:t xml:space="preserve"> </w:t>
      </w:r>
      <w:r w:rsidRPr="00E243C5">
        <w:t>window</w:t>
      </w:r>
      <w:bookmarkEnd w:id="414"/>
      <w:bookmarkEnd w:id="415"/>
    </w:p>
    <w:tbl>
      <w:tblPr>
        <w:tblStyle w:val="Table02"/>
        <w:tblW w:w="5000" w:type="pct"/>
        <w:tblLook w:val="04A0" w:firstRow="1" w:lastRow="0" w:firstColumn="1" w:lastColumn="0" w:noHBand="0" w:noVBand="1"/>
      </w:tblPr>
      <w:tblGrid>
        <w:gridCol w:w="10070"/>
      </w:tblGrid>
      <w:tr w:rsidR="00021828" w:rsidRPr="00F06BC9" w14:paraId="21860A6D" w14:textId="77777777" w:rsidTr="009D05E0">
        <w:trPr>
          <w:cnfStyle w:val="100000000000" w:firstRow="1" w:lastRow="0" w:firstColumn="0" w:lastColumn="0" w:oddVBand="0" w:evenVBand="0" w:oddHBand="0" w:evenHBand="0" w:firstRowFirstColumn="0" w:firstRowLastColumn="0" w:lastRowFirstColumn="0" w:lastRowLastColumn="0"/>
        </w:trPr>
        <w:tc>
          <w:tcPr>
            <w:tcW w:w="5000" w:type="pct"/>
            <w:vAlign w:val="bottom"/>
          </w:tcPr>
          <w:p w14:paraId="7F9F68D7" w14:textId="77777777" w:rsidR="00021828" w:rsidRPr="00F06BC9" w:rsidRDefault="00021828" w:rsidP="009D05E0">
            <w:pPr>
              <w:pStyle w:val="TableBody1"/>
            </w:pPr>
            <w:r w:rsidRPr="00F06BC9">
              <w:rPr>
                <w:noProof/>
              </w:rPr>
              <w:drawing>
                <wp:inline distT="0" distB="0" distL="0" distR="0" wp14:anchorId="7C60BC1E" wp14:editId="261DD67E">
                  <wp:extent cx="4818888" cy="4214448"/>
                  <wp:effectExtent l="0" t="0" r="1270" b="0"/>
                  <wp:docPr id="759990895" name="Picture 7599908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90895" name="Picture 759990895" descr="A screenshot of a computer&#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b="1039"/>
                          <a:stretch>
                            <a:fillRect/>
                          </a:stretch>
                        </pic:blipFill>
                        <pic:spPr bwMode="auto">
                          <a:xfrm>
                            <a:off x="0" y="0"/>
                            <a:ext cx="4818888" cy="4214448"/>
                          </a:xfrm>
                          <a:prstGeom prst="rect">
                            <a:avLst/>
                          </a:prstGeom>
                          <a:noFill/>
                          <a:ln>
                            <a:noFill/>
                          </a:ln>
                        </pic:spPr>
                      </pic:pic>
                    </a:graphicData>
                  </a:graphic>
                </wp:inline>
              </w:drawing>
            </w:r>
          </w:p>
        </w:tc>
      </w:tr>
    </w:tbl>
    <w:p w14:paraId="2E4AB710" w14:textId="77777777" w:rsidR="00021828" w:rsidRDefault="00021828" w:rsidP="00021828">
      <w:pPr>
        <w:pStyle w:val="Number1"/>
      </w:pPr>
      <w:r>
        <w:t xml:space="preserve">Click </w:t>
      </w:r>
      <w:r w:rsidRPr="00D52D0F">
        <w:rPr>
          <w:b/>
          <w:bCs/>
        </w:rPr>
        <w:t>File</w:t>
      </w:r>
      <w:r>
        <w:rPr>
          <w:b/>
          <w:bCs/>
        </w:rPr>
        <w:t xml:space="preserve"> &gt; </w:t>
      </w:r>
      <w:r w:rsidRPr="00D52D0F">
        <w:rPr>
          <w:b/>
          <w:bCs/>
        </w:rPr>
        <w:t>Save As</w:t>
      </w:r>
      <w:r>
        <w:t xml:space="preserve"> to save the </w:t>
      </w:r>
      <w:r w:rsidRPr="00757F99">
        <w:t>Summary</w:t>
      </w:r>
      <w:r>
        <w:t xml:space="preserve"> file. Name the file: </w:t>
      </w:r>
      <w:r w:rsidRPr="00757F99">
        <w:rPr>
          <w:b/>
          <w:bCs/>
        </w:rPr>
        <w:t>layout_streamin.summary</w:t>
      </w:r>
      <w:r>
        <w:t>.</w:t>
      </w:r>
    </w:p>
    <w:p w14:paraId="035DB4E3" w14:textId="77777777" w:rsidR="00021828" w:rsidRDefault="00021828" w:rsidP="00021828">
      <w:pPr>
        <w:pStyle w:val="Body2"/>
      </w:pPr>
      <w:r>
        <w:t>In the layout_streamin summary report, 1177 shapes are present; in the layout_extract summary report, 1221 shares are present.</w:t>
      </w:r>
    </w:p>
    <w:p w14:paraId="3CF1144C" w14:textId="77777777" w:rsidR="00021828" w:rsidRDefault="00021828" w:rsidP="00021828">
      <w:pPr>
        <w:pStyle w:val="Body2"/>
      </w:pPr>
      <w:r>
        <w:t>In the layout_extract, ndealign (22 dot shapes) and pdealign (22 dot shapes) are present only for id purposes. These are ignored in the layermap file and have (0 0) data type value for GDS.</w:t>
      </w:r>
    </w:p>
    <w:p w14:paraId="07A48B6B" w14:textId="77777777" w:rsidR="00021828" w:rsidRDefault="00021828" w:rsidP="00021828">
      <w:pPr>
        <w:pStyle w:val="Heading2"/>
      </w:pPr>
      <w:bookmarkStart w:id="416" w:name="_Toc164238147"/>
      <w:bookmarkStart w:id="417" w:name="_Toc169527052"/>
      <w:r>
        <w:lastRenderedPageBreak/>
        <w:t>Schematic versus CDL</w:t>
      </w:r>
      <w:bookmarkEnd w:id="416"/>
      <w:bookmarkEnd w:id="417"/>
    </w:p>
    <w:p w14:paraId="4E853940" w14:textId="77777777" w:rsidR="00021828" w:rsidRDefault="00021828" w:rsidP="00021828">
      <w:pPr>
        <w:pStyle w:val="Body1"/>
        <w:keepNext/>
        <w:rPr>
          <w:rFonts w:asciiTheme="majorHAnsi" w:eastAsiaTheme="majorEastAsia" w:hAnsiTheme="majorHAnsi" w:cstheme="majorBidi"/>
          <w:color w:val="004D87" w:themeColor="accent1" w:themeShade="BF"/>
          <w:sz w:val="26"/>
          <w:szCs w:val="26"/>
          <w:highlight w:val="yellow"/>
        </w:rPr>
      </w:pPr>
      <w:r>
        <w:t>Schematic versus CDL is run using the Cadence Pegasus SVS* utility to ensure the exactness of the generated CDL file. This section provides instructions to run schematic versus CDL using Cadence Pegasus* on one cell in the ldk_demo_lib library.</w:t>
      </w:r>
    </w:p>
    <w:p w14:paraId="67F21A9F" w14:textId="77777777" w:rsidR="00021828" w:rsidRDefault="00021828" w:rsidP="00021828">
      <w:pPr>
        <w:pStyle w:val="Heading3"/>
      </w:pPr>
      <w:bookmarkStart w:id="418" w:name="_Toc164238148"/>
      <w:bookmarkStart w:id="419" w:name="_Toc169527053"/>
      <w:r>
        <w:t>Setup environment and run directory</w:t>
      </w:r>
      <w:bookmarkEnd w:id="418"/>
      <w:bookmarkEnd w:id="419"/>
    </w:p>
    <w:p w14:paraId="4DF445D0" w14:textId="77777777" w:rsidR="00021828" w:rsidRDefault="00021828" w:rsidP="00ED2B95">
      <w:pPr>
        <w:pStyle w:val="Number1"/>
        <w:numPr>
          <w:ilvl w:val="0"/>
          <w:numId w:val="39"/>
        </w:numPr>
      </w:pPr>
      <w:r>
        <w:t>Change the directory to the LDK work area ./ldk_r0.9_cdns/training/setup/cadence/ldk.</w:t>
      </w:r>
    </w:p>
    <w:p w14:paraId="2F2726AA" w14:textId="77777777" w:rsidR="00021828" w:rsidRDefault="00021828" w:rsidP="00ED2B95">
      <w:pPr>
        <w:pStyle w:val="Number1"/>
        <w:numPr>
          <w:ilvl w:val="0"/>
          <w:numId w:val="39"/>
        </w:numPr>
      </w:pPr>
      <w:r>
        <w:t xml:space="preserve">If this is the first time launching Cadence* tools, source the </w:t>
      </w:r>
      <w:r w:rsidRPr="00BA3DF0">
        <w:t>sourceme</w:t>
      </w:r>
      <w:r>
        <w:t xml:space="preserve"> file from the UNIX terminal.</w:t>
      </w:r>
    </w:p>
    <w:p w14:paraId="0C030308" w14:textId="77777777" w:rsidR="00021828" w:rsidRDefault="00021828" w:rsidP="00021828">
      <w:pPr>
        <w:pStyle w:val="Heading3"/>
      </w:pPr>
      <w:bookmarkStart w:id="420" w:name="_Toc164238149"/>
      <w:bookmarkStart w:id="421" w:name="_Toc169527054"/>
      <w:r>
        <w:t>User actions</w:t>
      </w:r>
      <w:bookmarkEnd w:id="420"/>
      <w:bookmarkEnd w:id="421"/>
    </w:p>
    <w:p w14:paraId="6A97F104" w14:textId="77777777" w:rsidR="00021828" w:rsidRDefault="00021828" w:rsidP="00ED2B95">
      <w:pPr>
        <w:pStyle w:val="Number1"/>
        <w:numPr>
          <w:ilvl w:val="0"/>
          <w:numId w:val="37"/>
        </w:numPr>
      </w:pPr>
      <w:r>
        <w:t>Open the .simrc file using the text editor, and then comment out the first two lines using the ";" character:</w:t>
      </w:r>
    </w:p>
    <w:tbl>
      <w:tblPr>
        <w:tblStyle w:val="Table03"/>
        <w:tblW w:w="9720" w:type="dxa"/>
        <w:tblInd w:w="355" w:type="dxa"/>
        <w:tblLook w:val="04A0" w:firstRow="1" w:lastRow="0" w:firstColumn="1" w:lastColumn="0" w:noHBand="0" w:noVBand="1"/>
      </w:tblPr>
      <w:tblGrid>
        <w:gridCol w:w="9720"/>
      </w:tblGrid>
      <w:tr w:rsidR="00021828" w:rsidRPr="00F06BC9" w14:paraId="1FF798DD" w14:textId="77777777" w:rsidTr="00D77A16">
        <w:tc>
          <w:tcPr>
            <w:tcW w:w="9720" w:type="dxa"/>
          </w:tcPr>
          <w:p w14:paraId="0E7C824A" w14:textId="155F280D" w:rsidR="00021828" w:rsidRDefault="00784AC7" w:rsidP="00480A43">
            <w:pPr>
              <w:pStyle w:val="TableCode1"/>
            </w:pPr>
            <w:r>
              <w:t>;cdl</w:t>
            </w:r>
            <w:r w:rsidR="00B54286">
              <w:t>NetlistType=’fnl</w:t>
            </w:r>
          </w:p>
          <w:p w14:paraId="62061F9C" w14:textId="78CF339A" w:rsidR="00B54286" w:rsidRPr="00F06BC9" w:rsidRDefault="00B54286" w:rsidP="00480A43">
            <w:pPr>
              <w:pStyle w:val="TableCode1"/>
            </w:pPr>
            <w:r>
              <w:t>;auCdlFnlRetainPathInInst</w:t>
            </w:r>
            <w:r w:rsidR="00CE58C8">
              <w:t>AndNets = t</w:t>
            </w:r>
          </w:p>
        </w:tc>
      </w:tr>
    </w:tbl>
    <w:p w14:paraId="78B00D0E" w14:textId="77777777" w:rsidR="00021828" w:rsidRDefault="00021828" w:rsidP="00021828">
      <w:pPr>
        <w:pStyle w:val="Number1"/>
      </w:pPr>
      <w:r>
        <w:t>Launch Cadence Virtuoso* using the following command:</w:t>
      </w:r>
    </w:p>
    <w:tbl>
      <w:tblPr>
        <w:tblStyle w:val="Table03"/>
        <w:tblW w:w="9720" w:type="dxa"/>
        <w:tblInd w:w="355" w:type="dxa"/>
        <w:tblLook w:val="04A0" w:firstRow="1" w:lastRow="0" w:firstColumn="1" w:lastColumn="0" w:noHBand="0" w:noVBand="1"/>
      </w:tblPr>
      <w:tblGrid>
        <w:gridCol w:w="9720"/>
      </w:tblGrid>
      <w:tr w:rsidR="00021828" w14:paraId="1AD86152" w14:textId="77777777" w:rsidTr="00AD4055">
        <w:tc>
          <w:tcPr>
            <w:tcW w:w="9720" w:type="dxa"/>
          </w:tcPr>
          <w:p w14:paraId="14F1C9D3" w14:textId="77777777" w:rsidR="00021828" w:rsidRDefault="00021828" w:rsidP="00480A43">
            <w:pPr>
              <w:pStyle w:val="TableCode1"/>
            </w:pPr>
            <w:r w:rsidRPr="00F06BC9">
              <w:t>virtuoso &amp;</w:t>
            </w:r>
          </w:p>
        </w:tc>
      </w:tr>
    </w:tbl>
    <w:p w14:paraId="7A1A4D12" w14:textId="77777777" w:rsidR="00021828" w:rsidRDefault="00021828" w:rsidP="00021828">
      <w:pPr>
        <w:pStyle w:val="Body2"/>
      </w:pPr>
      <w:r>
        <w:t>The Cadence Virtuoso* session should not be launched before changing the .simrc file so that the updates done to the .simrc file are in effect for the current session.</w:t>
      </w:r>
    </w:p>
    <w:p w14:paraId="5E0B93EA" w14:textId="77777777" w:rsidR="00021828" w:rsidRDefault="00021828" w:rsidP="00021828">
      <w:pPr>
        <w:pStyle w:val="Number1"/>
      </w:pPr>
      <w:r>
        <w:t xml:space="preserve">In the </w:t>
      </w:r>
      <w:r w:rsidRPr="000C7E90">
        <w:t>Library Manager</w:t>
      </w:r>
      <w:r>
        <w:t>, open the following view for reading:</w:t>
      </w:r>
    </w:p>
    <w:tbl>
      <w:tblPr>
        <w:tblStyle w:val="Table03"/>
        <w:tblW w:w="9720" w:type="dxa"/>
        <w:tblInd w:w="355" w:type="dxa"/>
        <w:tblLook w:val="04A0" w:firstRow="1" w:lastRow="0" w:firstColumn="1" w:lastColumn="0" w:noHBand="0" w:noVBand="1"/>
      </w:tblPr>
      <w:tblGrid>
        <w:gridCol w:w="9720"/>
      </w:tblGrid>
      <w:tr w:rsidR="00021828" w:rsidRPr="00F06BC9" w14:paraId="281701B2" w14:textId="77777777" w:rsidTr="00AD4055">
        <w:tc>
          <w:tcPr>
            <w:tcW w:w="9720" w:type="dxa"/>
          </w:tcPr>
          <w:p w14:paraId="7D3652E4" w14:textId="77777777" w:rsidR="00021828" w:rsidRPr="00F06BC9" w:rsidRDefault="00021828" w:rsidP="00480A43">
            <w:pPr>
              <w:pStyle w:val="TableCode1"/>
            </w:pPr>
            <w:r w:rsidRPr="00F06BC9">
              <w:t>Library: ldk_demo_lib</w:t>
            </w:r>
            <w:r w:rsidRPr="00F06BC9">
              <w:br/>
              <w:t>Cell: i0mbfn000aa1d48x5</w:t>
            </w:r>
            <w:r>
              <w:br/>
            </w:r>
            <w:r w:rsidRPr="00F06BC9">
              <w:t>View: schematic</w:t>
            </w:r>
          </w:p>
        </w:tc>
      </w:tr>
    </w:tbl>
    <w:p w14:paraId="15A8CFBA" w14:textId="1C0B9AA1" w:rsidR="00021828" w:rsidRPr="00F06BC9" w:rsidRDefault="00021828" w:rsidP="00021828">
      <w:pPr>
        <w:pStyle w:val="Number1"/>
      </w:pPr>
      <w:r>
        <w:t xml:space="preserve">In the </w:t>
      </w:r>
      <w:r w:rsidRPr="00462381">
        <w:t>Schematic</w:t>
      </w:r>
      <w:r>
        <w:t xml:space="preserve"> window, </w:t>
      </w:r>
      <w:r w:rsidR="00462381">
        <w:t>select</w:t>
      </w:r>
      <w:r>
        <w:t xml:space="preserve"> </w:t>
      </w:r>
      <w:r w:rsidRPr="00BA3DF0">
        <w:rPr>
          <w:b/>
          <w:bCs/>
        </w:rPr>
        <w:t>Pegasus</w:t>
      </w:r>
      <w:r>
        <w:t xml:space="preserve"> </w:t>
      </w:r>
      <w:r w:rsidR="00462381" w:rsidRPr="00462381">
        <w:rPr>
          <w:b/>
          <w:bCs/>
        </w:rPr>
        <w:t>&gt;</w:t>
      </w:r>
      <w:r>
        <w:t xml:space="preserve"> </w:t>
      </w:r>
      <w:r>
        <w:rPr>
          <w:b/>
          <w:bCs/>
        </w:rPr>
        <w:t>Run SVS…</w:t>
      </w:r>
      <w:r w:rsidRPr="00F06BC9">
        <w:t xml:space="preserve"> (</w:t>
      </w:r>
      <w:r w:rsidRPr="00F06BC9">
        <w:rPr>
          <w:rStyle w:val="Link"/>
        </w:rPr>
        <w:fldChar w:fldCharType="begin"/>
      </w:r>
      <w:r w:rsidRPr="00F06BC9">
        <w:rPr>
          <w:rStyle w:val="Link"/>
        </w:rPr>
        <w:instrText xml:space="preserve"> REF _Ref153986971 \h </w:instrText>
      </w:r>
      <w:r>
        <w:rPr>
          <w:rStyle w:val="Link"/>
        </w:rPr>
        <w:instrText xml:space="preserve"> \* MERGEFORMAT </w:instrText>
      </w:r>
      <w:r w:rsidRPr="00F06BC9">
        <w:rPr>
          <w:rStyle w:val="Link"/>
        </w:rPr>
      </w:r>
      <w:r w:rsidRPr="00F06BC9">
        <w:rPr>
          <w:rStyle w:val="Link"/>
        </w:rPr>
        <w:fldChar w:fldCharType="separate"/>
      </w:r>
      <w:r w:rsidR="001E647E" w:rsidRPr="001E647E">
        <w:rPr>
          <w:rStyle w:val="Link"/>
        </w:rPr>
        <w:t>Figure 73</w:t>
      </w:r>
      <w:r w:rsidRPr="00F06BC9">
        <w:rPr>
          <w:rStyle w:val="Link"/>
        </w:rPr>
        <w:fldChar w:fldCharType="end"/>
      </w:r>
      <w:r w:rsidRPr="00F06BC9">
        <w:t>).</w:t>
      </w:r>
    </w:p>
    <w:p w14:paraId="0835BFAE" w14:textId="224D0347" w:rsidR="00021828" w:rsidRDefault="00021828" w:rsidP="00021828">
      <w:pPr>
        <w:pStyle w:val="Caption"/>
      </w:pPr>
      <w:bookmarkStart w:id="422" w:name="_Ref153986971"/>
      <w:bookmarkStart w:id="423" w:name="_Toc164238235"/>
      <w:bookmarkStart w:id="424" w:name="_Toc169527153"/>
      <w:r>
        <w:t xml:space="preserve">Figure </w:t>
      </w:r>
      <w:r>
        <w:fldChar w:fldCharType="begin"/>
      </w:r>
      <w:r>
        <w:instrText xml:space="preserve"> SEQ Figure \* ARABIC </w:instrText>
      </w:r>
      <w:r>
        <w:fldChar w:fldCharType="separate"/>
      </w:r>
      <w:r w:rsidR="000C0CA7">
        <w:rPr>
          <w:noProof/>
        </w:rPr>
        <w:t>74</w:t>
      </w:r>
      <w:r>
        <w:rPr>
          <w:noProof/>
        </w:rPr>
        <w:fldChar w:fldCharType="end"/>
      </w:r>
      <w:bookmarkEnd w:id="422"/>
      <w:r>
        <w:t>:</w:t>
      </w:r>
      <w:r w:rsidRPr="00E70778">
        <w:t xml:space="preserve"> </w:t>
      </w:r>
      <w:r w:rsidRPr="00E243C5">
        <w:t>Run Pegasus SVS</w:t>
      </w:r>
      <w:bookmarkEnd w:id="423"/>
      <w:bookmarkEnd w:id="424"/>
    </w:p>
    <w:tbl>
      <w:tblPr>
        <w:tblStyle w:val="Table02"/>
        <w:tblW w:w="5000" w:type="pct"/>
        <w:tblLook w:val="04A0" w:firstRow="1" w:lastRow="0" w:firstColumn="1" w:lastColumn="0" w:noHBand="0" w:noVBand="1"/>
      </w:tblPr>
      <w:tblGrid>
        <w:gridCol w:w="10070"/>
      </w:tblGrid>
      <w:tr w:rsidR="00021828" w14:paraId="5CD6BF97" w14:textId="77777777" w:rsidTr="009D05E0">
        <w:trPr>
          <w:cnfStyle w:val="100000000000" w:firstRow="1" w:lastRow="0" w:firstColumn="0" w:lastColumn="0" w:oddVBand="0" w:evenVBand="0" w:oddHBand="0" w:evenHBand="0" w:firstRowFirstColumn="0" w:firstRowLastColumn="0" w:lastRowFirstColumn="0" w:lastRowLastColumn="0"/>
        </w:trPr>
        <w:tc>
          <w:tcPr>
            <w:tcW w:w="5000" w:type="pct"/>
            <w:vAlign w:val="bottom"/>
          </w:tcPr>
          <w:p w14:paraId="11073707" w14:textId="77777777" w:rsidR="00021828" w:rsidRDefault="00021828" w:rsidP="009D05E0">
            <w:pPr>
              <w:pStyle w:val="TableBody1"/>
            </w:pPr>
            <w:r w:rsidRPr="00F06BC9">
              <w:rPr>
                <w:noProof/>
              </w:rPr>
              <w:drawing>
                <wp:inline distT="0" distB="0" distL="0" distR="0" wp14:anchorId="5D728BD1" wp14:editId="0E6AC538">
                  <wp:extent cx="1421765" cy="1860550"/>
                  <wp:effectExtent l="0" t="0" r="6985" b="6350"/>
                  <wp:docPr id="1427191712" name="Picture 14271917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91712" name="Picture 1427191712" descr="A screenshot of a computer&#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21765" cy="1860550"/>
                          </a:xfrm>
                          <a:prstGeom prst="rect">
                            <a:avLst/>
                          </a:prstGeom>
                          <a:noFill/>
                          <a:ln>
                            <a:noFill/>
                          </a:ln>
                        </pic:spPr>
                      </pic:pic>
                    </a:graphicData>
                  </a:graphic>
                </wp:inline>
              </w:drawing>
            </w:r>
          </w:p>
        </w:tc>
      </w:tr>
    </w:tbl>
    <w:p w14:paraId="3580D89A" w14:textId="4E5F55F5" w:rsidR="00021828" w:rsidRDefault="00021828" w:rsidP="009D05E0">
      <w:pPr>
        <w:pStyle w:val="Number1"/>
      </w:pPr>
      <w:r>
        <w:t xml:space="preserve">In the Cadence Pegasus SVS* window, click </w:t>
      </w:r>
      <w:r>
        <w:rPr>
          <w:b/>
          <w:bCs/>
        </w:rPr>
        <w:t>Run Data</w:t>
      </w:r>
      <w:r>
        <w:t xml:space="preserve">, and then type </w:t>
      </w:r>
      <w:r w:rsidRPr="00BA3DF0">
        <w:rPr>
          <w:b/>
          <w:bCs/>
        </w:rPr>
        <w:t>./SVS</w:t>
      </w:r>
      <w:r>
        <w:t xml:space="preserve"> in</w:t>
      </w:r>
      <w:r w:rsidR="00462381">
        <w:t xml:space="preserve"> the</w:t>
      </w:r>
      <w:r>
        <w:t xml:space="preserve"> </w:t>
      </w:r>
      <w:r w:rsidRPr="00462381">
        <w:rPr>
          <w:i/>
          <w:iCs/>
        </w:rPr>
        <w:t>Run Directory</w:t>
      </w:r>
      <w:r w:rsidRPr="00F06BC9">
        <w:t xml:space="preserve"> </w:t>
      </w:r>
      <w:r w:rsidR="00462381">
        <w:t xml:space="preserve">field </w:t>
      </w:r>
      <w:r w:rsidRPr="00F06BC9">
        <w:t>(</w:t>
      </w:r>
      <w:r w:rsidRPr="00F06BC9">
        <w:rPr>
          <w:rStyle w:val="Link"/>
        </w:rPr>
        <w:fldChar w:fldCharType="begin"/>
      </w:r>
      <w:r w:rsidRPr="00F06BC9">
        <w:rPr>
          <w:rStyle w:val="Link"/>
        </w:rPr>
        <w:instrText xml:space="preserve"> REF _Ref153986990 \h </w:instrText>
      </w:r>
      <w:r>
        <w:rPr>
          <w:rStyle w:val="Link"/>
        </w:rPr>
        <w:instrText xml:space="preserve"> \* MERGEFORMAT </w:instrText>
      </w:r>
      <w:r w:rsidRPr="00F06BC9">
        <w:rPr>
          <w:rStyle w:val="Link"/>
        </w:rPr>
      </w:r>
      <w:r w:rsidRPr="00F06BC9">
        <w:rPr>
          <w:rStyle w:val="Link"/>
        </w:rPr>
        <w:fldChar w:fldCharType="separate"/>
      </w:r>
      <w:r w:rsidR="001E647E" w:rsidRPr="001E647E">
        <w:rPr>
          <w:rStyle w:val="Link"/>
        </w:rPr>
        <w:t>Figure 74</w:t>
      </w:r>
      <w:r w:rsidRPr="00F06BC9">
        <w:rPr>
          <w:rStyle w:val="Link"/>
        </w:rPr>
        <w:fldChar w:fldCharType="end"/>
      </w:r>
      <w:r w:rsidRPr="00F06BC9">
        <w:t>).</w:t>
      </w:r>
    </w:p>
    <w:p w14:paraId="2B025022" w14:textId="724076DB" w:rsidR="00021828" w:rsidRDefault="00021828" w:rsidP="00021828">
      <w:pPr>
        <w:pStyle w:val="Caption"/>
      </w:pPr>
      <w:bookmarkStart w:id="425" w:name="_Ref153986990"/>
      <w:bookmarkStart w:id="426" w:name="_Toc164238236"/>
      <w:bookmarkStart w:id="427" w:name="_Toc169527154"/>
      <w:r>
        <w:lastRenderedPageBreak/>
        <w:t xml:space="preserve">Figure </w:t>
      </w:r>
      <w:r>
        <w:fldChar w:fldCharType="begin"/>
      </w:r>
      <w:r>
        <w:instrText xml:space="preserve"> SEQ Figure \* ARABIC </w:instrText>
      </w:r>
      <w:r>
        <w:fldChar w:fldCharType="separate"/>
      </w:r>
      <w:r w:rsidR="000C0CA7">
        <w:rPr>
          <w:noProof/>
        </w:rPr>
        <w:t>75</w:t>
      </w:r>
      <w:r>
        <w:rPr>
          <w:noProof/>
        </w:rPr>
        <w:fldChar w:fldCharType="end"/>
      </w:r>
      <w:bookmarkEnd w:id="425"/>
      <w:r>
        <w:t>:</w:t>
      </w:r>
      <w:r w:rsidRPr="00E70778">
        <w:t xml:space="preserve"> </w:t>
      </w:r>
      <w:r>
        <w:t xml:space="preserve">Cadence </w:t>
      </w:r>
      <w:r w:rsidRPr="00E243C5">
        <w:t>Pegasus SVS</w:t>
      </w:r>
      <w:r>
        <w:t>*</w:t>
      </w:r>
      <w:r w:rsidRPr="00E243C5">
        <w:t xml:space="preserve"> - Run Data </w:t>
      </w:r>
      <w:r>
        <w:t>s</w:t>
      </w:r>
      <w:r w:rsidRPr="00E243C5">
        <w:t>ection</w:t>
      </w:r>
      <w:bookmarkEnd w:id="426"/>
      <w:bookmarkEnd w:id="427"/>
    </w:p>
    <w:tbl>
      <w:tblPr>
        <w:tblStyle w:val="Table02"/>
        <w:tblW w:w="5000" w:type="pct"/>
        <w:tblLook w:val="04A0" w:firstRow="1" w:lastRow="0" w:firstColumn="1" w:lastColumn="0" w:noHBand="0" w:noVBand="1"/>
      </w:tblPr>
      <w:tblGrid>
        <w:gridCol w:w="10070"/>
      </w:tblGrid>
      <w:tr w:rsidR="00021828" w:rsidRPr="00F06BC9" w14:paraId="4055524A" w14:textId="77777777" w:rsidTr="009253E0">
        <w:trPr>
          <w:cnfStyle w:val="100000000000" w:firstRow="1" w:lastRow="0" w:firstColumn="0" w:lastColumn="0" w:oddVBand="0" w:evenVBand="0" w:oddHBand="0" w:evenHBand="0" w:firstRowFirstColumn="0" w:firstRowLastColumn="0" w:lastRowFirstColumn="0" w:lastRowLastColumn="0"/>
        </w:trPr>
        <w:tc>
          <w:tcPr>
            <w:tcW w:w="5000" w:type="pct"/>
            <w:vAlign w:val="bottom"/>
          </w:tcPr>
          <w:p w14:paraId="12C8E712" w14:textId="77777777" w:rsidR="00021828" w:rsidRPr="00F06BC9" w:rsidRDefault="00021828" w:rsidP="009253E0">
            <w:pPr>
              <w:pStyle w:val="TableBody1"/>
            </w:pPr>
            <w:r w:rsidRPr="00F06BC9">
              <w:rPr>
                <w:noProof/>
              </w:rPr>
              <w:drawing>
                <wp:inline distT="0" distB="0" distL="0" distR="0" wp14:anchorId="311CA539" wp14:editId="32FB582B">
                  <wp:extent cx="3964305" cy="1712595"/>
                  <wp:effectExtent l="0" t="0" r="0" b="1905"/>
                  <wp:docPr id="1180565751" name="Picture 11805657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65751" name="Picture 1180565751" descr="A screenshot of a computer&#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64305" cy="1712595"/>
                          </a:xfrm>
                          <a:prstGeom prst="rect">
                            <a:avLst/>
                          </a:prstGeom>
                          <a:noFill/>
                          <a:ln>
                            <a:noFill/>
                          </a:ln>
                        </pic:spPr>
                      </pic:pic>
                    </a:graphicData>
                  </a:graphic>
                </wp:inline>
              </w:drawing>
            </w:r>
          </w:p>
        </w:tc>
      </w:tr>
    </w:tbl>
    <w:p w14:paraId="2442B5EE" w14:textId="77777777" w:rsidR="00021828" w:rsidRDefault="00021828" w:rsidP="00021828">
      <w:pPr>
        <w:pStyle w:val="Number1"/>
        <w:keepNext/>
      </w:pPr>
      <w:r>
        <w:t xml:space="preserve">In the </w:t>
      </w:r>
      <w:r w:rsidRPr="006055A6">
        <w:rPr>
          <w:i/>
          <w:iCs/>
        </w:rPr>
        <w:t>Rules</w:t>
      </w:r>
      <w:r>
        <w:t xml:space="preserve"> tab, in the text box next to </w:t>
      </w:r>
      <w:r w:rsidRPr="00D0075F">
        <w:rPr>
          <w:i/>
          <w:iCs/>
        </w:rPr>
        <w:t>Rules File(s)</w:t>
      </w:r>
      <w:r>
        <w:t>, type:</w:t>
      </w:r>
    </w:p>
    <w:tbl>
      <w:tblPr>
        <w:tblStyle w:val="Table03"/>
        <w:tblW w:w="9720" w:type="dxa"/>
        <w:tblInd w:w="355" w:type="dxa"/>
        <w:tblLook w:val="04A0" w:firstRow="1" w:lastRow="0" w:firstColumn="1" w:lastColumn="0" w:noHBand="0" w:noVBand="1"/>
      </w:tblPr>
      <w:tblGrid>
        <w:gridCol w:w="9720"/>
      </w:tblGrid>
      <w:tr w:rsidR="00021828" w:rsidRPr="00F06BC9" w14:paraId="6D80441F" w14:textId="77777777" w:rsidTr="00F108FC">
        <w:tc>
          <w:tcPr>
            <w:tcW w:w="9720" w:type="dxa"/>
          </w:tcPr>
          <w:p w14:paraId="2E4A2528" w14:textId="77777777" w:rsidR="00021828" w:rsidRPr="00F06BC9" w:rsidRDefault="00021828" w:rsidP="00480A43">
            <w:pPr>
              <w:pStyle w:val="TableCode1"/>
            </w:pPr>
            <w:r w:rsidRPr="00F06BC9">
              <w:t>$INTEL_PDK/runsets/pegasus/pvl/lvs.pvl</w:t>
            </w:r>
          </w:p>
        </w:tc>
      </w:tr>
    </w:tbl>
    <w:p w14:paraId="6CC25C3C" w14:textId="77777777" w:rsidR="00021828" w:rsidRDefault="00021828" w:rsidP="00021828">
      <w:pPr>
        <w:pStyle w:val="Number1"/>
      </w:pPr>
      <w:r>
        <w:t>C</w:t>
      </w:r>
      <w:r w:rsidRPr="00F06BC9">
        <w:t xml:space="preserve">lick </w:t>
      </w:r>
      <w:r w:rsidRPr="00F06BC9">
        <w:rPr>
          <w:b/>
          <w:bCs/>
        </w:rPr>
        <w:t>Add</w:t>
      </w:r>
      <w:r w:rsidRPr="00F06BC9">
        <w:t>.</w:t>
      </w:r>
    </w:p>
    <w:p w14:paraId="7759571D" w14:textId="1A53D076" w:rsidR="00021828" w:rsidRDefault="00021828" w:rsidP="00021828">
      <w:pPr>
        <w:pStyle w:val="Caption"/>
      </w:pPr>
      <w:bookmarkStart w:id="428" w:name="_Toc164238237"/>
      <w:bookmarkStart w:id="429" w:name="_Toc169527155"/>
      <w:r>
        <w:t xml:space="preserve">Figure </w:t>
      </w:r>
      <w:r>
        <w:fldChar w:fldCharType="begin"/>
      </w:r>
      <w:r>
        <w:instrText xml:space="preserve"> SEQ Figure \* ARABIC </w:instrText>
      </w:r>
      <w:r>
        <w:fldChar w:fldCharType="separate"/>
      </w:r>
      <w:r w:rsidR="000C0CA7">
        <w:rPr>
          <w:noProof/>
        </w:rPr>
        <w:t>76</w:t>
      </w:r>
      <w:r>
        <w:rPr>
          <w:noProof/>
        </w:rPr>
        <w:fldChar w:fldCharType="end"/>
      </w:r>
      <w:r>
        <w:t>:</w:t>
      </w:r>
      <w:r w:rsidRPr="00E70778">
        <w:t xml:space="preserve"> </w:t>
      </w:r>
      <w:r w:rsidRPr="00E243C5">
        <w:t xml:space="preserve">Adding LVS Rules </w:t>
      </w:r>
      <w:r>
        <w:t>f</w:t>
      </w:r>
      <w:r w:rsidRPr="00E243C5">
        <w:t>ile</w:t>
      </w:r>
      <w:bookmarkEnd w:id="428"/>
      <w:bookmarkEnd w:id="429"/>
    </w:p>
    <w:tbl>
      <w:tblPr>
        <w:tblStyle w:val="Table02"/>
        <w:tblW w:w="5000" w:type="pct"/>
        <w:tblLook w:val="04A0" w:firstRow="1" w:lastRow="0" w:firstColumn="1" w:lastColumn="0" w:noHBand="0" w:noVBand="1"/>
      </w:tblPr>
      <w:tblGrid>
        <w:gridCol w:w="10070"/>
      </w:tblGrid>
      <w:tr w:rsidR="00021828" w:rsidRPr="00F06BC9" w14:paraId="16FD6A60" w14:textId="77777777" w:rsidTr="009253E0">
        <w:trPr>
          <w:cnfStyle w:val="100000000000" w:firstRow="1" w:lastRow="0" w:firstColumn="0" w:lastColumn="0" w:oddVBand="0" w:evenVBand="0" w:oddHBand="0" w:evenHBand="0" w:firstRowFirstColumn="0" w:firstRowLastColumn="0" w:lastRowFirstColumn="0" w:lastRowLastColumn="0"/>
        </w:trPr>
        <w:tc>
          <w:tcPr>
            <w:tcW w:w="5000" w:type="pct"/>
            <w:vAlign w:val="bottom"/>
          </w:tcPr>
          <w:p w14:paraId="396FF456" w14:textId="77777777" w:rsidR="00021828" w:rsidRPr="00F06BC9" w:rsidRDefault="00021828" w:rsidP="009253E0">
            <w:pPr>
              <w:pStyle w:val="TableBody1"/>
            </w:pPr>
            <w:r w:rsidRPr="00F06BC9">
              <w:rPr>
                <w:noProof/>
              </w:rPr>
              <w:drawing>
                <wp:inline distT="0" distB="0" distL="0" distR="0" wp14:anchorId="6F724901" wp14:editId="0E678DF9">
                  <wp:extent cx="4191635" cy="316865"/>
                  <wp:effectExtent l="0" t="0" r="0" b="6985"/>
                  <wp:docPr id="1204272040" name="Picture 120427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91635" cy="316865"/>
                          </a:xfrm>
                          <a:prstGeom prst="rect">
                            <a:avLst/>
                          </a:prstGeom>
                          <a:noFill/>
                          <a:ln>
                            <a:noFill/>
                          </a:ln>
                        </pic:spPr>
                      </pic:pic>
                    </a:graphicData>
                  </a:graphic>
                </wp:inline>
              </w:drawing>
            </w:r>
          </w:p>
        </w:tc>
      </w:tr>
    </w:tbl>
    <w:p w14:paraId="12E6A444" w14:textId="16780A18" w:rsidR="00021828" w:rsidRDefault="00D0075F" w:rsidP="00021828">
      <w:pPr>
        <w:pStyle w:val="Number1"/>
      </w:pPr>
      <w:r>
        <w:t>Select</w:t>
      </w:r>
      <w:r w:rsidR="00021828">
        <w:t xml:space="preserve"> the </w:t>
      </w:r>
      <w:r w:rsidR="00021828" w:rsidRPr="00D0075F">
        <w:rPr>
          <w:i/>
          <w:iCs/>
        </w:rPr>
        <w:t>Input</w:t>
      </w:r>
      <w:r w:rsidR="00021828">
        <w:t xml:space="preserve"> tab; in the </w:t>
      </w:r>
      <w:r w:rsidR="00021828" w:rsidRPr="00AF4F7D">
        <w:rPr>
          <w:i/>
          <w:iCs/>
        </w:rPr>
        <w:t>Schematic Side</w:t>
      </w:r>
      <w:r w:rsidR="00021828">
        <w:t xml:space="preserve"> section, change the radio button to </w:t>
      </w:r>
      <w:r w:rsidR="00021828">
        <w:rPr>
          <w:b/>
          <w:bCs/>
        </w:rPr>
        <w:t>Netlist</w:t>
      </w:r>
      <w:r w:rsidR="00021828">
        <w:t xml:space="preserve">, and then click </w:t>
      </w:r>
      <w:r w:rsidR="00021828">
        <w:rPr>
          <w:b/>
          <w:bCs/>
        </w:rPr>
        <w:t>Add</w:t>
      </w:r>
      <w:r w:rsidR="00021828">
        <w:t>.</w:t>
      </w:r>
    </w:p>
    <w:p w14:paraId="353891CE" w14:textId="77777777" w:rsidR="00021828" w:rsidRDefault="00021828" w:rsidP="00021828">
      <w:pPr>
        <w:pStyle w:val="Number1"/>
      </w:pPr>
      <w:r>
        <w:t xml:space="preserve">Navigate to ./autoLib/i0mbfn000aa1d48x5, and then click </w:t>
      </w:r>
      <w:r w:rsidRPr="00454316">
        <w:rPr>
          <w:b/>
          <w:bCs/>
        </w:rPr>
        <w:t>i0mbfn000aa1d48x5.cdl</w:t>
      </w:r>
      <w:r>
        <w:t>.</w:t>
      </w:r>
    </w:p>
    <w:p w14:paraId="563E6227" w14:textId="02E53D5A" w:rsidR="00021828" w:rsidRDefault="00021828" w:rsidP="00021828">
      <w:pPr>
        <w:pStyle w:val="Body2"/>
      </w:pPr>
      <w:r w:rsidRPr="00E243C5">
        <w:rPr>
          <w:b/>
          <w:bCs/>
        </w:rPr>
        <w:t>Note:</w:t>
      </w:r>
      <w:r>
        <w:t xml:space="preserve"> You </w:t>
      </w:r>
      <w:r w:rsidRPr="00E243C5">
        <w:t>m</w:t>
      </w:r>
      <w:r>
        <w:t>ight</w:t>
      </w:r>
      <w:r w:rsidRPr="00E243C5">
        <w:t xml:space="preserve"> have to navigate to the correct directory if </w:t>
      </w:r>
      <w:r>
        <w:t xml:space="preserve">you </w:t>
      </w:r>
      <w:r w:rsidRPr="00E243C5">
        <w:t xml:space="preserve">used anything other than the default autoLib directory when generating CDL files in Section </w:t>
      </w:r>
      <w:r w:rsidRPr="00E243C5">
        <w:rPr>
          <w:rStyle w:val="Link"/>
        </w:rPr>
        <w:fldChar w:fldCharType="begin"/>
      </w:r>
      <w:r w:rsidRPr="00E243C5">
        <w:rPr>
          <w:rStyle w:val="Link"/>
        </w:rPr>
        <w:instrText xml:space="preserve"> REF _Ref153178968 \n \h </w:instrText>
      </w:r>
      <w:r>
        <w:rPr>
          <w:rStyle w:val="Link"/>
        </w:rPr>
        <w:instrText xml:space="preserve"> \* MERGEFORMAT </w:instrText>
      </w:r>
      <w:r w:rsidRPr="00E243C5">
        <w:rPr>
          <w:rStyle w:val="Link"/>
        </w:rPr>
      </w:r>
      <w:r w:rsidRPr="00E243C5">
        <w:rPr>
          <w:rStyle w:val="Link"/>
        </w:rPr>
        <w:fldChar w:fldCharType="separate"/>
      </w:r>
      <w:r w:rsidR="001E647E">
        <w:rPr>
          <w:rStyle w:val="Link"/>
        </w:rPr>
        <w:t>2</w:t>
      </w:r>
      <w:r w:rsidRPr="00E243C5">
        <w:rPr>
          <w:rStyle w:val="Link"/>
        </w:rPr>
        <w:fldChar w:fldCharType="end"/>
      </w:r>
      <w:r w:rsidRPr="00E243C5">
        <w:t>.</w:t>
      </w:r>
    </w:p>
    <w:p w14:paraId="32485599" w14:textId="77777777" w:rsidR="00021828" w:rsidRDefault="00021828" w:rsidP="00021828">
      <w:pPr>
        <w:pStyle w:val="Number1"/>
      </w:pPr>
      <w:r>
        <w:t xml:space="preserve">Click </w:t>
      </w:r>
      <w:r w:rsidRPr="00F06BC9">
        <w:rPr>
          <w:b/>
          <w:bCs/>
        </w:rPr>
        <w:t>Open</w:t>
      </w:r>
      <w:r>
        <w:t>.</w:t>
      </w:r>
    </w:p>
    <w:p w14:paraId="1C08A9D9" w14:textId="1A684186" w:rsidR="00021828" w:rsidRDefault="00021828" w:rsidP="00021828">
      <w:pPr>
        <w:pStyle w:val="Caption"/>
      </w:pPr>
      <w:bookmarkStart w:id="430" w:name="_Toc164238238"/>
      <w:bookmarkStart w:id="431" w:name="_Toc169527156"/>
      <w:r>
        <w:t xml:space="preserve">Figure </w:t>
      </w:r>
      <w:r>
        <w:fldChar w:fldCharType="begin"/>
      </w:r>
      <w:r>
        <w:instrText xml:space="preserve"> SEQ Figure \* ARABIC </w:instrText>
      </w:r>
      <w:r>
        <w:fldChar w:fldCharType="separate"/>
      </w:r>
      <w:r w:rsidR="000C0CA7">
        <w:rPr>
          <w:noProof/>
        </w:rPr>
        <w:t>77</w:t>
      </w:r>
      <w:r>
        <w:rPr>
          <w:noProof/>
        </w:rPr>
        <w:fldChar w:fldCharType="end"/>
      </w:r>
      <w:r>
        <w:t>:</w:t>
      </w:r>
      <w:r w:rsidRPr="00E70778">
        <w:t xml:space="preserve"> </w:t>
      </w:r>
      <w:r w:rsidRPr="00E243C5">
        <w:t>Selecting CDL Netlist</w:t>
      </w:r>
      <w:bookmarkEnd w:id="430"/>
      <w:bookmarkEnd w:id="431"/>
    </w:p>
    <w:tbl>
      <w:tblPr>
        <w:tblStyle w:val="Table02"/>
        <w:tblW w:w="5000" w:type="pct"/>
        <w:tblLook w:val="04A0" w:firstRow="1" w:lastRow="0" w:firstColumn="1" w:lastColumn="0" w:noHBand="0" w:noVBand="1"/>
      </w:tblPr>
      <w:tblGrid>
        <w:gridCol w:w="10070"/>
      </w:tblGrid>
      <w:tr w:rsidR="00021828" w14:paraId="30C66198" w14:textId="77777777" w:rsidTr="009253E0">
        <w:trPr>
          <w:cnfStyle w:val="100000000000" w:firstRow="1" w:lastRow="0" w:firstColumn="0" w:lastColumn="0" w:oddVBand="0" w:evenVBand="0" w:oddHBand="0" w:evenHBand="0" w:firstRowFirstColumn="0" w:firstRowLastColumn="0" w:lastRowFirstColumn="0" w:lastRowLastColumn="0"/>
        </w:trPr>
        <w:tc>
          <w:tcPr>
            <w:tcW w:w="5000" w:type="pct"/>
            <w:vAlign w:val="bottom"/>
          </w:tcPr>
          <w:p w14:paraId="1368A674" w14:textId="77777777" w:rsidR="00021828" w:rsidRDefault="00021828" w:rsidP="009253E0">
            <w:pPr>
              <w:pStyle w:val="TableBody1"/>
            </w:pPr>
            <w:r w:rsidRPr="00F06BC9">
              <w:rPr>
                <w:noProof/>
              </w:rPr>
              <w:drawing>
                <wp:inline distT="0" distB="0" distL="0" distR="0" wp14:anchorId="35BE3E6F" wp14:editId="5E6DEBE8">
                  <wp:extent cx="3414395" cy="2463165"/>
                  <wp:effectExtent l="0" t="0" r="0" b="0"/>
                  <wp:docPr id="1403823004" name="Picture 14038230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23004" name="Picture 1403823004" descr="A screenshot of a computer&#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14395" cy="2463165"/>
                          </a:xfrm>
                          <a:prstGeom prst="rect">
                            <a:avLst/>
                          </a:prstGeom>
                          <a:noFill/>
                          <a:ln>
                            <a:noFill/>
                          </a:ln>
                        </pic:spPr>
                      </pic:pic>
                    </a:graphicData>
                  </a:graphic>
                </wp:inline>
              </w:drawing>
            </w:r>
          </w:p>
        </w:tc>
      </w:tr>
    </w:tbl>
    <w:p w14:paraId="459AD990" w14:textId="7779671C" w:rsidR="00021828" w:rsidRPr="00F06BC9" w:rsidRDefault="00021828" w:rsidP="00021828">
      <w:pPr>
        <w:pStyle w:val="Body2"/>
      </w:pPr>
      <w:r>
        <w:lastRenderedPageBreak/>
        <w:t>Notice that the schematic side has the cdl file that was generated in Section</w:t>
      </w:r>
      <w:r>
        <w:rPr>
          <w:rStyle w:val="Link"/>
        </w:rPr>
        <w:t xml:space="preserve"> </w:t>
      </w:r>
      <w:r>
        <w:rPr>
          <w:rStyle w:val="Link"/>
        </w:rPr>
        <w:fldChar w:fldCharType="begin"/>
      </w:r>
      <w:r>
        <w:rPr>
          <w:rStyle w:val="Link"/>
        </w:rPr>
        <w:instrText xml:space="preserve"> REF _Ref153178968 \r \h </w:instrText>
      </w:r>
      <w:r>
        <w:rPr>
          <w:rStyle w:val="Link"/>
        </w:rPr>
      </w:r>
      <w:r>
        <w:rPr>
          <w:rStyle w:val="Link"/>
        </w:rPr>
        <w:fldChar w:fldCharType="separate"/>
      </w:r>
      <w:r w:rsidR="001E647E">
        <w:rPr>
          <w:rStyle w:val="Link"/>
        </w:rPr>
        <w:t>2</w:t>
      </w:r>
      <w:r>
        <w:rPr>
          <w:rStyle w:val="Link"/>
        </w:rPr>
        <w:fldChar w:fldCharType="end"/>
      </w:r>
      <w:r>
        <w:t xml:space="preserve"> using the </w:t>
      </w:r>
      <w:r w:rsidRPr="005E563D">
        <w:rPr>
          <w:i/>
          <w:iCs/>
        </w:rPr>
        <w:t>Auto Lib View Generation</w:t>
      </w:r>
      <w:r w:rsidRPr="00F06BC9">
        <w:t xml:space="preserve"> utility, and the layout side has the DFII schematic view. </w:t>
      </w:r>
      <w:r>
        <w:t xml:space="preserve">Cadence </w:t>
      </w:r>
      <w:r w:rsidRPr="00F06BC9">
        <w:t>Pegasus</w:t>
      </w:r>
      <w:r>
        <w:t>*</w:t>
      </w:r>
      <w:r w:rsidRPr="00F06BC9">
        <w:t xml:space="preserve"> SVS compare</w:t>
      </w:r>
      <w:r>
        <w:t>s</w:t>
      </w:r>
      <w:r w:rsidRPr="00F06BC9">
        <w:t xml:space="preserve"> these two.</w:t>
      </w:r>
    </w:p>
    <w:p w14:paraId="60993EE1" w14:textId="126A49F8" w:rsidR="00021828" w:rsidRDefault="00021828" w:rsidP="00021828">
      <w:pPr>
        <w:pStyle w:val="Body2"/>
      </w:pPr>
      <w:r w:rsidRPr="00F06BC9">
        <w:t xml:space="preserve">Even though </w:t>
      </w:r>
      <w:r w:rsidR="00976A2C">
        <w:t>the view</w:t>
      </w:r>
      <w:r w:rsidRPr="00F06BC9">
        <w:t xml:space="preserve"> is called </w:t>
      </w:r>
      <w:r w:rsidRPr="00D63695">
        <w:rPr>
          <w:i/>
          <w:iCs/>
        </w:rPr>
        <w:t>Layout Side</w:t>
      </w:r>
      <w:r w:rsidRPr="00F06BC9">
        <w:t xml:space="preserve">, it is the view that </w:t>
      </w:r>
      <w:r>
        <w:t xml:space="preserve">is </w:t>
      </w:r>
      <w:r w:rsidRPr="00F06BC9">
        <w:t xml:space="preserve">netlisted by </w:t>
      </w:r>
      <w:r>
        <w:t xml:space="preserve">Cadence </w:t>
      </w:r>
      <w:r w:rsidRPr="00F06BC9">
        <w:t>Pegasus</w:t>
      </w:r>
      <w:r>
        <w:t>*</w:t>
      </w:r>
      <w:r w:rsidRPr="00F06BC9">
        <w:t xml:space="preserve">. </w:t>
      </w:r>
      <w:r w:rsidR="00E63AF6">
        <w:t>Because</w:t>
      </w:r>
      <w:r w:rsidRPr="00F06BC9">
        <w:t xml:space="preserve"> the view that is being</w:t>
      </w:r>
      <w:r>
        <w:t xml:space="preserve"> specified is a schematic view, the schematic view is used to create a CDL file for the comparison.</w:t>
      </w:r>
    </w:p>
    <w:p w14:paraId="720E2835" w14:textId="2E3337E4" w:rsidR="00021828" w:rsidRDefault="00021828" w:rsidP="00021828">
      <w:pPr>
        <w:pStyle w:val="Caption"/>
      </w:pPr>
      <w:bookmarkStart w:id="432" w:name="_Toc164238239"/>
      <w:bookmarkStart w:id="433" w:name="_Toc169527157"/>
      <w:r>
        <w:t xml:space="preserve">Figure </w:t>
      </w:r>
      <w:r>
        <w:fldChar w:fldCharType="begin"/>
      </w:r>
      <w:r>
        <w:instrText xml:space="preserve"> SEQ Figure \* ARABIC </w:instrText>
      </w:r>
      <w:r>
        <w:fldChar w:fldCharType="separate"/>
      </w:r>
      <w:r w:rsidR="000C0CA7">
        <w:rPr>
          <w:noProof/>
        </w:rPr>
        <w:t>78</w:t>
      </w:r>
      <w:r>
        <w:rPr>
          <w:noProof/>
        </w:rPr>
        <w:fldChar w:fldCharType="end"/>
      </w:r>
      <w:r>
        <w:t>:</w:t>
      </w:r>
      <w:r w:rsidRPr="00E70778">
        <w:t xml:space="preserve"> </w:t>
      </w:r>
      <w:r>
        <w:t xml:space="preserve">Cadence </w:t>
      </w:r>
      <w:r w:rsidRPr="00E243C5">
        <w:t>Pegasus SVS</w:t>
      </w:r>
      <w:r>
        <w:t>*</w:t>
      </w:r>
      <w:r w:rsidRPr="00E243C5">
        <w:t xml:space="preserve"> - Input </w:t>
      </w:r>
      <w:r>
        <w:t>s</w:t>
      </w:r>
      <w:r w:rsidRPr="00E243C5">
        <w:t>ection</w:t>
      </w:r>
      <w:bookmarkEnd w:id="432"/>
      <w:bookmarkEnd w:id="433"/>
    </w:p>
    <w:tbl>
      <w:tblPr>
        <w:tblStyle w:val="Table02"/>
        <w:tblW w:w="5000" w:type="pct"/>
        <w:tblLook w:val="04A0" w:firstRow="1" w:lastRow="0" w:firstColumn="1" w:lastColumn="0" w:noHBand="0" w:noVBand="1"/>
      </w:tblPr>
      <w:tblGrid>
        <w:gridCol w:w="10070"/>
      </w:tblGrid>
      <w:tr w:rsidR="00021828" w:rsidRPr="00F06BC9" w14:paraId="66C927CD" w14:textId="77777777" w:rsidTr="009253E0">
        <w:trPr>
          <w:cnfStyle w:val="100000000000" w:firstRow="1" w:lastRow="0" w:firstColumn="0" w:lastColumn="0" w:oddVBand="0" w:evenVBand="0" w:oddHBand="0" w:evenHBand="0" w:firstRowFirstColumn="0" w:firstRowLastColumn="0" w:lastRowFirstColumn="0" w:lastRowLastColumn="0"/>
        </w:trPr>
        <w:tc>
          <w:tcPr>
            <w:tcW w:w="5000" w:type="pct"/>
            <w:vAlign w:val="bottom"/>
          </w:tcPr>
          <w:p w14:paraId="24297DBB" w14:textId="77777777" w:rsidR="00021828" w:rsidRPr="00F06BC9" w:rsidRDefault="00021828" w:rsidP="009253E0">
            <w:pPr>
              <w:pStyle w:val="TableBody1"/>
            </w:pPr>
            <w:r w:rsidRPr="00F06BC9">
              <w:rPr>
                <w:noProof/>
              </w:rPr>
              <w:drawing>
                <wp:inline distT="0" distB="0" distL="0" distR="0" wp14:anchorId="3A001D57" wp14:editId="13275C17">
                  <wp:extent cx="4408170" cy="4344670"/>
                  <wp:effectExtent l="0" t="0" r="0" b="0"/>
                  <wp:docPr id="175468849" name="Picture 1754688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8849" name="Picture 175468849" descr="A screenshot of a computer&#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08170" cy="4344670"/>
                          </a:xfrm>
                          <a:prstGeom prst="rect">
                            <a:avLst/>
                          </a:prstGeom>
                          <a:noFill/>
                          <a:ln>
                            <a:noFill/>
                          </a:ln>
                        </pic:spPr>
                      </pic:pic>
                    </a:graphicData>
                  </a:graphic>
                </wp:inline>
              </w:drawing>
            </w:r>
          </w:p>
        </w:tc>
      </w:tr>
    </w:tbl>
    <w:p w14:paraId="4E08DE81" w14:textId="5E99A7FA" w:rsidR="00021828" w:rsidRDefault="00021828" w:rsidP="00021828">
      <w:pPr>
        <w:pStyle w:val="Number1"/>
        <w:keepNext/>
      </w:pPr>
      <w:r>
        <w:lastRenderedPageBreak/>
        <w:t xml:space="preserve">Click </w:t>
      </w:r>
      <w:r w:rsidRPr="003A43FA">
        <w:rPr>
          <w:b/>
          <w:bCs/>
        </w:rPr>
        <w:t>Submit</w:t>
      </w:r>
      <w:r>
        <w:t>. Cadence Pegasus SVS* starts the comparison, and then returns a report showing that the schematic and CDL netlist match (</w:t>
      </w:r>
      <w:r w:rsidRPr="00F06BC9">
        <w:rPr>
          <w:rStyle w:val="Link"/>
        </w:rPr>
        <w:fldChar w:fldCharType="begin"/>
      </w:r>
      <w:r w:rsidRPr="00F06BC9">
        <w:rPr>
          <w:rStyle w:val="Link"/>
        </w:rPr>
        <w:instrText xml:space="preserve"> REF _Ref153987246 </w:instrText>
      </w:r>
      <w:r>
        <w:rPr>
          <w:rStyle w:val="Link"/>
        </w:rPr>
        <w:instrText xml:space="preserve"> \* MERGEFORMAT </w:instrText>
      </w:r>
      <w:r w:rsidRPr="00F06BC9">
        <w:rPr>
          <w:rStyle w:val="Link"/>
        </w:rPr>
        <w:fldChar w:fldCharType="separate"/>
      </w:r>
      <w:r w:rsidR="001E647E" w:rsidRPr="001E647E">
        <w:rPr>
          <w:rStyle w:val="Link"/>
        </w:rPr>
        <w:t>Figure 78</w:t>
      </w:r>
      <w:r w:rsidRPr="00F06BC9">
        <w:rPr>
          <w:rStyle w:val="Link"/>
        </w:rPr>
        <w:fldChar w:fldCharType="end"/>
      </w:r>
      <w:r>
        <w:t>).</w:t>
      </w:r>
    </w:p>
    <w:p w14:paraId="454CDE71" w14:textId="04E92036" w:rsidR="00021828" w:rsidRDefault="00021828" w:rsidP="00021828">
      <w:pPr>
        <w:pStyle w:val="Caption"/>
      </w:pPr>
      <w:bookmarkStart w:id="434" w:name="_Ref153987246"/>
      <w:bookmarkStart w:id="435" w:name="_Toc164238240"/>
      <w:bookmarkStart w:id="436" w:name="_Toc169527158"/>
      <w:r>
        <w:t xml:space="preserve">Figure </w:t>
      </w:r>
      <w:r>
        <w:fldChar w:fldCharType="begin"/>
      </w:r>
      <w:r>
        <w:instrText xml:space="preserve"> SEQ Figure \* ARABIC </w:instrText>
      </w:r>
      <w:r>
        <w:fldChar w:fldCharType="separate"/>
      </w:r>
      <w:r w:rsidR="000C0CA7">
        <w:rPr>
          <w:noProof/>
        </w:rPr>
        <w:t>79</w:t>
      </w:r>
      <w:r>
        <w:rPr>
          <w:noProof/>
        </w:rPr>
        <w:fldChar w:fldCharType="end"/>
      </w:r>
      <w:bookmarkEnd w:id="434"/>
      <w:r>
        <w:t>:</w:t>
      </w:r>
      <w:r w:rsidRPr="00E70778">
        <w:t xml:space="preserve"> </w:t>
      </w:r>
      <w:r w:rsidRPr="00E243C5">
        <w:t xml:space="preserve">SVS Match </w:t>
      </w:r>
      <w:r>
        <w:t>d</w:t>
      </w:r>
      <w:r w:rsidRPr="00E243C5">
        <w:t xml:space="preserve">ialog </w:t>
      </w:r>
      <w:r>
        <w:t>b</w:t>
      </w:r>
      <w:r w:rsidRPr="00E243C5">
        <w:t>ox</w:t>
      </w:r>
      <w:bookmarkEnd w:id="435"/>
      <w:bookmarkEnd w:id="436"/>
    </w:p>
    <w:tbl>
      <w:tblPr>
        <w:tblStyle w:val="Table02"/>
        <w:tblW w:w="5000" w:type="pct"/>
        <w:tblLook w:val="04A0" w:firstRow="1" w:lastRow="0" w:firstColumn="1" w:lastColumn="0" w:noHBand="0" w:noVBand="1"/>
      </w:tblPr>
      <w:tblGrid>
        <w:gridCol w:w="10070"/>
      </w:tblGrid>
      <w:tr w:rsidR="00021828" w14:paraId="2E3E37FD" w14:textId="77777777" w:rsidTr="009253E0">
        <w:trPr>
          <w:cnfStyle w:val="100000000000" w:firstRow="1" w:lastRow="0" w:firstColumn="0" w:lastColumn="0" w:oddVBand="0" w:evenVBand="0" w:oddHBand="0" w:evenHBand="0" w:firstRowFirstColumn="0" w:firstRowLastColumn="0" w:lastRowFirstColumn="0" w:lastRowLastColumn="0"/>
        </w:trPr>
        <w:tc>
          <w:tcPr>
            <w:tcW w:w="5000" w:type="pct"/>
            <w:vAlign w:val="bottom"/>
          </w:tcPr>
          <w:p w14:paraId="30FE7E40" w14:textId="77777777" w:rsidR="00021828" w:rsidRDefault="00021828" w:rsidP="009253E0">
            <w:pPr>
              <w:pStyle w:val="TableBody1"/>
            </w:pPr>
            <w:r w:rsidRPr="00F06BC9">
              <w:rPr>
                <w:noProof/>
              </w:rPr>
              <w:drawing>
                <wp:inline distT="0" distB="0" distL="0" distR="0" wp14:anchorId="0D190A34" wp14:editId="14A91C66">
                  <wp:extent cx="2399665" cy="1839595"/>
                  <wp:effectExtent l="0" t="0" r="635" b="8255"/>
                  <wp:docPr id="1766352762" name="Picture 17663527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52762" name="Picture 1766352762" descr="A screenshot of a computer&#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99665" cy="1839595"/>
                          </a:xfrm>
                          <a:prstGeom prst="rect">
                            <a:avLst/>
                          </a:prstGeom>
                          <a:noFill/>
                          <a:ln>
                            <a:noFill/>
                          </a:ln>
                        </pic:spPr>
                      </pic:pic>
                    </a:graphicData>
                  </a:graphic>
                </wp:inline>
              </w:drawing>
            </w:r>
          </w:p>
        </w:tc>
      </w:tr>
    </w:tbl>
    <w:p w14:paraId="23F6BD7A" w14:textId="77777777" w:rsidR="00021828" w:rsidRDefault="00021828" w:rsidP="00021828">
      <w:pPr>
        <w:pStyle w:val="Heading2"/>
      </w:pPr>
      <w:bookmarkStart w:id="437" w:name="_Toc164238150"/>
      <w:bookmarkStart w:id="438" w:name="_Toc169527055"/>
      <w:r>
        <w:t>Flow Testing Standard Cells</w:t>
      </w:r>
      <w:bookmarkEnd w:id="437"/>
      <w:bookmarkEnd w:id="438"/>
    </w:p>
    <w:p w14:paraId="4BCFBF9F" w14:textId="25961CE3" w:rsidR="00021828" w:rsidRDefault="00021828" w:rsidP="00021828">
      <w:pPr>
        <w:pStyle w:val="Body1"/>
      </w:pPr>
      <w:r>
        <w:t xml:space="preserve">To ensure proper functioning of newly developed standard cells, it is recommended to take them through the digital design and implementation flows. This involves synthesizing a gate-level netlist that incorporates the new cells, implementing the design using digital </w:t>
      </w:r>
      <w:r w:rsidR="00461E21">
        <w:t>P&amp;R</w:t>
      </w:r>
      <w:r>
        <w:t xml:space="preserve"> tools, and performing sign-off validation, including both functional and physical validation. The primary purpose of this testing is consistency and naming checks between file formats (LEF, LIB, PGV, CDL, and so on), and documentation of any INFO or WARNING statements which can waived.</w:t>
      </w:r>
    </w:p>
    <w:p w14:paraId="7BF7097B" w14:textId="77777777" w:rsidR="00021828" w:rsidRDefault="00021828" w:rsidP="00021828">
      <w:pPr>
        <w:pStyle w:val="Body1"/>
      </w:pPr>
      <w:r>
        <w:t>It is important to note that the specific flows used in this process are best left to expert users familiar with the foundry process and EDA tools, and is beyond the scope of this document.</w:t>
      </w:r>
    </w:p>
    <w:p w14:paraId="4F33A1E7" w14:textId="77777777" w:rsidR="00021828" w:rsidRDefault="00021828" w:rsidP="00021828">
      <w:pPr>
        <w:pStyle w:val="Heading2"/>
      </w:pPr>
      <w:bookmarkStart w:id="439" w:name="_Toc164238151"/>
      <w:bookmarkStart w:id="440" w:name="_Toc169527056"/>
      <w:r>
        <w:t>Cross View Check</w:t>
      </w:r>
      <w:bookmarkEnd w:id="439"/>
      <w:bookmarkEnd w:id="440"/>
    </w:p>
    <w:p w14:paraId="0AD6FC41" w14:textId="77777777" w:rsidR="00021828" w:rsidRDefault="00021828" w:rsidP="00021828">
      <w:pPr>
        <w:pStyle w:val="Body1"/>
      </w:pPr>
      <w:r>
        <w:t>Use the Cross View Check to compare cells, pins, cell attributes, and pin attributes between different views. Currently supported views are Liberty, LEF, and SPICE-type views (cdl, dspf, spectre, spice).</w:t>
      </w:r>
    </w:p>
    <w:p w14:paraId="7497FB37" w14:textId="59F19E18" w:rsidR="00021828" w:rsidRDefault="00466416" w:rsidP="00021828">
      <w:pPr>
        <w:pStyle w:val="Body1"/>
      </w:pPr>
      <w:r>
        <w:t xml:space="preserve">When performing the comparison between different views, </w:t>
      </w:r>
      <w:r w:rsidR="00E642AF">
        <w:t>keep in mind that</w:t>
      </w:r>
      <w:r w:rsidR="00021828">
        <w:t xml:space="preserve"> views contain different types of information. For example, both Liberty and LEF views contain area information, so when comparing Liberty and LEF, include cell attribute area in the comparison.</w:t>
      </w:r>
    </w:p>
    <w:p w14:paraId="058D5044" w14:textId="435FBE24" w:rsidR="00021828" w:rsidRDefault="00021828" w:rsidP="00021828">
      <w:pPr>
        <w:pStyle w:val="Body1"/>
      </w:pPr>
      <w:r>
        <w:t xml:space="preserve">The brute force way is to compare all possible view types against each other. This results in (N-1)! combinations and unnecessary work. The suggested methodology is to use Liberty view as the reference and compare all other view types against it. </w:t>
      </w:r>
      <w:r w:rsidRPr="002E6837">
        <w:rPr>
          <w:rStyle w:val="Link"/>
        </w:rPr>
        <w:fldChar w:fldCharType="begin"/>
      </w:r>
      <w:r w:rsidRPr="002E6837">
        <w:rPr>
          <w:rStyle w:val="Link"/>
        </w:rPr>
        <w:instrText xml:space="preserve"> REF _Ref164150899 \h </w:instrText>
      </w:r>
      <w:r>
        <w:rPr>
          <w:rStyle w:val="Link"/>
        </w:rPr>
        <w:instrText xml:space="preserve"> \* MERGEFORMAT </w:instrText>
      </w:r>
      <w:r w:rsidRPr="002E6837">
        <w:rPr>
          <w:rStyle w:val="Link"/>
        </w:rPr>
      </w:r>
      <w:r w:rsidRPr="002E6837">
        <w:rPr>
          <w:rStyle w:val="Link"/>
        </w:rPr>
        <w:fldChar w:fldCharType="separate"/>
      </w:r>
      <w:r w:rsidR="001E647E" w:rsidRPr="001E647E">
        <w:rPr>
          <w:rStyle w:val="Link"/>
        </w:rPr>
        <w:t>Table 21</w:t>
      </w:r>
      <w:r w:rsidRPr="002E6837">
        <w:rPr>
          <w:rStyle w:val="Link"/>
        </w:rPr>
        <w:fldChar w:fldCharType="end"/>
      </w:r>
      <w:r>
        <w:t xml:space="preserve"> describes each view type comparison, and the type of data that is compared.</w:t>
      </w:r>
    </w:p>
    <w:p w14:paraId="194CE7BE" w14:textId="2C2ECFF8" w:rsidR="00021828" w:rsidRDefault="00021828" w:rsidP="00021828">
      <w:pPr>
        <w:pStyle w:val="Caption"/>
      </w:pPr>
      <w:bookmarkStart w:id="441" w:name="_Ref164150899"/>
      <w:bookmarkStart w:id="442" w:name="_Toc164238173"/>
      <w:bookmarkStart w:id="443" w:name="_Toc169527079"/>
      <w:r>
        <w:t xml:space="preserve">Table </w:t>
      </w:r>
      <w:r>
        <w:fldChar w:fldCharType="begin"/>
      </w:r>
      <w:r>
        <w:instrText xml:space="preserve"> SEQ Table \* ARABIC </w:instrText>
      </w:r>
      <w:r>
        <w:fldChar w:fldCharType="separate"/>
      </w:r>
      <w:r w:rsidR="001E647E">
        <w:rPr>
          <w:noProof/>
        </w:rPr>
        <w:t>21</w:t>
      </w:r>
      <w:r>
        <w:fldChar w:fldCharType="end"/>
      </w:r>
      <w:bookmarkEnd w:id="441"/>
      <w:r>
        <w:t>: View type comparison</w:t>
      </w:r>
      <w:bookmarkEnd w:id="442"/>
      <w:bookmarkEnd w:id="443"/>
    </w:p>
    <w:tbl>
      <w:tblPr>
        <w:tblStyle w:val="Table01"/>
        <w:tblW w:w="10075" w:type="dxa"/>
        <w:tblLook w:val="04A0" w:firstRow="1" w:lastRow="0" w:firstColumn="1" w:lastColumn="0" w:noHBand="0" w:noVBand="1"/>
      </w:tblPr>
      <w:tblGrid>
        <w:gridCol w:w="1870"/>
        <w:gridCol w:w="1870"/>
        <w:gridCol w:w="2375"/>
        <w:gridCol w:w="1800"/>
        <w:gridCol w:w="2160"/>
      </w:tblGrid>
      <w:tr w:rsidR="00021828" w:rsidRPr="00934799" w14:paraId="5F2DA719" w14:textId="77777777" w:rsidTr="00305602">
        <w:trPr>
          <w:cnfStyle w:val="100000000000" w:firstRow="1" w:lastRow="0" w:firstColumn="0" w:lastColumn="0" w:oddVBand="0" w:evenVBand="0" w:oddHBand="0" w:evenHBand="0" w:firstRowFirstColumn="0" w:firstRowLastColumn="0" w:lastRowFirstColumn="0" w:lastRowLastColumn="0"/>
        </w:trPr>
        <w:tc>
          <w:tcPr>
            <w:tcW w:w="1870" w:type="dxa"/>
          </w:tcPr>
          <w:p w14:paraId="36632FDA" w14:textId="77777777" w:rsidR="00021828" w:rsidRPr="00934799" w:rsidRDefault="00021828" w:rsidP="006B2630">
            <w:pPr>
              <w:pStyle w:val="TableHeading"/>
            </w:pPr>
            <w:r w:rsidRPr="00934799">
              <w:t xml:space="preserve">Reference </w:t>
            </w:r>
            <w:r>
              <w:t>View</w:t>
            </w:r>
          </w:p>
        </w:tc>
        <w:tc>
          <w:tcPr>
            <w:tcW w:w="1870" w:type="dxa"/>
          </w:tcPr>
          <w:p w14:paraId="162F9125" w14:textId="77777777" w:rsidR="00021828" w:rsidRPr="00934799" w:rsidRDefault="00021828" w:rsidP="006B2630">
            <w:pPr>
              <w:pStyle w:val="TableHeading"/>
            </w:pPr>
            <w:r>
              <w:t>Compare View</w:t>
            </w:r>
          </w:p>
        </w:tc>
        <w:tc>
          <w:tcPr>
            <w:tcW w:w="2375" w:type="dxa"/>
          </w:tcPr>
          <w:p w14:paraId="39DFEED7" w14:textId="77777777" w:rsidR="00021828" w:rsidRPr="00934799" w:rsidRDefault="00021828" w:rsidP="006B2630">
            <w:pPr>
              <w:pStyle w:val="TableHeading"/>
            </w:pPr>
            <w:r>
              <w:t>Compare Data Types</w:t>
            </w:r>
          </w:p>
        </w:tc>
        <w:tc>
          <w:tcPr>
            <w:tcW w:w="1800" w:type="dxa"/>
          </w:tcPr>
          <w:p w14:paraId="5EDA82FF" w14:textId="77777777" w:rsidR="00021828" w:rsidRPr="00934799" w:rsidRDefault="00021828" w:rsidP="006B2630">
            <w:pPr>
              <w:pStyle w:val="TableHeading"/>
            </w:pPr>
            <w:r>
              <w:t>Cell Attribute</w:t>
            </w:r>
          </w:p>
        </w:tc>
        <w:tc>
          <w:tcPr>
            <w:tcW w:w="2160" w:type="dxa"/>
          </w:tcPr>
          <w:p w14:paraId="7FE0691E" w14:textId="77777777" w:rsidR="00021828" w:rsidRPr="00934799" w:rsidRDefault="00021828" w:rsidP="006B2630">
            <w:pPr>
              <w:pStyle w:val="TableHeading"/>
            </w:pPr>
            <w:r>
              <w:t>Pin Attribute</w:t>
            </w:r>
          </w:p>
        </w:tc>
      </w:tr>
      <w:tr w:rsidR="00021828" w:rsidRPr="00934799" w14:paraId="7EA28229" w14:textId="77777777" w:rsidTr="00305602">
        <w:tc>
          <w:tcPr>
            <w:tcW w:w="1870" w:type="dxa"/>
          </w:tcPr>
          <w:p w14:paraId="75704604" w14:textId="77777777" w:rsidR="00021828" w:rsidRPr="00934799" w:rsidRDefault="00021828" w:rsidP="00480A43">
            <w:r>
              <w:t>Liberty</w:t>
            </w:r>
          </w:p>
        </w:tc>
        <w:tc>
          <w:tcPr>
            <w:tcW w:w="1870" w:type="dxa"/>
          </w:tcPr>
          <w:p w14:paraId="6F3B02C8" w14:textId="77777777" w:rsidR="00021828" w:rsidRPr="00934799" w:rsidRDefault="00021828" w:rsidP="00480A43">
            <w:r>
              <w:t>LEF</w:t>
            </w:r>
          </w:p>
        </w:tc>
        <w:tc>
          <w:tcPr>
            <w:tcW w:w="2375" w:type="dxa"/>
          </w:tcPr>
          <w:p w14:paraId="45E6B242" w14:textId="77777777" w:rsidR="00021828" w:rsidRPr="00934799" w:rsidRDefault="00021828" w:rsidP="00480A43">
            <w:r>
              <w:t>Cell, Pin</w:t>
            </w:r>
          </w:p>
        </w:tc>
        <w:tc>
          <w:tcPr>
            <w:tcW w:w="1800" w:type="dxa"/>
          </w:tcPr>
          <w:p w14:paraId="3E5174B4" w14:textId="77777777" w:rsidR="00021828" w:rsidRPr="00934799" w:rsidRDefault="00021828" w:rsidP="00480A43">
            <w:r>
              <w:t>area</w:t>
            </w:r>
          </w:p>
        </w:tc>
        <w:tc>
          <w:tcPr>
            <w:tcW w:w="2160" w:type="dxa"/>
          </w:tcPr>
          <w:p w14:paraId="55F6F85A" w14:textId="77777777" w:rsidR="00021828" w:rsidRPr="00934799" w:rsidRDefault="00021828" w:rsidP="00480A43">
            <w:r>
              <w:t>direction</w:t>
            </w:r>
          </w:p>
        </w:tc>
      </w:tr>
      <w:tr w:rsidR="00021828" w:rsidRPr="00934799" w14:paraId="13E8CC18" w14:textId="77777777" w:rsidTr="00305602">
        <w:tc>
          <w:tcPr>
            <w:tcW w:w="1870" w:type="dxa"/>
          </w:tcPr>
          <w:p w14:paraId="3B686D8F" w14:textId="77777777" w:rsidR="00021828" w:rsidRPr="00934799" w:rsidRDefault="00021828" w:rsidP="00480A43">
            <w:r>
              <w:t>Liberty</w:t>
            </w:r>
          </w:p>
        </w:tc>
        <w:tc>
          <w:tcPr>
            <w:tcW w:w="1870" w:type="dxa"/>
          </w:tcPr>
          <w:p w14:paraId="303FDACC" w14:textId="77777777" w:rsidR="00021828" w:rsidRPr="00934799" w:rsidRDefault="00021828" w:rsidP="00480A43">
            <w:r>
              <w:t>CDL</w:t>
            </w:r>
          </w:p>
        </w:tc>
        <w:tc>
          <w:tcPr>
            <w:tcW w:w="2375" w:type="dxa"/>
          </w:tcPr>
          <w:p w14:paraId="1CB98167" w14:textId="77777777" w:rsidR="00021828" w:rsidRPr="00934799" w:rsidRDefault="00021828" w:rsidP="00480A43">
            <w:r>
              <w:t>Cell, Pin</w:t>
            </w:r>
          </w:p>
        </w:tc>
        <w:tc>
          <w:tcPr>
            <w:tcW w:w="1800" w:type="dxa"/>
          </w:tcPr>
          <w:p w14:paraId="13A6163A" w14:textId="77777777" w:rsidR="00021828" w:rsidRPr="00934799" w:rsidRDefault="00021828" w:rsidP="00480A43"/>
        </w:tc>
        <w:tc>
          <w:tcPr>
            <w:tcW w:w="2160" w:type="dxa"/>
          </w:tcPr>
          <w:p w14:paraId="65AF5F52" w14:textId="77777777" w:rsidR="00021828" w:rsidRPr="00934799" w:rsidRDefault="00021828" w:rsidP="00480A43">
            <w:r>
              <w:t>direction</w:t>
            </w:r>
          </w:p>
        </w:tc>
      </w:tr>
      <w:tr w:rsidR="00021828" w:rsidRPr="00934799" w14:paraId="671A6B32" w14:textId="77777777" w:rsidTr="00305602">
        <w:tc>
          <w:tcPr>
            <w:tcW w:w="1870" w:type="dxa"/>
          </w:tcPr>
          <w:p w14:paraId="64EA7F7F" w14:textId="77777777" w:rsidR="00021828" w:rsidRDefault="00021828" w:rsidP="00480A43">
            <w:r>
              <w:t>Liberty</w:t>
            </w:r>
          </w:p>
        </w:tc>
        <w:tc>
          <w:tcPr>
            <w:tcW w:w="1870" w:type="dxa"/>
          </w:tcPr>
          <w:p w14:paraId="132A0F9E" w14:textId="77777777" w:rsidR="00021828" w:rsidRDefault="00021828" w:rsidP="00480A43">
            <w:r>
              <w:t>SPF</w:t>
            </w:r>
          </w:p>
        </w:tc>
        <w:tc>
          <w:tcPr>
            <w:tcW w:w="2375" w:type="dxa"/>
          </w:tcPr>
          <w:p w14:paraId="4FA5EA21" w14:textId="77777777" w:rsidR="00021828" w:rsidRPr="00934799" w:rsidRDefault="00021828" w:rsidP="00480A43">
            <w:r>
              <w:t>Cell, Pin</w:t>
            </w:r>
          </w:p>
        </w:tc>
        <w:tc>
          <w:tcPr>
            <w:tcW w:w="1800" w:type="dxa"/>
          </w:tcPr>
          <w:p w14:paraId="2B13C3A3" w14:textId="77777777" w:rsidR="00021828" w:rsidRPr="00934799" w:rsidRDefault="00021828" w:rsidP="00480A43"/>
        </w:tc>
        <w:tc>
          <w:tcPr>
            <w:tcW w:w="2160" w:type="dxa"/>
          </w:tcPr>
          <w:p w14:paraId="30452147" w14:textId="77777777" w:rsidR="00021828" w:rsidRPr="00934799" w:rsidRDefault="00021828" w:rsidP="00480A43"/>
        </w:tc>
      </w:tr>
    </w:tbl>
    <w:p w14:paraId="7B8F4529" w14:textId="77777777" w:rsidR="00021828" w:rsidRDefault="00021828" w:rsidP="00021828">
      <w:pPr>
        <w:pStyle w:val="Body1"/>
      </w:pPr>
      <w:r>
        <w:t xml:space="preserve">This feature is implemented based on the Liberate API and must be run using Liberate. </w:t>
      </w:r>
    </w:p>
    <w:p w14:paraId="425D3A98" w14:textId="77777777" w:rsidR="00021828" w:rsidRPr="00F602DA" w:rsidRDefault="00021828" w:rsidP="00F602DA">
      <w:pPr>
        <w:pStyle w:val="Body1"/>
      </w:pPr>
      <w:r>
        <w:lastRenderedPageBreak/>
        <w:t>The source code is located here: $</w:t>
      </w:r>
      <w:r w:rsidRPr="00F602DA">
        <w:t>INTEL_LDK/training/libraries/scripts/view_check_functions.tcle</w:t>
      </w:r>
    </w:p>
    <w:p w14:paraId="0D9DA713" w14:textId="77777777" w:rsidR="00021828" w:rsidRPr="00F602DA" w:rsidRDefault="00021828" w:rsidP="00F602DA">
      <w:pPr>
        <w:pStyle w:val="Body1"/>
      </w:pPr>
      <w:r w:rsidRPr="00F602DA">
        <w:t>An example run script is provided in the LDK: $INTEL_LDK/training/libraries/scripts/xview_check_all.tcl</w:t>
      </w:r>
    </w:p>
    <w:p w14:paraId="741F2CCF" w14:textId="0C6A3A21" w:rsidR="00021828" w:rsidRPr="00F602DA" w:rsidRDefault="00021828" w:rsidP="00F602DA">
      <w:pPr>
        <w:pStyle w:val="Body1"/>
      </w:pPr>
      <w:r w:rsidRPr="00F602DA">
        <w:t>Copy xview_check_all.tcl to your local work</w:t>
      </w:r>
      <w:r w:rsidR="00F602DA">
        <w:t>ing</w:t>
      </w:r>
      <w:r w:rsidRPr="00F602DA">
        <w:t xml:space="preserve"> directory, and then update the view file paths in the script.</w:t>
      </w:r>
    </w:p>
    <w:p w14:paraId="6B070825" w14:textId="77777777" w:rsidR="00021828" w:rsidRDefault="00021828" w:rsidP="00F602DA">
      <w:pPr>
        <w:pStyle w:val="Body1"/>
      </w:pPr>
      <w:r w:rsidRPr="00F602DA">
        <w:t>To run the cross view che</w:t>
      </w:r>
      <w:r>
        <w:t>ck:</w:t>
      </w:r>
    </w:p>
    <w:tbl>
      <w:tblPr>
        <w:tblStyle w:val="Table03"/>
        <w:tblW w:w="0" w:type="auto"/>
        <w:tblLook w:val="04A0" w:firstRow="1" w:lastRow="0" w:firstColumn="1" w:lastColumn="0" w:noHBand="0" w:noVBand="1"/>
      </w:tblPr>
      <w:tblGrid>
        <w:gridCol w:w="10070"/>
      </w:tblGrid>
      <w:tr w:rsidR="00F602DA" w14:paraId="398E094E" w14:textId="77777777" w:rsidTr="00F602DA">
        <w:tc>
          <w:tcPr>
            <w:tcW w:w="10070" w:type="dxa"/>
          </w:tcPr>
          <w:p w14:paraId="1F23C01E" w14:textId="2C1C744C" w:rsidR="00F602DA" w:rsidRDefault="00F602DA" w:rsidP="00F602DA">
            <w:pPr>
              <w:pStyle w:val="TableCode1"/>
            </w:pPr>
            <w:r>
              <w:t>liberate xview_check_all.tcl</w:t>
            </w:r>
          </w:p>
        </w:tc>
      </w:tr>
    </w:tbl>
    <w:p w14:paraId="5DFACBD9" w14:textId="77777777" w:rsidR="00021828" w:rsidRDefault="00021828" w:rsidP="00021828">
      <w:pPr>
        <w:pStyle w:val="Body1"/>
      </w:pPr>
      <w:r>
        <w:t>Review generated reports: ./xview_check_*.rpt</w:t>
      </w:r>
    </w:p>
    <w:p w14:paraId="796B369E" w14:textId="77777777" w:rsidR="00021828" w:rsidRPr="00192C15" w:rsidRDefault="00021828" w:rsidP="00021828">
      <w:pPr>
        <w:pStyle w:val="Heading3"/>
      </w:pPr>
      <w:bookmarkStart w:id="444" w:name="_Toc164238152"/>
      <w:bookmarkStart w:id="445" w:name="_Toc169527057"/>
      <w:r>
        <w:t>View Check Command Reference</w:t>
      </w:r>
      <w:bookmarkEnd w:id="444"/>
      <w:bookmarkEnd w:id="445"/>
    </w:p>
    <w:p w14:paraId="211B5618" w14:textId="77777777" w:rsidR="00021828" w:rsidRPr="0037511F" w:rsidRDefault="00021828" w:rsidP="00021828">
      <w:pPr>
        <w:pStyle w:val="Body1"/>
        <w:rPr>
          <w:b/>
          <w:bCs/>
        </w:rPr>
      </w:pPr>
      <w:r w:rsidRPr="0037511F">
        <w:rPr>
          <w:b/>
          <w:bCs/>
        </w:rPr>
        <w:t>view_check_read_lib [options]</w:t>
      </w:r>
    </w:p>
    <w:p w14:paraId="30C29296" w14:textId="77777777" w:rsidR="00021828" w:rsidRDefault="00021828" w:rsidP="00021828">
      <w:pPr>
        <w:pStyle w:val="Body1"/>
      </w:pPr>
      <w:r>
        <w:t>Read Liberty files and generate view check DB.</w:t>
      </w:r>
    </w:p>
    <w:p w14:paraId="337E635A" w14:textId="77777777" w:rsidR="00021828" w:rsidRPr="0037511F" w:rsidRDefault="00021828" w:rsidP="00021828">
      <w:pPr>
        <w:pStyle w:val="Body1"/>
        <w:rPr>
          <w:b/>
          <w:bCs/>
        </w:rPr>
      </w:pPr>
      <w:r w:rsidRPr="0037511F">
        <w:rPr>
          <w:b/>
          <w:bCs/>
        </w:rPr>
        <w:t>Options:</w:t>
      </w:r>
    </w:p>
    <w:p w14:paraId="12B64BE4" w14:textId="77777777" w:rsidR="00021828" w:rsidRDefault="00021828" w:rsidP="00021828">
      <w:pPr>
        <w:pStyle w:val="Body1"/>
      </w:pPr>
      <w:r>
        <w:t>-files &lt;list of input files&gt;</w:t>
      </w:r>
    </w:p>
    <w:p w14:paraId="768A1549" w14:textId="77777777" w:rsidR="00021828" w:rsidRPr="0037511F" w:rsidRDefault="00021828" w:rsidP="00021828">
      <w:pPr>
        <w:pStyle w:val="Body1"/>
        <w:rPr>
          <w:b/>
          <w:bCs/>
        </w:rPr>
      </w:pPr>
      <w:r w:rsidRPr="0037511F">
        <w:rPr>
          <w:b/>
          <w:bCs/>
        </w:rPr>
        <w:t>Examples:</w:t>
      </w:r>
    </w:p>
    <w:p w14:paraId="2A5F78D9" w14:textId="77777777" w:rsidR="00021828" w:rsidRDefault="00021828" w:rsidP="00021828">
      <w:pPr>
        <w:pStyle w:val="Body1"/>
      </w:pPr>
      <w:r>
        <w:t>set db_lib [view_check_read_lib -files lib/test.lib]</w:t>
      </w:r>
    </w:p>
    <w:p w14:paraId="2BABE2E4" w14:textId="77777777" w:rsidR="00021828" w:rsidRDefault="00021828" w:rsidP="00021828">
      <w:pPr>
        <w:pStyle w:val="Body1"/>
      </w:pPr>
      <w:r>
        <w:t>_____</w:t>
      </w:r>
    </w:p>
    <w:p w14:paraId="7C2C184B" w14:textId="77777777" w:rsidR="00021828" w:rsidRPr="0037511F" w:rsidRDefault="00021828" w:rsidP="00021828">
      <w:pPr>
        <w:pStyle w:val="Body1"/>
        <w:rPr>
          <w:b/>
          <w:bCs/>
        </w:rPr>
      </w:pPr>
      <w:r w:rsidRPr="0037511F">
        <w:rPr>
          <w:b/>
          <w:bCs/>
        </w:rPr>
        <w:t>view_check_read_lef [options]</w:t>
      </w:r>
    </w:p>
    <w:p w14:paraId="42AD02C9" w14:textId="77777777" w:rsidR="00021828" w:rsidRDefault="00021828" w:rsidP="00021828">
      <w:pPr>
        <w:pStyle w:val="Body1"/>
      </w:pPr>
      <w:r>
        <w:t>Read LEF files and generate view check DB.</w:t>
      </w:r>
    </w:p>
    <w:p w14:paraId="0250B782" w14:textId="77777777" w:rsidR="00021828" w:rsidRPr="00D41C58" w:rsidRDefault="00021828" w:rsidP="00021828">
      <w:pPr>
        <w:pStyle w:val="Body1"/>
        <w:rPr>
          <w:b/>
          <w:bCs/>
        </w:rPr>
      </w:pPr>
      <w:r w:rsidRPr="00D41C58">
        <w:rPr>
          <w:b/>
          <w:bCs/>
        </w:rPr>
        <w:t>Options:</w:t>
      </w:r>
    </w:p>
    <w:p w14:paraId="6D9CAB93" w14:textId="77777777" w:rsidR="00021828" w:rsidRDefault="00021828" w:rsidP="00021828">
      <w:pPr>
        <w:pStyle w:val="Body1"/>
      </w:pPr>
      <w:r>
        <w:t>-files &lt;list of input files&gt;</w:t>
      </w:r>
    </w:p>
    <w:p w14:paraId="2E6F0CD5" w14:textId="77777777" w:rsidR="00021828" w:rsidRPr="002042DC" w:rsidRDefault="00021828" w:rsidP="00021828">
      <w:pPr>
        <w:pStyle w:val="Body1"/>
        <w:rPr>
          <w:b/>
          <w:bCs/>
        </w:rPr>
      </w:pPr>
      <w:r w:rsidRPr="002042DC">
        <w:rPr>
          <w:b/>
          <w:bCs/>
        </w:rPr>
        <w:t>Examples:</w:t>
      </w:r>
    </w:p>
    <w:p w14:paraId="754C1D78" w14:textId="77777777" w:rsidR="00021828" w:rsidRDefault="00021828" w:rsidP="00021828">
      <w:pPr>
        <w:pStyle w:val="Body1"/>
      </w:pPr>
      <w:r>
        <w:t>set db_lef [view_check_read_lef -files lef/test.lef]</w:t>
      </w:r>
    </w:p>
    <w:p w14:paraId="0413797C" w14:textId="77777777" w:rsidR="00021828" w:rsidRDefault="00021828" w:rsidP="00021828">
      <w:pPr>
        <w:pStyle w:val="Body1"/>
      </w:pPr>
      <w:r>
        <w:t>_____</w:t>
      </w:r>
    </w:p>
    <w:p w14:paraId="7A284B4E" w14:textId="77777777" w:rsidR="00021828" w:rsidRPr="004C2B37" w:rsidRDefault="00021828" w:rsidP="00021828">
      <w:pPr>
        <w:pStyle w:val="Body1"/>
        <w:rPr>
          <w:b/>
          <w:bCs/>
        </w:rPr>
      </w:pPr>
      <w:r w:rsidRPr="004C2B37">
        <w:rPr>
          <w:b/>
          <w:bCs/>
        </w:rPr>
        <w:t>view_check_read_spice [options]</w:t>
      </w:r>
    </w:p>
    <w:p w14:paraId="76DDF78D" w14:textId="77777777" w:rsidR="00021828" w:rsidRDefault="00021828" w:rsidP="00021828">
      <w:pPr>
        <w:pStyle w:val="Body1"/>
      </w:pPr>
      <w:r>
        <w:t>Read SPICE-type files and generate view check DB.</w:t>
      </w:r>
    </w:p>
    <w:p w14:paraId="3C6EE51E" w14:textId="77777777" w:rsidR="00021828" w:rsidRPr="00CD6E1F" w:rsidRDefault="00021828" w:rsidP="00021828">
      <w:pPr>
        <w:pStyle w:val="Body1"/>
        <w:rPr>
          <w:b/>
          <w:bCs/>
        </w:rPr>
      </w:pPr>
      <w:r w:rsidRPr="00CD6E1F">
        <w:rPr>
          <w:b/>
          <w:bCs/>
        </w:rPr>
        <w:t>Options:</w:t>
      </w:r>
    </w:p>
    <w:p w14:paraId="05588459" w14:textId="77777777" w:rsidR="00021828" w:rsidRDefault="00021828" w:rsidP="00021828">
      <w:pPr>
        <w:pStyle w:val="Body1"/>
      </w:pPr>
      <w:r>
        <w:t xml:space="preserve">-type &lt;type of SPICE&gt; </w:t>
      </w:r>
    </w:p>
    <w:p w14:paraId="2FD9F2A5" w14:textId="77777777" w:rsidR="00021828" w:rsidRDefault="00021828" w:rsidP="00021828">
      <w:pPr>
        <w:pStyle w:val="Body1"/>
        <w:ind w:left="720"/>
      </w:pPr>
      <w:r>
        <w:t>Supported types: [ spice | spectre | dspf | cdl ]</w:t>
      </w:r>
    </w:p>
    <w:p w14:paraId="573E7324" w14:textId="77777777" w:rsidR="00021828" w:rsidRDefault="00021828" w:rsidP="00021828">
      <w:pPr>
        <w:pStyle w:val="Body1"/>
      </w:pPr>
      <w:r>
        <w:t>-power_pins &lt;list of power pins&gt;</w:t>
      </w:r>
    </w:p>
    <w:p w14:paraId="11D405B2" w14:textId="77777777" w:rsidR="00021828" w:rsidRDefault="00021828" w:rsidP="00021828">
      <w:pPr>
        <w:pStyle w:val="Body1"/>
      </w:pPr>
      <w:r>
        <w:t>-ground_pins &lt;list of ground pins&gt;</w:t>
      </w:r>
    </w:p>
    <w:p w14:paraId="0DEB3A6F" w14:textId="77777777" w:rsidR="00021828" w:rsidRDefault="00021828" w:rsidP="00021828">
      <w:pPr>
        <w:pStyle w:val="Body1"/>
      </w:pPr>
      <w:r>
        <w:t>-dir &lt;directory containing input files&gt;</w:t>
      </w:r>
    </w:p>
    <w:p w14:paraId="142D73B7" w14:textId="77777777" w:rsidR="00021828" w:rsidRDefault="00021828" w:rsidP="00021828">
      <w:pPr>
        <w:pStyle w:val="Body1"/>
      </w:pPr>
      <w:r>
        <w:t>-file_ext &lt;file extension of input files in directory specified by -dir&gt;</w:t>
      </w:r>
    </w:p>
    <w:p w14:paraId="2EBD0095" w14:textId="77777777" w:rsidR="00021828" w:rsidRDefault="00021828" w:rsidP="00021828">
      <w:pPr>
        <w:pStyle w:val="Body1"/>
      </w:pPr>
      <w:r>
        <w:t>-files &lt;list of input files&gt;</w:t>
      </w:r>
    </w:p>
    <w:p w14:paraId="23CC2A73" w14:textId="77777777" w:rsidR="00021828" w:rsidRPr="004C2B37" w:rsidRDefault="00021828" w:rsidP="00021828">
      <w:pPr>
        <w:pStyle w:val="Body1"/>
        <w:rPr>
          <w:b/>
          <w:bCs/>
        </w:rPr>
      </w:pPr>
      <w:r w:rsidRPr="004C2B37">
        <w:rPr>
          <w:b/>
          <w:bCs/>
        </w:rPr>
        <w:t>Examples:</w:t>
      </w:r>
    </w:p>
    <w:p w14:paraId="6A853AD7" w14:textId="77777777" w:rsidR="00021828" w:rsidRDefault="00021828" w:rsidP="00021828">
      <w:pPr>
        <w:pStyle w:val="Body1"/>
      </w:pPr>
      <w:r>
        <w:t>set db_spf [view_check_read_spice -power_pins vcc -ground_pins vssx -type dspf -dir spf -file_ext spf]</w:t>
      </w:r>
    </w:p>
    <w:p w14:paraId="142F4BBC" w14:textId="77777777" w:rsidR="00021828" w:rsidRDefault="00021828" w:rsidP="00021828">
      <w:pPr>
        <w:pStyle w:val="Body1"/>
      </w:pPr>
      <w:r>
        <w:lastRenderedPageBreak/>
        <w:t>______</w:t>
      </w:r>
    </w:p>
    <w:p w14:paraId="757927E9" w14:textId="77777777" w:rsidR="00021828" w:rsidRPr="006A2468" w:rsidRDefault="00021828" w:rsidP="00021828">
      <w:pPr>
        <w:pStyle w:val="Body1"/>
        <w:rPr>
          <w:b/>
          <w:bCs/>
        </w:rPr>
      </w:pPr>
      <w:r w:rsidRPr="006A2468">
        <w:rPr>
          <w:b/>
          <w:bCs/>
        </w:rPr>
        <w:t>xview_check [options] &lt;db_ref&gt; &lt;db_cmp&gt;</w:t>
      </w:r>
    </w:p>
    <w:p w14:paraId="43FD13D3" w14:textId="77777777" w:rsidR="00021828" w:rsidRDefault="00021828" w:rsidP="00021828">
      <w:pPr>
        <w:pStyle w:val="Body1"/>
      </w:pPr>
      <w:r>
        <w:t>Cross view comparison: comparison between 2 views.</w:t>
      </w:r>
    </w:p>
    <w:p w14:paraId="5EEE5AFE" w14:textId="77777777" w:rsidR="00021828" w:rsidRDefault="00021828" w:rsidP="00021828">
      <w:pPr>
        <w:pStyle w:val="Body1"/>
      </w:pPr>
      <w:r>
        <w:t>The output report is organized into 4 different sections:</w:t>
      </w:r>
    </w:p>
    <w:p w14:paraId="7925BE34" w14:textId="77777777" w:rsidR="00021828" w:rsidRDefault="00021828" w:rsidP="00ED2B95">
      <w:pPr>
        <w:pStyle w:val="Body1"/>
        <w:numPr>
          <w:ilvl w:val="0"/>
          <w:numId w:val="42"/>
        </w:numPr>
      </w:pPr>
      <w:r>
        <w:t>Compare Cell: a table listing cells from reference and compare database</w:t>
      </w:r>
    </w:p>
    <w:p w14:paraId="37FEBB5D" w14:textId="77777777" w:rsidR="00021828" w:rsidRDefault="00021828" w:rsidP="00ED2B95">
      <w:pPr>
        <w:pStyle w:val="Body1"/>
        <w:numPr>
          <w:ilvl w:val="0"/>
          <w:numId w:val="42"/>
        </w:numPr>
      </w:pPr>
      <w:r>
        <w:t>Compare Cell Attribute: a table listing cells and the cell’s attributes</w:t>
      </w:r>
    </w:p>
    <w:p w14:paraId="4266BCF8" w14:textId="77777777" w:rsidR="00021828" w:rsidRDefault="00021828" w:rsidP="00ED2B95">
      <w:pPr>
        <w:pStyle w:val="Body1"/>
        <w:numPr>
          <w:ilvl w:val="0"/>
          <w:numId w:val="42"/>
        </w:numPr>
      </w:pPr>
      <w:r>
        <w:t>Compare Pin: a table listing cells and the cell’s pins</w:t>
      </w:r>
    </w:p>
    <w:p w14:paraId="7A6C5C4B" w14:textId="77777777" w:rsidR="00021828" w:rsidRDefault="00021828" w:rsidP="00ED2B95">
      <w:pPr>
        <w:pStyle w:val="Body1"/>
        <w:numPr>
          <w:ilvl w:val="0"/>
          <w:numId w:val="42"/>
        </w:numPr>
      </w:pPr>
      <w:r>
        <w:t>Compare Pin Attribute: one table for each cell, a table containing all pins and their attributes and values</w:t>
      </w:r>
    </w:p>
    <w:p w14:paraId="2A1DA029" w14:textId="77777777" w:rsidR="00021828" w:rsidRDefault="00021828" w:rsidP="00021828">
      <w:pPr>
        <w:pStyle w:val="Body1"/>
      </w:pPr>
      <w:r>
        <w:t>Output report legend:</w:t>
      </w:r>
    </w:p>
    <w:p w14:paraId="4D96028F" w14:textId="77777777" w:rsidR="00021828" w:rsidRDefault="00021828" w:rsidP="00021828">
      <w:pPr>
        <w:pStyle w:val="Body1"/>
        <w:ind w:left="720"/>
      </w:pPr>
      <w:r>
        <w:t>&lt; - mismatch</w:t>
      </w:r>
      <w:r>
        <w:br/>
        <w:t>? - missing</w:t>
      </w:r>
    </w:p>
    <w:p w14:paraId="0EED1499" w14:textId="77777777" w:rsidR="00021828" w:rsidRPr="00B024B8" w:rsidRDefault="00021828" w:rsidP="00021828">
      <w:pPr>
        <w:pStyle w:val="Body1"/>
        <w:rPr>
          <w:b/>
          <w:bCs/>
        </w:rPr>
      </w:pPr>
      <w:r w:rsidRPr="00B024B8">
        <w:rPr>
          <w:b/>
          <w:bCs/>
        </w:rPr>
        <w:t>Options:</w:t>
      </w:r>
    </w:p>
    <w:p w14:paraId="383BF398" w14:textId="77777777" w:rsidR="00021828" w:rsidRDefault="00021828" w:rsidP="00021828">
      <w:pPr>
        <w:pStyle w:val="Body1"/>
      </w:pPr>
      <w:r>
        <w:t xml:space="preserve">-compare_types &lt;list of data types to compare&gt; </w:t>
      </w:r>
    </w:p>
    <w:p w14:paraId="6EFCE908" w14:textId="77777777" w:rsidR="00021828" w:rsidRDefault="00021828" w:rsidP="00021828">
      <w:pPr>
        <w:pStyle w:val="Body1"/>
        <w:ind w:left="720"/>
      </w:pPr>
      <w:r>
        <w:t>Supported data types: * cell pin cell_attribute pin_attribute</w:t>
      </w:r>
    </w:p>
    <w:p w14:paraId="7784B770" w14:textId="77777777" w:rsidR="00021828" w:rsidRDefault="00021828" w:rsidP="00021828">
      <w:pPr>
        <w:pStyle w:val="Body1"/>
      </w:pPr>
      <w:r>
        <w:t>-cells &lt;list of cells&gt;</w:t>
      </w:r>
    </w:p>
    <w:p w14:paraId="397E344E" w14:textId="77777777" w:rsidR="00021828" w:rsidRDefault="00021828" w:rsidP="00021828">
      <w:pPr>
        <w:pStyle w:val="Body1"/>
        <w:ind w:left="720"/>
      </w:pPr>
      <w:r>
        <w:t>List of cells to include (or exclude if -exclude_cells). Supports wildcard.</w:t>
      </w:r>
    </w:p>
    <w:p w14:paraId="39A96E7A" w14:textId="77777777" w:rsidR="00021828" w:rsidRDefault="00021828" w:rsidP="00021828">
      <w:pPr>
        <w:pStyle w:val="Body1"/>
      </w:pPr>
      <w:r>
        <w:t>-exclude_cells</w:t>
      </w:r>
    </w:p>
    <w:p w14:paraId="34000581" w14:textId="77777777" w:rsidR="00021828" w:rsidRDefault="00021828" w:rsidP="00021828">
      <w:pPr>
        <w:pStyle w:val="Body1"/>
      </w:pPr>
      <w:r>
        <w:t>-pins</w:t>
      </w:r>
    </w:p>
    <w:p w14:paraId="7FDFEEC4" w14:textId="77777777" w:rsidR="00021828" w:rsidRDefault="00021828" w:rsidP="00021828">
      <w:pPr>
        <w:pStyle w:val="Body1"/>
        <w:ind w:left="720"/>
      </w:pPr>
      <w:r>
        <w:t>List of pins to include (or exclude if -exclude_pins). Supports wildcard.</w:t>
      </w:r>
    </w:p>
    <w:p w14:paraId="4CD7CB4A" w14:textId="77777777" w:rsidR="00021828" w:rsidRDefault="00021828" w:rsidP="00021828">
      <w:pPr>
        <w:pStyle w:val="Body1"/>
      </w:pPr>
      <w:r>
        <w:t>-exclude_pin</w:t>
      </w:r>
    </w:p>
    <w:p w14:paraId="0D9EB9EA" w14:textId="77777777" w:rsidR="00021828" w:rsidRDefault="00021828" w:rsidP="00021828">
      <w:pPr>
        <w:pStyle w:val="Body1"/>
      </w:pPr>
      <w:r>
        <w:t>-cell_attrs &lt;list of cell attributes&gt;</w:t>
      </w:r>
    </w:p>
    <w:p w14:paraId="1D4F0C4B" w14:textId="77777777" w:rsidR="00021828" w:rsidRDefault="00021828" w:rsidP="00021828">
      <w:pPr>
        <w:pStyle w:val="Body1"/>
        <w:ind w:left="720"/>
      </w:pPr>
      <w:r>
        <w:t>List of cell attributes to include (or exclude if -exclude_cell_attrs). Supports wildcard.</w:t>
      </w:r>
    </w:p>
    <w:p w14:paraId="7C975B41" w14:textId="77777777" w:rsidR="00021828" w:rsidRDefault="00021828" w:rsidP="00021828">
      <w:pPr>
        <w:pStyle w:val="Body1"/>
      </w:pPr>
      <w:r>
        <w:t>-exclude_cell_attrs</w:t>
      </w:r>
    </w:p>
    <w:p w14:paraId="5594CDCA" w14:textId="77777777" w:rsidR="00021828" w:rsidRDefault="00021828" w:rsidP="00021828">
      <w:pPr>
        <w:pStyle w:val="Body1"/>
      </w:pPr>
      <w:r>
        <w:t>-pin_attrs &lt;list of cell attributes&gt;</w:t>
      </w:r>
    </w:p>
    <w:p w14:paraId="48A79DEB" w14:textId="77777777" w:rsidR="00021828" w:rsidRDefault="00021828" w:rsidP="00021828">
      <w:pPr>
        <w:pStyle w:val="Body1"/>
        <w:ind w:left="720"/>
      </w:pPr>
      <w:r>
        <w:t>List of pin attributes to include (or exclude if -exclude_pin_attrs). Supports wildcard.</w:t>
      </w:r>
    </w:p>
    <w:p w14:paraId="61620A8C" w14:textId="77777777" w:rsidR="00021828" w:rsidRDefault="00021828" w:rsidP="00021828">
      <w:pPr>
        <w:pStyle w:val="Body1"/>
      </w:pPr>
      <w:r>
        <w:t>-exclude_pin_attrs</w:t>
      </w:r>
    </w:p>
    <w:p w14:paraId="093B9652" w14:textId="77777777" w:rsidR="00021828" w:rsidRDefault="00021828" w:rsidP="00021828">
      <w:pPr>
        <w:pStyle w:val="Body1"/>
      </w:pPr>
      <w:r>
        <w:t>-abstol &lt;absolute tolerance&gt;</w:t>
      </w:r>
    </w:p>
    <w:p w14:paraId="4E028C20" w14:textId="77777777" w:rsidR="00021828" w:rsidRDefault="00021828" w:rsidP="00021828">
      <w:pPr>
        <w:pStyle w:val="Body1"/>
        <w:ind w:left="720"/>
      </w:pPr>
      <w:r>
        <w:t>Absolute tolerance applied to numeric cell / pin attribute comparison; for example, area. Default = 0.001.</w:t>
      </w:r>
    </w:p>
    <w:p w14:paraId="52C67447" w14:textId="77777777" w:rsidR="00021828" w:rsidRDefault="00021828" w:rsidP="00021828">
      <w:pPr>
        <w:pStyle w:val="Body1"/>
      </w:pPr>
      <w:r>
        <w:t>-reltol &lt;relative tolerance&gt;</w:t>
      </w:r>
    </w:p>
    <w:p w14:paraId="22679AAA" w14:textId="77777777" w:rsidR="00021828" w:rsidRDefault="00021828" w:rsidP="00021828">
      <w:pPr>
        <w:pStyle w:val="Body1"/>
        <w:ind w:left="720"/>
      </w:pPr>
      <w:r>
        <w:t>Relative tolerance applied to numeric cell / pin attribute comparison; for example area. Default = 0.01 (1%).</w:t>
      </w:r>
    </w:p>
    <w:p w14:paraId="7BA5418C" w14:textId="77777777" w:rsidR="00021828" w:rsidRDefault="00021828" w:rsidP="00021828">
      <w:pPr>
        <w:pStyle w:val="Body1"/>
      </w:pPr>
      <w:r>
        <w:t>-report &lt;output report file&gt;</w:t>
      </w:r>
    </w:p>
    <w:p w14:paraId="0DD0973E" w14:textId="77777777" w:rsidR="00021828" w:rsidRDefault="00021828" w:rsidP="00021828">
      <w:pPr>
        <w:pStyle w:val="Body1"/>
        <w:ind w:left="720"/>
      </w:pPr>
      <w:r>
        <w:t>Support stdout.</w:t>
      </w:r>
    </w:p>
    <w:p w14:paraId="1646D0E9" w14:textId="77777777" w:rsidR="00021828" w:rsidRDefault="00021828" w:rsidP="00021828">
      <w:pPr>
        <w:pStyle w:val="Body1"/>
      </w:pPr>
      <w:r>
        <w:t>-verbose</w:t>
      </w:r>
    </w:p>
    <w:p w14:paraId="35C934A4" w14:textId="77777777" w:rsidR="00021828" w:rsidRDefault="00021828" w:rsidP="00021828">
      <w:pPr>
        <w:pStyle w:val="Body1"/>
        <w:ind w:left="720"/>
      </w:pPr>
      <w:r>
        <w:lastRenderedPageBreak/>
        <w:t>Include matched data in report.</w:t>
      </w:r>
    </w:p>
    <w:p w14:paraId="02F541B0" w14:textId="77777777" w:rsidR="00021828" w:rsidRPr="00042483" w:rsidRDefault="00021828" w:rsidP="00021828">
      <w:pPr>
        <w:pStyle w:val="Body1"/>
        <w:rPr>
          <w:b/>
          <w:bCs/>
        </w:rPr>
      </w:pPr>
      <w:r w:rsidRPr="00042483">
        <w:rPr>
          <w:b/>
          <w:bCs/>
        </w:rPr>
        <w:t>Examples:</w:t>
      </w:r>
    </w:p>
    <w:p w14:paraId="15E5A2B4" w14:textId="77777777" w:rsidR="00021828" w:rsidRDefault="00021828" w:rsidP="00021828">
      <w:pPr>
        <w:pStyle w:val="Body1"/>
      </w:pPr>
      <w:r>
        <w:t>Compare Liberty vs. LEF: include cell attribute area and pin attribute direction in comparison.</w:t>
      </w:r>
    </w:p>
    <w:p w14:paraId="259F9BDA" w14:textId="77777777" w:rsidR="00021828" w:rsidRDefault="00021828" w:rsidP="00021828">
      <w:pPr>
        <w:pStyle w:val="Body1"/>
        <w:ind w:left="720"/>
      </w:pPr>
      <w:r>
        <w:t>set db_lib [view_check_read_lib -files lib/test.lib]</w:t>
      </w:r>
    </w:p>
    <w:p w14:paraId="772AB71C" w14:textId="77777777" w:rsidR="00021828" w:rsidRDefault="00021828" w:rsidP="00021828">
      <w:pPr>
        <w:pStyle w:val="Body1"/>
        <w:ind w:left="720"/>
      </w:pPr>
      <w:r>
        <w:t>set db_lef [view_check_read_lef -files lef/test.lef]</w:t>
      </w:r>
    </w:p>
    <w:p w14:paraId="3CBFA0DD" w14:textId="77777777" w:rsidR="00021828" w:rsidRDefault="00021828" w:rsidP="00021828">
      <w:pPr>
        <w:pStyle w:val="Body1"/>
        <w:ind w:left="720"/>
      </w:pPr>
      <w:r>
        <w:t>xview_check -cell_attrs {area} -pin_attrs {direction} -report lib2lef.rpt $db_lib $db_lef</w:t>
      </w:r>
    </w:p>
    <w:p w14:paraId="1E8B0326" w14:textId="77777777" w:rsidR="00021828" w:rsidRDefault="00021828" w:rsidP="00021828">
      <w:pPr>
        <w:pStyle w:val="Body1"/>
      </w:pPr>
      <w:r>
        <w:t>Compare Liberty vs. DSPF</w:t>
      </w:r>
    </w:p>
    <w:p w14:paraId="56047982" w14:textId="77777777" w:rsidR="00021828" w:rsidRDefault="00021828" w:rsidP="00021828">
      <w:pPr>
        <w:pStyle w:val="Body1"/>
        <w:ind w:left="720"/>
      </w:pPr>
      <w:r>
        <w:t>set db_lib [view_check_read_lib -files lib/test.lib]</w:t>
      </w:r>
    </w:p>
    <w:p w14:paraId="04B64C9E" w14:textId="77777777" w:rsidR="00021828" w:rsidRDefault="00021828" w:rsidP="00021828">
      <w:pPr>
        <w:pStyle w:val="Body1"/>
        <w:ind w:left="720"/>
      </w:pPr>
      <w:r>
        <w:t>set db_dspf [view_check_read_spice -type dspf -power_pins vcc -ground_pins vssx -dir spf -file_ext spf]</w:t>
      </w:r>
    </w:p>
    <w:p w14:paraId="60A5FB73" w14:textId="77777777" w:rsidR="00021828" w:rsidRDefault="00021828" w:rsidP="00021828">
      <w:pPr>
        <w:pStyle w:val="Body1"/>
        <w:ind w:left="720"/>
      </w:pPr>
      <w:r>
        <w:t>xview_check -compare_types {cell pin} -report lib2dspf.rpt $db_lib $db_dspf</w:t>
      </w:r>
    </w:p>
    <w:p w14:paraId="5AAC5181" w14:textId="77777777" w:rsidR="00021828" w:rsidRDefault="00021828" w:rsidP="00021828">
      <w:pPr>
        <w:pStyle w:val="Body1"/>
      </w:pPr>
      <w:r>
        <w:t>Compare Liberty vs. CDL</w:t>
      </w:r>
    </w:p>
    <w:p w14:paraId="1FBF9CD4" w14:textId="77777777" w:rsidR="00021828" w:rsidRDefault="00021828" w:rsidP="00021828">
      <w:pPr>
        <w:pStyle w:val="Body1"/>
        <w:ind w:left="720"/>
      </w:pPr>
      <w:r>
        <w:t>set db_lib [view_check_read_lib -files lib/test.lib]</w:t>
      </w:r>
    </w:p>
    <w:p w14:paraId="14F03820" w14:textId="77777777" w:rsidR="00021828" w:rsidRDefault="00021828" w:rsidP="00021828">
      <w:pPr>
        <w:pStyle w:val="Body1"/>
        <w:ind w:left="720"/>
      </w:pPr>
      <w:r>
        <w:t>set db_cdl [view_check_read_spice -type cdl -power_pins vcc -ground_pins vssx -files cdl/test.cdl]</w:t>
      </w:r>
    </w:p>
    <w:p w14:paraId="5EA5E58F" w14:textId="77777777" w:rsidR="00021828" w:rsidRDefault="00021828" w:rsidP="00021828">
      <w:pPr>
        <w:pStyle w:val="Body1"/>
        <w:ind w:left="720"/>
      </w:pPr>
      <w:r>
        <w:t>xview_check -compare_types {cell pin pin_attribute} -pin_attrs {direction} -report lib2cdl.rpt $db_lib $db_cdl</w:t>
      </w:r>
    </w:p>
    <w:p w14:paraId="1D649929" w14:textId="77777777" w:rsidR="00021828" w:rsidRPr="00E42723" w:rsidRDefault="00021828" w:rsidP="00021828">
      <w:pPr>
        <w:pStyle w:val="Body1"/>
      </w:pPr>
    </w:p>
    <w:p w14:paraId="37547730" w14:textId="77777777" w:rsidR="00021828" w:rsidRPr="00810660" w:rsidRDefault="00021828" w:rsidP="00021828">
      <w:pPr>
        <w:pStyle w:val="Appendix1"/>
      </w:pPr>
      <w:bookmarkStart w:id="446" w:name="_Toc164238153"/>
      <w:bookmarkStart w:id="447" w:name="_Toc169527058"/>
      <w:r w:rsidRPr="00810660">
        <w:lastRenderedPageBreak/>
        <w:t>Document References</w:t>
      </w:r>
      <w:bookmarkEnd w:id="446"/>
      <w:bookmarkEnd w:id="447"/>
    </w:p>
    <w:p w14:paraId="3E6D363E" w14:textId="5FD00FAC" w:rsidR="00021828" w:rsidRPr="00D45465" w:rsidRDefault="00021828" w:rsidP="00021828">
      <w:pPr>
        <w:pStyle w:val="Body1"/>
      </w:pPr>
      <w:r w:rsidRPr="004F6DB1">
        <w:rPr>
          <w:rStyle w:val="Link"/>
        </w:rPr>
        <w:fldChar w:fldCharType="begin"/>
      </w:r>
      <w:r w:rsidRPr="004F6DB1">
        <w:rPr>
          <w:rStyle w:val="Link"/>
        </w:rPr>
        <w:instrText xml:space="preserve"> REF _Ref421204078 \h </w:instrText>
      </w:r>
      <w:r>
        <w:rPr>
          <w:rStyle w:val="Link"/>
        </w:rPr>
        <w:instrText xml:space="preserve"> \* MERGEFORMAT </w:instrText>
      </w:r>
      <w:r w:rsidRPr="004F6DB1">
        <w:rPr>
          <w:rStyle w:val="Link"/>
        </w:rPr>
      </w:r>
      <w:r w:rsidRPr="004F6DB1">
        <w:rPr>
          <w:rStyle w:val="Link"/>
        </w:rPr>
        <w:fldChar w:fldCharType="separate"/>
      </w:r>
      <w:r w:rsidR="001E647E" w:rsidRPr="001E647E">
        <w:rPr>
          <w:rStyle w:val="Link"/>
        </w:rPr>
        <w:t>Table 22</w:t>
      </w:r>
      <w:r w:rsidRPr="004F6DB1">
        <w:rPr>
          <w:rStyle w:val="Link"/>
        </w:rPr>
        <w:fldChar w:fldCharType="end"/>
      </w:r>
      <w:r w:rsidR="00C300BA">
        <w:rPr>
          <w:rStyle w:val="Link"/>
        </w:rPr>
        <w:t xml:space="preserve"> </w:t>
      </w:r>
      <w:r>
        <w:t>lists other docum</w:t>
      </w:r>
      <w:r w:rsidRPr="007C589D">
        <w:t>ents referenced in this document. Contact your Intel Representative to obtain t</w:t>
      </w:r>
      <w:r w:rsidRPr="0058139A">
        <w:t>hese documents</w:t>
      </w:r>
      <w:r>
        <w:t>.</w:t>
      </w:r>
    </w:p>
    <w:p w14:paraId="7EC6BF23" w14:textId="62D736AD" w:rsidR="00021828" w:rsidRDefault="00021828" w:rsidP="00021828">
      <w:pPr>
        <w:pStyle w:val="Caption"/>
      </w:pPr>
      <w:bookmarkStart w:id="448" w:name="_Ref421204078"/>
      <w:bookmarkStart w:id="449" w:name="_Toc422993683"/>
      <w:bookmarkStart w:id="450" w:name="_Toc164238174"/>
      <w:bookmarkStart w:id="451" w:name="_Toc169527080"/>
      <w:bookmarkStart w:id="452" w:name="_Hlk156413927"/>
      <w:r>
        <w:t xml:space="preserve">Table </w:t>
      </w:r>
      <w:r>
        <w:rPr>
          <w:noProof/>
        </w:rPr>
        <w:fldChar w:fldCharType="begin"/>
      </w:r>
      <w:r>
        <w:rPr>
          <w:noProof/>
        </w:rPr>
        <w:instrText xml:space="preserve"> SEQ Table \* ARABIC </w:instrText>
      </w:r>
      <w:r>
        <w:rPr>
          <w:noProof/>
        </w:rPr>
        <w:fldChar w:fldCharType="separate"/>
      </w:r>
      <w:r w:rsidR="001E647E">
        <w:rPr>
          <w:noProof/>
        </w:rPr>
        <w:t>22</w:t>
      </w:r>
      <w:r>
        <w:rPr>
          <w:noProof/>
        </w:rPr>
        <w:fldChar w:fldCharType="end"/>
      </w:r>
      <w:bookmarkEnd w:id="448"/>
      <w:r>
        <w:t>: References</w:t>
      </w:r>
      <w:bookmarkEnd w:id="449"/>
      <w:bookmarkEnd w:id="450"/>
      <w:bookmarkEnd w:id="451"/>
    </w:p>
    <w:tbl>
      <w:tblPr>
        <w:tblStyle w:val="Table01"/>
        <w:tblW w:w="10075" w:type="dxa"/>
        <w:tblLook w:val="04A0" w:firstRow="1" w:lastRow="0" w:firstColumn="1" w:lastColumn="0" w:noHBand="0" w:noVBand="1"/>
      </w:tblPr>
      <w:tblGrid>
        <w:gridCol w:w="8635"/>
        <w:gridCol w:w="1440"/>
      </w:tblGrid>
      <w:tr w:rsidR="00021828" w:rsidRPr="00810660" w14:paraId="18C01692" w14:textId="77777777" w:rsidTr="00480A43">
        <w:trPr>
          <w:cnfStyle w:val="100000000000" w:firstRow="1" w:lastRow="0" w:firstColumn="0" w:lastColumn="0" w:oddVBand="0" w:evenVBand="0" w:oddHBand="0" w:evenHBand="0" w:firstRowFirstColumn="0" w:firstRowLastColumn="0" w:lastRowFirstColumn="0" w:lastRowLastColumn="0"/>
        </w:trPr>
        <w:tc>
          <w:tcPr>
            <w:tcW w:w="8635" w:type="dxa"/>
          </w:tcPr>
          <w:p w14:paraId="299FA105" w14:textId="77777777" w:rsidR="00021828" w:rsidRPr="00810660" w:rsidRDefault="00021828" w:rsidP="00480A43">
            <w:pPr>
              <w:pStyle w:val="TableHeading"/>
            </w:pPr>
            <w:r w:rsidRPr="00810660">
              <w:t>Document title</w:t>
            </w:r>
          </w:p>
        </w:tc>
        <w:tc>
          <w:tcPr>
            <w:tcW w:w="1440" w:type="dxa"/>
          </w:tcPr>
          <w:p w14:paraId="6BF107AB" w14:textId="77777777" w:rsidR="00021828" w:rsidRPr="00810660" w:rsidRDefault="00021828" w:rsidP="00480A43">
            <w:pPr>
              <w:pStyle w:val="TableHeading"/>
            </w:pPr>
            <w:r w:rsidRPr="00810660">
              <w:t>Type</w:t>
            </w:r>
          </w:p>
        </w:tc>
      </w:tr>
      <w:tr w:rsidR="00021828" w14:paraId="5829F7D6" w14:textId="77777777" w:rsidTr="00480A43">
        <w:tc>
          <w:tcPr>
            <w:tcW w:w="8635" w:type="dxa"/>
          </w:tcPr>
          <w:p w14:paraId="1C2EA4CD" w14:textId="643F49C7" w:rsidR="00021828" w:rsidRPr="008E3BCE" w:rsidRDefault="00021828" w:rsidP="00480A43">
            <w:pPr>
              <w:pStyle w:val="TableBody1"/>
              <w:rPr>
                <w:i/>
                <w:iCs/>
                <w:strike/>
              </w:rPr>
            </w:pPr>
            <w:r w:rsidRPr="0063510E">
              <w:rPr>
                <w:i/>
                <w:iCs/>
              </w:rPr>
              <w:t xml:space="preserve">P1278.3 (Intel 18A) PDK </w:t>
            </w:r>
            <w:r>
              <w:rPr>
                <w:i/>
                <w:iCs/>
              </w:rPr>
              <w:t>0.9</w:t>
            </w:r>
            <w:r w:rsidR="0092071A">
              <w:rPr>
                <w:i/>
                <w:iCs/>
              </w:rPr>
              <w:t>GA</w:t>
            </w:r>
            <w:r w:rsidRPr="0063510E">
              <w:rPr>
                <w:i/>
                <w:iCs/>
              </w:rPr>
              <w:t xml:space="preserve"> Process Design Kit User Guide</w:t>
            </w:r>
          </w:p>
        </w:tc>
        <w:tc>
          <w:tcPr>
            <w:tcW w:w="1440" w:type="dxa"/>
          </w:tcPr>
          <w:p w14:paraId="44750412" w14:textId="77777777" w:rsidR="00021828" w:rsidRDefault="00021828" w:rsidP="00480A43">
            <w:pPr>
              <w:pStyle w:val="TableBody1"/>
            </w:pPr>
            <w:r>
              <w:t>Kit</w:t>
            </w:r>
          </w:p>
        </w:tc>
      </w:tr>
      <w:tr w:rsidR="00021828" w14:paraId="43424E61" w14:textId="77777777" w:rsidTr="00480A43">
        <w:tc>
          <w:tcPr>
            <w:tcW w:w="8635" w:type="dxa"/>
          </w:tcPr>
          <w:p w14:paraId="5D15A9A7" w14:textId="0BB93427" w:rsidR="00021828" w:rsidRPr="004451B4" w:rsidRDefault="00021828" w:rsidP="00480A43">
            <w:pPr>
              <w:pStyle w:val="TableBody1"/>
              <w:rPr>
                <w:i/>
                <w:iCs/>
              </w:rPr>
            </w:pPr>
            <w:r>
              <w:rPr>
                <w:i/>
                <w:iCs/>
              </w:rPr>
              <w:t>P1278.3 (Intel 18</w:t>
            </w:r>
            <w:r>
              <w:rPr>
                <w:i/>
                <w:iCs/>
                <w:caps/>
              </w:rPr>
              <w:t>A) PDK 0.</w:t>
            </w:r>
            <w:r>
              <w:rPr>
                <w:i/>
                <w:iCs/>
              </w:rPr>
              <w:t>9</w:t>
            </w:r>
            <w:r w:rsidR="0092071A">
              <w:rPr>
                <w:i/>
                <w:iCs/>
              </w:rPr>
              <w:t>GA</w:t>
            </w:r>
            <w:r>
              <w:rPr>
                <w:i/>
                <w:iCs/>
              </w:rPr>
              <w:t xml:space="preserve"> Library Development Kit Overview for Cadence Tools, Release 0.9</w:t>
            </w:r>
            <w:r w:rsidR="00BB3A73">
              <w:rPr>
                <w:i/>
                <w:iCs/>
              </w:rPr>
              <w:t>GA</w:t>
            </w:r>
            <w:r>
              <w:rPr>
                <w:i/>
                <w:iCs/>
              </w:rPr>
              <w:t>_c</w:t>
            </w:r>
          </w:p>
        </w:tc>
        <w:tc>
          <w:tcPr>
            <w:tcW w:w="1440" w:type="dxa"/>
          </w:tcPr>
          <w:p w14:paraId="231A4E80" w14:textId="77777777" w:rsidR="00021828" w:rsidRDefault="00021828" w:rsidP="00480A43">
            <w:pPr>
              <w:pStyle w:val="TableBody1"/>
            </w:pPr>
          </w:p>
        </w:tc>
      </w:tr>
      <w:bookmarkEnd w:id="452"/>
    </w:tbl>
    <w:p w14:paraId="61C5BCD2" w14:textId="77777777" w:rsidR="00021828" w:rsidRPr="00B22AEE" w:rsidRDefault="00021828" w:rsidP="00021828">
      <w:pPr>
        <w:pStyle w:val="Body1"/>
      </w:pPr>
    </w:p>
    <w:p w14:paraId="318725B8" w14:textId="77777777" w:rsidR="00406123" w:rsidRDefault="00406123"/>
    <w:sectPr w:rsidR="00406123" w:rsidSect="00755829">
      <w:headerReference w:type="even" r:id="rId98"/>
      <w:headerReference w:type="default" r:id="rId99"/>
      <w:footerReference w:type="even" r:id="rId100"/>
      <w:footerReference w:type="default" r:id="rId101"/>
      <w:headerReference w:type="first" r:id="rId102"/>
      <w:footerReference w:type="first" r:id="rId103"/>
      <w:pgSz w:w="12240" w:h="15840" w:code="1"/>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CB5E87" w14:textId="77777777" w:rsidR="00227C74" w:rsidRDefault="00227C74" w:rsidP="00406123">
      <w:pPr>
        <w:spacing w:after="0"/>
      </w:pPr>
      <w:r>
        <w:separator/>
      </w:r>
    </w:p>
  </w:endnote>
  <w:endnote w:type="continuationSeparator" w:id="0">
    <w:p w14:paraId="02246579" w14:textId="77777777" w:rsidR="00227C74" w:rsidRDefault="00227C74" w:rsidP="0040612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Intel Clear">
    <w:panose1 w:val="020B0604020203020204"/>
    <w:charset w:val="00"/>
    <w:family w:val="swiss"/>
    <w:pitch w:val="variable"/>
    <w:sig w:usb0="E10006FF" w:usb1="400060FB" w:usb2="00000028"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0FA476" w14:textId="77777777" w:rsidR="00161FA2" w:rsidRDefault="00161FA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7802F4" w14:textId="77777777" w:rsidR="008810D7" w:rsidRPr="00C7156B" w:rsidRDefault="0047238C" w:rsidP="00406123">
    <w:pPr>
      <w:rPr>
        <w:b/>
      </w:rPr>
    </w:pPr>
    <w:r>
      <w:rPr>
        <w:b/>
      </w:rPr>
      <w:pict w14:anchorId="40970A31">
        <v:rect id="_x0000_i1026" style="width:7in;height:1.2pt" o:hralign="center" o:hrstd="t" o:hrnoshade="t" o:hr="t" fillcolor="#0068b5 [3204]" stroked="f"/>
      </w:pict>
    </w:r>
  </w:p>
  <w:p w14:paraId="2116078F" w14:textId="2051EA7E" w:rsidR="008810D7" w:rsidRPr="00515AFF" w:rsidRDefault="008810D7" w:rsidP="00406123">
    <w:pPr>
      <w:pStyle w:val="Footers"/>
    </w:pPr>
    <w:r w:rsidRPr="00515AFF">
      <w:ptab w:relativeTo="margin" w:alignment="center" w:leader="none"/>
    </w:r>
    <w:r>
      <w:rPr>
        <w:bCs/>
      </w:rPr>
      <w:fldChar w:fldCharType="begin"/>
    </w:r>
    <w:r>
      <w:rPr>
        <w:bCs/>
      </w:rPr>
      <w:instrText xml:space="preserve"> STYLEREF  "Front Doc Classification"  \* MERGEFORMAT </w:instrText>
    </w:r>
    <w:r>
      <w:rPr>
        <w:bCs/>
      </w:rPr>
      <w:fldChar w:fldCharType="separate"/>
    </w:r>
    <w:r w:rsidR="0047238C">
      <w:rPr>
        <w:bCs/>
      </w:rPr>
      <w:t>Intel Confidential</w:t>
    </w:r>
    <w:r>
      <w:fldChar w:fldCharType="end"/>
    </w:r>
    <w:r w:rsidRPr="00515AFF">
      <w:ptab w:relativeTo="margin" w:alignment="right" w:leader="none"/>
    </w:r>
    <w:r w:rsidRPr="00515AFF">
      <w:t xml:space="preserve">Page </w:t>
    </w:r>
    <w:r w:rsidRPr="00515AFF">
      <w:fldChar w:fldCharType="begin"/>
    </w:r>
    <w:r w:rsidRPr="00515AFF">
      <w:instrText xml:space="preserve"> PAGE  \* Arabic  \* MERGEFORMAT </w:instrText>
    </w:r>
    <w:r w:rsidRPr="00515AFF">
      <w:fldChar w:fldCharType="separate"/>
    </w:r>
    <w:r>
      <w:t>2</w:t>
    </w:r>
    <w:r w:rsidRPr="00515AFF">
      <w:fldChar w:fldCharType="end"/>
    </w:r>
    <w:r w:rsidRPr="00515AFF">
      <w:t xml:space="preserve"> of </w:t>
    </w:r>
    <w:fldSimple w:instr=" NUMPAGES  \* Arabic  \* MERGEFORMAT ">
      <w:r>
        <w:t>10</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160E7E" w14:textId="77777777" w:rsidR="00161FA2" w:rsidRDefault="00161F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9A04A5" w14:textId="77777777" w:rsidR="00227C74" w:rsidRDefault="00227C74" w:rsidP="00406123">
      <w:pPr>
        <w:spacing w:after="0"/>
      </w:pPr>
      <w:r>
        <w:separator/>
      </w:r>
    </w:p>
  </w:footnote>
  <w:footnote w:type="continuationSeparator" w:id="0">
    <w:p w14:paraId="2CD72F0D" w14:textId="77777777" w:rsidR="00227C74" w:rsidRDefault="00227C74" w:rsidP="0040612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3E1E7A" w14:textId="77777777" w:rsidR="00161FA2" w:rsidRDefault="00161FA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100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6"/>
      <w:gridCol w:w="270"/>
      <w:gridCol w:w="8496"/>
    </w:tblGrid>
    <w:tr w:rsidR="008810D7" w:rsidRPr="007114AE" w14:paraId="314AC6C2" w14:textId="77777777" w:rsidTr="001E2CB5">
      <w:trPr>
        <w:trHeight w:hRule="exact" w:val="936"/>
      </w:trPr>
      <w:tc>
        <w:tcPr>
          <w:tcW w:w="1296" w:type="dxa"/>
        </w:tcPr>
        <w:p w14:paraId="3BC427BE" w14:textId="02B5078C" w:rsidR="008810D7" w:rsidRPr="007114AE" w:rsidRDefault="003574AC" w:rsidP="00406123">
          <w:pPr>
            <w:pStyle w:val="Headers"/>
            <w:ind w:left="-113"/>
            <w:jc w:val="left"/>
          </w:pPr>
          <w:r>
            <w:rPr>
              <w:noProof/>
            </w:rPr>
            <w:drawing>
              <wp:anchor distT="0" distB="0" distL="114300" distR="114300" simplePos="0" relativeHeight="251659264" behindDoc="0" locked="0" layoutInCell="1" allowOverlap="1" wp14:anchorId="75EF403A" wp14:editId="767FDE04">
                <wp:simplePos x="0" y="0"/>
                <wp:positionH relativeFrom="column">
                  <wp:posOffset>0</wp:posOffset>
                </wp:positionH>
                <wp:positionV relativeFrom="paragraph">
                  <wp:posOffset>4445</wp:posOffset>
                </wp:positionV>
                <wp:extent cx="850392" cy="448056"/>
                <wp:effectExtent l="0" t="0" r="6985" b="9525"/>
                <wp:wrapNone/>
                <wp:docPr id="1300743028" name="Picture 1300743028" descr="A blu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2782" name="Picture 89322782" descr="A blue and black text&#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850392" cy="448056"/>
                        </a:xfrm>
                        <a:prstGeom prst="rect">
                          <a:avLst/>
                        </a:prstGeom>
                        <a:noFill/>
                      </pic:spPr>
                    </pic:pic>
                  </a:graphicData>
                </a:graphic>
                <wp14:sizeRelH relativeFrom="margin">
                  <wp14:pctWidth>0</wp14:pctWidth>
                </wp14:sizeRelH>
                <wp14:sizeRelV relativeFrom="margin">
                  <wp14:pctHeight>0</wp14:pctHeight>
                </wp14:sizeRelV>
              </wp:anchor>
            </w:drawing>
          </w:r>
        </w:p>
      </w:tc>
      <w:tc>
        <w:tcPr>
          <w:tcW w:w="270" w:type="dxa"/>
        </w:tcPr>
        <w:p w14:paraId="6F357ACA" w14:textId="77777777" w:rsidR="008810D7" w:rsidRPr="00CC263A" w:rsidRDefault="008810D7" w:rsidP="00406123">
          <w:pPr>
            <w:pStyle w:val="Headers"/>
          </w:pPr>
        </w:p>
      </w:tc>
      <w:tc>
        <w:tcPr>
          <w:tcW w:w="8496" w:type="dxa"/>
        </w:tcPr>
        <w:p w14:paraId="71B47E42" w14:textId="77777777" w:rsidR="00F712E1" w:rsidRDefault="00F712E1" w:rsidP="00E75721">
          <w:pPr>
            <w:pStyle w:val="Headers"/>
            <w:rPr>
              <w:noProof/>
            </w:rPr>
          </w:pPr>
        </w:p>
        <w:p w14:paraId="345C92F4" w14:textId="4EE0F2E5" w:rsidR="008810D7" w:rsidRDefault="008810D7" w:rsidP="00E75721">
          <w:pPr>
            <w:pStyle w:val="Headers"/>
          </w:pPr>
          <w:r>
            <w:rPr>
              <w:noProof/>
            </w:rPr>
            <w:fldChar w:fldCharType="begin"/>
          </w:r>
          <w:r>
            <w:rPr>
              <w:noProof/>
            </w:rPr>
            <w:instrText xml:space="preserve"> STYLEREF  "Front Doc Title"  \* MERGEFORMAT </w:instrText>
          </w:r>
          <w:r>
            <w:rPr>
              <w:noProof/>
            </w:rPr>
            <w:fldChar w:fldCharType="separate"/>
          </w:r>
          <w:r w:rsidR="0047238C">
            <w:rPr>
              <w:noProof/>
            </w:rPr>
            <w:t>P1278.3 (Intel 18A) PDK 0.9GA Library Development Kit, Cadence Tools</w:t>
          </w:r>
          <w:r>
            <w:rPr>
              <w:noProof/>
            </w:rPr>
            <w:fldChar w:fldCharType="end"/>
          </w:r>
        </w:p>
        <w:p w14:paraId="5E7E608C" w14:textId="0DD4634F" w:rsidR="008810D7" w:rsidRPr="007114AE" w:rsidRDefault="008810D7" w:rsidP="00406123">
          <w:pPr>
            <w:pStyle w:val="Headers"/>
            <w:tabs>
              <w:tab w:val="right" w:pos="7920"/>
            </w:tabs>
          </w:pPr>
          <w:r>
            <w:rPr>
              <w:noProof/>
            </w:rPr>
            <w:fldChar w:fldCharType="begin"/>
          </w:r>
          <w:r>
            <w:rPr>
              <w:noProof/>
            </w:rPr>
            <w:instrText xml:space="preserve"> STYLEREF  "Front Doc Type"  \* MERGEFORMAT </w:instrText>
          </w:r>
          <w:r>
            <w:rPr>
              <w:noProof/>
            </w:rPr>
            <w:fldChar w:fldCharType="separate"/>
          </w:r>
          <w:r w:rsidR="0047238C">
            <w:rPr>
              <w:noProof/>
            </w:rPr>
            <w:t>User Guide</w:t>
          </w:r>
          <w:r>
            <w:rPr>
              <w:noProof/>
            </w:rPr>
            <w:fldChar w:fldCharType="end"/>
          </w:r>
          <w:r w:rsidRPr="007114AE">
            <w:t xml:space="preserve">, Rev. </w:t>
          </w:r>
          <w:sdt>
            <w:sdtPr>
              <w:alias w:val="Doc_Rev"/>
              <w:tag w:val=""/>
              <w:id w:val="1210760435"/>
              <w:dataBinding w:prefixMappings="xmlns:ns0='http://schemas.microsoft.com/office/2006/coverPageProps' " w:xpath="/ns0:CoverPageProperties[1]/ns0:Abstract[1]" w:storeItemID="{55AF091B-3C7A-41E3-B477-F2FDAA23CFDA}"/>
              <w:text/>
            </w:sdtPr>
            <w:sdtEndPr/>
            <w:sdtContent>
              <w:r w:rsidR="00264B0B">
                <w:t>1.0</w:t>
              </w:r>
            </w:sdtContent>
          </w:sdt>
        </w:p>
      </w:tc>
    </w:tr>
  </w:tbl>
  <w:p w14:paraId="1CB7C989" w14:textId="77777777" w:rsidR="008810D7" w:rsidRDefault="0047238C" w:rsidP="00776769">
    <w:pPr>
      <w:pStyle w:val="Headers"/>
      <w:spacing w:line="240" w:lineRule="exact"/>
      <w:jc w:val="left"/>
    </w:pPr>
    <w:r>
      <w:pict w14:anchorId="2D982382">
        <v:rect id="_x0000_i1025" style="width:7in;height:1.2pt" o:hralign="right" o:hrstd="t" o:hrnoshade="t" o:hr="t" fillcolor="#0068b5 [3204]" stroked="f"/>
      </w:pict>
    </w:r>
  </w:p>
  <w:p w14:paraId="51BB4411" w14:textId="77777777" w:rsidR="008810D7" w:rsidRDefault="008810D7" w:rsidP="00406123">
    <w:pPr>
      <w:pStyle w:val="Header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26DFD1" w14:textId="77777777" w:rsidR="00161FA2" w:rsidRDefault="00161FA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0309C6"/>
    <w:multiLevelType w:val="multilevel"/>
    <w:tmpl w:val="97DC6E10"/>
    <w:styleLink w:val="CodeList"/>
    <w:lvl w:ilvl="0">
      <w:start w:val="1"/>
      <w:numFmt w:val="none"/>
      <w:pStyle w:val="TableCode1"/>
      <w:suff w:val="nothing"/>
      <w:lvlText w:val=""/>
      <w:lvlJc w:val="left"/>
      <w:pPr>
        <w:ind w:left="0" w:firstLine="0"/>
      </w:pPr>
      <w:rPr>
        <w:rFonts w:hint="default"/>
      </w:rPr>
    </w:lvl>
    <w:lvl w:ilvl="1">
      <w:start w:val="1"/>
      <w:numFmt w:val="none"/>
      <w:lvlRestart w:val="0"/>
      <w:pStyle w:val="TableCode2"/>
      <w:suff w:val="nothing"/>
      <w:lvlText w:val=""/>
      <w:lvlJc w:val="left"/>
      <w:pPr>
        <w:ind w:left="360" w:firstLine="0"/>
      </w:pPr>
      <w:rPr>
        <w:rFonts w:hint="default"/>
      </w:rPr>
    </w:lvl>
    <w:lvl w:ilvl="2">
      <w:start w:val="1"/>
      <w:numFmt w:val="none"/>
      <w:lvlRestart w:val="0"/>
      <w:suff w:val="nothing"/>
      <w:lvlText w:val=""/>
      <w:lvlJc w:val="left"/>
      <w:pPr>
        <w:ind w:left="720" w:firstLine="0"/>
      </w:pPr>
      <w:rPr>
        <w:rFonts w:hint="default"/>
      </w:rPr>
    </w:lvl>
    <w:lvl w:ilvl="3">
      <w:start w:val="1"/>
      <w:numFmt w:val="none"/>
      <w:lvlRestart w:val="0"/>
      <w:suff w:val="nothing"/>
      <w:lvlText w:val=""/>
      <w:lvlJc w:val="left"/>
      <w:pPr>
        <w:ind w:left="1080" w:firstLine="0"/>
      </w:pPr>
      <w:rPr>
        <w:rFonts w:hint="default"/>
      </w:rPr>
    </w:lvl>
    <w:lvl w:ilvl="4">
      <w:start w:val="1"/>
      <w:numFmt w:val="none"/>
      <w:lvlRestart w:val="0"/>
      <w:suff w:val="nothing"/>
      <w:lvlText w:val=""/>
      <w:lvlJc w:val="left"/>
      <w:pPr>
        <w:ind w:left="1440" w:firstLine="0"/>
      </w:pPr>
      <w:rPr>
        <w:rFonts w:hint="default"/>
      </w:rPr>
    </w:lvl>
    <w:lvl w:ilvl="5">
      <w:start w:val="1"/>
      <w:numFmt w:val="none"/>
      <w:lvlRestart w:val="0"/>
      <w:suff w:val="nothing"/>
      <w:lvlText w:val=""/>
      <w:lvlJc w:val="left"/>
      <w:pPr>
        <w:ind w:left="1800" w:firstLine="0"/>
      </w:pPr>
      <w:rPr>
        <w:rFonts w:hint="default"/>
      </w:rPr>
    </w:lvl>
    <w:lvl w:ilvl="6">
      <w:start w:val="1"/>
      <w:numFmt w:val="none"/>
      <w:lvlRestart w:val="0"/>
      <w:suff w:val="nothing"/>
      <w:lvlText w:val="%7"/>
      <w:lvlJc w:val="left"/>
      <w:pPr>
        <w:ind w:left="2160" w:firstLine="0"/>
      </w:pPr>
      <w:rPr>
        <w:rFonts w:hint="default"/>
      </w:rPr>
    </w:lvl>
    <w:lvl w:ilvl="7">
      <w:start w:val="1"/>
      <w:numFmt w:val="none"/>
      <w:lvlRestart w:val="0"/>
      <w:suff w:val="nothing"/>
      <w:lvlText w:val="%8"/>
      <w:lvlJc w:val="left"/>
      <w:pPr>
        <w:ind w:left="2520" w:firstLine="0"/>
      </w:pPr>
      <w:rPr>
        <w:rFonts w:hint="default"/>
      </w:rPr>
    </w:lvl>
    <w:lvl w:ilvl="8">
      <w:start w:val="1"/>
      <w:numFmt w:val="none"/>
      <w:lvlRestart w:val="0"/>
      <w:suff w:val="nothing"/>
      <w:lvlText w:val="%9"/>
      <w:lvlJc w:val="left"/>
      <w:pPr>
        <w:ind w:left="2880" w:firstLine="0"/>
      </w:pPr>
      <w:rPr>
        <w:rFonts w:hint="default"/>
      </w:rPr>
    </w:lvl>
  </w:abstractNum>
  <w:abstractNum w:abstractNumId="1" w15:restartNumberingAfterBreak="0">
    <w:nsid w:val="10BE0C5F"/>
    <w:multiLevelType w:val="hybridMultilevel"/>
    <w:tmpl w:val="749AB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2B4F7A"/>
    <w:multiLevelType w:val="multilevel"/>
    <w:tmpl w:val="A8E6FF90"/>
    <w:lvl w:ilvl="0">
      <w:start w:val="1"/>
      <w:numFmt w:val="none"/>
      <w:pStyle w:val="TableBody1"/>
      <w:suff w:val="nothing"/>
      <w:lvlText w:val=""/>
      <w:lvlJc w:val="left"/>
      <w:pPr>
        <w:ind w:left="0" w:firstLine="0"/>
      </w:pPr>
      <w:rPr>
        <w:rFonts w:ascii="Verdana" w:hAnsi="Verdana" w:hint="default"/>
        <w:sz w:val="18"/>
      </w:rPr>
    </w:lvl>
    <w:lvl w:ilvl="1">
      <w:start w:val="1"/>
      <w:numFmt w:val="none"/>
      <w:lvlRestart w:val="0"/>
      <w:pStyle w:val="TableBody2"/>
      <w:suff w:val="nothing"/>
      <w:lvlText w:val=""/>
      <w:lvlJc w:val="left"/>
      <w:pPr>
        <w:ind w:left="360" w:firstLine="0"/>
      </w:pPr>
      <w:rPr>
        <w:rFonts w:hint="default"/>
      </w:rPr>
    </w:lvl>
    <w:lvl w:ilvl="2">
      <w:start w:val="1"/>
      <w:numFmt w:val="none"/>
      <w:lvlRestart w:val="0"/>
      <w:suff w:val="nothing"/>
      <w:lvlText w:val=""/>
      <w:lvlJc w:val="left"/>
      <w:pPr>
        <w:ind w:left="720" w:firstLine="0"/>
      </w:pPr>
      <w:rPr>
        <w:rFonts w:hint="default"/>
      </w:rPr>
    </w:lvl>
    <w:lvl w:ilvl="3">
      <w:start w:val="1"/>
      <w:numFmt w:val="none"/>
      <w:lvlRestart w:val="0"/>
      <w:suff w:val="nothing"/>
      <w:lvlText w:val=""/>
      <w:lvlJc w:val="left"/>
      <w:pPr>
        <w:ind w:left="1080" w:firstLine="0"/>
      </w:pPr>
      <w:rPr>
        <w:rFonts w:hint="default"/>
      </w:rPr>
    </w:lvl>
    <w:lvl w:ilvl="4">
      <w:start w:val="1"/>
      <w:numFmt w:val="none"/>
      <w:lvlRestart w:val="0"/>
      <w:suff w:val="nothing"/>
      <w:lvlText w:val=""/>
      <w:lvlJc w:val="left"/>
      <w:pPr>
        <w:ind w:left="1440" w:firstLine="0"/>
      </w:pPr>
      <w:rPr>
        <w:rFonts w:hint="default"/>
      </w:rPr>
    </w:lvl>
    <w:lvl w:ilvl="5">
      <w:start w:val="1"/>
      <w:numFmt w:val="none"/>
      <w:lvlRestart w:val="0"/>
      <w:suff w:val="nothing"/>
      <w:lvlText w:val=""/>
      <w:lvlJc w:val="left"/>
      <w:pPr>
        <w:ind w:left="1800" w:firstLine="0"/>
      </w:pPr>
      <w:rPr>
        <w:rFonts w:hint="default"/>
      </w:rPr>
    </w:lvl>
    <w:lvl w:ilvl="6">
      <w:start w:val="1"/>
      <w:numFmt w:val="none"/>
      <w:lvlRestart w:val="0"/>
      <w:suff w:val="nothing"/>
      <w:lvlText w:val=""/>
      <w:lvlJc w:val="left"/>
      <w:pPr>
        <w:ind w:left="2160" w:firstLine="0"/>
      </w:pPr>
      <w:rPr>
        <w:rFonts w:hint="default"/>
      </w:rPr>
    </w:lvl>
    <w:lvl w:ilvl="7">
      <w:start w:val="1"/>
      <w:numFmt w:val="none"/>
      <w:lvlRestart w:val="0"/>
      <w:suff w:val="nothing"/>
      <w:lvlText w:val=""/>
      <w:lvlJc w:val="left"/>
      <w:pPr>
        <w:ind w:left="2520" w:firstLine="0"/>
      </w:pPr>
      <w:rPr>
        <w:rFonts w:hint="default"/>
      </w:rPr>
    </w:lvl>
    <w:lvl w:ilvl="8">
      <w:start w:val="1"/>
      <w:numFmt w:val="none"/>
      <w:lvlRestart w:val="0"/>
      <w:suff w:val="nothing"/>
      <w:lvlText w:val=""/>
      <w:lvlJc w:val="left"/>
      <w:pPr>
        <w:ind w:left="2880" w:firstLine="0"/>
      </w:pPr>
      <w:rPr>
        <w:rFonts w:hint="default"/>
      </w:rPr>
    </w:lvl>
  </w:abstractNum>
  <w:abstractNum w:abstractNumId="3" w15:restartNumberingAfterBreak="0">
    <w:nsid w:val="14510A83"/>
    <w:multiLevelType w:val="hybridMultilevel"/>
    <w:tmpl w:val="FE860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74424F"/>
    <w:multiLevelType w:val="multilevel"/>
    <w:tmpl w:val="FD345914"/>
    <w:lvl w:ilvl="0">
      <w:start w:val="1"/>
      <w:numFmt w:val="decimal"/>
      <w:pStyle w:val="Heading1"/>
      <w:lvlText w:val="%1"/>
      <w:lvlJc w:val="left"/>
      <w:pPr>
        <w:tabs>
          <w:tab w:val="num" w:pos="4050"/>
        </w:tabs>
        <w:ind w:left="4050" w:hanging="720"/>
      </w:pPr>
      <w:rPr>
        <w:rFonts w:hint="default"/>
      </w:rPr>
    </w:lvl>
    <w:lvl w:ilvl="1">
      <w:start w:val="1"/>
      <w:numFmt w:val="decimal"/>
      <w:pStyle w:val="Heading2"/>
      <w:lvlText w:val="%1.%2"/>
      <w:lvlJc w:val="left"/>
      <w:pPr>
        <w:tabs>
          <w:tab w:val="num" w:pos="4050"/>
        </w:tabs>
        <w:ind w:left="4050" w:hanging="720"/>
      </w:pPr>
      <w:rPr>
        <w:rFonts w:cs="Times New Roman" w:hint="default"/>
        <w:bCs w:val="0"/>
        <w:i w:val="0"/>
        <w:iCs w:val="0"/>
        <w:caps w:val="0"/>
        <w:smallCaps w:val="0"/>
        <w:strike w:val="0"/>
        <w:dstrike w:val="0"/>
        <w:vanish w:val="0"/>
        <w:spacing w:val="0"/>
        <w:kern w:val="0"/>
        <w:position w:val="0"/>
        <w:u w:val="none"/>
        <w:vertAlign w:val="baseline"/>
        <w:em w:val="none"/>
      </w:rPr>
    </w:lvl>
    <w:lvl w:ilvl="2">
      <w:start w:val="1"/>
      <w:numFmt w:val="decimal"/>
      <w:pStyle w:val="Heading3"/>
      <w:lvlText w:val="%1.%2.%3"/>
      <w:lvlJc w:val="left"/>
      <w:pPr>
        <w:tabs>
          <w:tab w:val="num" w:pos="4410"/>
        </w:tabs>
        <w:ind w:left="4410" w:hanging="720"/>
      </w:pPr>
      <w:rPr>
        <w:rFonts w:cs="Times New Roman" w:hint="default"/>
        <w:bCs w:val="0"/>
        <w:i w:val="0"/>
        <w:iCs w:val="0"/>
        <w:caps w:val="0"/>
        <w:smallCaps w:val="0"/>
        <w:strike w:val="0"/>
        <w:dstrike w:val="0"/>
        <w:vanish w:val="0"/>
        <w:spacing w:val="0"/>
        <w:kern w:val="0"/>
        <w:position w:val="0"/>
        <w:u w:val="none"/>
        <w:vertAlign w:val="baseline"/>
        <w:em w:val="none"/>
      </w:rPr>
    </w:lvl>
    <w:lvl w:ilvl="3">
      <w:start w:val="1"/>
      <w:numFmt w:val="decimal"/>
      <w:pStyle w:val="Heading4"/>
      <w:lvlText w:val="%1.%2.%3.%4"/>
      <w:lvlJc w:val="left"/>
      <w:pPr>
        <w:tabs>
          <w:tab w:val="num" w:pos="4050"/>
        </w:tabs>
        <w:ind w:left="4050" w:hanging="720"/>
      </w:pPr>
      <w:rPr>
        <w:rFonts w:cs="Times New Roman" w:hint="default"/>
        <w:bCs w:val="0"/>
        <w:i w:val="0"/>
        <w:iCs w:val="0"/>
        <w:caps w:val="0"/>
        <w:smallCaps w:val="0"/>
        <w:strike w:val="0"/>
        <w:dstrike w:val="0"/>
        <w:vanish w:val="0"/>
        <w:spacing w:val="0"/>
        <w:kern w:val="0"/>
        <w:position w:val="0"/>
        <w:u w:val="none"/>
        <w:vertAlign w:val="baseline"/>
        <w:em w:val="none"/>
      </w:rPr>
    </w:lvl>
    <w:lvl w:ilvl="4">
      <w:start w:val="1"/>
      <w:numFmt w:val="decimal"/>
      <w:lvlText w:val="%1.%2.%3.%4.%5"/>
      <w:lvlJc w:val="left"/>
      <w:pPr>
        <w:tabs>
          <w:tab w:val="num" w:pos="4626"/>
        </w:tabs>
        <w:ind w:left="4050" w:firstLine="580"/>
      </w:pPr>
      <w:rPr>
        <w:rFonts w:hint="default"/>
      </w:rPr>
    </w:lvl>
    <w:lvl w:ilvl="5">
      <w:start w:val="1"/>
      <w:numFmt w:val="none"/>
      <w:lvlText w:val=""/>
      <w:lvlJc w:val="left"/>
      <w:pPr>
        <w:tabs>
          <w:tab w:val="num" w:pos="6066"/>
        </w:tabs>
        <w:ind w:left="6066" w:hanging="936"/>
      </w:pPr>
      <w:rPr>
        <w:rFonts w:hint="default"/>
      </w:rPr>
    </w:lvl>
    <w:lvl w:ilvl="6">
      <w:start w:val="1"/>
      <w:numFmt w:val="decimal"/>
      <w:lvlText w:val="%1.%2.%3.%4.%5.%6.%7."/>
      <w:lvlJc w:val="left"/>
      <w:pPr>
        <w:tabs>
          <w:tab w:val="num" w:pos="6570"/>
        </w:tabs>
        <w:ind w:left="6570" w:hanging="1080"/>
      </w:pPr>
      <w:rPr>
        <w:rFonts w:hint="default"/>
      </w:rPr>
    </w:lvl>
    <w:lvl w:ilvl="7">
      <w:start w:val="1"/>
      <w:numFmt w:val="decimal"/>
      <w:lvlText w:val="%1.%2.%3.%4.%5.%6.%7.%8."/>
      <w:lvlJc w:val="left"/>
      <w:pPr>
        <w:tabs>
          <w:tab w:val="num" w:pos="7074"/>
        </w:tabs>
        <w:ind w:left="7074" w:hanging="1224"/>
      </w:pPr>
      <w:rPr>
        <w:rFonts w:hint="default"/>
      </w:rPr>
    </w:lvl>
    <w:lvl w:ilvl="8">
      <w:start w:val="1"/>
      <w:numFmt w:val="decimal"/>
      <w:lvlText w:val="%1.%2.%3.%4.%5.%6.%7.%8.%9."/>
      <w:lvlJc w:val="left"/>
      <w:pPr>
        <w:tabs>
          <w:tab w:val="num" w:pos="7650"/>
        </w:tabs>
        <w:ind w:left="7650" w:hanging="1440"/>
      </w:pPr>
      <w:rPr>
        <w:rFonts w:hint="default"/>
      </w:rPr>
    </w:lvl>
  </w:abstractNum>
  <w:abstractNum w:abstractNumId="5" w15:restartNumberingAfterBreak="0">
    <w:nsid w:val="1CF46D67"/>
    <w:multiLevelType w:val="multilevel"/>
    <w:tmpl w:val="3F18114E"/>
    <w:styleLink w:val="BulletedList"/>
    <w:lvl w:ilvl="0">
      <w:start w:val="1"/>
      <w:numFmt w:val="bullet"/>
      <w:pStyle w:val="Bullet1"/>
      <w:lvlText w:val=""/>
      <w:lvlJc w:val="left"/>
      <w:pPr>
        <w:ind w:left="360" w:hanging="360"/>
      </w:pPr>
      <w:rPr>
        <w:rFonts w:ascii="Symbol" w:hAnsi="Symbol" w:hint="default"/>
      </w:rPr>
    </w:lvl>
    <w:lvl w:ilvl="1">
      <w:start w:val="1"/>
      <w:numFmt w:val="bullet"/>
      <w:lvlRestart w:val="0"/>
      <w:pStyle w:val="Bullet2"/>
      <w:lvlText w:val="o"/>
      <w:lvlJc w:val="left"/>
      <w:pPr>
        <w:ind w:left="720" w:hanging="360"/>
      </w:pPr>
      <w:rPr>
        <w:rFonts w:ascii="Courier New" w:hAnsi="Courier New" w:hint="default"/>
      </w:rPr>
    </w:lvl>
    <w:lvl w:ilvl="2">
      <w:start w:val="1"/>
      <w:numFmt w:val="bullet"/>
      <w:lvlRestart w:val="0"/>
      <w:lvlText w:val=""/>
      <w:lvlJc w:val="left"/>
      <w:pPr>
        <w:ind w:left="1080" w:hanging="360"/>
      </w:pPr>
      <w:rPr>
        <w:rFonts w:ascii="Wingdings" w:hAnsi="Wingdings" w:hint="default"/>
      </w:rPr>
    </w:lvl>
    <w:lvl w:ilvl="3">
      <w:start w:val="1"/>
      <w:numFmt w:val="bullet"/>
      <w:lvlRestart w:val="0"/>
      <w:lvlText w:val=""/>
      <w:lvlJc w:val="left"/>
      <w:pPr>
        <w:ind w:left="1440" w:hanging="360"/>
      </w:pPr>
      <w:rPr>
        <w:rFonts w:ascii="Symbol" w:hAnsi="Symbol" w:hint="default"/>
        <w:color w:val="auto"/>
      </w:rPr>
    </w:lvl>
    <w:lvl w:ilvl="4">
      <w:start w:val="1"/>
      <w:numFmt w:val="bullet"/>
      <w:lvlRestart w:val="0"/>
      <w:lvlText w:val=""/>
      <w:lvlJc w:val="left"/>
      <w:pPr>
        <w:ind w:left="1800" w:hanging="360"/>
      </w:pPr>
      <w:rPr>
        <w:rFonts w:ascii="Symbol" w:hAnsi="Symbol" w:hint="default"/>
      </w:rPr>
    </w:lvl>
    <w:lvl w:ilvl="5">
      <w:start w:val="1"/>
      <w:numFmt w:val="bullet"/>
      <w:lvlRestart w:val="0"/>
      <w:lvlText w:val="o"/>
      <w:lvlJc w:val="left"/>
      <w:pPr>
        <w:ind w:left="2160" w:hanging="360"/>
      </w:pPr>
      <w:rPr>
        <w:rFonts w:ascii="Courier New" w:hAnsi="Courier New" w:hint="default"/>
      </w:rPr>
    </w:lvl>
    <w:lvl w:ilvl="6">
      <w:start w:val="1"/>
      <w:numFmt w:val="bullet"/>
      <w:lvlRestart w:val="0"/>
      <w:lvlText w:val=""/>
      <w:lvlJc w:val="left"/>
      <w:pPr>
        <w:ind w:left="2520" w:hanging="360"/>
      </w:pPr>
      <w:rPr>
        <w:rFonts w:ascii="Wingdings" w:hAnsi="Wingdings" w:hint="default"/>
      </w:rPr>
    </w:lvl>
    <w:lvl w:ilvl="7">
      <w:start w:val="1"/>
      <w:numFmt w:val="bullet"/>
      <w:lvlRestart w:val="0"/>
      <w:lvlText w:val=""/>
      <w:lvlJc w:val="left"/>
      <w:pPr>
        <w:ind w:left="2880" w:hanging="360"/>
      </w:pPr>
      <w:rPr>
        <w:rFonts w:ascii="Symbol" w:hAnsi="Symbol" w:hint="default"/>
        <w:color w:val="auto"/>
      </w:rPr>
    </w:lvl>
    <w:lvl w:ilvl="8">
      <w:start w:val="1"/>
      <w:numFmt w:val="bullet"/>
      <w:lvlRestart w:val="0"/>
      <w:lvlText w:val=""/>
      <w:lvlJc w:val="left"/>
      <w:pPr>
        <w:ind w:left="3240" w:hanging="360"/>
      </w:pPr>
      <w:rPr>
        <w:rFonts w:ascii="Symbol" w:hAnsi="Symbol" w:hint="default"/>
      </w:rPr>
    </w:lvl>
  </w:abstractNum>
  <w:abstractNum w:abstractNumId="6" w15:restartNumberingAfterBreak="0">
    <w:nsid w:val="21B26496"/>
    <w:multiLevelType w:val="hybridMultilevel"/>
    <w:tmpl w:val="425E60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E26884"/>
    <w:multiLevelType w:val="multilevel"/>
    <w:tmpl w:val="5CFCC3B6"/>
    <w:styleLink w:val="NumberedList"/>
    <w:lvl w:ilvl="0">
      <w:start w:val="1"/>
      <w:numFmt w:val="decimal"/>
      <w:pStyle w:val="Number1"/>
      <w:lvlText w:val="%1."/>
      <w:lvlJc w:val="left"/>
      <w:pPr>
        <w:ind w:left="360" w:hanging="360"/>
      </w:pPr>
      <w:rPr>
        <w:rFonts w:hint="default"/>
      </w:rPr>
    </w:lvl>
    <w:lvl w:ilvl="1">
      <w:start w:val="1"/>
      <w:numFmt w:val="lowerLetter"/>
      <w:pStyle w:val="Number2"/>
      <w:lvlText w:val="%2."/>
      <w:lvlJc w:val="left"/>
      <w:pPr>
        <w:ind w:left="90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DDF1103"/>
    <w:multiLevelType w:val="multilevel"/>
    <w:tmpl w:val="2F48330C"/>
    <w:styleLink w:val="TableNumberedList"/>
    <w:lvl w:ilvl="0">
      <w:start w:val="1"/>
      <w:numFmt w:val="decimal"/>
      <w:pStyle w:val="TableNumber1"/>
      <w:lvlText w:val="%1."/>
      <w:lvlJc w:val="left"/>
      <w:pPr>
        <w:ind w:left="360" w:hanging="360"/>
      </w:pPr>
      <w:rPr>
        <w:rFonts w:hint="default"/>
      </w:rPr>
    </w:lvl>
    <w:lvl w:ilvl="1">
      <w:start w:val="1"/>
      <w:numFmt w:val="lowerLetter"/>
      <w:lvlRestart w:val="0"/>
      <w:pStyle w:val="TableNumber2"/>
      <w:lvlText w:val="%2."/>
      <w:lvlJc w:val="left"/>
      <w:pPr>
        <w:ind w:left="720" w:hanging="360"/>
      </w:pPr>
      <w:rPr>
        <w:rFonts w:hint="default"/>
      </w:rPr>
    </w:lvl>
    <w:lvl w:ilvl="2">
      <w:start w:val="1"/>
      <w:numFmt w:val="lowerRoman"/>
      <w:lvlRestart w:val="0"/>
      <w:lvlText w:val="%3."/>
      <w:lvlJc w:val="left"/>
      <w:pPr>
        <w:ind w:left="1080" w:hanging="360"/>
      </w:pPr>
      <w:rPr>
        <w:rFonts w:hint="default"/>
      </w:rPr>
    </w:lvl>
    <w:lvl w:ilvl="3">
      <w:start w:val="1"/>
      <w:numFmt w:val="decimal"/>
      <w:lvlRestart w:val="0"/>
      <w:lvlText w:val="%4)"/>
      <w:lvlJc w:val="left"/>
      <w:pPr>
        <w:ind w:left="1440" w:hanging="360"/>
      </w:pPr>
      <w:rPr>
        <w:rFonts w:hint="default"/>
      </w:rPr>
    </w:lvl>
    <w:lvl w:ilvl="4">
      <w:start w:val="1"/>
      <w:numFmt w:val="lowerLetter"/>
      <w:lvlRestart w:val="0"/>
      <w:lvlText w:val="%5)"/>
      <w:lvlJc w:val="left"/>
      <w:pPr>
        <w:ind w:left="1800" w:hanging="360"/>
      </w:pPr>
      <w:rPr>
        <w:rFonts w:hint="default"/>
      </w:rPr>
    </w:lvl>
    <w:lvl w:ilvl="5">
      <w:start w:val="1"/>
      <w:numFmt w:val="lowerRoman"/>
      <w:lvlRestart w:val="0"/>
      <w:lvlText w:val="%6)"/>
      <w:lvlJc w:val="left"/>
      <w:pPr>
        <w:ind w:left="2160" w:hanging="360"/>
      </w:pPr>
      <w:rPr>
        <w:rFonts w:hint="default"/>
      </w:rPr>
    </w:lvl>
    <w:lvl w:ilvl="6">
      <w:start w:val="1"/>
      <w:numFmt w:val="decimal"/>
      <w:lvlRestart w:val="0"/>
      <w:lvlText w:val="%7."/>
      <w:lvlJc w:val="left"/>
      <w:pPr>
        <w:ind w:left="2520" w:hanging="360"/>
      </w:pPr>
      <w:rPr>
        <w:rFonts w:hint="default"/>
      </w:rPr>
    </w:lvl>
    <w:lvl w:ilvl="7">
      <w:start w:val="1"/>
      <w:numFmt w:val="lowerLetter"/>
      <w:lvlRestart w:val="0"/>
      <w:lvlText w:val="%8."/>
      <w:lvlJc w:val="left"/>
      <w:pPr>
        <w:ind w:left="2880" w:hanging="360"/>
      </w:pPr>
      <w:rPr>
        <w:rFonts w:hint="default"/>
      </w:rPr>
    </w:lvl>
    <w:lvl w:ilvl="8">
      <w:start w:val="1"/>
      <w:numFmt w:val="lowerRoman"/>
      <w:lvlRestart w:val="0"/>
      <w:lvlText w:val="%9."/>
      <w:lvlJc w:val="left"/>
      <w:pPr>
        <w:ind w:left="3240" w:hanging="360"/>
      </w:pPr>
      <w:rPr>
        <w:rFonts w:hint="default"/>
      </w:rPr>
    </w:lvl>
  </w:abstractNum>
  <w:abstractNum w:abstractNumId="9" w15:restartNumberingAfterBreak="0">
    <w:nsid w:val="42BE25DE"/>
    <w:multiLevelType w:val="hybridMultilevel"/>
    <w:tmpl w:val="BE44DA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C343EC4"/>
    <w:multiLevelType w:val="hybridMultilevel"/>
    <w:tmpl w:val="D90EAD9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9C703D"/>
    <w:multiLevelType w:val="multilevel"/>
    <w:tmpl w:val="5708422A"/>
    <w:styleLink w:val="AppendixHeadings"/>
    <w:lvl w:ilvl="0">
      <w:start w:val="1"/>
      <w:numFmt w:val="upperLetter"/>
      <w:pStyle w:val="Appendix1"/>
      <w:suff w:val="space"/>
      <w:lvlText w:val="Appendix %1."/>
      <w:lvlJc w:val="left"/>
      <w:pPr>
        <w:ind w:left="2246" w:hanging="2246"/>
      </w:pPr>
      <w:rPr>
        <w:rFonts w:hint="default"/>
      </w:rPr>
    </w:lvl>
    <w:lvl w:ilvl="1">
      <w:start w:val="1"/>
      <w:numFmt w:val="decimal"/>
      <w:pStyle w:val="Appendix2"/>
      <w:lvlText w:val="%1.%2"/>
      <w:lvlJc w:val="left"/>
      <w:pPr>
        <w:ind w:left="864" w:hanging="864"/>
      </w:pPr>
      <w:rPr>
        <w:rFonts w:hint="default"/>
      </w:rPr>
    </w:lvl>
    <w:lvl w:ilvl="2">
      <w:start w:val="1"/>
      <w:numFmt w:val="decimal"/>
      <w:pStyle w:val="Appendix3"/>
      <w:lvlText w:val="%1.%2.%3"/>
      <w:lvlJc w:val="left"/>
      <w:pPr>
        <w:ind w:left="864" w:hanging="864"/>
      </w:pPr>
      <w:rPr>
        <w:rFonts w:hint="default"/>
      </w:rPr>
    </w:lvl>
    <w:lvl w:ilvl="3">
      <w:start w:val="1"/>
      <w:numFmt w:val="decimal"/>
      <w:pStyle w:val="Appendix4"/>
      <w:lvlText w:val="%1.%2.%3.%4"/>
      <w:lvlJc w:val="left"/>
      <w:pPr>
        <w:ind w:left="864" w:hanging="864"/>
      </w:pPr>
      <w:rPr>
        <w:rFonts w:ascii="Intel Clear" w:hAnsi="Intel Clear" w:hint="default"/>
        <w:b/>
        <w:i w:val="0"/>
        <w:sz w:val="20"/>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12" w15:restartNumberingAfterBreak="0">
    <w:nsid w:val="5BAC2C22"/>
    <w:multiLevelType w:val="multilevel"/>
    <w:tmpl w:val="C6D21040"/>
    <w:styleLink w:val="TableBulletedList"/>
    <w:lvl w:ilvl="0">
      <w:start w:val="1"/>
      <w:numFmt w:val="bullet"/>
      <w:pStyle w:val="TableBullet1"/>
      <w:lvlText w:val=""/>
      <w:lvlJc w:val="left"/>
      <w:pPr>
        <w:ind w:left="360" w:hanging="360"/>
      </w:pPr>
      <w:rPr>
        <w:rFonts w:ascii="Symbol" w:hAnsi="Symbol" w:hint="default"/>
      </w:rPr>
    </w:lvl>
    <w:lvl w:ilvl="1">
      <w:start w:val="1"/>
      <w:numFmt w:val="bullet"/>
      <w:lvlRestart w:val="0"/>
      <w:pStyle w:val="TableBullet2"/>
      <w:lvlText w:val="–"/>
      <w:lvlJc w:val="left"/>
      <w:pPr>
        <w:ind w:left="720" w:hanging="360"/>
      </w:pPr>
      <w:rPr>
        <w:rFonts w:ascii="Intel Clear" w:hAnsi="Intel Clear" w:hint="default"/>
      </w:rPr>
    </w:lvl>
    <w:lvl w:ilvl="2">
      <w:start w:val="1"/>
      <w:numFmt w:val="bullet"/>
      <w:lvlRestart w:val="0"/>
      <w:lvlText w:val="o"/>
      <w:lvlJc w:val="left"/>
      <w:pPr>
        <w:ind w:left="1080" w:hanging="360"/>
      </w:pPr>
      <w:rPr>
        <w:rFonts w:ascii="Courier New" w:hAnsi="Courier New" w:hint="default"/>
      </w:rPr>
    </w:lvl>
    <w:lvl w:ilvl="3">
      <w:start w:val="1"/>
      <w:numFmt w:val="bullet"/>
      <w:lvlRestart w:val="0"/>
      <w:lvlText w:val=""/>
      <w:lvlJc w:val="left"/>
      <w:pPr>
        <w:ind w:left="1440" w:hanging="360"/>
      </w:pPr>
      <w:rPr>
        <w:rFonts w:ascii="Symbol" w:hAnsi="Symbol" w:hint="default"/>
        <w:color w:val="auto"/>
      </w:rPr>
    </w:lvl>
    <w:lvl w:ilvl="4">
      <w:start w:val="1"/>
      <w:numFmt w:val="bullet"/>
      <w:lvlRestart w:val="0"/>
      <w:lvlText w:val=""/>
      <w:lvlJc w:val="left"/>
      <w:pPr>
        <w:ind w:left="1800" w:hanging="360"/>
      </w:pPr>
      <w:rPr>
        <w:rFonts w:ascii="Wingdings" w:hAnsi="Wingdings" w:hint="default"/>
        <w:color w:val="auto"/>
      </w:rPr>
    </w:lvl>
    <w:lvl w:ilvl="5">
      <w:start w:val="1"/>
      <w:numFmt w:val="bullet"/>
      <w:lvlRestart w:val="0"/>
      <w:lvlText w:val=""/>
      <w:lvlJc w:val="left"/>
      <w:pPr>
        <w:ind w:left="2160" w:hanging="360"/>
      </w:pPr>
      <w:rPr>
        <w:rFonts w:ascii="Wingdings" w:hAnsi="Wingdings" w:hint="default"/>
      </w:rPr>
    </w:lvl>
    <w:lvl w:ilvl="6">
      <w:start w:val="1"/>
      <w:numFmt w:val="bullet"/>
      <w:lvlRestart w:val="0"/>
      <w:lvlText w:val="◊"/>
      <w:lvlJc w:val="left"/>
      <w:pPr>
        <w:ind w:left="2520" w:hanging="360"/>
      </w:pPr>
      <w:rPr>
        <w:rFonts w:ascii="Courier New" w:hAnsi="Courier New" w:hint="default"/>
      </w:rPr>
    </w:lvl>
    <w:lvl w:ilvl="7">
      <w:start w:val="1"/>
      <w:numFmt w:val="bullet"/>
      <w:lvlRestart w:val="0"/>
      <w:lvlText w:val=""/>
      <w:lvlJc w:val="left"/>
      <w:pPr>
        <w:ind w:left="2880" w:hanging="360"/>
      </w:pPr>
      <w:rPr>
        <w:rFonts w:ascii="Wingdings" w:hAnsi="Wingdings" w:hint="default"/>
        <w:color w:val="auto"/>
      </w:rPr>
    </w:lvl>
    <w:lvl w:ilvl="8">
      <w:start w:val="1"/>
      <w:numFmt w:val="bullet"/>
      <w:lvlRestart w:val="0"/>
      <w:lvlText w:val="–"/>
      <w:lvlJc w:val="left"/>
      <w:pPr>
        <w:ind w:left="3240" w:hanging="360"/>
      </w:pPr>
      <w:rPr>
        <w:rFonts w:ascii="Intel Clear" w:hAnsi="Intel Clear" w:hint="default"/>
      </w:rPr>
    </w:lvl>
  </w:abstractNum>
  <w:abstractNum w:abstractNumId="13" w15:restartNumberingAfterBreak="0">
    <w:nsid w:val="5C9623CE"/>
    <w:multiLevelType w:val="multilevel"/>
    <w:tmpl w:val="AEF205FE"/>
    <w:styleLink w:val="BodyList"/>
    <w:lvl w:ilvl="0">
      <w:start w:val="1"/>
      <w:numFmt w:val="none"/>
      <w:suff w:val="nothing"/>
      <w:lvlText w:val=""/>
      <w:lvlJc w:val="left"/>
      <w:pPr>
        <w:ind w:left="0" w:firstLine="0"/>
      </w:pPr>
      <w:rPr>
        <w:rFonts w:ascii="Verdana" w:hAnsi="Verdana" w:hint="default"/>
        <w:sz w:val="20"/>
      </w:rPr>
    </w:lvl>
    <w:lvl w:ilvl="1">
      <w:start w:val="1"/>
      <w:numFmt w:val="none"/>
      <w:lvlRestart w:val="0"/>
      <w:suff w:val="nothing"/>
      <w:lvlText w:val=""/>
      <w:lvlJc w:val="left"/>
      <w:pPr>
        <w:ind w:left="360" w:firstLine="0"/>
      </w:pPr>
      <w:rPr>
        <w:rFonts w:hint="default"/>
      </w:rPr>
    </w:lvl>
    <w:lvl w:ilvl="2">
      <w:start w:val="1"/>
      <w:numFmt w:val="none"/>
      <w:lvlRestart w:val="0"/>
      <w:suff w:val="nothing"/>
      <w:lvlText w:val=""/>
      <w:lvlJc w:val="left"/>
      <w:pPr>
        <w:ind w:left="720" w:firstLine="0"/>
      </w:pPr>
      <w:rPr>
        <w:rFonts w:hint="default"/>
      </w:rPr>
    </w:lvl>
    <w:lvl w:ilvl="3">
      <w:start w:val="1"/>
      <w:numFmt w:val="none"/>
      <w:lvlRestart w:val="0"/>
      <w:suff w:val="nothing"/>
      <w:lvlText w:val=""/>
      <w:lvlJc w:val="left"/>
      <w:pPr>
        <w:ind w:left="1080" w:firstLine="0"/>
      </w:pPr>
      <w:rPr>
        <w:rFonts w:hint="default"/>
      </w:rPr>
    </w:lvl>
    <w:lvl w:ilvl="4">
      <w:start w:val="1"/>
      <w:numFmt w:val="none"/>
      <w:lvlRestart w:val="0"/>
      <w:suff w:val="nothing"/>
      <w:lvlText w:val=""/>
      <w:lvlJc w:val="left"/>
      <w:pPr>
        <w:ind w:left="1440" w:firstLine="0"/>
      </w:pPr>
      <w:rPr>
        <w:rFonts w:hint="default"/>
      </w:rPr>
    </w:lvl>
    <w:lvl w:ilvl="5">
      <w:start w:val="1"/>
      <w:numFmt w:val="none"/>
      <w:lvlRestart w:val="0"/>
      <w:suff w:val="nothing"/>
      <w:lvlText w:val=""/>
      <w:lvlJc w:val="left"/>
      <w:pPr>
        <w:ind w:left="1800" w:firstLine="0"/>
      </w:pPr>
      <w:rPr>
        <w:rFonts w:hint="default"/>
      </w:rPr>
    </w:lvl>
    <w:lvl w:ilvl="6">
      <w:start w:val="1"/>
      <w:numFmt w:val="none"/>
      <w:lvlRestart w:val="0"/>
      <w:suff w:val="nothing"/>
      <w:lvlText w:val="%7"/>
      <w:lvlJc w:val="left"/>
      <w:pPr>
        <w:ind w:left="2160" w:firstLine="0"/>
      </w:pPr>
      <w:rPr>
        <w:rFonts w:hint="default"/>
      </w:rPr>
    </w:lvl>
    <w:lvl w:ilvl="7">
      <w:start w:val="1"/>
      <w:numFmt w:val="none"/>
      <w:lvlRestart w:val="0"/>
      <w:suff w:val="nothing"/>
      <w:lvlText w:val="%8"/>
      <w:lvlJc w:val="left"/>
      <w:pPr>
        <w:ind w:left="2520" w:firstLine="0"/>
      </w:pPr>
      <w:rPr>
        <w:rFonts w:hint="default"/>
      </w:rPr>
    </w:lvl>
    <w:lvl w:ilvl="8">
      <w:start w:val="1"/>
      <w:numFmt w:val="none"/>
      <w:lvlRestart w:val="0"/>
      <w:suff w:val="nothing"/>
      <w:lvlText w:val="%9"/>
      <w:lvlJc w:val="left"/>
      <w:pPr>
        <w:ind w:left="2880" w:firstLine="0"/>
      </w:pPr>
      <w:rPr>
        <w:rFonts w:hint="default"/>
      </w:rPr>
    </w:lvl>
  </w:abstractNum>
  <w:abstractNum w:abstractNumId="14" w15:restartNumberingAfterBreak="0">
    <w:nsid w:val="64B839FF"/>
    <w:multiLevelType w:val="multilevel"/>
    <w:tmpl w:val="5708422A"/>
    <w:numStyleLink w:val="AppendixHeadings"/>
  </w:abstractNum>
  <w:abstractNum w:abstractNumId="15" w15:restartNumberingAfterBreak="0">
    <w:nsid w:val="6F235C74"/>
    <w:multiLevelType w:val="multilevel"/>
    <w:tmpl w:val="15FCE734"/>
    <w:styleLink w:val="TableBodyList"/>
    <w:lvl w:ilvl="0">
      <w:start w:val="1"/>
      <w:numFmt w:val="none"/>
      <w:suff w:val="nothing"/>
      <w:lvlText w:val=""/>
      <w:lvlJc w:val="left"/>
      <w:pPr>
        <w:ind w:left="0" w:firstLine="0"/>
      </w:pPr>
      <w:rPr>
        <w:rFonts w:ascii="Verdana" w:hAnsi="Verdana" w:hint="default"/>
        <w:sz w:val="20"/>
      </w:rPr>
    </w:lvl>
    <w:lvl w:ilvl="1">
      <w:start w:val="1"/>
      <w:numFmt w:val="none"/>
      <w:lvlRestart w:val="0"/>
      <w:suff w:val="nothing"/>
      <w:lvlText w:val=""/>
      <w:lvlJc w:val="left"/>
      <w:pPr>
        <w:ind w:left="360" w:firstLine="0"/>
      </w:pPr>
      <w:rPr>
        <w:rFonts w:hint="default"/>
      </w:rPr>
    </w:lvl>
    <w:lvl w:ilvl="2">
      <w:start w:val="1"/>
      <w:numFmt w:val="none"/>
      <w:lvlRestart w:val="0"/>
      <w:suff w:val="nothing"/>
      <w:lvlText w:val=""/>
      <w:lvlJc w:val="left"/>
      <w:pPr>
        <w:ind w:left="720" w:firstLine="0"/>
      </w:pPr>
      <w:rPr>
        <w:rFonts w:hint="default"/>
      </w:rPr>
    </w:lvl>
    <w:lvl w:ilvl="3">
      <w:start w:val="1"/>
      <w:numFmt w:val="none"/>
      <w:lvlRestart w:val="0"/>
      <w:suff w:val="nothing"/>
      <w:lvlText w:val=""/>
      <w:lvlJc w:val="left"/>
      <w:pPr>
        <w:ind w:left="1080" w:firstLine="0"/>
      </w:pPr>
      <w:rPr>
        <w:rFonts w:hint="default"/>
      </w:rPr>
    </w:lvl>
    <w:lvl w:ilvl="4">
      <w:start w:val="1"/>
      <w:numFmt w:val="none"/>
      <w:lvlRestart w:val="0"/>
      <w:suff w:val="nothing"/>
      <w:lvlText w:val=""/>
      <w:lvlJc w:val="left"/>
      <w:pPr>
        <w:ind w:left="1440" w:firstLine="0"/>
      </w:pPr>
      <w:rPr>
        <w:rFonts w:hint="default"/>
      </w:rPr>
    </w:lvl>
    <w:lvl w:ilvl="5">
      <w:start w:val="1"/>
      <w:numFmt w:val="none"/>
      <w:lvlRestart w:val="0"/>
      <w:suff w:val="nothing"/>
      <w:lvlText w:val=""/>
      <w:lvlJc w:val="left"/>
      <w:pPr>
        <w:ind w:left="1800" w:firstLine="0"/>
      </w:pPr>
      <w:rPr>
        <w:rFonts w:hint="default"/>
      </w:rPr>
    </w:lvl>
    <w:lvl w:ilvl="6">
      <w:start w:val="1"/>
      <w:numFmt w:val="none"/>
      <w:lvlRestart w:val="0"/>
      <w:suff w:val="nothing"/>
      <w:lvlText w:val=""/>
      <w:lvlJc w:val="left"/>
      <w:pPr>
        <w:ind w:left="2160" w:firstLine="0"/>
      </w:pPr>
      <w:rPr>
        <w:rFonts w:hint="default"/>
      </w:rPr>
    </w:lvl>
    <w:lvl w:ilvl="7">
      <w:start w:val="1"/>
      <w:numFmt w:val="none"/>
      <w:lvlRestart w:val="0"/>
      <w:suff w:val="nothing"/>
      <w:lvlText w:val=""/>
      <w:lvlJc w:val="left"/>
      <w:pPr>
        <w:ind w:left="2520" w:firstLine="0"/>
      </w:pPr>
      <w:rPr>
        <w:rFonts w:hint="default"/>
      </w:rPr>
    </w:lvl>
    <w:lvl w:ilvl="8">
      <w:start w:val="1"/>
      <w:numFmt w:val="none"/>
      <w:lvlRestart w:val="0"/>
      <w:suff w:val="nothing"/>
      <w:lvlText w:val="%9"/>
      <w:lvlJc w:val="left"/>
      <w:pPr>
        <w:ind w:left="2880" w:firstLine="0"/>
      </w:pPr>
      <w:rPr>
        <w:rFonts w:hint="default"/>
      </w:rPr>
    </w:lvl>
  </w:abstractNum>
  <w:num w:numId="1" w16cid:durableId="1839032272">
    <w:abstractNumId w:val="5"/>
  </w:num>
  <w:num w:numId="2" w16cid:durableId="421335224">
    <w:abstractNumId w:val="5"/>
  </w:num>
  <w:num w:numId="3" w16cid:durableId="2015187504">
    <w:abstractNumId w:val="4"/>
  </w:num>
  <w:num w:numId="4" w16cid:durableId="163935387">
    <w:abstractNumId w:val="11"/>
  </w:num>
  <w:num w:numId="5" w16cid:durableId="740372590">
    <w:abstractNumId w:val="8"/>
  </w:num>
  <w:num w:numId="6" w16cid:durableId="1564412260">
    <w:abstractNumId w:val="12"/>
  </w:num>
  <w:num w:numId="7" w16cid:durableId="455294055">
    <w:abstractNumId w:val="13"/>
  </w:num>
  <w:num w:numId="8" w16cid:durableId="142435186">
    <w:abstractNumId w:val="0"/>
  </w:num>
  <w:num w:numId="9" w16cid:durableId="1036269731">
    <w:abstractNumId w:val="2"/>
  </w:num>
  <w:num w:numId="10" w16cid:durableId="721902248">
    <w:abstractNumId w:val="14"/>
  </w:num>
  <w:num w:numId="11" w16cid:durableId="1942687307">
    <w:abstractNumId w:val="7"/>
  </w:num>
  <w:num w:numId="12" w16cid:durableId="227768550">
    <w:abstractNumId w:val="15"/>
  </w:num>
  <w:num w:numId="13" w16cid:durableId="46952193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4093474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590709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60356336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45891539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6830672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34192776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42537345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2067506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756412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54699053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37423668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2585648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504903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45131635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5301440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62951050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2517790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61120963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9803043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76068487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2199832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11949120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98416687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1083574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71476824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0361655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21570118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1005715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789935270">
    <w:abstractNumId w:val="9"/>
  </w:num>
  <w:num w:numId="43" w16cid:durableId="1839995818">
    <w:abstractNumId w:val="1"/>
  </w:num>
  <w:num w:numId="44" w16cid:durableId="1232278886">
    <w:abstractNumId w:val="3"/>
  </w:num>
  <w:num w:numId="45" w16cid:durableId="389613770">
    <w:abstractNumId w:val="10"/>
  </w:num>
  <w:num w:numId="46" w16cid:durableId="27521038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0378420">
    <w:abstractNumId w:val="6"/>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bcwMbQ0N7Y0srQwMjVR0lEKTi0uzszPAykwNKwFAMaEX2wtAAAA"/>
  </w:docVars>
  <w:rsids>
    <w:rsidRoot w:val="008A4FD3"/>
    <w:rsid w:val="0000350F"/>
    <w:rsid w:val="000036D2"/>
    <w:rsid w:val="00004990"/>
    <w:rsid w:val="00005177"/>
    <w:rsid w:val="00007AAC"/>
    <w:rsid w:val="00012572"/>
    <w:rsid w:val="00015DFE"/>
    <w:rsid w:val="00021828"/>
    <w:rsid w:val="00027510"/>
    <w:rsid w:val="00027D76"/>
    <w:rsid w:val="000314B6"/>
    <w:rsid w:val="0003446A"/>
    <w:rsid w:val="000370C3"/>
    <w:rsid w:val="00037899"/>
    <w:rsid w:val="000459C7"/>
    <w:rsid w:val="00051650"/>
    <w:rsid w:val="00051BD7"/>
    <w:rsid w:val="000646D2"/>
    <w:rsid w:val="00064791"/>
    <w:rsid w:val="00064D02"/>
    <w:rsid w:val="00076D2D"/>
    <w:rsid w:val="00077733"/>
    <w:rsid w:val="000803C9"/>
    <w:rsid w:val="0008055C"/>
    <w:rsid w:val="00082A5C"/>
    <w:rsid w:val="000834B9"/>
    <w:rsid w:val="0008367E"/>
    <w:rsid w:val="00083B02"/>
    <w:rsid w:val="00084832"/>
    <w:rsid w:val="00087D37"/>
    <w:rsid w:val="00091D5D"/>
    <w:rsid w:val="0009758B"/>
    <w:rsid w:val="000A30C8"/>
    <w:rsid w:val="000A3139"/>
    <w:rsid w:val="000A46CC"/>
    <w:rsid w:val="000A5379"/>
    <w:rsid w:val="000A6B2E"/>
    <w:rsid w:val="000A77B9"/>
    <w:rsid w:val="000B1DA1"/>
    <w:rsid w:val="000B3A0A"/>
    <w:rsid w:val="000B4DCE"/>
    <w:rsid w:val="000B7BF7"/>
    <w:rsid w:val="000C0CA7"/>
    <w:rsid w:val="000C324F"/>
    <w:rsid w:val="000C5E51"/>
    <w:rsid w:val="000C67C4"/>
    <w:rsid w:val="000C7E90"/>
    <w:rsid w:val="000E5A70"/>
    <w:rsid w:val="000E6A02"/>
    <w:rsid w:val="000F6953"/>
    <w:rsid w:val="00100E0F"/>
    <w:rsid w:val="00101FC1"/>
    <w:rsid w:val="0010208A"/>
    <w:rsid w:val="001022D8"/>
    <w:rsid w:val="00103A3E"/>
    <w:rsid w:val="00111094"/>
    <w:rsid w:val="0011159A"/>
    <w:rsid w:val="00113216"/>
    <w:rsid w:val="00113E0C"/>
    <w:rsid w:val="00114E60"/>
    <w:rsid w:val="00116E06"/>
    <w:rsid w:val="00120C56"/>
    <w:rsid w:val="001220F8"/>
    <w:rsid w:val="001236E2"/>
    <w:rsid w:val="0012574D"/>
    <w:rsid w:val="001319A7"/>
    <w:rsid w:val="001321EE"/>
    <w:rsid w:val="00136E7E"/>
    <w:rsid w:val="00136EDF"/>
    <w:rsid w:val="001406A0"/>
    <w:rsid w:val="00140CB4"/>
    <w:rsid w:val="00140D67"/>
    <w:rsid w:val="00141D33"/>
    <w:rsid w:val="0014294D"/>
    <w:rsid w:val="00146146"/>
    <w:rsid w:val="0015239D"/>
    <w:rsid w:val="001575B0"/>
    <w:rsid w:val="00161FA2"/>
    <w:rsid w:val="00165EE5"/>
    <w:rsid w:val="0017343A"/>
    <w:rsid w:val="0017464C"/>
    <w:rsid w:val="001769F0"/>
    <w:rsid w:val="00176F36"/>
    <w:rsid w:val="00180EF0"/>
    <w:rsid w:val="001A3A58"/>
    <w:rsid w:val="001A5BDB"/>
    <w:rsid w:val="001B504E"/>
    <w:rsid w:val="001B5484"/>
    <w:rsid w:val="001B6B39"/>
    <w:rsid w:val="001C566C"/>
    <w:rsid w:val="001D074E"/>
    <w:rsid w:val="001D50C2"/>
    <w:rsid w:val="001D5271"/>
    <w:rsid w:val="001D545D"/>
    <w:rsid w:val="001E2CB5"/>
    <w:rsid w:val="001E3808"/>
    <w:rsid w:val="001E4078"/>
    <w:rsid w:val="001E605C"/>
    <w:rsid w:val="001E647E"/>
    <w:rsid w:val="001F39E4"/>
    <w:rsid w:val="001F67BB"/>
    <w:rsid w:val="002013BF"/>
    <w:rsid w:val="00203500"/>
    <w:rsid w:val="00205593"/>
    <w:rsid w:val="002204C7"/>
    <w:rsid w:val="002226BD"/>
    <w:rsid w:val="00222B31"/>
    <w:rsid w:val="0022611A"/>
    <w:rsid w:val="002279C8"/>
    <w:rsid w:val="00227C74"/>
    <w:rsid w:val="00232571"/>
    <w:rsid w:val="0023705C"/>
    <w:rsid w:val="00240052"/>
    <w:rsid w:val="00240910"/>
    <w:rsid w:val="002417CD"/>
    <w:rsid w:val="00245BF4"/>
    <w:rsid w:val="0024740D"/>
    <w:rsid w:val="0025748E"/>
    <w:rsid w:val="00257EF4"/>
    <w:rsid w:val="00264B0B"/>
    <w:rsid w:val="0026650D"/>
    <w:rsid w:val="002679A1"/>
    <w:rsid w:val="00271B04"/>
    <w:rsid w:val="00272181"/>
    <w:rsid w:val="00273438"/>
    <w:rsid w:val="002736AC"/>
    <w:rsid w:val="002760BC"/>
    <w:rsid w:val="0028105E"/>
    <w:rsid w:val="00283B13"/>
    <w:rsid w:val="00284B4B"/>
    <w:rsid w:val="002865D9"/>
    <w:rsid w:val="002870F7"/>
    <w:rsid w:val="00290094"/>
    <w:rsid w:val="002925ED"/>
    <w:rsid w:val="002944E0"/>
    <w:rsid w:val="0029561A"/>
    <w:rsid w:val="002A2B49"/>
    <w:rsid w:val="002A383C"/>
    <w:rsid w:val="002A5BC5"/>
    <w:rsid w:val="002B06E9"/>
    <w:rsid w:val="002B14EA"/>
    <w:rsid w:val="002B1C96"/>
    <w:rsid w:val="002B24BE"/>
    <w:rsid w:val="002B3468"/>
    <w:rsid w:val="002C12F2"/>
    <w:rsid w:val="002C2573"/>
    <w:rsid w:val="002C37B3"/>
    <w:rsid w:val="002C3CF8"/>
    <w:rsid w:val="002C4805"/>
    <w:rsid w:val="002D29ED"/>
    <w:rsid w:val="002E0918"/>
    <w:rsid w:val="002E2B01"/>
    <w:rsid w:val="002F1192"/>
    <w:rsid w:val="002F31F7"/>
    <w:rsid w:val="002F47E9"/>
    <w:rsid w:val="002F6659"/>
    <w:rsid w:val="002F7267"/>
    <w:rsid w:val="003018D3"/>
    <w:rsid w:val="00301D44"/>
    <w:rsid w:val="00304078"/>
    <w:rsid w:val="00305602"/>
    <w:rsid w:val="00306DB8"/>
    <w:rsid w:val="0031054A"/>
    <w:rsid w:val="0031073D"/>
    <w:rsid w:val="00311635"/>
    <w:rsid w:val="003210B5"/>
    <w:rsid w:val="00323756"/>
    <w:rsid w:val="00324713"/>
    <w:rsid w:val="00325ED9"/>
    <w:rsid w:val="003301BC"/>
    <w:rsid w:val="00333D04"/>
    <w:rsid w:val="003574AC"/>
    <w:rsid w:val="00360F59"/>
    <w:rsid w:val="00362049"/>
    <w:rsid w:val="003624A0"/>
    <w:rsid w:val="00367AA6"/>
    <w:rsid w:val="00377862"/>
    <w:rsid w:val="0038449C"/>
    <w:rsid w:val="00385115"/>
    <w:rsid w:val="003935BD"/>
    <w:rsid w:val="0039376A"/>
    <w:rsid w:val="0039492D"/>
    <w:rsid w:val="00394BCD"/>
    <w:rsid w:val="00397518"/>
    <w:rsid w:val="003A1787"/>
    <w:rsid w:val="003A3F61"/>
    <w:rsid w:val="003A4041"/>
    <w:rsid w:val="003B3BAE"/>
    <w:rsid w:val="003B3F11"/>
    <w:rsid w:val="003B4DF4"/>
    <w:rsid w:val="003C370D"/>
    <w:rsid w:val="003C70AD"/>
    <w:rsid w:val="003C7D6B"/>
    <w:rsid w:val="003D145C"/>
    <w:rsid w:val="003E02BA"/>
    <w:rsid w:val="003E118B"/>
    <w:rsid w:val="003F61D5"/>
    <w:rsid w:val="003F6422"/>
    <w:rsid w:val="00401C03"/>
    <w:rsid w:val="004060B2"/>
    <w:rsid w:val="00406123"/>
    <w:rsid w:val="00412247"/>
    <w:rsid w:val="004143A4"/>
    <w:rsid w:val="0041491F"/>
    <w:rsid w:val="0042040C"/>
    <w:rsid w:val="00421425"/>
    <w:rsid w:val="00421AA3"/>
    <w:rsid w:val="00422D17"/>
    <w:rsid w:val="00423DE9"/>
    <w:rsid w:val="0042535F"/>
    <w:rsid w:val="00441ACB"/>
    <w:rsid w:val="00441BE9"/>
    <w:rsid w:val="00445187"/>
    <w:rsid w:val="00450BEC"/>
    <w:rsid w:val="0045678B"/>
    <w:rsid w:val="00461E21"/>
    <w:rsid w:val="00462381"/>
    <w:rsid w:val="00462EE3"/>
    <w:rsid w:val="004637F6"/>
    <w:rsid w:val="00466416"/>
    <w:rsid w:val="00466EFC"/>
    <w:rsid w:val="00467725"/>
    <w:rsid w:val="00470E1C"/>
    <w:rsid w:val="00471CFA"/>
    <w:rsid w:val="0047238C"/>
    <w:rsid w:val="0047355C"/>
    <w:rsid w:val="00480585"/>
    <w:rsid w:val="00482F12"/>
    <w:rsid w:val="00485EF1"/>
    <w:rsid w:val="004871C7"/>
    <w:rsid w:val="00487713"/>
    <w:rsid w:val="00490261"/>
    <w:rsid w:val="00490957"/>
    <w:rsid w:val="004965C2"/>
    <w:rsid w:val="004A08E3"/>
    <w:rsid w:val="004A1E49"/>
    <w:rsid w:val="004A4C3D"/>
    <w:rsid w:val="004B2242"/>
    <w:rsid w:val="004B3DF5"/>
    <w:rsid w:val="004C6FC5"/>
    <w:rsid w:val="004C7809"/>
    <w:rsid w:val="004D151C"/>
    <w:rsid w:val="004E59CC"/>
    <w:rsid w:val="004E5AF1"/>
    <w:rsid w:val="004E5C15"/>
    <w:rsid w:val="004F475A"/>
    <w:rsid w:val="0051051E"/>
    <w:rsid w:val="005162ED"/>
    <w:rsid w:val="0051698C"/>
    <w:rsid w:val="005260A8"/>
    <w:rsid w:val="00526E73"/>
    <w:rsid w:val="00533480"/>
    <w:rsid w:val="00533E13"/>
    <w:rsid w:val="00537A58"/>
    <w:rsid w:val="00545499"/>
    <w:rsid w:val="00553000"/>
    <w:rsid w:val="00560413"/>
    <w:rsid w:val="00560C5C"/>
    <w:rsid w:val="00560D6C"/>
    <w:rsid w:val="005768EA"/>
    <w:rsid w:val="00577CD8"/>
    <w:rsid w:val="00581172"/>
    <w:rsid w:val="00582871"/>
    <w:rsid w:val="00582BE6"/>
    <w:rsid w:val="00586029"/>
    <w:rsid w:val="005919C9"/>
    <w:rsid w:val="005932BA"/>
    <w:rsid w:val="005946B6"/>
    <w:rsid w:val="005956B9"/>
    <w:rsid w:val="005A05FA"/>
    <w:rsid w:val="005A0BED"/>
    <w:rsid w:val="005A7850"/>
    <w:rsid w:val="005B20E7"/>
    <w:rsid w:val="005B37DA"/>
    <w:rsid w:val="005B4237"/>
    <w:rsid w:val="005C37D0"/>
    <w:rsid w:val="005C4E0D"/>
    <w:rsid w:val="005C5F4F"/>
    <w:rsid w:val="005D37B5"/>
    <w:rsid w:val="005D4325"/>
    <w:rsid w:val="005D5BB5"/>
    <w:rsid w:val="005D6811"/>
    <w:rsid w:val="005E3E28"/>
    <w:rsid w:val="005E563D"/>
    <w:rsid w:val="005E566F"/>
    <w:rsid w:val="005E6680"/>
    <w:rsid w:val="005E7D94"/>
    <w:rsid w:val="005F17FF"/>
    <w:rsid w:val="005F4E2D"/>
    <w:rsid w:val="005F5644"/>
    <w:rsid w:val="00600944"/>
    <w:rsid w:val="00603EEB"/>
    <w:rsid w:val="006055A6"/>
    <w:rsid w:val="00607AE7"/>
    <w:rsid w:val="0061042F"/>
    <w:rsid w:val="00610F89"/>
    <w:rsid w:val="00612454"/>
    <w:rsid w:val="00615B03"/>
    <w:rsid w:val="00621746"/>
    <w:rsid w:val="006237B3"/>
    <w:rsid w:val="00623C46"/>
    <w:rsid w:val="00623E65"/>
    <w:rsid w:val="006245D7"/>
    <w:rsid w:val="0062633C"/>
    <w:rsid w:val="00626A21"/>
    <w:rsid w:val="00632AE7"/>
    <w:rsid w:val="00632B60"/>
    <w:rsid w:val="00633251"/>
    <w:rsid w:val="00633F45"/>
    <w:rsid w:val="00641A64"/>
    <w:rsid w:val="00646B4F"/>
    <w:rsid w:val="00647246"/>
    <w:rsid w:val="00650FA6"/>
    <w:rsid w:val="00652F04"/>
    <w:rsid w:val="00655F03"/>
    <w:rsid w:val="00656453"/>
    <w:rsid w:val="0065773E"/>
    <w:rsid w:val="00660EEA"/>
    <w:rsid w:val="00661934"/>
    <w:rsid w:val="00663C02"/>
    <w:rsid w:val="006667AC"/>
    <w:rsid w:val="00670D0E"/>
    <w:rsid w:val="00673EDA"/>
    <w:rsid w:val="00676596"/>
    <w:rsid w:val="006766F1"/>
    <w:rsid w:val="00677BC9"/>
    <w:rsid w:val="0068453E"/>
    <w:rsid w:val="0068631D"/>
    <w:rsid w:val="00686526"/>
    <w:rsid w:val="00693963"/>
    <w:rsid w:val="006A425B"/>
    <w:rsid w:val="006A46E3"/>
    <w:rsid w:val="006B0457"/>
    <w:rsid w:val="006B2630"/>
    <w:rsid w:val="006B4434"/>
    <w:rsid w:val="006B63E1"/>
    <w:rsid w:val="006B7336"/>
    <w:rsid w:val="006C61EB"/>
    <w:rsid w:val="006D19B0"/>
    <w:rsid w:val="006D1F2A"/>
    <w:rsid w:val="006D4556"/>
    <w:rsid w:val="006F4A83"/>
    <w:rsid w:val="006F5BB1"/>
    <w:rsid w:val="00710564"/>
    <w:rsid w:val="00714E08"/>
    <w:rsid w:val="007152C3"/>
    <w:rsid w:val="00715418"/>
    <w:rsid w:val="007175BF"/>
    <w:rsid w:val="007176DC"/>
    <w:rsid w:val="00717F39"/>
    <w:rsid w:val="007209D1"/>
    <w:rsid w:val="00720C37"/>
    <w:rsid w:val="0072335B"/>
    <w:rsid w:val="00736A1A"/>
    <w:rsid w:val="00736D66"/>
    <w:rsid w:val="007401D6"/>
    <w:rsid w:val="007406B4"/>
    <w:rsid w:val="00741FC9"/>
    <w:rsid w:val="00746162"/>
    <w:rsid w:val="00747667"/>
    <w:rsid w:val="007528C5"/>
    <w:rsid w:val="00755829"/>
    <w:rsid w:val="00757F99"/>
    <w:rsid w:val="007641C6"/>
    <w:rsid w:val="00770D6F"/>
    <w:rsid w:val="00771240"/>
    <w:rsid w:val="00774E12"/>
    <w:rsid w:val="00776769"/>
    <w:rsid w:val="00777565"/>
    <w:rsid w:val="00777D5A"/>
    <w:rsid w:val="00782FCB"/>
    <w:rsid w:val="0078387C"/>
    <w:rsid w:val="00784258"/>
    <w:rsid w:val="00784AC7"/>
    <w:rsid w:val="00787770"/>
    <w:rsid w:val="00793C68"/>
    <w:rsid w:val="007A0B71"/>
    <w:rsid w:val="007A5BA9"/>
    <w:rsid w:val="007A6062"/>
    <w:rsid w:val="007B54B0"/>
    <w:rsid w:val="007B6471"/>
    <w:rsid w:val="007B6716"/>
    <w:rsid w:val="007C1140"/>
    <w:rsid w:val="007D4708"/>
    <w:rsid w:val="007D63E1"/>
    <w:rsid w:val="007D70C3"/>
    <w:rsid w:val="007D7A50"/>
    <w:rsid w:val="007E16F6"/>
    <w:rsid w:val="007E3056"/>
    <w:rsid w:val="007E3900"/>
    <w:rsid w:val="007E5132"/>
    <w:rsid w:val="007E5A1D"/>
    <w:rsid w:val="007E5E7D"/>
    <w:rsid w:val="007E7095"/>
    <w:rsid w:val="007E732D"/>
    <w:rsid w:val="007F273C"/>
    <w:rsid w:val="0080275A"/>
    <w:rsid w:val="00804C4B"/>
    <w:rsid w:val="00805C81"/>
    <w:rsid w:val="00810660"/>
    <w:rsid w:val="0081578F"/>
    <w:rsid w:val="008157B2"/>
    <w:rsid w:val="008174B9"/>
    <w:rsid w:val="008178A2"/>
    <w:rsid w:val="00832791"/>
    <w:rsid w:val="0083558A"/>
    <w:rsid w:val="008370E3"/>
    <w:rsid w:val="00840D04"/>
    <w:rsid w:val="008504CE"/>
    <w:rsid w:val="0085482F"/>
    <w:rsid w:val="00855D34"/>
    <w:rsid w:val="00856D32"/>
    <w:rsid w:val="0085753F"/>
    <w:rsid w:val="00857B52"/>
    <w:rsid w:val="00860709"/>
    <w:rsid w:val="00863AEB"/>
    <w:rsid w:val="00867D65"/>
    <w:rsid w:val="00871104"/>
    <w:rsid w:val="00872AC3"/>
    <w:rsid w:val="008753A9"/>
    <w:rsid w:val="008810D7"/>
    <w:rsid w:val="008837C8"/>
    <w:rsid w:val="00890392"/>
    <w:rsid w:val="00892D96"/>
    <w:rsid w:val="008A4DB8"/>
    <w:rsid w:val="008A4FD3"/>
    <w:rsid w:val="008A625C"/>
    <w:rsid w:val="008B0812"/>
    <w:rsid w:val="008B7CF1"/>
    <w:rsid w:val="008C3A04"/>
    <w:rsid w:val="008C4062"/>
    <w:rsid w:val="008C40DF"/>
    <w:rsid w:val="008D1D67"/>
    <w:rsid w:val="008D315F"/>
    <w:rsid w:val="008D367B"/>
    <w:rsid w:val="008D48B9"/>
    <w:rsid w:val="008D6F13"/>
    <w:rsid w:val="008E04B4"/>
    <w:rsid w:val="009004ED"/>
    <w:rsid w:val="009015F3"/>
    <w:rsid w:val="00906416"/>
    <w:rsid w:val="00907E8B"/>
    <w:rsid w:val="00912C89"/>
    <w:rsid w:val="0091612A"/>
    <w:rsid w:val="009167C5"/>
    <w:rsid w:val="00916B71"/>
    <w:rsid w:val="0092071A"/>
    <w:rsid w:val="009217FD"/>
    <w:rsid w:val="009253E0"/>
    <w:rsid w:val="009264F3"/>
    <w:rsid w:val="00926DCC"/>
    <w:rsid w:val="009278D7"/>
    <w:rsid w:val="009317B0"/>
    <w:rsid w:val="009330B9"/>
    <w:rsid w:val="00946082"/>
    <w:rsid w:val="00947477"/>
    <w:rsid w:val="00963267"/>
    <w:rsid w:val="00963817"/>
    <w:rsid w:val="009758C3"/>
    <w:rsid w:val="00976A2C"/>
    <w:rsid w:val="009802E5"/>
    <w:rsid w:val="0098046F"/>
    <w:rsid w:val="009841E3"/>
    <w:rsid w:val="00984BFA"/>
    <w:rsid w:val="009902AB"/>
    <w:rsid w:val="00995EB0"/>
    <w:rsid w:val="0099618A"/>
    <w:rsid w:val="009978F4"/>
    <w:rsid w:val="009A0124"/>
    <w:rsid w:val="009A19BC"/>
    <w:rsid w:val="009A2AA5"/>
    <w:rsid w:val="009A48EA"/>
    <w:rsid w:val="009B3458"/>
    <w:rsid w:val="009B6C0C"/>
    <w:rsid w:val="009B7476"/>
    <w:rsid w:val="009C1C2E"/>
    <w:rsid w:val="009C3A1E"/>
    <w:rsid w:val="009C70D6"/>
    <w:rsid w:val="009D05E0"/>
    <w:rsid w:val="009D17AD"/>
    <w:rsid w:val="009D2B66"/>
    <w:rsid w:val="009D7472"/>
    <w:rsid w:val="009E5DE3"/>
    <w:rsid w:val="009F14E9"/>
    <w:rsid w:val="009F23CB"/>
    <w:rsid w:val="009F407B"/>
    <w:rsid w:val="009F43A8"/>
    <w:rsid w:val="009F5B60"/>
    <w:rsid w:val="00A017D7"/>
    <w:rsid w:val="00A069ED"/>
    <w:rsid w:val="00A073DD"/>
    <w:rsid w:val="00A101F1"/>
    <w:rsid w:val="00A13832"/>
    <w:rsid w:val="00A156DB"/>
    <w:rsid w:val="00A17541"/>
    <w:rsid w:val="00A21171"/>
    <w:rsid w:val="00A21812"/>
    <w:rsid w:val="00A223FA"/>
    <w:rsid w:val="00A24D57"/>
    <w:rsid w:val="00A25215"/>
    <w:rsid w:val="00A25F85"/>
    <w:rsid w:val="00A34280"/>
    <w:rsid w:val="00A36E71"/>
    <w:rsid w:val="00A3737D"/>
    <w:rsid w:val="00A42BFA"/>
    <w:rsid w:val="00A4307F"/>
    <w:rsid w:val="00A44AB1"/>
    <w:rsid w:val="00A453A2"/>
    <w:rsid w:val="00A477F5"/>
    <w:rsid w:val="00A50A6A"/>
    <w:rsid w:val="00A51A7A"/>
    <w:rsid w:val="00A540D0"/>
    <w:rsid w:val="00A57A71"/>
    <w:rsid w:val="00A63597"/>
    <w:rsid w:val="00A672DF"/>
    <w:rsid w:val="00A70B7C"/>
    <w:rsid w:val="00A717B5"/>
    <w:rsid w:val="00A73708"/>
    <w:rsid w:val="00A739ED"/>
    <w:rsid w:val="00A823C7"/>
    <w:rsid w:val="00A8346C"/>
    <w:rsid w:val="00A84865"/>
    <w:rsid w:val="00A8566A"/>
    <w:rsid w:val="00A90001"/>
    <w:rsid w:val="00A92E0E"/>
    <w:rsid w:val="00A9302D"/>
    <w:rsid w:val="00A942CF"/>
    <w:rsid w:val="00A95D62"/>
    <w:rsid w:val="00AA4A36"/>
    <w:rsid w:val="00AB2E08"/>
    <w:rsid w:val="00AB33C0"/>
    <w:rsid w:val="00AB436E"/>
    <w:rsid w:val="00AB5F5D"/>
    <w:rsid w:val="00AB6518"/>
    <w:rsid w:val="00AB66FA"/>
    <w:rsid w:val="00AC1ADB"/>
    <w:rsid w:val="00AC692D"/>
    <w:rsid w:val="00AD1A59"/>
    <w:rsid w:val="00AD21FC"/>
    <w:rsid w:val="00AD3077"/>
    <w:rsid w:val="00AD4055"/>
    <w:rsid w:val="00AD429C"/>
    <w:rsid w:val="00AD5A2D"/>
    <w:rsid w:val="00AD7B69"/>
    <w:rsid w:val="00AE063F"/>
    <w:rsid w:val="00AF3857"/>
    <w:rsid w:val="00AF386E"/>
    <w:rsid w:val="00AF4F7D"/>
    <w:rsid w:val="00AF5E6B"/>
    <w:rsid w:val="00AF75B1"/>
    <w:rsid w:val="00B1207A"/>
    <w:rsid w:val="00B16BCC"/>
    <w:rsid w:val="00B21BA9"/>
    <w:rsid w:val="00B21E54"/>
    <w:rsid w:val="00B22884"/>
    <w:rsid w:val="00B24BC9"/>
    <w:rsid w:val="00B26EC9"/>
    <w:rsid w:val="00B31BB0"/>
    <w:rsid w:val="00B336A0"/>
    <w:rsid w:val="00B34853"/>
    <w:rsid w:val="00B3664C"/>
    <w:rsid w:val="00B4180E"/>
    <w:rsid w:val="00B41841"/>
    <w:rsid w:val="00B53131"/>
    <w:rsid w:val="00B54286"/>
    <w:rsid w:val="00B56952"/>
    <w:rsid w:val="00B57A10"/>
    <w:rsid w:val="00B611A4"/>
    <w:rsid w:val="00B65D04"/>
    <w:rsid w:val="00B67CA3"/>
    <w:rsid w:val="00B70FF1"/>
    <w:rsid w:val="00B82F78"/>
    <w:rsid w:val="00B85AAB"/>
    <w:rsid w:val="00B9123A"/>
    <w:rsid w:val="00B92245"/>
    <w:rsid w:val="00B9336F"/>
    <w:rsid w:val="00BA0AF1"/>
    <w:rsid w:val="00BA1B2C"/>
    <w:rsid w:val="00BB17C3"/>
    <w:rsid w:val="00BB29E4"/>
    <w:rsid w:val="00BB2C23"/>
    <w:rsid w:val="00BB2F32"/>
    <w:rsid w:val="00BB3A73"/>
    <w:rsid w:val="00BB60B2"/>
    <w:rsid w:val="00BC0044"/>
    <w:rsid w:val="00BC0FC1"/>
    <w:rsid w:val="00BC18E6"/>
    <w:rsid w:val="00BC3F68"/>
    <w:rsid w:val="00BD507D"/>
    <w:rsid w:val="00BD6278"/>
    <w:rsid w:val="00BE09B1"/>
    <w:rsid w:val="00BE396C"/>
    <w:rsid w:val="00BE56C8"/>
    <w:rsid w:val="00BE5B2D"/>
    <w:rsid w:val="00BF18B3"/>
    <w:rsid w:val="00BF459D"/>
    <w:rsid w:val="00C02294"/>
    <w:rsid w:val="00C054AF"/>
    <w:rsid w:val="00C1517D"/>
    <w:rsid w:val="00C206D8"/>
    <w:rsid w:val="00C208EF"/>
    <w:rsid w:val="00C2159B"/>
    <w:rsid w:val="00C21AF9"/>
    <w:rsid w:val="00C22AEA"/>
    <w:rsid w:val="00C300BA"/>
    <w:rsid w:val="00C322DA"/>
    <w:rsid w:val="00C332D9"/>
    <w:rsid w:val="00C337F9"/>
    <w:rsid w:val="00C351F8"/>
    <w:rsid w:val="00C4031B"/>
    <w:rsid w:val="00C408C4"/>
    <w:rsid w:val="00C41BCB"/>
    <w:rsid w:val="00C45E24"/>
    <w:rsid w:val="00C473B5"/>
    <w:rsid w:val="00C5035E"/>
    <w:rsid w:val="00C54114"/>
    <w:rsid w:val="00C55196"/>
    <w:rsid w:val="00C575BF"/>
    <w:rsid w:val="00C61855"/>
    <w:rsid w:val="00C64954"/>
    <w:rsid w:val="00C6796F"/>
    <w:rsid w:val="00C70883"/>
    <w:rsid w:val="00C72017"/>
    <w:rsid w:val="00C75ACF"/>
    <w:rsid w:val="00C76E2F"/>
    <w:rsid w:val="00C81843"/>
    <w:rsid w:val="00C834D1"/>
    <w:rsid w:val="00C91ACB"/>
    <w:rsid w:val="00C92FB4"/>
    <w:rsid w:val="00C94F86"/>
    <w:rsid w:val="00CA11DB"/>
    <w:rsid w:val="00CA4A6A"/>
    <w:rsid w:val="00CB7A92"/>
    <w:rsid w:val="00CD23CB"/>
    <w:rsid w:val="00CD79AB"/>
    <w:rsid w:val="00CE212D"/>
    <w:rsid w:val="00CE312F"/>
    <w:rsid w:val="00CE3B46"/>
    <w:rsid w:val="00CE58C8"/>
    <w:rsid w:val="00CE7D48"/>
    <w:rsid w:val="00CF5C99"/>
    <w:rsid w:val="00CF6E71"/>
    <w:rsid w:val="00D0075F"/>
    <w:rsid w:val="00D03E60"/>
    <w:rsid w:val="00D06F99"/>
    <w:rsid w:val="00D120F5"/>
    <w:rsid w:val="00D17019"/>
    <w:rsid w:val="00D20A98"/>
    <w:rsid w:val="00D20D83"/>
    <w:rsid w:val="00D24965"/>
    <w:rsid w:val="00D31636"/>
    <w:rsid w:val="00D31F31"/>
    <w:rsid w:val="00D343E8"/>
    <w:rsid w:val="00D44DBD"/>
    <w:rsid w:val="00D4668B"/>
    <w:rsid w:val="00D47EB0"/>
    <w:rsid w:val="00D620D0"/>
    <w:rsid w:val="00D63695"/>
    <w:rsid w:val="00D65B0B"/>
    <w:rsid w:val="00D6793F"/>
    <w:rsid w:val="00D67EC0"/>
    <w:rsid w:val="00D70309"/>
    <w:rsid w:val="00D77A16"/>
    <w:rsid w:val="00D91F54"/>
    <w:rsid w:val="00D92CFD"/>
    <w:rsid w:val="00DA00A0"/>
    <w:rsid w:val="00DA5233"/>
    <w:rsid w:val="00DA5371"/>
    <w:rsid w:val="00DA618E"/>
    <w:rsid w:val="00DB65BC"/>
    <w:rsid w:val="00DB6E82"/>
    <w:rsid w:val="00DC1B6C"/>
    <w:rsid w:val="00DC208F"/>
    <w:rsid w:val="00DC347E"/>
    <w:rsid w:val="00DC3DCE"/>
    <w:rsid w:val="00DC41B2"/>
    <w:rsid w:val="00DC62E7"/>
    <w:rsid w:val="00DC76F3"/>
    <w:rsid w:val="00DD3A95"/>
    <w:rsid w:val="00DD4335"/>
    <w:rsid w:val="00DD4561"/>
    <w:rsid w:val="00DD4E7E"/>
    <w:rsid w:val="00DD507B"/>
    <w:rsid w:val="00DD7814"/>
    <w:rsid w:val="00DE1A22"/>
    <w:rsid w:val="00DE59EE"/>
    <w:rsid w:val="00DF4C2A"/>
    <w:rsid w:val="00DF4FB1"/>
    <w:rsid w:val="00DF5000"/>
    <w:rsid w:val="00DF5AD0"/>
    <w:rsid w:val="00DF5CA2"/>
    <w:rsid w:val="00E00C16"/>
    <w:rsid w:val="00E00C1E"/>
    <w:rsid w:val="00E01CC7"/>
    <w:rsid w:val="00E05882"/>
    <w:rsid w:val="00E12381"/>
    <w:rsid w:val="00E16436"/>
    <w:rsid w:val="00E27593"/>
    <w:rsid w:val="00E3112D"/>
    <w:rsid w:val="00E31BAB"/>
    <w:rsid w:val="00E32B50"/>
    <w:rsid w:val="00E34E2A"/>
    <w:rsid w:val="00E41E73"/>
    <w:rsid w:val="00E474C5"/>
    <w:rsid w:val="00E500AC"/>
    <w:rsid w:val="00E52740"/>
    <w:rsid w:val="00E576E6"/>
    <w:rsid w:val="00E57AA7"/>
    <w:rsid w:val="00E57DD1"/>
    <w:rsid w:val="00E63AF6"/>
    <w:rsid w:val="00E642AF"/>
    <w:rsid w:val="00E73267"/>
    <w:rsid w:val="00E75721"/>
    <w:rsid w:val="00E77259"/>
    <w:rsid w:val="00E80A36"/>
    <w:rsid w:val="00E94059"/>
    <w:rsid w:val="00E95F7C"/>
    <w:rsid w:val="00E9756A"/>
    <w:rsid w:val="00EA077B"/>
    <w:rsid w:val="00EA14C7"/>
    <w:rsid w:val="00EA26D6"/>
    <w:rsid w:val="00EA3064"/>
    <w:rsid w:val="00EA3A86"/>
    <w:rsid w:val="00EA745A"/>
    <w:rsid w:val="00EB00BF"/>
    <w:rsid w:val="00EB5A4A"/>
    <w:rsid w:val="00EC2474"/>
    <w:rsid w:val="00EC3512"/>
    <w:rsid w:val="00ED0C13"/>
    <w:rsid w:val="00ED2398"/>
    <w:rsid w:val="00ED2B95"/>
    <w:rsid w:val="00ED2F67"/>
    <w:rsid w:val="00ED6C47"/>
    <w:rsid w:val="00ED6E28"/>
    <w:rsid w:val="00EE0EE1"/>
    <w:rsid w:val="00EE47CE"/>
    <w:rsid w:val="00EE48EB"/>
    <w:rsid w:val="00EE50D0"/>
    <w:rsid w:val="00EE50DA"/>
    <w:rsid w:val="00EF384C"/>
    <w:rsid w:val="00EF3C47"/>
    <w:rsid w:val="00EF6EB8"/>
    <w:rsid w:val="00F02E03"/>
    <w:rsid w:val="00F03343"/>
    <w:rsid w:val="00F04996"/>
    <w:rsid w:val="00F06D45"/>
    <w:rsid w:val="00F074EA"/>
    <w:rsid w:val="00F108FC"/>
    <w:rsid w:val="00F14AF9"/>
    <w:rsid w:val="00F16159"/>
    <w:rsid w:val="00F21A2A"/>
    <w:rsid w:val="00F22961"/>
    <w:rsid w:val="00F24783"/>
    <w:rsid w:val="00F32DEC"/>
    <w:rsid w:val="00F368A8"/>
    <w:rsid w:val="00F36CE7"/>
    <w:rsid w:val="00F40B22"/>
    <w:rsid w:val="00F455E5"/>
    <w:rsid w:val="00F5070A"/>
    <w:rsid w:val="00F51ABA"/>
    <w:rsid w:val="00F530D3"/>
    <w:rsid w:val="00F5633C"/>
    <w:rsid w:val="00F602DA"/>
    <w:rsid w:val="00F64890"/>
    <w:rsid w:val="00F65914"/>
    <w:rsid w:val="00F712E1"/>
    <w:rsid w:val="00F73DBF"/>
    <w:rsid w:val="00F8358E"/>
    <w:rsid w:val="00F914FE"/>
    <w:rsid w:val="00F925FC"/>
    <w:rsid w:val="00F927E7"/>
    <w:rsid w:val="00F93B88"/>
    <w:rsid w:val="00F96901"/>
    <w:rsid w:val="00F9725C"/>
    <w:rsid w:val="00F97C68"/>
    <w:rsid w:val="00F97EE5"/>
    <w:rsid w:val="00FA1F40"/>
    <w:rsid w:val="00FA4434"/>
    <w:rsid w:val="00FC24B6"/>
    <w:rsid w:val="00FD07D7"/>
    <w:rsid w:val="00FD14DB"/>
    <w:rsid w:val="00FD5197"/>
    <w:rsid w:val="00FD5C47"/>
    <w:rsid w:val="00FD5D88"/>
    <w:rsid w:val="00FE2944"/>
    <w:rsid w:val="00FE3154"/>
    <w:rsid w:val="00FE41A9"/>
    <w:rsid w:val="00FE600C"/>
    <w:rsid w:val="00FF11C7"/>
    <w:rsid w:val="00FF15DB"/>
    <w:rsid w:val="00FF1B2A"/>
    <w:rsid w:val="00FF6337"/>
    <w:rsid w:val="00FF71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243BF5"/>
  <w15:chartTrackingRefBased/>
  <w15:docId w15:val="{E226AE9C-65EE-4E93-B806-F447FD242A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Intel Clear" w:eastAsiaTheme="minorHAnsi" w:hAnsi="Intel Clear" w:cstheme="minorBidi"/>
        <w:lang w:val="en-US" w:eastAsia="en-US" w:bidi="ar-SA"/>
      </w:rPr>
    </w:rPrDefault>
    <w:pPrDefault>
      <w:pPr>
        <w:spacing w:after="200"/>
      </w:pPr>
    </w:pPrDefault>
  </w:docDefaults>
  <w:latentStyles w:defLockedState="0" w:defUIPriority="99" w:defSemiHidden="0" w:defUnhideWhenUsed="0" w:defQFormat="0" w:count="376">
    <w:lsdException w:name="Normal" w:qFormat="1"/>
    <w:lsdException w:name="heading 1" w:uiPriority="6" w:qFormat="1"/>
    <w:lsdException w:name="heading 2" w:semiHidden="1" w:uiPriority="6" w:unhideWhenUsed="1" w:qFormat="1"/>
    <w:lsdException w:name="heading 3" w:semiHidden="1" w:uiPriority="6" w:unhideWhenUsed="1" w:qFormat="1"/>
    <w:lsdException w:name="heading 4" w:semiHidden="1" w:uiPriority="6" w:unhideWhenUsed="1" w:qFormat="1"/>
    <w:lsdException w:name="heading 5" w:semiHidden="1"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98"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9"/>
    <w:rsid w:val="00077733"/>
  </w:style>
  <w:style w:type="paragraph" w:styleId="Heading1">
    <w:name w:val="heading 1"/>
    <w:basedOn w:val="Normal"/>
    <w:next w:val="Body1"/>
    <w:link w:val="Heading1Char"/>
    <w:uiPriority w:val="6"/>
    <w:qFormat/>
    <w:rsid w:val="00406123"/>
    <w:pPr>
      <w:keepNext/>
      <w:keepLines/>
      <w:pageBreakBefore/>
      <w:numPr>
        <w:numId w:val="3"/>
      </w:numPr>
      <w:suppressLineNumbers/>
      <w:shd w:val="clear" w:color="auto" w:fill="FFFFFF"/>
      <w:tabs>
        <w:tab w:val="left" w:pos="864"/>
      </w:tabs>
      <w:adjustRightInd w:val="0"/>
      <w:snapToGrid w:val="0"/>
      <w:spacing w:before="60" w:after="60"/>
      <w:ind w:left="864" w:hanging="864"/>
      <w:outlineLvl w:val="0"/>
    </w:pPr>
    <w:rPr>
      <w:rFonts w:eastAsiaTheme="majorEastAsia" w:cstheme="majorBidi"/>
      <w:b/>
      <w:bCs/>
      <w:color w:val="0071C5"/>
      <w:sz w:val="36"/>
      <w:szCs w:val="28"/>
    </w:rPr>
  </w:style>
  <w:style w:type="paragraph" w:styleId="Heading2">
    <w:name w:val="heading 2"/>
    <w:basedOn w:val="Normal"/>
    <w:next w:val="Body1"/>
    <w:link w:val="Heading2Char"/>
    <w:uiPriority w:val="6"/>
    <w:unhideWhenUsed/>
    <w:qFormat/>
    <w:rsid w:val="00810660"/>
    <w:pPr>
      <w:keepNext/>
      <w:numPr>
        <w:ilvl w:val="1"/>
        <w:numId w:val="3"/>
      </w:numPr>
      <w:tabs>
        <w:tab w:val="left" w:pos="864"/>
      </w:tabs>
      <w:spacing w:before="240" w:after="120"/>
      <w:ind w:left="864" w:hanging="864"/>
      <w:outlineLvl w:val="1"/>
    </w:pPr>
    <w:rPr>
      <w:rFonts w:eastAsiaTheme="majorEastAsia" w:cstheme="majorBidi"/>
      <w:b/>
      <w:bCs/>
      <w:color w:val="0068B5" w:themeColor="accent1"/>
      <w:sz w:val="28"/>
      <w:szCs w:val="26"/>
    </w:rPr>
  </w:style>
  <w:style w:type="paragraph" w:styleId="Heading3">
    <w:name w:val="heading 3"/>
    <w:basedOn w:val="Normal"/>
    <w:next w:val="Body1"/>
    <w:link w:val="Heading3Char"/>
    <w:uiPriority w:val="6"/>
    <w:unhideWhenUsed/>
    <w:qFormat/>
    <w:rsid w:val="00810660"/>
    <w:pPr>
      <w:keepNext/>
      <w:keepLines/>
      <w:numPr>
        <w:ilvl w:val="2"/>
        <w:numId w:val="3"/>
      </w:numPr>
      <w:shd w:val="clear" w:color="auto" w:fill="FFFFFF" w:themeFill="background1"/>
      <w:tabs>
        <w:tab w:val="left" w:pos="864"/>
      </w:tabs>
      <w:spacing w:before="240" w:after="120"/>
      <w:ind w:left="864" w:hanging="864"/>
      <w:outlineLvl w:val="2"/>
    </w:pPr>
    <w:rPr>
      <w:rFonts w:eastAsiaTheme="majorEastAsia" w:cstheme="majorBidi"/>
      <w:b/>
      <w:bCs/>
      <w:color w:val="0068B5" w:themeColor="accent1"/>
      <w:sz w:val="24"/>
    </w:rPr>
  </w:style>
  <w:style w:type="paragraph" w:styleId="Heading4">
    <w:name w:val="heading 4"/>
    <w:basedOn w:val="Normal"/>
    <w:next w:val="Body1"/>
    <w:link w:val="Heading4Char"/>
    <w:uiPriority w:val="6"/>
    <w:unhideWhenUsed/>
    <w:qFormat/>
    <w:rsid w:val="00810660"/>
    <w:pPr>
      <w:keepNext/>
      <w:numPr>
        <w:ilvl w:val="3"/>
        <w:numId w:val="3"/>
      </w:numPr>
      <w:tabs>
        <w:tab w:val="clear" w:pos="4050"/>
        <w:tab w:val="num" w:pos="864"/>
      </w:tabs>
      <w:autoSpaceDE w:val="0"/>
      <w:autoSpaceDN w:val="0"/>
      <w:adjustRightInd w:val="0"/>
      <w:spacing w:before="240" w:after="120"/>
      <w:ind w:left="864" w:hanging="864"/>
      <w:outlineLvl w:val="3"/>
    </w:pPr>
    <w:rPr>
      <w:rFonts w:eastAsia="Times New Roman" w:cs="Times New Roman"/>
      <w:b/>
      <w:color w:val="0068B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ullet1">
    <w:name w:val="Bullet 1"/>
    <w:basedOn w:val="Normal"/>
    <w:link w:val="Bullet1Char"/>
    <w:uiPriority w:val="1"/>
    <w:qFormat/>
    <w:rsid w:val="00CA11DB"/>
    <w:pPr>
      <w:numPr>
        <w:numId w:val="2"/>
      </w:numPr>
      <w:suppressLineNumbers/>
      <w:adjustRightInd w:val="0"/>
      <w:snapToGrid w:val="0"/>
      <w:spacing w:before="40" w:after="40"/>
    </w:pPr>
    <w:rPr>
      <w:rFonts w:eastAsia="Times New Roman" w:cs="Arial"/>
    </w:rPr>
  </w:style>
  <w:style w:type="character" w:customStyle="1" w:styleId="Bullet1Char">
    <w:name w:val="Bullet 1 Char"/>
    <w:basedOn w:val="DefaultParagraphFont"/>
    <w:link w:val="Bullet1"/>
    <w:uiPriority w:val="1"/>
    <w:rsid w:val="00CA11DB"/>
    <w:rPr>
      <w:rFonts w:eastAsia="Times New Roman" w:cs="Arial"/>
    </w:rPr>
  </w:style>
  <w:style w:type="paragraph" w:customStyle="1" w:styleId="Bullet2">
    <w:name w:val="Bullet 2"/>
    <w:basedOn w:val="Normal"/>
    <w:link w:val="Bullet2Char"/>
    <w:uiPriority w:val="1"/>
    <w:qFormat/>
    <w:rsid w:val="00CA11DB"/>
    <w:pPr>
      <w:numPr>
        <w:ilvl w:val="1"/>
        <w:numId w:val="2"/>
      </w:numPr>
      <w:suppressLineNumbers/>
      <w:adjustRightInd w:val="0"/>
      <w:snapToGrid w:val="0"/>
      <w:spacing w:before="40" w:after="40"/>
    </w:pPr>
    <w:rPr>
      <w:rFonts w:eastAsia="Times New Roman" w:cs="Arial"/>
    </w:rPr>
  </w:style>
  <w:style w:type="character" w:customStyle="1" w:styleId="Bullet2Char">
    <w:name w:val="Bullet 2 Char"/>
    <w:basedOn w:val="DefaultParagraphFont"/>
    <w:link w:val="Bullet2"/>
    <w:uiPriority w:val="1"/>
    <w:rsid w:val="00CA11DB"/>
    <w:rPr>
      <w:rFonts w:eastAsia="Times New Roman" w:cs="Arial"/>
    </w:rPr>
  </w:style>
  <w:style w:type="numbering" w:customStyle="1" w:styleId="BulletedList">
    <w:name w:val="Bulleted List"/>
    <w:basedOn w:val="NoList"/>
    <w:uiPriority w:val="99"/>
    <w:rsid w:val="00CA11DB"/>
    <w:pPr>
      <w:numPr>
        <w:numId w:val="1"/>
      </w:numPr>
    </w:pPr>
  </w:style>
  <w:style w:type="table" w:customStyle="1" w:styleId="Table01">
    <w:name w:val="Table_01"/>
    <w:basedOn w:val="TableElegant"/>
    <w:uiPriority w:val="99"/>
    <w:rsid w:val="00810660"/>
    <w:pPr>
      <w:spacing w:after="0"/>
    </w:pPr>
    <w:rPr>
      <w:sz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trPr>
    <w:tcPr>
      <w:shd w:val="clear" w:color="auto" w:fill="auto"/>
    </w:tcPr>
    <w:tblStylePr w:type="firstRow">
      <w:rPr>
        <w:rFonts w:ascii="Intel Clear" w:hAnsi="Intel Clear"/>
        <w:caps w:val="0"/>
        <w:smallCaps w:val="0"/>
        <w:strike w:val="0"/>
        <w:dstrike w:val="0"/>
        <w:vanish w:val="0"/>
        <w:color w:val="0068B5" w:themeColor="accent1"/>
        <w:sz w:val="18"/>
        <w:vertAlign w:val="baseline"/>
      </w:rPr>
      <w:tblPr/>
      <w:trPr>
        <w:cantSplit/>
        <w:tblHeader/>
      </w:trPr>
      <w:tcPr>
        <w:tcBorders>
          <w:tl2br w:val="none" w:sz="0" w:space="0" w:color="auto"/>
          <w:tr2bl w:val="none" w:sz="0" w:space="0" w:color="auto"/>
        </w:tcBorders>
        <w:shd w:val="clear" w:color="auto" w:fill="D9D9D9" w:themeFill="background1" w:themeFillShade="D9"/>
      </w:tcPr>
    </w:tblStylePr>
  </w:style>
  <w:style w:type="table" w:styleId="TableElegant">
    <w:name w:val="Table Elegant"/>
    <w:basedOn w:val="TableNormal"/>
    <w:uiPriority w:val="99"/>
    <w:semiHidden/>
    <w:unhideWhenUsed/>
    <w:rsid w:val="00240052"/>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Table02">
    <w:name w:val="Table_02"/>
    <w:basedOn w:val="TableNormal"/>
    <w:uiPriority w:val="99"/>
    <w:rsid w:val="00240052"/>
    <w:pPr>
      <w:spacing w:after="0"/>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jc w:val="center"/>
    </w:trPr>
    <w:tcPr>
      <w:shd w:val="clear" w:color="auto" w:fill="FFFFFF" w:themeFill="background1"/>
      <w:vAlign w:val="center"/>
    </w:tcPr>
    <w:tblStylePr w:type="firstRow">
      <w:pPr>
        <w:jc w:val="center"/>
      </w:pPr>
      <w:tblPr/>
      <w:tcPr>
        <w:shd w:val="clear" w:color="auto" w:fill="FFFFFF" w:themeFill="background1"/>
      </w:tcPr>
    </w:tblStyle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Table03">
    <w:name w:val="Table_03"/>
    <w:basedOn w:val="TableNormal"/>
    <w:uiPriority w:val="99"/>
    <w:rsid w:val="00240052"/>
    <w:pPr>
      <w:spacing w:after="0"/>
    </w:pPr>
    <w:rPr>
      <w:rFonts w:ascii="Courier New" w:hAnsi="Courier New"/>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cPr>
      <w:shd w:val="clear" w:color="auto" w:fill="F2F2F2" w:themeFill="background1" w:themeFillShade="F2"/>
    </w:tcPr>
  </w:style>
  <w:style w:type="paragraph" w:styleId="Header">
    <w:name w:val="header"/>
    <w:basedOn w:val="Normal"/>
    <w:link w:val="HeaderChar"/>
    <w:uiPriority w:val="99"/>
    <w:rsid w:val="00406123"/>
    <w:pPr>
      <w:tabs>
        <w:tab w:val="center" w:pos="4680"/>
        <w:tab w:val="right" w:pos="9360"/>
      </w:tabs>
      <w:spacing w:after="0"/>
    </w:pPr>
  </w:style>
  <w:style w:type="character" w:customStyle="1" w:styleId="HeaderChar">
    <w:name w:val="Header Char"/>
    <w:basedOn w:val="DefaultParagraphFont"/>
    <w:link w:val="Header"/>
    <w:uiPriority w:val="99"/>
    <w:rsid w:val="009A48EA"/>
  </w:style>
  <w:style w:type="paragraph" w:styleId="Footer">
    <w:name w:val="footer"/>
    <w:basedOn w:val="Normal"/>
    <w:link w:val="FooterChar"/>
    <w:uiPriority w:val="99"/>
    <w:rsid w:val="00406123"/>
    <w:pPr>
      <w:tabs>
        <w:tab w:val="center" w:pos="4680"/>
        <w:tab w:val="right" w:pos="9360"/>
      </w:tabs>
      <w:spacing w:after="0"/>
    </w:pPr>
  </w:style>
  <w:style w:type="character" w:customStyle="1" w:styleId="FooterChar">
    <w:name w:val="Footer Char"/>
    <w:basedOn w:val="DefaultParagraphFont"/>
    <w:link w:val="Footer"/>
    <w:uiPriority w:val="99"/>
    <w:rsid w:val="009A48EA"/>
  </w:style>
  <w:style w:type="character" w:customStyle="1" w:styleId="Heading1Char">
    <w:name w:val="Heading 1 Char"/>
    <w:basedOn w:val="DefaultParagraphFont"/>
    <w:link w:val="Heading1"/>
    <w:uiPriority w:val="6"/>
    <w:rsid w:val="00406123"/>
    <w:rPr>
      <w:rFonts w:eastAsiaTheme="majorEastAsia" w:cstheme="majorBidi"/>
      <w:b/>
      <w:bCs/>
      <w:color w:val="0071C5"/>
      <w:sz w:val="36"/>
      <w:szCs w:val="28"/>
      <w:shd w:val="clear" w:color="auto" w:fill="FFFFFF"/>
    </w:rPr>
  </w:style>
  <w:style w:type="character" w:customStyle="1" w:styleId="Heading2Char">
    <w:name w:val="Heading 2 Char"/>
    <w:basedOn w:val="DefaultParagraphFont"/>
    <w:link w:val="Heading2"/>
    <w:uiPriority w:val="6"/>
    <w:rsid w:val="00810660"/>
    <w:rPr>
      <w:rFonts w:eastAsiaTheme="majorEastAsia" w:cstheme="majorBidi"/>
      <w:b/>
      <w:bCs/>
      <w:color w:val="0068B5" w:themeColor="accent1"/>
      <w:sz w:val="28"/>
      <w:szCs w:val="26"/>
    </w:rPr>
  </w:style>
  <w:style w:type="character" w:customStyle="1" w:styleId="Heading3Char">
    <w:name w:val="Heading 3 Char"/>
    <w:basedOn w:val="DefaultParagraphFont"/>
    <w:link w:val="Heading3"/>
    <w:uiPriority w:val="6"/>
    <w:rsid w:val="00810660"/>
    <w:rPr>
      <w:rFonts w:eastAsiaTheme="majorEastAsia" w:cstheme="majorBidi"/>
      <w:b/>
      <w:bCs/>
      <w:color w:val="0068B5" w:themeColor="accent1"/>
      <w:sz w:val="24"/>
      <w:shd w:val="clear" w:color="auto" w:fill="FFFFFF" w:themeFill="background1"/>
    </w:rPr>
  </w:style>
  <w:style w:type="character" w:customStyle="1" w:styleId="Heading4Char">
    <w:name w:val="Heading 4 Char"/>
    <w:basedOn w:val="DefaultParagraphFont"/>
    <w:link w:val="Heading4"/>
    <w:uiPriority w:val="6"/>
    <w:rsid w:val="00810660"/>
    <w:rPr>
      <w:rFonts w:eastAsia="Times New Roman" w:cs="Times New Roman"/>
      <w:b/>
      <w:color w:val="0068B5" w:themeColor="accent1"/>
    </w:rPr>
  </w:style>
  <w:style w:type="character" w:customStyle="1" w:styleId="TableLink">
    <w:name w:val="Table Link"/>
    <w:basedOn w:val="Link"/>
    <w:uiPriority w:val="4"/>
    <w:qFormat/>
    <w:rsid w:val="00810660"/>
    <w:rPr>
      <w:rFonts w:cs="Arial"/>
      <w:color w:val="00C7FD" w:themeColor="accent2"/>
      <w:sz w:val="18"/>
      <w:shd w:val="clear" w:color="auto" w:fill="FFFFFF"/>
    </w:rPr>
  </w:style>
  <w:style w:type="paragraph" w:customStyle="1" w:styleId="FrontDocTitle">
    <w:name w:val="Front Doc Title"/>
    <w:basedOn w:val="Normal"/>
    <w:link w:val="FrontDocTitleChar"/>
    <w:uiPriority w:val="9"/>
    <w:qFormat/>
    <w:rsid w:val="00DA5371"/>
    <w:pPr>
      <w:keepNext/>
      <w:adjustRightInd w:val="0"/>
      <w:snapToGrid w:val="0"/>
      <w:spacing w:after="60"/>
    </w:pPr>
    <w:rPr>
      <w:rFonts w:eastAsia="Times New Roman" w:cs="Times New Roman"/>
      <w:b/>
      <w:color w:val="0068B5" w:themeColor="accent1"/>
      <w:sz w:val="36"/>
      <w:szCs w:val="48"/>
    </w:rPr>
  </w:style>
  <w:style w:type="character" w:customStyle="1" w:styleId="FrontDocTitleChar">
    <w:name w:val="Front Doc Title Char"/>
    <w:basedOn w:val="DefaultParagraphFont"/>
    <w:link w:val="FrontDocTitle"/>
    <w:uiPriority w:val="9"/>
    <w:rsid w:val="00DA5371"/>
    <w:rPr>
      <w:rFonts w:eastAsia="Times New Roman" w:cs="Times New Roman"/>
      <w:b/>
      <w:color w:val="0068B5" w:themeColor="accent1"/>
      <w:sz w:val="36"/>
      <w:szCs w:val="48"/>
    </w:rPr>
  </w:style>
  <w:style w:type="paragraph" w:customStyle="1" w:styleId="FrontDocInfo">
    <w:name w:val="Front Doc Info"/>
    <w:basedOn w:val="Normal"/>
    <w:link w:val="FrontDocInfoChar"/>
    <w:uiPriority w:val="10"/>
    <w:qFormat/>
    <w:rsid w:val="00DA5371"/>
    <w:pPr>
      <w:suppressLineNumbers/>
      <w:adjustRightInd w:val="0"/>
      <w:snapToGrid w:val="0"/>
      <w:spacing w:before="60" w:after="60"/>
    </w:pPr>
    <w:rPr>
      <w:rFonts w:eastAsia="Times New Roman" w:cs="Intel Clear"/>
      <w:b/>
      <w:color w:val="0068B5" w:themeColor="accent1"/>
    </w:rPr>
  </w:style>
  <w:style w:type="character" w:customStyle="1" w:styleId="FrontDocInfoChar">
    <w:name w:val="Front Doc Info Char"/>
    <w:basedOn w:val="DefaultParagraphFont"/>
    <w:link w:val="FrontDocInfo"/>
    <w:uiPriority w:val="10"/>
    <w:rsid w:val="00DA5371"/>
    <w:rPr>
      <w:rFonts w:eastAsia="Times New Roman" w:cs="Intel Clear"/>
      <w:b/>
      <w:color w:val="0068B5" w:themeColor="accent1"/>
    </w:rPr>
  </w:style>
  <w:style w:type="paragraph" w:customStyle="1" w:styleId="TableBody2">
    <w:name w:val="Table Body 2"/>
    <w:basedOn w:val="TableBody1"/>
    <w:link w:val="TableBody2Char"/>
    <w:uiPriority w:val="3"/>
    <w:qFormat/>
    <w:rsid w:val="00406123"/>
    <w:pPr>
      <w:numPr>
        <w:ilvl w:val="1"/>
      </w:numPr>
    </w:pPr>
  </w:style>
  <w:style w:type="paragraph" w:customStyle="1" w:styleId="TableCode2">
    <w:name w:val="Table Code 2"/>
    <w:basedOn w:val="TableCode1"/>
    <w:link w:val="TableCode2Char"/>
    <w:uiPriority w:val="4"/>
    <w:qFormat/>
    <w:rsid w:val="00406123"/>
    <w:pPr>
      <w:numPr>
        <w:ilvl w:val="1"/>
      </w:numPr>
    </w:pPr>
  </w:style>
  <w:style w:type="character" w:styleId="Hyperlink">
    <w:name w:val="Hyperlink"/>
    <w:basedOn w:val="DefaultParagraphFont"/>
    <w:uiPriority w:val="99"/>
    <w:rsid w:val="00406123"/>
    <w:rPr>
      <w:rFonts w:ascii="Intel Clear" w:hAnsi="Intel Clear"/>
      <w:color w:val="004280"/>
      <w:sz w:val="20"/>
      <w:u w:val="single"/>
    </w:rPr>
  </w:style>
  <w:style w:type="paragraph" w:styleId="TableofFigures">
    <w:name w:val="table of figures"/>
    <w:basedOn w:val="Normal"/>
    <w:next w:val="Normal"/>
    <w:uiPriority w:val="99"/>
    <w:rsid w:val="00406123"/>
    <w:pPr>
      <w:tabs>
        <w:tab w:val="right" w:leader="dot" w:pos="13680"/>
      </w:tabs>
      <w:spacing w:after="60"/>
      <w:ind w:left="1440" w:hanging="1440"/>
    </w:pPr>
    <w:rPr>
      <w:rFonts w:eastAsia="Times New Roman" w:cs="Times New Roman"/>
      <w:noProof/>
    </w:rPr>
  </w:style>
  <w:style w:type="paragraph" w:styleId="TOC1">
    <w:name w:val="toc 1"/>
    <w:basedOn w:val="Normal"/>
    <w:next w:val="Normal"/>
    <w:uiPriority w:val="39"/>
    <w:rsid w:val="00406123"/>
    <w:pPr>
      <w:tabs>
        <w:tab w:val="right" w:leader="dot" w:pos="12946"/>
      </w:tabs>
      <w:spacing w:before="120" w:after="120"/>
      <w:ind w:left="446" w:hanging="446"/>
    </w:pPr>
    <w:rPr>
      <w:rFonts w:eastAsiaTheme="minorEastAsia"/>
      <w:bCs/>
      <w:noProof/>
    </w:rPr>
  </w:style>
  <w:style w:type="paragraph" w:customStyle="1" w:styleId="FrontRefHeading">
    <w:name w:val="Front Ref Heading"/>
    <w:basedOn w:val="Normal"/>
    <w:link w:val="FrontRefHeadingChar"/>
    <w:uiPriority w:val="11"/>
    <w:qFormat/>
    <w:rsid w:val="00DA5371"/>
    <w:pPr>
      <w:keepNext/>
      <w:shd w:val="clear" w:color="auto" w:fill="FFFFFF"/>
      <w:spacing w:before="60" w:after="60"/>
    </w:pPr>
    <w:rPr>
      <w:rFonts w:eastAsia="Times New Roman" w:cs="Times New Roman"/>
      <w:b/>
      <w:bCs/>
      <w:color w:val="0068B5" w:themeColor="accent1"/>
      <w:sz w:val="36"/>
    </w:rPr>
  </w:style>
  <w:style w:type="character" w:customStyle="1" w:styleId="FrontRefHeadingChar">
    <w:name w:val="Front Ref Heading Char"/>
    <w:basedOn w:val="DefaultParagraphFont"/>
    <w:link w:val="FrontRefHeading"/>
    <w:uiPriority w:val="11"/>
    <w:rsid w:val="00DA5371"/>
    <w:rPr>
      <w:rFonts w:eastAsia="Times New Roman" w:cs="Times New Roman"/>
      <w:b/>
      <w:bCs/>
      <w:color w:val="0068B5" w:themeColor="accent1"/>
      <w:sz w:val="36"/>
      <w:shd w:val="clear" w:color="auto" w:fill="FFFFFF"/>
    </w:rPr>
  </w:style>
  <w:style w:type="paragraph" w:styleId="TOC2">
    <w:name w:val="toc 2"/>
    <w:basedOn w:val="Normal"/>
    <w:next w:val="Normal"/>
    <w:uiPriority w:val="39"/>
    <w:rsid w:val="00406123"/>
    <w:pPr>
      <w:tabs>
        <w:tab w:val="right" w:leader="dot" w:pos="12946"/>
      </w:tabs>
      <w:spacing w:after="0"/>
      <w:ind w:left="1123" w:hanging="677"/>
      <w:contextualSpacing/>
    </w:pPr>
    <w:rPr>
      <w:rFonts w:eastAsiaTheme="minorEastAsia"/>
      <w:noProof/>
    </w:rPr>
  </w:style>
  <w:style w:type="paragraph" w:styleId="TOC3">
    <w:name w:val="toc 3"/>
    <w:basedOn w:val="Normal"/>
    <w:next w:val="Normal"/>
    <w:uiPriority w:val="39"/>
    <w:rsid w:val="00406123"/>
    <w:pPr>
      <w:tabs>
        <w:tab w:val="right" w:leader="dot" w:pos="12946"/>
      </w:tabs>
      <w:spacing w:after="0"/>
      <w:ind w:left="1670" w:hanging="864"/>
      <w:contextualSpacing/>
    </w:pPr>
    <w:rPr>
      <w:rFonts w:cs="Times New Roman"/>
      <w:noProof/>
    </w:rPr>
  </w:style>
  <w:style w:type="paragraph" w:styleId="Caption">
    <w:name w:val="caption"/>
    <w:basedOn w:val="Normal"/>
    <w:next w:val="Body1"/>
    <w:link w:val="CaptionChar"/>
    <w:uiPriority w:val="5"/>
    <w:qFormat/>
    <w:rsid w:val="00DA5371"/>
    <w:pPr>
      <w:keepNext/>
      <w:suppressLineNumbers/>
      <w:tabs>
        <w:tab w:val="left" w:pos="0"/>
      </w:tabs>
      <w:adjustRightInd w:val="0"/>
      <w:snapToGrid w:val="0"/>
      <w:spacing w:before="240" w:after="120"/>
      <w:jc w:val="center"/>
    </w:pPr>
    <w:rPr>
      <w:rFonts w:eastAsia="Times New Roman" w:cs="Arial"/>
      <w:b/>
      <w:color w:val="0068B5" w:themeColor="accent1"/>
    </w:rPr>
  </w:style>
  <w:style w:type="character" w:customStyle="1" w:styleId="CaptionChar">
    <w:name w:val="Caption Char"/>
    <w:basedOn w:val="DefaultParagraphFont"/>
    <w:link w:val="Caption"/>
    <w:uiPriority w:val="5"/>
    <w:rsid w:val="00DA5371"/>
    <w:rPr>
      <w:rFonts w:eastAsia="Times New Roman" w:cs="Arial"/>
      <w:b/>
      <w:color w:val="0068B5" w:themeColor="accent1"/>
    </w:rPr>
  </w:style>
  <w:style w:type="paragraph" w:customStyle="1" w:styleId="TableHeading">
    <w:name w:val="Table Heading"/>
    <w:basedOn w:val="Normal"/>
    <w:link w:val="TableHeadingChar"/>
    <w:uiPriority w:val="2"/>
    <w:qFormat/>
    <w:rsid w:val="00810660"/>
    <w:pPr>
      <w:keepNext/>
      <w:spacing w:before="40" w:after="40" w:line="220" w:lineRule="exact"/>
      <w:jc w:val="center"/>
    </w:pPr>
    <w:rPr>
      <w:rFonts w:eastAsia="Times New Roman" w:cs="Intel Clear"/>
      <w:b/>
      <w:color w:val="0068B5" w:themeColor="accent1"/>
      <w:sz w:val="18"/>
    </w:rPr>
  </w:style>
  <w:style w:type="character" w:customStyle="1" w:styleId="TableHeadingChar">
    <w:name w:val="Table Heading Char"/>
    <w:basedOn w:val="DefaultParagraphFont"/>
    <w:link w:val="TableHeading"/>
    <w:uiPriority w:val="2"/>
    <w:rsid w:val="00810660"/>
    <w:rPr>
      <w:rFonts w:eastAsia="Times New Roman" w:cs="Intel Clear"/>
      <w:b/>
      <w:color w:val="0068B5" w:themeColor="accent1"/>
      <w:sz w:val="18"/>
    </w:rPr>
  </w:style>
  <w:style w:type="paragraph" w:customStyle="1" w:styleId="TableBody1">
    <w:name w:val="Table Body 1"/>
    <w:basedOn w:val="Normal"/>
    <w:link w:val="TableBody1Char"/>
    <w:uiPriority w:val="3"/>
    <w:qFormat/>
    <w:rsid w:val="00406123"/>
    <w:pPr>
      <w:numPr>
        <w:numId w:val="9"/>
      </w:numPr>
      <w:spacing w:before="40" w:after="40"/>
    </w:pPr>
    <w:rPr>
      <w:rFonts w:eastAsia="Times New Roman" w:cs="Times New Roman"/>
      <w:color w:val="000000"/>
      <w:kern w:val="24"/>
      <w:sz w:val="18"/>
    </w:rPr>
  </w:style>
  <w:style w:type="character" w:customStyle="1" w:styleId="TableBody1Char">
    <w:name w:val="Table Body 1 Char"/>
    <w:basedOn w:val="DefaultParagraphFont"/>
    <w:link w:val="TableBody1"/>
    <w:uiPriority w:val="3"/>
    <w:rsid w:val="00406123"/>
    <w:rPr>
      <w:rFonts w:eastAsia="Times New Roman" w:cs="Times New Roman"/>
      <w:color w:val="000000"/>
      <w:kern w:val="24"/>
      <w:sz w:val="18"/>
    </w:rPr>
  </w:style>
  <w:style w:type="paragraph" w:customStyle="1" w:styleId="TableBullet1">
    <w:name w:val="Table Bullet 1"/>
    <w:basedOn w:val="TableBody1"/>
    <w:link w:val="TableBullet1Char"/>
    <w:uiPriority w:val="3"/>
    <w:qFormat/>
    <w:rsid w:val="00406123"/>
    <w:pPr>
      <w:numPr>
        <w:numId w:val="6"/>
      </w:numPr>
    </w:pPr>
  </w:style>
  <w:style w:type="character" w:customStyle="1" w:styleId="TableBullet1Char">
    <w:name w:val="Table Bullet 1 Char"/>
    <w:basedOn w:val="TableBody1Char"/>
    <w:link w:val="TableBullet1"/>
    <w:uiPriority w:val="3"/>
    <w:rsid w:val="00406123"/>
    <w:rPr>
      <w:rFonts w:eastAsia="Times New Roman" w:cs="Times New Roman"/>
      <w:color w:val="000000"/>
      <w:kern w:val="24"/>
      <w:sz w:val="18"/>
    </w:rPr>
  </w:style>
  <w:style w:type="paragraph" w:customStyle="1" w:styleId="TableBullet2">
    <w:name w:val="Table Bullet 2"/>
    <w:basedOn w:val="TableBullet1"/>
    <w:link w:val="TableBullet2Char"/>
    <w:uiPriority w:val="3"/>
    <w:qFormat/>
    <w:rsid w:val="00406123"/>
    <w:pPr>
      <w:numPr>
        <w:ilvl w:val="1"/>
      </w:numPr>
    </w:pPr>
  </w:style>
  <w:style w:type="character" w:customStyle="1" w:styleId="TableBullet2Char">
    <w:name w:val="Table Bullet 2 Char"/>
    <w:basedOn w:val="TableBullet1Char"/>
    <w:link w:val="TableBullet2"/>
    <w:uiPriority w:val="3"/>
    <w:rsid w:val="00406123"/>
    <w:rPr>
      <w:rFonts w:eastAsia="Times New Roman" w:cs="Times New Roman"/>
      <w:color w:val="000000"/>
      <w:kern w:val="24"/>
      <w:sz w:val="18"/>
    </w:rPr>
  </w:style>
  <w:style w:type="paragraph" w:customStyle="1" w:styleId="TableCode1">
    <w:name w:val="Table Code 1"/>
    <w:basedOn w:val="Normal"/>
    <w:link w:val="TableCode1Char"/>
    <w:uiPriority w:val="4"/>
    <w:qFormat/>
    <w:rsid w:val="00406123"/>
    <w:pPr>
      <w:numPr>
        <w:numId w:val="8"/>
      </w:numPr>
      <w:spacing w:before="40" w:after="40"/>
    </w:pPr>
    <w:rPr>
      <w:rFonts w:ascii="Courier New" w:eastAsia="Times New Roman" w:hAnsi="Courier New" w:cs="Courier New"/>
      <w:color w:val="000000"/>
      <w:kern w:val="24"/>
      <w:sz w:val="18"/>
    </w:rPr>
  </w:style>
  <w:style w:type="character" w:customStyle="1" w:styleId="TableCode1Char">
    <w:name w:val="Table Code 1 Char"/>
    <w:basedOn w:val="DefaultParagraphFont"/>
    <w:link w:val="TableCode1"/>
    <w:uiPriority w:val="4"/>
    <w:rsid w:val="00406123"/>
    <w:rPr>
      <w:rFonts w:ascii="Courier New" w:eastAsia="Times New Roman" w:hAnsi="Courier New" w:cs="Courier New"/>
      <w:color w:val="000000"/>
      <w:kern w:val="24"/>
      <w:sz w:val="18"/>
    </w:rPr>
  </w:style>
  <w:style w:type="paragraph" w:customStyle="1" w:styleId="TableNumber1">
    <w:name w:val="Table Number 1"/>
    <w:basedOn w:val="Normal"/>
    <w:link w:val="TableNumber1Char"/>
    <w:uiPriority w:val="3"/>
    <w:qFormat/>
    <w:rsid w:val="00406123"/>
    <w:pPr>
      <w:numPr>
        <w:numId w:val="5"/>
      </w:numPr>
      <w:spacing w:before="40" w:after="40"/>
    </w:pPr>
    <w:rPr>
      <w:sz w:val="18"/>
    </w:rPr>
  </w:style>
  <w:style w:type="paragraph" w:customStyle="1" w:styleId="Appendix1">
    <w:name w:val="Appendix 1"/>
    <w:basedOn w:val="Heading1"/>
    <w:next w:val="Body1"/>
    <w:link w:val="Appendix1Char"/>
    <w:uiPriority w:val="12"/>
    <w:qFormat/>
    <w:rsid w:val="00810660"/>
    <w:pPr>
      <w:numPr>
        <w:numId w:val="10"/>
      </w:numPr>
    </w:pPr>
    <w:rPr>
      <w:color w:val="0068B5" w:themeColor="accent1"/>
    </w:rPr>
  </w:style>
  <w:style w:type="paragraph" w:customStyle="1" w:styleId="Body1">
    <w:name w:val="Body 1"/>
    <w:basedOn w:val="Normal"/>
    <w:link w:val="Body1Char"/>
    <w:qFormat/>
    <w:rsid w:val="00406123"/>
    <w:pPr>
      <w:spacing w:before="120" w:after="120" w:line="240" w:lineRule="exact"/>
    </w:pPr>
  </w:style>
  <w:style w:type="character" w:customStyle="1" w:styleId="Appendix1Char">
    <w:name w:val="Appendix 1 Char"/>
    <w:basedOn w:val="DefaultParagraphFont"/>
    <w:link w:val="Appendix1"/>
    <w:uiPriority w:val="12"/>
    <w:rsid w:val="00810660"/>
    <w:rPr>
      <w:rFonts w:eastAsiaTheme="majorEastAsia" w:cstheme="majorBidi"/>
      <w:b/>
      <w:bCs/>
      <w:color w:val="0068B5" w:themeColor="accent1"/>
      <w:sz w:val="36"/>
      <w:szCs w:val="28"/>
      <w:shd w:val="clear" w:color="auto" w:fill="FFFFFF"/>
    </w:rPr>
  </w:style>
  <w:style w:type="paragraph" w:customStyle="1" w:styleId="Appendix2">
    <w:name w:val="Appendix 2"/>
    <w:basedOn w:val="Heading1"/>
    <w:next w:val="Body1"/>
    <w:link w:val="Appendix2Char"/>
    <w:uiPriority w:val="12"/>
    <w:qFormat/>
    <w:rsid w:val="00140CB4"/>
    <w:pPr>
      <w:pageBreakBefore w:val="0"/>
      <w:numPr>
        <w:ilvl w:val="1"/>
        <w:numId w:val="10"/>
      </w:numPr>
      <w:spacing w:before="240" w:after="120"/>
      <w:outlineLvl w:val="1"/>
    </w:pPr>
    <w:rPr>
      <w:sz w:val="28"/>
    </w:rPr>
  </w:style>
  <w:style w:type="paragraph" w:customStyle="1" w:styleId="Appendix3">
    <w:name w:val="Appendix 3"/>
    <w:basedOn w:val="Heading1"/>
    <w:next w:val="Body1"/>
    <w:link w:val="Appendix3Char"/>
    <w:uiPriority w:val="12"/>
    <w:qFormat/>
    <w:rsid w:val="00140CB4"/>
    <w:pPr>
      <w:pageBreakBefore w:val="0"/>
      <w:numPr>
        <w:ilvl w:val="2"/>
        <w:numId w:val="10"/>
      </w:numPr>
      <w:tabs>
        <w:tab w:val="left" w:pos="2160"/>
      </w:tabs>
      <w:spacing w:before="240" w:after="120"/>
      <w:outlineLvl w:val="2"/>
    </w:pPr>
    <w:rPr>
      <w:sz w:val="24"/>
    </w:rPr>
  </w:style>
  <w:style w:type="character" w:customStyle="1" w:styleId="Link">
    <w:name w:val="Link"/>
    <w:basedOn w:val="DefaultParagraphFont"/>
    <w:uiPriority w:val="5"/>
    <w:qFormat/>
    <w:rsid w:val="00810660"/>
    <w:rPr>
      <w:rFonts w:cs="Arial"/>
      <w:color w:val="00C7FD" w:themeColor="accent2"/>
      <w:shd w:val="clear" w:color="auto" w:fill="FFFFFF"/>
    </w:rPr>
  </w:style>
  <w:style w:type="paragraph" w:customStyle="1" w:styleId="TableNumber2">
    <w:name w:val="Table Number 2"/>
    <w:basedOn w:val="Normal"/>
    <w:link w:val="TableNumber2Char"/>
    <w:uiPriority w:val="3"/>
    <w:qFormat/>
    <w:rsid w:val="00406123"/>
    <w:pPr>
      <w:numPr>
        <w:ilvl w:val="1"/>
        <w:numId w:val="5"/>
      </w:numPr>
      <w:spacing w:before="40" w:after="40"/>
    </w:pPr>
    <w:rPr>
      <w:sz w:val="18"/>
    </w:rPr>
  </w:style>
  <w:style w:type="character" w:customStyle="1" w:styleId="TableCode2Char">
    <w:name w:val="Table Code 2 Char"/>
    <w:basedOn w:val="TableCode1Char"/>
    <w:link w:val="TableCode2"/>
    <w:uiPriority w:val="4"/>
    <w:rsid w:val="00406123"/>
    <w:rPr>
      <w:rFonts w:ascii="Courier New" w:eastAsia="Times New Roman" w:hAnsi="Courier New" w:cs="Courier New"/>
      <w:color w:val="000000"/>
      <w:kern w:val="24"/>
      <w:sz w:val="18"/>
    </w:rPr>
  </w:style>
  <w:style w:type="numbering" w:customStyle="1" w:styleId="AppendixHeadings">
    <w:name w:val="Appendix Headings"/>
    <w:uiPriority w:val="99"/>
    <w:rsid w:val="00140CB4"/>
    <w:pPr>
      <w:numPr>
        <w:numId w:val="4"/>
      </w:numPr>
    </w:pPr>
  </w:style>
  <w:style w:type="numbering" w:customStyle="1" w:styleId="TableNumberedList">
    <w:name w:val="Table Numbered List"/>
    <w:basedOn w:val="NoList"/>
    <w:uiPriority w:val="99"/>
    <w:rsid w:val="00406123"/>
    <w:pPr>
      <w:numPr>
        <w:numId w:val="5"/>
      </w:numPr>
    </w:pPr>
  </w:style>
  <w:style w:type="numbering" w:customStyle="1" w:styleId="TableBulletedList">
    <w:name w:val="Table Bulleted List"/>
    <w:basedOn w:val="NoList"/>
    <w:uiPriority w:val="99"/>
    <w:rsid w:val="00406123"/>
    <w:pPr>
      <w:numPr>
        <w:numId w:val="6"/>
      </w:numPr>
    </w:pPr>
  </w:style>
  <w:style w:type="numbering" w:customStyle="1" w:styleId="BodyList">
    <w:name w:val="Body List"/>
    <w:basedOn w:val="NoList"/>
    <w:uiPriority w:val="99"/>
    <w:rsid w:val="00406123"/>
    <w:pPr>
      <w:numPr>
        <w:numId w:val="7"/>
      </w:numPr>
    </w:pPr>
  </w:style>
  <w:style w:type="numbering" w:customStyle="1" w:styleId="CodeList">
    <w:name w:val="Code List"/>
    <w:basedOn w:val="NoList"/>
    <w:uiPriority w:val="99"/>
    <w:rsid w:val="00406123"/>
    <w:pPr>
      <w:numPr>
        <w:numId w:val="8"/>
      </w:numPr>
    </w:pPr>
  </w:style>
  <w:style w:type="character" w:customStyle="1" w:styleId="Body1Char">
    <w:name w:val="Body 1 Char"/>
    <w:basedOn w:val="DefaultParagraphFont"/>
    <w:link w:val="Body1"/>
    <w:rsid w:val="00406123"/>
  </w:style>
  <w:style w:type="character" w:customStyle="1" w:styleId="TableBody2Char">
    <w:name w:val="Table Body 2 Char"/>
    <w:basedOn w:val="TableBody1Char"/>
    <w:link w:val="TableBody2"/>
    <w:uiPriority w:val="3"/>
    <w:rsid w:val="00406123"/>
    <w:rPr>
      <w:rFonts w:eastAsia="Times New Roman" w:cs="Times New Roman"/>
      <w:color w:val="000000"/>
      <w:kern w:val="24"/>
      <w:sz w:val="18"/>
    </w:rPr>
  </w:style>
  <w:style w:type="character" w:customStyle="1" w:styleId="TableNumber1Char">
    <w:name w:val="Table Number 1 Char"/>
    <w:basedOn w:val="DefaultParagraphFont"/>
    <w:link w:val="TableNumber1"/>
    <w:uiPriority w:val="3"/>
    <w:rsid w:val="00406123"/>
    <w:rPr>
      <w:sz w:val="18"/>
    </w:rPr>
  </w:style>
  <w:style w:type="character" w:customStyle="1" w:styleId="TableNumber2Char">
    <w:name w:val="Table Number 2 Char"/>
    <w:basedOn w:val="DefaultParagraphFont"/>
    <w:link w:val="TableNumber2"/>
    <w:uiPriority w:val="3"/>
    <w:rsid w:val="00406123"/>
    <w:rPr>
      <w:sz w:val="18"/>
    </w:rPr>
  </w:style>
  <w:style w:type="character" w:customStyle="1" w:styleId="Appendix2Char">
    <w:name w:val="Appendix 2 Char"/>
    <w:basedOn w:val="DefaultParagraphFont"/>
    <w:link w:val="Appendix2"/>
    <w:uiPriority w:val="12"/>
    <w:rsid w:val="00406123"/>
    <w:rPr>
      <w:rFonts w:eastAsiaTheme="majorEastAsia" w:cstheme="majorBidi"/>
      <w:b/>
      <w:bCs/>
      <w:color w:val="0071C5"/>
      <w:sz w:val="28"/>
      <w:szCs w:val="28"/>
      <w:shd w:val="clear" w:color="auto" w:fill="FFFFFF"/>
    </w:rPr>
  </w:style>
  <w:style w:type="character" w:customStyle="1" w:styleId="Appendix3Char">
    <w:name w:val="Appendix 3 Char"/>
    <w:basedOn w:val="Heading1Char"/>
    <w:link w:val="Appendix3"/>
    <w:uiPriority w:val="12"/>
    <w:rsid w:val="00406123"/>
    <w:rPr>
      <w:rFonts w:eastAsiaTheme="majorEastAsia" w:cstheme="majorBidi"/>
      <w:b/>
      <w:bCs/>
      <w:color w:val="0071C5"/>
      <w:sz w:val="24"/>
      <w:szCs w:val="28"/>
      <w:shd w:val="clear" w:color="auto" w:fill="FFFFFF"/>
    </w:rPr>
  </w:style>
  <w:style w:type="paragraph" w:customStyle="1" w:styleId="FrontDocType">
    <w:name w:val="Front Doc Type"/>
    <w:basedOn w:val="FrontDocTitle"/>
    <w:uiPriority w:val="9"/>
    <w:qFormat/>
    <w:rsid w:val="00DA5371"/>
    <w:pPr>
      <w:pBdr>
        <w:top w:val="single" w:sz="18" w:space="6" w:color="004280"/>
      </w:pBdr>
      <w:shd w:val="clear" w:color="auto" w:fill="FFFFFF"/>
      <w:tabs>
        <w:tab w:val="right" w:pos="9360"/>
      </w:tabs>
      <w:spacing w:before="120"/>
    </w:pPr>
    <w:rPr>
      <w:iCs/>
      <w:noProof/>
    </w:rPr>
  </w:style>
  <w:style w:type="paragraph" w:customStyle="1" w:styleId="FrontDocClassification">
    <w:name w:val="Front Doc Classification"/>
    <w:basedOn w:val="FrontDocInfo"/>
    <w:uiPriority w:val="10"/>
    <w:qFormat/>
    <w:rsid w:val="00DA5371"/>
  </w:style>
  <w:style w:type="paragraph" w:customStyle="1" w:styleId="TableDecimal">
    <w:name w:val="Table Decimal"/>
    <w:basedOn w:val="TableBody1"/>
    <w:uiPriority w:val="3"/>
    <w:rsid w:val="00406123"/>
    <w:pPr>
      <w:tabs>
        <w:tab w:val="decimal" w:pos="1152"/>
      </w:tabs>
    </w:pPr>
  </w:style>
  <w:style w:type="character" w:styleId="PlaceholderText">
    <w:name w:val="Placeholder Text"/>
    <w:basedOn w:val="DefaultParagraphFont"/>
    <w:uiPriority w:val="99"/>
    <w:semiHidden/>
    <w:rsid w:val="00406123"/>
  </w:style>
  <w:style w:type="paragraph" w:customStyle="1" w:styleId="Headers">
    <w:name w:val="Headers"/>
    <w:basedOn w:val="Normal"/>
    <w:link w:val="HeadersChar"/>
    <w:uiPriority w:val="7"/>
    <w:qFormat/>
    <w:rsid w:val="00DA5371"/>
    <w:pPr>
      <w:spacing w:after="0"/>
      <w:jc w:val="right"/>
    </w:pPr>
    <w:rPr>
      <w:rFonts w:eastAsia="Times New Roman" w:cs="Arial"/>
      <w:b/>
      <w:i/>
      <w:iCs/>
      <w:color w:val="0068B5" w:themeColor="accent1"/>
    </w:rPr>
  </w:style>
  <w:style w:type="character" w:customStyle="1" w:styleId="HeadersChar">
    <w:name w:val="Headers Char"/>
    <w:basedOn w:val="DefaultParagraphFont"/>
    <w:link w:val="Headers"/>
    <w:uiPriority w:val="7"/>
    <w:rsid w:val="00DA5371"/>
    <w:rPr>
      <w:rFonts w:eastAsia="Times New Roman" w:cs="Arial"/>
      <w:b/>
      <w:i/>
      <w:iCs/>
      <w:color w:val="0068B5" w:themeColor="accent1"/>
    </w:rPr>
  </w:style>
  <w:style w:type="paragraph" w:customStyle="1" w:styleId="Footers">
    <w:name w:val="Footers"/>
    <w:basedOn w:val="Headers"/>
    <w:link w:val="FootersChar"/>
    <w:uiPriority w:val="8"/>
    <w:qFormat/>
    <w:rsid w:val="00DA5371"/>
    <w:pPr>
      <w:jc w:val="center"/>
    </w:pPr>
    <w:rPr>
      <w:i w:val="0"/>
      <w:noProof/>
    </w:rPr>
  </w:style>
  <w:style w:type="character" w:customStyle="1" w:styleId="FootersChar">
    <w:name w:val="Footers Char"/>
    <w:basedOn w:val="HeadersChar"/>
    <w:link w:val="Footers"/>
    <w:uiPriority w:val="8"/>
    <w:rsid w:val="00DA5371"/>
    <w:rPr>
      <w:rFonts w:eastAsia="Times New Roman" w:cs="Arial"/>
      <w:b/>
      <w:i w:val="0"/>
      <w:iCs/>
      <w:noProof/>
      <w:color w:val="0068B5" w:themeColor="accent1"/>
    </w:rPr>
  </w:style>
  <w:style w:type="paragraph" w:customStyle="1" w:styleId="Body2">
    <w:name w:val="Body 2"/>
    <w:basedOn w:val="Body1"/>
    <w:qFormat/>
    <w:rsid w:val="0038449C"/>
    <w:pPr>
      <w:ind w:left="360"/>
    </w:pPr>
  </w:style>
  <w:style w:type="paragraph" w:customStyle="1" w:styleId="Appendix4">
    <w:name w:val="Appendix 4"/>
    <w:basedOn w:val="Appendix3"/>
    <w:next w:val="Body1"/>
    <w:uiPriority w:val="12"/>
    <w:qFormat/>
    <w:rsid w:val="00140CB4"/>
    <w:pPr>
      <w:numPr>
        <w:ilvl w:val="3"/>
      </w:numPr>
    </w:pPr>
    <w:rPr>
      <w:sz w:val="20"/>
      <w:szCs w:val="22"/>
    </w:rPr>
  </w:style>
  <w:style w:type="paragraph" w:customStyle="1" w:styleId="Number1">
    <w:name w:val="Number 1"/>
    <w:basedOn w:val="Normal"/>
    <w:link w:val="Number1Char"/>
    <w:uiPriority w:val="2"/>
    <w:qFormat/>
    <w:rsid w:val="0042040C"/>
    <w:pPr>
      <w:numPr>
        <w:numId w:val="11"/>
      </w:numPr>
      <w:shd w:val="clear" w:color="auto" w:fill="FFFFFF"/>
      <w:spacing w:before="40" w:after="40"/>
    </w:pPr>
    <w:rPr>
      <w:rFonts w:eastAsia="Times New Roman" w:cs="Times New Roman"/>
      <w:szCs w:val="24"/>
    </w:rPr>
  </w:style>
  <w:style w:type="character" w:customStyle="1" w:styleId="Number1Char">
    <w:name w:val="Number 1 Char"/>
    <w:basedOn w:val="DefaultParagraphFont"/>
    <w:link w:val="Number1"/>
    <w:uiPriority w:val="2"/>
    <w:rsid w:val="0042040C"/>
    <w:rPr>
      <w:rFonts w:eastAsia="Times New Roman" w:cs="Times New Roman"/>
      <w:szCs w:val="24"/>
      <w:shd w:val="clear" w:color="auto" w:fill="FFFFFF"/>
    </w:rPr>
  </w:style>
  <w:style w:type="paragraph" w:customStyle="1" w:styleId="Number2">
    <w:name w:val="Number 2"/>
    <w:basedOn w:val="Normal"/>
    <w:link w:val="Number2Char"/>
    <w:uiPriority w:val="2"/>
    <w:qFormat/>
    <w:rsid w:val="0042040C"/>
    <w:pPr>
      <w:numPr>
        <w:ilvl w:val="1"/>
        <w:numId w:val="11"/>
      </w:numPr>
      <w:spacing w:before="40" w:after="40"/>
    </w:pPr>
  </w:style>
  <w:style w:type="numbering" w:customStyle="1" w:styleId="NumberedList">
    <w:name w:val="Numbered List"/>
    <w:basedOn w:val="NoList"/>
    <w:uiPriority w:val="99"/>
    <w:rsid w:val="0042040C"/>
    <w:pPr>
      <w:numPr>
        <w:numId w:val="11"/>
      </w:numPr>
    </w:pPr>
  </w:style>
  <w:style w:type="character" w:customStyle="1" w:styleId="Number2Char">
    <w:name w:val="Number 2 Char"/>
    <w:basedOn w:val="DefaultParagraphFont"/>
    <w:link w:val="Number2"/>
    <w:uiPriority w:val="2"/>
    <w:rsid w:val="0042040C"/>
  </w:style>
  <w:style w:type="paragraph" w:styleId="TOC4">
    <w:name w:val="toc 4"/>
    <w:basedOn w:val="TOC3"/>
    <w:next w:val="Normal"/>
    <w:autoRedefine/>
    <w:uiPriority w:val="39"/>
    <w:rsid w:val="007641C6"/>
    <w:pPr>
      <w:tabs>
        <w:tab w:val="left" w:pos="2430"/>
      </w:tabs>
      <w:ind w:left="2430" w:hanging="1080"/>
    </w:pPr>
  </w:style>
  <w:style w:type="table" w:styleId="TableGrid">
    <w:name w:val="Table Grid"/>
    <w:basedOn w:val="TableNormal"/>
    <w:uiPriority w:val="39"/>
    <w:rsid w:val="00810660"/>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unhideWhenUsed/>
    <w:rsid w:val="00021828"/>
  </w:style>
  <w:style w:type="character" w:customStyle="1" w:styleId="CommentTextChar">
    <w:name w:val="Comment Text Char"/>
    <w:basedOn w:val="DefaultParagraphFont"/>
    <w:link w:val="CommentText"/>
    <w:uiPriority w:val="99"/>
    <w:rsid w:val="00021828"/>
  </w:style>
  <w:style w:type="character" w:styleId="CommentReference">
    <w:name w:val="annotation reference"/>
    <w:basedOn w:val="DefaultParagraphFont"/>
    <w:uiPriority w:val="99"/>
    <w:semiHidden/>
    <w:unhideWhenUsed/>
    <w:rsid w:val="00021828"/>
    <w:rPr>
      <w:sz w:val="16"/>
      <w:szCs w:val="16"/>
    </w:rPr>
  </w:style>
  <w:style w:type="numbering" w:customStyle="1" w:styleId="TableBodyList">
    <w:name w:val="Table Body List"/>
    <w:basedOn w:val="NoList"/>
    <w:uiPriority w:val="99"/>
    <w:rsid w:val="00021828"/>
    <w:pPr>
      <w:numPr>
        <w:numId w:val="12"/>
      </w:numPr>
    </w:pPr>
  </w:style>
  <w:style w:type="paragraph" w:customStyle="1" w:styleId="Default">
    <w:name w:val="Default"/>
    <w:rsid w:val="00021828"/>
    <w:pPr>
      <w:autoSpaceDE w:val="0"/>
      <w:autoSpaceDN w:val="0"/>
      <w:adjustRightInd w:val="0"/>
      <w:spacing w:after="0"/>
    </w:pPr>
    <w:rPr>
      <w:rFonts w:ascii="Arial" w:hAnsi="Arial" w:cs="Arial"/>
      <w:color w:val="000000"/>
      <w:sz w:val="24"/>
      <w:szCs w:val="24"/>
    </w:rPr>
  </w:style>
  <w:style w:type="paragraph" w:styleId="CommentSubject">
    <w:name w:val="annotation subject"/>
    <w:basedOn w:val="Normal"/>
    <w:next w:val="Normal"/>
    <w:link w:val="CommentSubjectChar"/>
    <w:uiPriority w:val="99"/>
    <w:semiHidden/>
    <w:unhideWhenUsed/>
    <w:rsid w:val="00021828"/>
    <w:rPr>
      <w:b/>
      <w:bCs/>
    </w:rPr>
  </w:style>
  <w:style w:type="character" w:customStyle="1" w:styleId="CommentSubjectChar">
    <w:name w:val="Comment Subject Char"/>
    <w:basedOn w:val="CommentTextChar"/>
    <w:link w:val="CommentSubject"/>
    <w:uiPriority w:val="99"/>
    <w:semiHidden/>
    <w:rsid w:val="00021828"/>
    <w:rPr>
      <w:b/>
      <w:bCs/>
    </w:rPr>
  </w:style>
  <w:style w:type="paragraph" w:styleId="Revision">
    <w:name w:val="Revision"/>
    <w:hidden/>
    <w:uiPriority w:val="99"/>
    <w:semiHidden/>
    <w:rsid w:val="00021828"/>
    <w:pPr>
      <w:spacing w:after="0"/>
    </w:pPr>
  </w:style>
  <w:style w:type="table" w:styleId="TableGridLight">
    <w:name w:val="Grid Table Light"/>
    <w:basedOn w:val="TableNormal"/>
    <w:uiPriority w:val="40"/>
    <w:rsid w:val="00021828"/>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021828"/>
    <w:pPr>
      <w:spacing w:after="160" w:line="259" w:lineRule="auto"/>
      <w:ind w:left="720"/>
      <w:contextualSpacing/>
    </w:pPr>
    <w:rPr>
      <w:rFonts w:asciiTheme="minorHAnsi" w:hAnsiTheme="minorHAnsi"/>
      <w:sz w:val="22"/>
      <w:szCs w:val="22"/>
    </w:rPr>
  </w:style>
  <w:style w:type="character" w:customStyle="1" w:styleId="ui-provider">
    <w:name w:val="ui-provider"/>
    <w:basedOn w:val="DefaultParagraphFont"/>
    <w:rsid w:val="00021828"/>
  </w:style>
  <w:style w:type="paragraph" w:styleId="NormalWeb">
    <w:name w:val="Normal (Web)"/>
    <w:basedOn w:val="Normal"/>
    <w:uiPriority w:val="99"/>
    <w:semiHidden/>
    <w:unhideWhenUsed/>
    <w:rsid w:val="00021828"/>
    <w:pPr>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021828"/>
    <w:rPr>
      <w:b/>
      <w:bCs/>
    </w:rPr>
  </w:style>
  <w:style w:type="character" w:styleId="Emphasis">
    <w:name w:val="Emphasis"/>
    <w:basedOn w:val="DefaultParagraphFont"/>
    <w:uiPriority w:val="20"/>
    <w:qFormat/>
    <w:rsid w:val="0002182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png"/><Relationship Id="rId11" Type="http://schemas.openxmlformats.org/officeDocument/2006/relationships/footnotes" Target="footnotes.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eader" Target="header3.xml"/><Relationship Id="rId5" Type="http://schemas.openxmlformats.org/officeDocument/2006/relationships/customXml" Target="../customXml/item5.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endnotes" Target="endnotes.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footer" Target="footer3.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theme" Target="theme/theme1.xml"/><Relationship Id="rId10" Type="http://schemas.openxmlformats.org/officeDocument/2006/relationships/webSettings" Target="webSetting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header" Target="header2.xml"/><Relationship Id="rId10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fontTable" Target="fontTable.xml"/><Relationship Id="rId7" Type="http://schemas.openxmlformats.org/officeDocument/2006/relationships/numbering" Target="numbering.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sv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footer" Target="footer1.xml"/><Relationship Id="rId105" Type="http://schemas.openxmlformats.org/officeDocument/2006/relationships/glossaryDocument" Target="glossary/document.xml"/><Relationship Id="rId8" Type="http://schemas.openxmlformats.org/officeDocument/2006/relationships/styles" Target="styl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s>
</file>

<file path=word/_rels/header2.xml.rels><?xml version="1.0" encoding="UTF-8" standalone="yes"?>
<Relationships xmlns="http://schemas.openxmlformats.org/package/2006/relationships"><Relationship Id="rId1" Type="http://schemas.openxmlformats.org/officeDocument/2006/relationships/image" Target="media/image8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hasselb\OneDrive%20-%20Intel%20Corporation\Projects\LDK\ldk783_r0.9e\CDNS\Foundry_template\Intel_Generic_Word_Portrait_POR_Template_r2_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1325721F6E24F4EBC25CE5F4D7D7C0E"/>
        <w:category>
          <w:name w:val="General"/>
          <w:gallery w:val="placeholder"/>
        </w:category>
        <w:types>
          <w:type w:val="bbPlcHdr"/>
        </w:types>
        <w:behaviors>
          <w:behavior w:val="content"/>
        </w:behaviors>
        <w:guid w:val="{D1165DA0-05C7-4F79-835F-F0C7FB255632}"/>
      </w:docPartPr>
      <w:docPartBody>
        <w:p w:rsidR="006D1D51" w:rsidRDefault="006D1D51">
          <w:pPr>
            <w:pStyle w:val="D1325721F6E24F4EBC25CE5F4D7D7C0E"/>
          </w:pPr>
          <w:r>
            <w:rPr>
              <w:rStyle w:val="PlaceholderText"/>
            </w:rPr>
            <w:t>Choose an item.</w:t>
          </w:r>
        </w:p>
      </w:docPartBody>
    </w:docPart>
    <w:docPart>
      <w:docPartPr>
        <w:name w:val="543B4CA608094274B1D1556C6C0E2FE9"/>
        <w:category>
          <w:name w:val="General"/>
          <w:gallery w:val="placeholder"/>
        </w:category>
        <w:types>
          <w:type w:val="bbPlcHdr"/>
        </w:types>
        <w:behaviors>
          <w:behavior w:val="content"/>
        </w:behaviors>
        <w:guid w:val="{338A9C48-E3EC-423A-8A6D-F86E1A6D306B}"/>
      </w:docPartPr>
      <w:docPartBody>
        <w:p w:rsidR="006D1D51" w:rsidRDefault="006D1D51">
          <w:pPr>
            <w:pStyle w:val="543B4CA608094274B1D1556C6C0E2FE9"/>
          </w:pPr>
          <w:r w:rsidRPr="00433177">
            <w:rPr>
              <w:rStyle w:val="PlaceholderText"/>
            </w:rPr>
            <w:t>Choose an item.</w:t>
          </w:r>
        </w:p>
      </w:docPartBody>
    </w:docPart>
    <w:docPart>
      <w:docPartPr>
        <w:name w:val="B74172B36B5B4FC69E49F60AAB31B9C4"/>
        <w:category>
          <w:name w:val="General"/>
          <w:gallery w:val="placeholder"/>
        </w:category>
        <w:types>
          <w:type w:val="bbPlcHdr"/>
        </w:types>
        <w:behaviors>
          <w:behavior w:val="content"/>
        </w:behaviors>
        <w:guid w:val="{13DA3606-08B3-46AE-8A4B-D4F95D2DB35C}"/>
      </w:docPartPr>
      <w:docPartBody>
        <w:p w:rsidR="006D1D51" w:rsidRDefault="006D1D51">
          <w:pPr>
            <w:pStyle w:val="B74172B36B5B4FC69E49F60AAB31B9C4"/>
          </w:pPr>
          <w:r w:rsidRPr="00C34639">
            <w:rPr>
              <w:rStyle w:val="PlaceholderText"/>
            </w:rPr>
            <w:t>[Abstract]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Intel Clear">
    <w:panose1 w:val="020B0604020203020204"/>
    <w:charset w:val="00"/>
    <w:family w:val="swiss"/>
    <w:pitch w:val="variable"/>
    <w:sig w:usb0="E10006FF" w:usb1="400060FB" w:usb2="00000028"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1F70"/>
    <w:rsid w:val="002B24BE"/>
    <w:rsid w:val="00304078"/>
    <w:rsid w:val="00334EE5"/>
    <w:rsid w:val="006D1D51"/>
    <w:rsid w:val="00746D3C"/>
    <w:rsid w:val="00805C81"/>
    <w:rsid w:val="008E7DE5"/>
    <w:rsid w:val="00A90001"/>
    <w:rsid w:val="00B31BB0"/>
    <w:rsid w:val="00B81F70"/>
    <w:rsid w:val="00C04FA6"/>
    <w:rsid w:val="00C931DC"/>
    <w:rsid w:val="00DD2093"/>
    <w:rsid w:val="00E2355C"/>
    <w:rsid w:val="00EB76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style>
  <w:style w:type="paragraph" w:customStyle="1" w:styleId="D1325721F6E24F4EBC25CE5F4D7D7C0E">
    <w:name w:val="D1325721F6E24F4EBC25CE5F4D7D7C0E"/>
  </w:style>
  <w:style w:type="paragraph" w:customStyle="1" w:styleId="543B4CA608094274B1D1556C6C0E2FE9">
    <w:name w:val="543B4CA608094274B1D1556C6C0E2FE9"/>
  </w:style>
  <w:style w:type="paragraph" w:customStyle="1" w:styleId="B74172B36B5B4FC69E49F60AAB31B9C4">
    <w:name w:val="B74172B36B5B4FC69E49F60AAB31B9C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Intel Colors">
      <a:dk1>
        <a:sysClr val="windowText" lastClr="000000"/>
      </a:dk1>
      <a:lt1>
        <a:sysClr val="window" lastClr="FFFFFF"/>
      </a:lt1>
      <a:dk2>
        <a:srgbClr val="004A86"/>
      </a:dk2>
      <a:lt2>
        <a:srgbClr val="525252"/>
      </a:lt2>
      <a:accent1>
        <a:srgbClr val="0068B5"/>
      </a:accent1>
      <a:accent2>
        <a:srgbClr val="00C7FD"/>
      </a:accent2>
      <a:accent3>
        <a:srgbClr val="F6CB4B"/>
      </a:accent3>
      <a:accent4>
        <a:srgbClr val="D96930"/>
      </a:accent4>
      <a:accent5>
        <a:srgbClr val="8F5DA2"/>
      </a:accent5>
      <a:accent6>
        <a:srgbClr val="8BAE46"/>
      </a:accent6>
      <a:hlink>
        <a:srgbClr val="00C7FD"/>
      </a:hlink>
      <a:folHlink>
        <a:srgbClr val="8F5DA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
  <Abstract>1.0</Abstract>
  <CompanyAddress/>
  <CompanyPhone/>
  <CompanyFax/>
  <CompanyEmail/>
</CoverPageProperties>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_dlc_DocId xmlns="2e50f321-17af-4119-a66e-1bca99af2147">DOCPUB-613184170-2728</_dlc_DocId>
    <_dlc_DocIdUrl xmlns="2e50f321-17af-4119-a66e-1bca99af2147">
      <Url>https://intel.sharepoint.com/sites/ltddocpub/_layouts/15/DocIdRedir.aspx?ID=DOCPUB-613184170-2728</Url>
      <Description>DOCPUB-613184170-2728</Description>
    </_dlc_DocIdUrl>
  </documentManagement>
</p:properties>
</file>

<file path=customXml/item6.xml><?xml version="1.0" encoding="utf-8"?>
<ct:contentTypeSchema xmlns:ct="http://schemas.microsoft.com/office/2006/metadata/contentType" xmlns:ma="http://schemas.microsoft.com/office/2006/metadata/properties/metaAttributes" ct:_="" ma:_="" ma:contentTypeName="Document" ma:contentTypeID="0x010100C2B576FE303B43499E5A02963CF78E7F" ma:contentTypeVersion="6" ma:contentTypeDescription="Create a new document." ma:contentTypeScope="" ma:versionID="7a25c82abba0200bc72b24f7a074d2e0">
  <xsd:schema xmlns:xsd="http://www.w3.org/2001/XMLSchema" xmlns:xs="http://www.w3.org/2001/XMLSchema" xmlns:p="http://schemas.microsoft.com/office/2006/metadata/properties" xmlns:ns2="8b3b3584-1ba9-41d5-8b9d-6a1119628573" xmlns:ns3="2e50f321-17af-4119-a66e-1bca99af2147" targetNamespace="http://schemas.microsoft.com/office/2006/metadata/properties" ma:root="true" ma:fieldsID="1f418fee7364d339f4c7c86b71797cec" ns2:_="" ns3:_="">
    <xsd:import namespace="8b3b3584-1ba9-41d5-8b9d-6a1119628573"/>
    <xsd:import namespace="2e50f321-17af-4119-a66e-1bca99af2147"/>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element ref="ns3:_dlc_DocId" minOccurs="0"/>
                <xsd:element ref="ns3:_dlc_DocIdUrl" minOccurs="0"/>
                <xsd:element ref="ns3:_dlc_DocIdPersistId"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3b3584-1ba9-41d5-8b9d-6a11196285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6"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e50f321-17af-4119-a66e-1bca99af2147"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_dlc_DocId" ma:index="13" nillable="true" ma:displayName="Document ID Value" ma:description="The value of the document ID assigned to this item." ma:indexed="true" ma:internalName="_dlc_DocId" ma:readOnly="true">
      <xsd:simpleType>
        <xsd:restriction base="dms:Text"/>
      </xsd:simpleType>
    </xsd:element>
    <xsd:element name="_dlc_DocIdUrl" ma:index="14"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5"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C28CAEF-ABEF-45DA-B5D5-16692C0EC7B8}">
  <ds:schemaRefs>
    <ds:schemaRef ds:uri="http://schemas.microsoft.com/sharepoint/events"/>
  </ds:schemaRefs>
</ds:datastoreItem>
</file>

<file path=customXml/itemProps3.xml><?xml version="1.0" encoding="utf-8"?>
<ds:datastoreItem xmlns:ds="http://schemas.openxmlformats.org/officeDocument/2006/customXml" ds:itemID="{D606A79C-35A0-4ECC-A3F1-B61BAAA0F79C}">
  <ds:schemaRefs>
    <ds:schemaRef ds:uri="http://schemas.openxmlformats.org/officeDocument/2006/bibliography"/>
  </ds:schemaRefs>
</ds:datastoreItem>
</file>

<file path=customXml/itemProps4.xml><?xml version="1.0" encoding="utf-8"?>
<ds:datastoreItem xmlns:ds="http://schemas.openxmlformats.org/officeDocument/2006/customXml" ds:itemID="{BF1D87C6-912C-4E2E-BE31-BAB8A88C4083}">
  <ds:schemaRefs>
    <ds:schemaRef ds:uri="http://schemas.microsoft.com/sharepoint/v3/contenttype/forms"/>
  </ds:schemaRefs>
</ds:datastoreItem>
</file>

<file path=customXml/itemProps5.xml><?xml version="1.0" encoding="utf-8"?>
<ds:datastoreItem xmlns:ds="http://schemas.openxmlformats.org/officeDocument/2006/customXml" ds:itemID="{02A1F883-6A2F-48C2-B8FB-E48ECF1DEA0D}">
  <ds:schemaRefs>
    <ds:schemaRef ds:uri="http://purl.org/dc/elements/1.1/"/>
    <ds:schemaRef ds:uri="8b3b3584-1ba9-41d5-8b9d-6a1119628573"/>
    <ds:schemaRef ds:uri="2e50f321-17af-4119-a66e-1bca99af2147"/>
    <ds:schemaRef ds:uri="http://purl.org/dc/terms/"/>
    <ds:schemaRef ds:uri="http://purl.org/dc/dcmitype/"/>
    <ds:schemaRef ds:uri="http://www.w3.org/XML/1998/namespace"/>
    <ds:schemaRef ds:uri="http://schemas.microsoft.com/office/2006/documentManagement/types"/>
    <ds:schemaRef ds:uri="http://schemas.microsoft.com/office/infopath/2007/PartnerControls"/>
    <ds:schemaRef ds:uri="http://schemas.openxmlformats.org/package/2006/metadata/core-properties"/>
    <ds:schemaRef ds:uri="http://schemas.microsoft.com/office/2006/metadata/properties"/>
  </ds:schemaRefs>
</ds:datastoreItem>
</file>

<file path=customXml/itemProps6.xml><?xml version="1.0" encoding="utf-8"?>
<ds:datastoreItem xmlns:ds="http://schemas.openxmlformats.org/officeDocument/2006/customXml" ds:itemID="{7FCD7507-CEF2-4007-B65A-F1759B97F01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3b3584-1ba9-41d5-8b9d-6a1119628573"/>
    <ds:schemaRef ds:uri="2e50f321-17af-4119-a66e-1bca99af214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46c98d88-e344-4ed4-8496-4ed7712e255d}" enabled="0" method="" siteId="{46c98d88-e344-4ed4-8496-4ed7712e255d}" removed="1"/>
</clbl:labelList>
</file>

<file path=docProps/app.xml><?xml version="1.0" encoding="utf-8"?>
<Properties xmlns="http://schemas.openxmlformats.org/officeDocument/2006/extended-properties" xmlns:vt="http://schemas.openxmlformats.org/officeDocument/2006/docPropsVTypes">
  <Template>Intel_Generic_Word_Portrait_POR_Template_r2_0</Template>
  <TotalTime>0</TotalTime>
  <Pages>92</Pages>
  <Words>18155</Words>
  <Characters>103490</Characters>
  <Application>Microsoft Office Word</Application>
  <DocSecurity>0</DocSecurity>
  <Lines>862</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Hasselblad, Nick</dc:creator>
  <cp:keywords/>
  <dc:description>Intel_Generic_Word_Portrait_POR_Template_r2_0.dotx</dc:description>
  <cp:lastModifiedBy>Hansen, Siena</cp:lastModifiedBy>
  <cp:revision>2</cp:revision>
  <dcterms:created xsi:type="dcterms:W3CDTF">2024-08-19T14:32:00Z</dcterms:created>
  <dcterms:modified xsi:type="dcterms:W3CDTF">2024-08-19T14:32:00Z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0x010100C2B576FE303B43499E5A02963CF78E7F</vt:lpwstr>
  </property>
  <property fmtid="{D5CDD505-2E9C-101B-9397-08002B2CF9AE}" pid="4" name="_dlc_DocIdItemGuid">
    <vt:lpwstr>cffb96c6-ab87-4e91-bd80-6681f10f5f98</vt:lpwstr>
  </property>
</Properties>
</file>